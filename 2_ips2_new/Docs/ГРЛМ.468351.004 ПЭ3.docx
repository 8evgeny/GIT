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0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2"/>
        <w:gridCol w:w="1212"/>
        <w:gridCol w:w="6612"/>
        <w:gridCol w:w="588"/>
        <w:gridCol w:w="1638"/>
      </w:tblGrid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45D86" w:rsidRPr="007A701F" w:rsidRDefault="00D45D86" w:rsidP="00842462">
            <w:pPr>
              <w:pStyle w:val="a8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45D86" w:rsidRPr="007A701F" w:rsidRDefault="00D45D86" w:rsidP="00981AE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45D86" w:rsidRPr="007A701F" w:rsidRDefault="00D45D86" w:rsidP="00981AE2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45D86" w:rsidRPr="007A701F" w:rsidRDefault="00D45D86" w:rsidP="00981AE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45D86" w:rsidRPr="007A701F" w:rsidRDefault="00D45D86" w:rsidP="00981AE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45D86" w:rsidRPr="007A701F" w:rsidRDefault="00D45D86" w:rsidP="00842462">
            <w:pPr>
              <w:pStyle w:val="a8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45D86" w:rsidRPr="007A701F" w:rsidRDefault="00D45D86" w:rsidP="00981AE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A1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45D86" w:rsidRPr="007A701F" w:rsidRDefault="00D45D86" w:rsidP="003635F7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Модуль питания SCW0</w:t>
            </w:r>
            <w:r w:rsidR="003635F7" w:rsidRPr="007A701F">
              <w:rPr>
                <w:rFonts w:ascii="Arial" w:hAnsi="Arial" w:cs="Arial"/>
              </w:rPr>
              <w:t>8</w:t>
            </w:r>
            <w:r w:rsidRPr="007A701F">
              <w:rPr>
                <w:rFonts w:ascii="Arial" w:hAnsi="Arial" w:cs="Arial"/>
              </w:rPr>
              <w:t>C-05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45D86" w:rsidRPr="007A701F" w:rsidRDefault="00D45D86" w:rsidP="00981AE2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45D86" w:rsidRPr="007A701F" w:rsidRDefault="00D45D86" w:rsidP="003635F7">
            <w:pPr>
              <w:ind w:left="-107" w:right="-81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A701F">
              <w:rPr>
                <w:rFonts w:ascii="Arial" w:hAnsi="Arial" w:cs="Arial"/>
                <w:sz w:val="16"/>
                <w:szCs w:val="16"/>
                <w:lang w:val="en-US"/>
              </w:rPr>
              <w:t>MEAN</w:t>
            </w:r>
            <w:r w:rsidR="003635F7" w:rsidRPr="007A701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A701F">
              <w:rPr>
                <w:rFonts w:ascii="Arial" w:hAnsi="Arial" w:cs="Arial"/>
                <w:sz w:val="16"/>
                <w:szCs w:val="16"/>
                <w:lang w:val="en-US"/>
              </w:rPr>
              <w:t>WELL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635F7" w:rsidRPr="007A701F" w:rsidRDefault="003635F7" w:rsidP="003635F7">
            <w:pPr>
              <w:pStyle w:val="a8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A</w:t>
            </w:r>
            <w:r w:rsidRPr="007A701F">
              <w:rPr>
                <w:rFonts w:ascii="Arial" w:hAnsi="Arial" w:cs="Arial"/>
              </w:rPr>
              <w:t>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635F7" w:rsidRPr="007A701F" w:rsidRDefault="003635F7" w:rsidP="00E239E6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 xml:space="preserve">Модуль питания </w:t>
            </w:r>
            <w:r w:rsidR="007B6641" w:rsidRPr="007A701F">
              <w:rPr>
                <w:rFonts w:ascii="Arial" w:hAnsi="Arial" w:cs="Arial"/>
              </w:rPr>
              <w:t>SCW08C-12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107" w:right="-81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A701F">
              <w:rPr>
                <w:rFonts w:ascii="Arial" w:hAnsi="Arial" w:cs="Arial"/>
                <w:sz w:val="16"/>
                <w:szCs w:val="16"/>
                <w:lang w:val="en-US"/>
              </w:rPr>
              <w:t>MEAN</w:t>
            </w:r>
            <w:r w:rsidRPr="007A701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A701F">
              <w:rPr>
                <w:rFonts w:ascii="Arial" w:hAnsi="Arial" w:cs="Arial"/>
                <w:sz w:val="16"/>
                <w:szCs w:val="16"/>
                <w:lang w:val="en-US"/>
              </w:rPr>
              <w:t>WELL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635F7" w:rsidRPr="007A701F" w:rsidRDefault="003635F7" w:rsidP="003635F7">
            <w:pPr>
              <w:pStyle w:val="a8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635F7" w:rsidRPr="007A701F" w:rsidRDefault="003635F7" w:rsidP="003635F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E4413" w:rsidRPr="007A701F" w:rsidRDefault="003635F7" w:rsidP="00F536E4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Конденсаторы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E4413" w:rsidRPr="007A701F" w:rsidRDefault="00DE4413" w:rsidP="003635F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E4413" w:rsidRPr="007A701F" w:rsidRDefault="00DE4413" w:rsidP="003635F7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E4413" w:rsidRPr="007A701F" w:rsidRDefault="00DE4413" w:rsidP="00363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E4413" w:rsidRPr="007A701F" w:rsidRDefault="00DE4413" w:rsidP="00363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E4413" w:rsidRPr="007A701F" w:rsidRDefault="00DE4413" w:rsidP="003635F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E0EDD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E0EDD" w:rsidRPr="007A701F" w:rsidRDefault="00FE0EDD" w:rsidP="003635F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E0EDD" w:rsidRPr="00FE0EDD" w:rsidRDefault="00FE0EDD" w:rsidP="003635F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E0EDD" w:rsidRPr="007A701F" w:rsidRDefault="00FE0EDD" w:rsidP="00FE0EDD">
            <w:pPr>
              <w:rPr>
                <w:rFonts w:ascii="Arial" w:hAnsi="Arial" w:cs="Arial"/>
              </w:rPr>
            </w:pPr>
            <w:r w:rsidRPr="00FE0EDD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E0EDD" w:rsidRPr="00FE0EDD" w:rsidRDefault="00FE0EDD" w:rsidP="003635F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E0EDD" w:rsidRPr="007A701F" w:rsidRDefault="00FE0EDD" w:rsidP="00FE0ED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FE0EDD" w:rsidRPr="007A701F" w:rsidRDefault="00FE0EDD" w:rsidP="00FE0ED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E0EDD">
              <w:rPr>
                <w:rFonts w:ascii="Arial" w:hAnsi="Arial" w:cs="Arial"/>
                <w:sz w:val="12"/>
                <w:szCs w:val="12"/>
              </w:rPr>
              <w:t>CC0603KPX7R9BB104</w:t>
            </w:r>
          </w:p>
        </w:tc>
      </w:tr>
      <w:tr w:rsidR="00FE0EDD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E0EDD" w:rsidRPr="007A701F" w:rsidRDefault="00FE0EDD" w:rsidP="003635F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E0EDD" w:rsidRDefault="00FE0EDD" w:rsidP="003635F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C2, C3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E0EDD" w:rsidRPr="00FE0EDD" w:rsidRDefault="00FE0EDD" w:rsidP="00FE0EDD">
            <w:pPr>
              <w:rPr>
                <w:rFonts w:ascii="Arial" w:hAnsi="Arial" w:cs="Arial"/>
              </w:rPr>
            </w:pPr>
            <w:r w:rsidRPr="00FE0EDD">
              <w:rPr>
                <w:rFonts w:ascii="Arial" w:hAnsi="Arial" w:cs="Arial"/>
              </w:rPr>
              <w:t>0603-1 мкФ±10%-50В-X5R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E0EDD" w:rsidRDefault="00FE0EDD" w:rsidP="003635F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E0EDD" w:rsidRPr="007A701F" w:rsidRDefault="00FE0EDD" w:rsidP="00FE0ED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FE0EDD" w:rsidRPr="007A701F" w:rsidRDefault="009429FB" w:rsidP="00FE0ED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429FB">
              <w:rPr>
                <w:rFonts w:ascii="Arial" w:hAnsi="Arial" w:cs="Arial"/>
                <w:sz w:val="12"/>
                <w:szCs w:val="12"/>
                <w:lang w:val="en-US"/>
              </w:rPr>
              <w:t>CC0603KRX5R9BB105</w:t>
            </w:r>
          </w:p>
        </w:tc>
      </w:tr>
      <w:tr w:rsidR="00FE0EDD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E0EDD" w:rsidRPr="007A701F" w:rsidRDefault="00FE0EDD" w:rsidP="00FE0ED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E0EDD" w:rsidRDefault="00FE0EDD" w:rsidP="00FE0ED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C4-C10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E0EDD" w:rsidRPr="007A701F" w:rsidRDefault="00FE0EDD" w:rsidP="00FE0EDD">
            <w:pPr>
              <w:rPr>
                <w:rFonts w:ascii="Arial" w:hAnsi="Arial" w:cs="Arial"/>
              </w:rPr>
            </w:pPr>
            <w:r w:rsidRPr="00FE0EDD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E0EDD" w:rsidRPr="00FE0EDD" w:rsidRDefault="00FE0EDD" w:rsidP="00FE0ED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E0EDD" w:rsidRPr="007A701F" w:rsidRDefault="00FE0EDD" w:rsidP="00FE0ED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FE0EDD" w:rsidRPr="007A701F" w:rsidRDefault="00FE0EDD" w:rsidP="00FE0ED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E0EDD">
              <w:rPr>
                <w:rFonts w:ascii="Arial" w:hAnsi="Arial" w:cs="Arial"/>
                <w:sz w:val="12"/>
                <w:szCs w:val="12"/>
              </w:rPr>
              <w:t>CC0603KPX7R9BB104</w:t>
            </w:r>
          </w:p>
        </w:tc>
      </w:tr>
      <w:tr w:rsidR="00FE0EDD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E0EDD" w:rsidRPr="007A701F" w:rsidRDefault="00FE0EDD" w:rsidP="00FE0ED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E0EDD" w:rsidRDefault="007853F1" w:rsidP="00FE0ED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E0EDD" w:rsidRPr="00FE0EDD" w:rsidRDefault="007853F1" w:rsidP="00FE0EDD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0805-0,1 мкФ±10%-100В-X7R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E0EDD" w:rsidRDefault="007853F1" w:rsidP="00FE0ED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853F1" w:rsidRPr="007A701F" w:rsidRDefault="007853F1" w:rsidP="007853F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FE0EDD" w:rsidRPr="007A701F" w:rsidRDefault="007853F1" w:rsidP="00FE0ED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CC0805KKX7R0BB104</w:t>
            </w:r>
          </w:p>
        </w:tc>
      </w:tr>
      <w:tr w:rsidR="00DC0082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C0082" w:rsidRPr="007A701F" w:rsidRDefault="00DC0082" w:rsidP="00DC008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C0082" w:rsidRDefault="00DC0082" w:rsidP="00DC008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C0082" w:rsidRPr="007853F1" w:rsidRDefault="00DC0082" w:rsidP="00DC0082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0603-10,0 мкФ±20%-6,3В-X5R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C0082" w:rsidRDefault="00DC0082" w:rsidP="00DC00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C0082" w:rsidRPr="007A701F" w:rsidRDefault="00DC0082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DC0082" w:rsidRPr="007A701F" w:rsidRDefault="00DC0082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CC0603MRX5R5BB106</w:t>
            </w:r>
          </w:p>
        </w:tc>
      </w:tr>
      <w:tr w:rsidR="00DC0082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C0082" w:rsidRPr="007A701F" w:rsidRDefault="00DC0082" w:rsidP="00DC008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C0082" w:rsidRDefault="00DC0082" w:rsidP="00DC008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C0082" w:rsidRPr="007853F1" w:rsidRDefault="00DC0082" w:rsidP="00DC0082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0603-0,01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C0082" w:rsidRDefault="00DC0082" w:rsidP="00DC00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C0082" w:rsidRPr="007A701F" w:rsidRDefault="00DC0082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DC0082" w:rsidRPr="007A701F" w:rsidRDefault="00DC0082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CC0603KPX7R9BB103</w:t>
            </w:r>
          </w:p>
        </w:tc>
      </w:tr>
      <w:tr w:rsidR="00DC0082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C0082" w:rsidRPr="007A701F" w:rsidRDefault="00DC0082" w:rsidP="00DC008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C0082" w:rsidRDefault="00DC0082" w:rsidP="00DC008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C0082" w:rsidRPr="007853F1" w:rsidRDefault="00DC0082" w:rsidP="00DC0082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C0082" w:rsidRDefault="00DC0082" w:rsidP="00DC00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C0082" w:rsidRPr="007A701F" w:rsidRDefault="00DC0082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DC0082" w:rsidRPr="007A701F" w:rsidRDefault="00DC0082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DC0082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C0082" w:rsidRPr="007A701F" w:rsidRDefault="00DC0082" w:rsidP="00DC008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C0082" w:rsidRDefault="00DC0082" w:rsidP="00DC008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C0082" w:rsidRPr="007853F1" w:rsidRDefault="00DC0082" w:rsidP="00DC0082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0603-0,01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C0082" w:rsidRDefault="00DC0082" w:rsidP="00DC00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C0082" w:rsidRPr="007A701F" w:rsidRDefault="00DC0082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DC0082" w:rsidRPr="007A701F" w:rsidRDefault="00DC0082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CC0603KPX7R9BB103</w:t>
            </w:r>
          </w:p>
        </w:tc>
      </w:tr>
      <w:tr w:rsidR="00DC0082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C0082" w:rsidRPr="007A701F" w:rsidRDefault="00DC0082" w:rsidP="00DC008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C0082" w:rsidRDefault="00DC0082" w:rsidP="00DC008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C0082" w:rsidRPr="007853F1" w:rsidRDefault="00DC0082" w:rsidP="00DC0082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C0082" w:rsidRDefault="00DC0082" w:rsidP="00DC00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C0082" w:rsidRPr="007A701F" w:rsidRDefault="00DC0082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DC0082" w:rsidRPr="007A701F" w:rsidRDefault="00DC0082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DC0082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C0082" w:rsidRPr="007A701F" w:rsidRDefault="00DC0082" w:rsidP="00DC008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C0082" w:rsidRPr="001E3F44" w:rsidRDefault="00DC0082" w:rsidP="00DC008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C0082" w:rsidRPr="007A701F" w:rsidRDefault="00DC0082" w:rsidP="00DC0082">
            <w:pPr>
              <w:rPr>
                <w:rFonts w:ascii="Arial" w:hAnsi="Arial" w:cs="Arial"/>
              </w:rPr>
            </w:pPr>
            <w:r w:rsidRPr="001E3F44">
              <w:rPr>
                <w:rFonts w:ascii="Arial" w:hAnsi="Arial" w:cs="Arial"/>
              </w:rPr>
              <w:t>0603-4700 пФ±10%-50В-X7R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C0082" w:rsidRPr="001E3F44" w:rsidRDefault="00DC0082" w:rsidP="00DC00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C0082" w:rsidRPr="007A701F" w:rsidRDefault="00DC0082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DC0082" w:rsidRPr="007A701F" w:rsidRDefault="00DC0082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1E3F44">
              <w:rPr>
                <w:rFonts w:ascii="Arial" w:hAnsi="Arial" w:cs="Arial"/>
                <w:sz w:val="12"/>
                <w:szCs w:val="12"/>
                <w:lang w:val="en-US"/>
              </w:rPr>
              <w:t>CC0603KPX7R9BB472</w:t>
            </w:r>
          </w:p>
        </w:tc>
      </w:tr>
      <w:tr w:rsidR="00DC0082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C0082" w:rsidRPr="007A701F" w:rsidRDefault="00DC0082" w:rsidP="00DC008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C0082" w:rsidRPr="007A701F" w:rsidRDefault="00DC0082" w:rsidP="00DC008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C0082" w:rsidRPr="00FE0EDD" w:rsidRDefault="00DC0082" w:rsidP="00DC0082">
            <w:pPr>
              <w:rPr>
                <w:rFonts w:ascii="Arial" w:hAnsi="Arial" w:cs="Arial"/>
              </w:rPr>
            </w:pPr>
            <w:r w:rsidRPr="00FE0EDD">
              <w:rPr>
                <w:rFonts w:ascii="Arial" w:hAnsi="Arial" w:cs="Arial"/>
              </w:rPr>
              <w:t>0603-1 мкФ±10%-50В-X5R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C0082" w:rsidRDefault="00DC0082" w:rsidP="00DC00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C0082" w:rsidRPr="007A701F" w:rsidRDefault="00DC0082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DC0082" w:rsidRPr="007A701F" w:rsidRDefault="00062D6F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62D6F">
              <w:rPr>
                <w:rFonts w:ascii="Arial" w:hAnsi="Arial" w:cs="Arial"/>
                <w:sz w:val="12"/>
                <w:szCs w:val="12"/>
                <w:lang w:val="en-US"/>
              </w:rPr>
              <w:t>CC0603KRX5R9BB105</w:t>
            </w:r>
          </w:p>
        </w:tc>
      </w:tr>
      <w:tr w:rsidR="00DC0082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C0082" w:rsidRPr="007A701F" w:rsidRDefault="00DC0082" w:rsidP="00DC008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C0082" w:rsidRPr="001E3F44" w:rsidRDefault="00DC0082" w:rsidP="00DC008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C0082" w:rsidRPr="007853F1" w:rsidRDefault="00DC0082" w:rsidP="00DC0082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0603-10,0 мкФ±20%-6,3В-X5R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C0082" w:rsidRDefault="00DC0082" w:rsidP="00DC00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C0082" w:rsidRPr="007A701F" w:rsidRDefault="00DC0082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DC0082" w:rsidRPr="007A701F" w:rsidRDefault="00DC0082" w:rsidP="00DC008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CC0603MRX5R5BB106</w:t>
            </w:r>
          </w:p>
        </w:tc>
      </w:tr>
      <w:tr w:rsidR="00AD109E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D109E" w:rsidRPr="007A701F" w:rsidRDefault="00AD109E" w:rsidP="00AD109E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D109E" w:rsidRPr="007A701F" w:rsidRDefault="00AD109E" w:rsidP="00AD109E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D109E" w:rsidRPr="00FE0EDD" w:rsidRDefault="00AD109E" w:rsidP="00AD109E">
            <w:pPr>
              <w:rPr>
                <w:rFonts w:ascii="Arial" w:hAnsi="Arial" w:cs="Arial"/>
              </w:rPr>
            </w:pPr>
            <w:r w:rsidRPr="00FE0EDD">
              <w:rPr>
                <w:rFonts w:ascii="Arial" w:hAnsi="Arial" w:cs="Arial"/>
              </w:rPr>
              <w:t>0603-1 мкФ±10%-50В-X5R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D109E" w:rsidRDefault="00AD109E" w:rsidP="00AD109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D109E" w:rsidRPr="007A701F" w:rsidRDefault="00AD109E" w:rsidP="00AD109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D109E" w:rsidRPr="007A701F" w:rsidRDefault="00AD109E" w:rsidP="00AD109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62D6F">
              <w:rPr>
                <w:rFonts w:ascii="Arial" w:hAnsi="Arial" w:cs="Arial"/>
                <w:sz w:val="12"/>
                <w:szCs w:val="12"/>
                <w:lang w:val="en-US"/>
              </w:rPr>
              <w:t>CC0603KRX5R9BB105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1E3F44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853F1" w:rsidRDefault="004268F0" w:rsidP="004268F0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1E3F44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C22, C23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  <w:r w:rsidRPr="001E3F44">
              <w:rPr>
                <w:rFonts w:ascii="Arial" w:hAnsi="Arial" w:cs="Arial"/>
              </w:rPr>
              <w:t>0603-100 пФ±10%-50В-X7R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F536E4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E3F44">
              <w:rPr>
                <w:rFonts w:ascii="Arial" w:hAnsi="Arial" w:cs="Arial"/>
                <w:sz w:val="12"/>
                <w:szCs w:val="12"/>
              </w:rPr>
              <w:t>CC0603KPX7R9BB101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C24-C32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853F1" w:rsidRDefault="004268F0" w:rsidP="004268F0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1E3F44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1E3F44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1E3F44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C33, C34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  <w:r w:rsidRPr="001E3F44">
              <w:rPr>
                <w:rFonts w:ascii="Arial" w:hAnsi="Arial" w:cs="Arial"/>
              </w:rPr>
              <w:t>0603-2,2 мкФ±10%-50В-X5R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F536E4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2324DB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MURATA</w:t>
            </w:r>
          </w:p>
          <w:p w:rsidR="004268F0" w:rsidRPr="007A701F" w:rsidRDefault="002324DB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324DB">
              <w:rPr>
                <w:rFonts w:ascii="Arial" w:hAnsi="Arial" w:cs="Arial"/>
                <w:sz w:val="12"/>
                <w:szCs w:val="12"/>
              </w:rPr>
              <w:t>GRM188R61H225KE11D</w:t>
            </w:r>
          </w:p>
        </w:tc>
      </w:tr>
      <w:tr w:rsidR="004268F0" w:rsidRPr="007A701F" w:rsidTr="00AA28A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C35-C37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853F1" w:rsidRDefault="004268F0" w:rsidP="00AA28A8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AA28A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4268F0" w:rsidRPr="007A701F" w:rsidTr="00AA28A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C38-C40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853F1" w:rsidRDefault="004268F0" w:rsidP="004268F0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0603-10,0 мкФ±20%-6,3В-X5R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CC0603MRX5R5BB106</w:t>
            </w:r>
          </w:p>
        </w:tc>
      </w:tr>
      <w:tr w:rsidR="004268F0" w:rsidRPr="007A701F" w:rsidTr="00AA28A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177813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C41, C42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853F1" w:rsidRDefault="004268F0" w:rsidP="004268F0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4268F0" w:rsidRPr="007A701F" w:rsidTr="00AA28A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853F1" w:rsidRDefault="004268F0" w:rsidP="004268F0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0603-10,0 мкФ±20%-6,3В-X5R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CC0603MRX5R5BB106</w:t>
            </w:r>
          </w:p>
        </w:tc>
      </w:tr>
      <w:tr w:rsidR="004268F0" w:rsidRPr="007A701F" w:rsidTr="00AA28A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853F1" w:rsidRDefault="004268F0" w:rsidP="004268F0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4268F0" w:rsidRPr="007A701F" w:rsidTr="00AA28A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C45</w:t>
            </w:r>
            <w:r w:rsidR="0039737F">
              <w:rPr>
                <w:rFonts w:ascii="Arial" w:hAnsi="Arial" w:cs="Arial"/>
                <w:lang w:val="en-US"/>
              </w:rPr>
              <w:t>-C47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853F1" w:rsidRDefault="004268F0" w:rsidP="004268F0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0603-10,0 мкФ±20%-6,3В-X5R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39737F" w:rsidRDefault="0039737F" w:rsidP="004268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CC0603MRX5R5BB106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C48, C49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853F1" w:rsidRDefault="004268F0" w:rsidP="004268F0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C50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853F1" w:rsidRDefault="004268F0" w:rsidP="00CE0DC1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0603-1</w:t>
            </w:r>
            <w:r w:rsidR="00CE0DC1">
              <w:rPr>
                <w:rFonts w:ascii="Arial" w:hAnsi="Arial" w:cs="Arial"/>
              </w:rPr>
              <w:t>,0 мкФ±20%-16</w:t>
            </w:r>
            <w:r w:rsidRPr="007853F1">
              <w:rPr>
                <w:rFonts w:ascii="Arial" w:hAnsi="Arial" w:cs="Arial"/>
              </w:rPr>
              <w:t>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062D6F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62D6F">
              <w:rPr>
                <w:rFonts w:ascii="Arial" w:hAnsi="Arial" w:cs="Arial"/>
                <w:sz w:val="12"/>
                <w:szCs w:val="12"/>
                <w:lang w:val="en-US"/>
              </w:rPr>
              <w:t>CC0603KRX5R9BB105</w:t>
            </w:r>
          </w:p>
        </w:tc>
      </w:tr>
      <w:tr w:rsidR="004268F0" w:rsidRPr="007A701F" w:rsidTr="00AA28A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C51, C52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AA28A8">
            <w:pPr>
              <w:rPr>
                <w:rFonts w:ascii="Arial" w:hAnsi="Arial" w:cs="Arial"/>
                <w:lang w:val="en-US"/>
              </w:rPr>
            </w:pPr>
            <w:r w:rsidRPr="00EB4B70">
              <w:rPr>
                <w:rFonts w:ascii="Arial" w:hAnsi="Arial" w:cs="Arial"/>
                <w:lang w:val="en-US"/>
              </w:rPr>
              <w:t>0603-6,2 пФ±0,25пФ-50В-NP0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AA28A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AA28A8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EB4B70">
              <w:rPr>
                <w:rFonts w:ascii="Arial" w:hAnsi="Arial" w:cs="Arial"/>
                <w:sz w:val="12"/>
                <w:szCs w:val="12"/>
                <w:lang w:val="en-US"/>
              </w:rPr>
              <w:t>CC0603CRNPO9BN6R2</w:t>
            </w:r>
          </w:p>
        </w:tc>
      </w:tr>
      <w:tr w:rsidR="004268F0" w:rsidRPr="007A701F" w:rsidTr="00AA28A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C53-C7</w:t>
            </w:r>
            <w:r w:rsidR="0039737F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853F1" w:rsidRDefault="004268F0" w:rsidP="00AA28A8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39737F" w:rsidRDefault="0039737F" w:rsidP="00AA28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Default="0039737F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C79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FE0EDD" w:rsidRDefault="004268F0" w:rsidP="004268F0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22 мкФ±20%-100В, 10x10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CA100M0022REG-1010</w:t>
            </w:r>
          </w:p>
        </w:tc>
      </w:tr>
      <w:tr w:rsidR="004268F0" w:rsidRPr="007A701F" w:rsidTr="00AA28A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39737F" w:rsidRDefault="0039737F" w:rsidP="0039737F">
            <w:pPr>
              <w:ind w:left="-94" w:right="-14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C80</w:t>
            </w:r>
            <w:r w:rsidR="004268F0">
              <w:rPr>
                <w:rFonts w:ascii="Arial" w:hAnsi="Arial" w:cs="Arial"/>
                <w:lang w:val="en-US"/>
              </w:rPr>
              <w:t>-C8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FE0EDD" w:rsidRDefault="004268F0" w:rsidP="00AA28A8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0805-0,1 мкФ±10%-100В-X7R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AA28A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CC0805KKX7R0BB104</w:t>
            </w:r>
          </w:p>
        </w:tc>
      </w:tr>
      <w:tr w:rsidR="004268F0" w:rsidRPr="007A701F" w:rsidTr="00AA28A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39737F" w:rsidRDefault="004268F0" w:rsidP="0039737F">
            <w:pPr>
              <w:ind w:left="-94" w:right="-14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C8</w:t>
            </w:r>
            <w:r w:rsidR="0039737F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  <w:lang w:val="en-US"/>
              </w:rPr>
              <w:t>-C8</w:t>
            </w:r>
            <w:r w:rsidR="0039737F">
              <w:rPr>
                <w:rFonts w:ascii="Arial" w:hAnsi="Arial" w:cs="Arial"/>
              </w:rPr>
              <w:t>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853F1" w:rsidRDefault="004268F0" w:rsidP="00AA28A8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0603-10,0 мкФ±20%-6,3В-X5R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AA28A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CC0603MRX5R5BB106</w:t>
            </w:r>
          </w:p>
        </w:tc>
      </w:tr>
      <w:tr w:rsidR="004268F0" w:rsidRPr="007A701F" w:rsidTr="00AA28A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39737F" w:rsidRDefault="004268F0" w:rsidP="0039737F">
            <w:pPr>
              <w:ind w:left="-94" w:right="-14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  <w:r w:rsidR="0039737F">
              <w:rPr>
                <w:rFonts w:ascii="Arial" w:hAnsi="Arial" w:cs="Arial"/>
              </w:rPr>
              <w:t>89</w:t>
            </w:r>
            <w:r>
              <w:rPr>
                <w:rFonts w:ascii="Arial" w:hAnsi="Arial" w:cs="Arial"/>
                <w:lang w:val="en-US"/>
              </w:rPr>
              <w:t>-C9</w:t>
            </w:r>
            <w:r w:rsidR="0039737F">
              <w:rPr>
                <w:rFonts w:ascii="Arial" w:hAnsi="Arial" w:cs="Arial"/>
              </w:rPr>
              <w:t>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853F1" w:rsidRDefault="004268F0" w:rsidP="004268F0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4268F0" w:rsidRPr="007A701F" w:rsidTr="00AA28A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C9</w:t>
            </w:r>
            <w:r w:rsidR="0039737F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  <w:r w:rsidRPr="007A701F">
              <w:rPr>
                <w:rFonts w:ascii="Arial" w:hAnsi="Arial" w:cs="Arial"/>
                <w:lang w:val="en-US"/>
              </w:rPr>
              <w:t>0</w:t>
            </w:r>
            <w:r w:rsidRPr="007A701F">
              <w:rPr>
                <w:rFonts w:ascii="Arial" w:hAnsi="Arial" w:cs="Arial"/>
              </w:rPr>
              <w:t xml:space="preserve"> мкФ±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>0%-</w:t>
            </w:r>
            <w:r w:rsidR="0012291E">
              <w:rPr>
                <w:rFonts w:ascii="Arial" w:hAnsi="Arial" w:cs="Arial"/>
                <w:lang w:val="en-US"/>
              </w:rPr>
              <w:t>16</w:t>
            </w:r>
            <w:r w:rsidRPr="007A701F">
              <w:rPr>
                <w:rFonts w:ascii="Arial" w:hAnsi="Arial" w:cs="Arial"/>
              </w:rPr>
              <w:t>В, тип 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4268F0" w:rsidRPr="007A701F" w:rsidRDefault="0012291E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TAJA106K016</w:t>
            </w:r>
            <w:r w:rsidR="004268F0" w:rsidRPr="007A701F">
              <w:rPr>
                <w:rFonts w:ascii="Arial" w:hAnsi="Arial" w:cs="Arial"/>
                <w:sz w:val="12"/>
                <w:szCs w:val="12"/>
                <w:lang w:val="en-US"/>
              </w:rPr>
              <w:t>RNJ</w:t>
            </w:r>
          </w:p>
        </w:tc>
      </w:tr>
      <w:tr w:rsidR="004268F0" w:rsidRPr="007A701F" w:rsidTr="00AA28A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853F1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C9</w:t>
            </w:r>
            <w:r w:rsidR="0039737F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100 мкФ±20%-6,3В, 6,3x5,4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853F1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853F1">
              <w:rPr>
                <w:rFonts w:ascii="Arial" w:hAnsi="Arial" w:cs="Arial"/>
                <w:sz w:val="12"/>
                <w:szCs w:val="12"/>
              </w:rPr>
              <w:t>CA006M0100RED-0605</w:t>
            </w:r>
          </w:p>
        </w:tc>
      </w:tr>
      <w:tr w:rsidR="004268F0" w:rsidRPr="007A701F" w:rsidTr="00AA28A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39737F" w:rsidRDefault="0039737F" w:rsidP="0039737F">
            <w:pPr>
              <w:ind w:left="-94" w:right="-14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C98</w:t>
            </w:r>
            <w:r w:rsidR="004268F0">
              <w:rPr>
                <w:rFonts w:ascii="Arial" w:hAnsi="Arial" w:cs="Arial"/>
                <w:lang w:val="en-US"/>
              </w:rPr>
              <w:t>, C</w:t>
            </w:r>
            <w:r>
              <w:rPr>
                <w:rFonts w:ascii="Arial" w:hAnsi="Arial" w:cs="Arial"/>
              </w:rPr>
              <w:t>99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853F1" w:rsidRDefault="004268F0" w:rsidP="004268F0">
            <w:pPr>
              <w:rPr>
                <w:rFonts w:ascii="Arial" w:hAnsi="Arial" w:cs="Arial"/>
              </w:rPr>
            </w:pPr>
            <w:r w:rsidRPr="007853F1">
              <w:rPr>
                <w:rFonts w:ascii="Arial" w:hAnsi="Arial" w:cs="Arial"/>
              </w:rPr>
              <w:t>0603-0,1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853F1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4268F0" w:rsidRPr="007A701F" w:rsidTr="00AA28A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853F1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Микросхемы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STM32H753IIT6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ST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Microelectronics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D2, D3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IS61LV25616AL-10TLI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ISSI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M24M01-RMN6TP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ST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Microelectronics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TLV320AIC3254-Q1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6PAIC3254IRHBRQ1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DP83848IVV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MAX3221EAE+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Maxim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Semiconductor</w:t>
            </w:r>
          </w:p>
        </w:tc>
      </w:tr>
      <w:tr w:rsidR="00AA28A8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7A701F" w:rsidRDefault="00AA28A8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7A701F" w:rsidRDefault="00AA28A8" w:rsidP="004268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7A701F" w:rsidRDefault="00AA28A8" w:rsidP="004268F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Pr="007A701F" w:rsidRDefault="00AA28A8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A28A8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7A701F" w:rsidRDefault="00AA28A8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7A701F" w:rsidRDefault="00AA28A8" w:rsidP="004268F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7A701F" w:rsidRDefault="00AA28A8" w:rsidP="004268F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Pr="007A701F" w:rsidRDefault="00AA28A8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SN74</w:t>
            </w:r>
            <w:r>
              <w:rPr>
                <w:rFonts w:ascii="Arial" w:hAnsi="Arial" w:cs="Arial"/>
                <w:lang w:val="en-US"/>
              </w:rPr>
              <w:t>HC</w:t>
            </w:r>
            <w:r w:rsidRPr="007A701F">
              <w:rPr>
                <w:rFonts w:ascii="Arial" w:hAnsi="Arial" w:cs="Arial"/>
                <w:lang w:val="en-US"/>
              </w:rPr>
              <w:t>14D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4268F0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268F0" w:rsidRPr="007A701F" w:rsidRDefault="004268F0" w:rsidP="004268F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TPS2375D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4268F0" w:rsidRPr="007A701F" w:rsidRDefault="004268F0" w:rsidP="004268F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AA28A8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D1</w:t>
            </w: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LM4950TS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AA28A8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D1</w:t>
            </w: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LM1117IDTX-3.3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AA28A8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A28A8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H1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Светодиод HSMC-C170-T0000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Broadcom</w:t>
            </w:r>
          </w:p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Limited</w:t>
            </w:r>
          </w:p>
        </w:tc>
      </w:tr>
      <w:tr w:rsidR="00AA28A8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A28A8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K1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Реле </w:t>
            </w:r>
            <w:r w:rsidRPr="007A701F">
              <w:rPr>
                <w:rFonts w:ascii="Arial" w:hAnsi="Arial" w:cs="Arial"/>
                <w:lang w:val="en-US"/>
              </w:rPr>
              <w:t>V23105A5307A201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TYCO</w:t>
            </w:r>
          </w:p>
        </w:tc>
      </w:tr>
      <w:tr w:rsidR="00AA28A8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K2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Реле IM03GR 1-1462037-4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TYCO</w:t>
            </w:r>
          </w:p>
        </w:tc>
      </w:tr>
      <w:tr w:rsidR="00AA28A8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AA28A8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L1, L2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 xml:space="preserve">Индуктивность </w:t>
            </w:r>
            <w:r w:rsidRPr="007A701F">
              <w:rPr>
                <w:rFonts w:ascii="Arial" w:hAnsi="Arial" w:cs="Arial"/>
                <w:lang w:val="en-US"/>
              </w:rPr>
              <w:t>1210-1,0</w:t>
            </w:r>
            <w:r w:rsidRPr="007A701F">
              <w:rPr>
                <w:rFonts w:ascii="Arial" w:hAnsi="Arial" w:cs="Arial"/>
              </w:rPr>
              <w:t xml:space="preserve"> мкГн±2</w:t>
            </w:r>
            <w:r w:rsidRPr="007A701F">
              <w:rPr>
                <w:rFonts w:ascii="Arial" w:hAnsi="Arial" w:cs="Arial"/>
                <w:lang w:val="en-US"/>
              </w:rPr>
              <w:t>0</w:t>
            </w:r>
            <w:r w:rsidRPr="007A701F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MURATA</w:t>
            </w:r>
          </w:p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LQH32CN1R0M33L</w:t>
            </w:r>
          </w:p>
        </w:tc>
      </w:tr>
      <w:tr w:rsidR="00AA28A8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AA28A8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Резисторы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AA28A8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AA28A8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R1</w:t>
            </w:r>
            <w:r>
              <w:rPr>
                <w:rFonts w:ascii="Arial" w:hAnsi="Arial" w:cs="Arial"/>
                <w:lang w:val="en-US"/>
              </w:rPr>
              <w:t>-R4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rPr>
                <w:rFonts w:ascii="Arial" w:hAnsi="Arial" w:cs="Arial"/>
                <w:lang w:val="en-US"/>
              </w:rPr>
            </w:pPr>
            <w:r w:rsidRPr="008F7220">
              <w:rPr>
                <w:rFonts w:ascii="Arial" w:hAnsi="Arial" w:cs="Arial"/>
                <w:lang w:val="en-US"/>
              </w:rPr>
              <w:t>0603-49,9 Ом±1%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8F7220">
              <w:rPr>
                <w:rFonts w:ascii="Arial" w:hAnsi="Arial" w:cs="Arial"/>
                <w:sz w:val="12"/>
                <w:szCs w:val="12"/>
                <w:lang w:val="en-US"/>
              </w:rPr>
              <w:t>RC0603FR-0749R9L</w:t>
            </w:r>
          </w:p>
        </w:tc>
      </w:tr>
      <w:tr w:rsidR="00AA28A8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R5, R6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rPr>
                <w:rFonts w:ascii="Arial" w:hAnsi="Arial" w:cs="Arial"/>
                <w:lang w:val="en-US"/>
              </w:rPr>
            </w:pPr>
            <w:r w:rsidRPr="008F7220">
              <w:rPr>
                <w:rFonts w:ascii="Arial" w:hAnsi="Arial" w:cs="Arial"/>
                <w:lang w:val="en-US"/>
              </w:rPr>
              <w:t>0603-470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8F7220">
              <w:rPr>
                <w:rFonts w:ascii="Arial" w:hAnsi="Arial" w:cs="Arial"/>
                <w:sz w:val="12"/>
                <w:szCs w:val="12"/>
                <w:lang w:val="en-US"/>
              </w:rPr>
              <w:t>RC0603JR-07470RL</w:t>
            </w:r>
          </w:p>
        </w:tc>
      </w:tr>
      <w:tr w:rsidR="00AA28A8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221340" w:rsidRDefault="00AA28A8" w:rsidP="00AA28A8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0603-220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221340" w:rsidRDefault="00AA28A8" w:rsidP="00AA28A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RC0603JR-07220RL</w:t>
            </w:r>
          </w:p>
        </w:tc>
      </w:tr>
      <w:tr w:rsidR="00AA28A8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0603-2,7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RC0603JR-072K7L</w:t>
            </w:r>
          </w:p>
        </w:tc>
      </w:tr>
      <w:tr w:rsidR="00AA28A8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R9-R12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0603-3,3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244BC">
              <w:rPr>
                <w:rFonts w:ascii="Arial" w:hAnsi="Arial" w:cs="Arial"/>
                <w:sz w:val="12"/>
                <w:szCs w:val="12"/>
              </w:rPr>
              <w:t>RC0603JR-073K3L</w:t>
            </w:r>
          </w:p>
        </w:tc>
      </w:tr>
      <w:tr w:rsidR="00AA28A8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R13, R14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0603-1,8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221340" w:rsidRDefault="00AA28A8" w:rsidP="00AA28A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RC0603JR-071K8L</w:t>
            </w:r>
          </w:p>
        </w:tc>
      </w:tr>
      <w:tr w:rsidR="00AA28A8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R15-R39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  <w:r w:rsidRPr="00F244BC">
              <w:rPr>
                <w:rFonts w:ascii="Arial" w:hAnsi="Arial" w:cs="Arial"/>
              </w:rPr>
              <w:t>0603-3,3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RC0603JR-073K3L</w:t>
            </w:r>
          </w:p>
        </w:tc>
      </w:tr>
      <w:tr w:rsidR="00AA28A8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R40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0603-4,87 кОм±1%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RC0603FR-074K87L</w:t>
            </w:r>
          </w:p>
        </w:tc>
      </w:tr>
      <w:tr w:rsidR="00AA28A8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R41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0603-1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RC0603JR-071KL</w:t>
            </w:r>
          </w:p>
        </w:tc>
      </w:tr>
      <w:tr w:rsidR="00AA28A8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R42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0603-0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RC0603JR-070RL</w:t>
            </w:r>
          </w:p>
        </w:tc>
      </w:tr>
      <w:tr w:rsidR="00AA28A8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R43-R48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0603-5,1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RC0603JR-075K1L</w:t>
            </w:r>
          </w:p>
        </w:tc>
      </w:tr>
      <w:tr w:rsidR="0046214A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6214A" w:rsidRPr="007A701F" w:rsidRDefault="0046214A" w:rsidP="0046214A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6214A" w:rsidRPr="007A701F" w:rsidRDefault="0046214A" w:rsidP="0046214A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R49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6214A" w:rsidRPr="007A701F" w:rsidRDefault="0046214A" w:rsidP="0046214A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0603-3,3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6214A" w:rsidRPr="007A701F" w:rsidRDefault="0046214A" w:rsidP="0046214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6214A" w:rsidRPr="007A701F" w:rsidRDefault="0046214A" w:rsidP="0046214A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46214A" w:rsidRPr="007A701F" w:rsidRDefault="0046214A" w:rsidP="0046214A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244BC">
              <w:rPr>
                <w:rFonts w:ascii="Arial" w:hAnsi="Arial" w:cs="Arial"/>
                <w:sz w:val="12"/>
                <w:szCs w:val="12"/>
              </w:rPr>
              <w:t>RC0603JR-073K3L</w:t>
            </w:r>
          </w:p>
        </w:tc>
      </w:tr>
      <w:tr w:rsidR="00AA28A8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R50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0603-1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RC0603JR-071KL</w:t>
            </w:r>
          </w:p>
        </w:tc>
      </w:tr>
      <w:tr w:rsidR="00AA28A8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Default="00AA28A8" w:rsidP="00AA28A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F244BC" w:rsidRDefault="00AA28A8" w:rsidP="00AA28A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Default="00AA28A8" w:rsidP="00AA28A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AA28A8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Default="00AA28A8" w:rsidP="00AA28A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F244BC" w:rsidRDefault="00AA28A8" w:rsidP="00AA28A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Default="00AA28A8" w:rsidP="00AA28A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AA28A8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R51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0603-24,9 кОм±1%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244BC">
              <w:rPr>
                <w:rFonts w:ascii="Arial" w:hAnsi="Arial" w:cs="Arial"/>
                <w:sz w:val="12"/>
                <w:szCs w:val="12"/>
              </w:rPr>
              <w:t>RC0603FR-0724K9L</w:t>
            </w:r>
          </w:p>
        </w:tc>
      </w:tr>
      <w:tr w:rsidR="00AA28A8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R52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0603-178 кОм±1%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RC0603FR-07178KL</w:t>
            </w:r>
          </w:p>
        </w:tc>
      </w:tr>
      <w:tr w:rsidR="00AA28A8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R53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rPr>
                <w:rFonts w:ascii="Arial" w:hAnsi="Arial" w:cs="Arial"/>
                <w:lang w:val="en-US"/>
              </w:rPr>
            </w:pPr>
            <w:r w:rsidRPr="00B373F0">
              <w:rPr>
                <w:rFonts w:ascii="Arial" w:hAnsi="Arial" w:cs="Arial"/>
                <w:lang w:val="en-US"/>
              </w:rPr>
              <w:t>0603-357 Ом±1%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373F0">
              <w:rPr>
                <w:rFonts w:ascii="Arial" w:hAnsi="Arial" w:cs="Arial"/>
                <w:sz w:val="12"/>
                <w:szCs w:val="12"/>
              </w:rPr>
              <w:t>RC0603FR-07357RL</w:t>
            </w:r>
          </w:p>
        </w:tc>
      </w:tr>
      <w:tr w:rsidR="00AA28A8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R54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0603-2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F244BC" w:rsidRDefault="00AA28A8" w:rsidP="00AA28A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RC0603JR-072KL</w:t>
            </w:r>
          </w:p>
        </w:tc>
      </w:tr>
      <w:tr w:rsidR="00AA28A8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B373F0" w:rsidRDefault="00AA28A8" w:rsidP="00AA28A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R55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0603-1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RC0603JR-071KL</w:t>
            </w:r>
          </w:p>
        </w:tc>
      </w:tr>
      <w:tr w:rsidR="00AA28A8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R56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0603-2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F244BC" w:rsidRDefault="00AA28A8" w:rsidP="00AA28A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RC0603JR-072KL</w:t>
            </w:r>
          </w:p>
        </w:tc>
      </w:tr>
      <w:tr w:rsidR="00AA28A8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R57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rPr>
                <w:rFonts w:ascii="Arial" w:hAnsi="Arial" w:cs="Arial"/>
                <w:lang w:val="en-US"/>
              </w:rPr>
            </w:pPr>
            <w:r w:rsidRPr="00090E3C">
              <w:rPr>
                <w:rFonts w:ascii="Arial" w:hAnsi="Arial" w:cs="Arial"/>
                <w:lang w:val="en-US"/>
              </w:rPr>
              <w:t>0603-2,2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90E3C">
              <w:rPr>
                <w:rFonts w:ascii="Arial" w:hAnsi="Arial" w:cs="Arial"/>
                <w:sz w:val="12"/>
                <w:szCs w:val="12"/>
                <w:lang w:val="en-US"/>
              </w:rPr>
              <w:t>RC0603JR-072K2L</w:t>
            </w:r>
          </w:p>
        </w:tc>
      </w:tr>
      <w:tr w:rsidR="00AA28A8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28A8" w:rsidRPr="007A701F" w:rsidRDefault="00AA28A8" w:rsidP="00AA28A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R58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rPr>
                <w:rFonts w:ascii="Arial" w:hAnsi="Arial" w:cs="Arial"/>
                <w:lang w:val="en-US"/>
              </w:rPr>
            </w:pPr>
            <w:r w:rsidRPr="00090E3C">
              <w:rPr>
                <w:rFonts w:ascii="Arial" w:hAnsi="Arial" w:cs="Arial"/>
                <w:lang w:val="en-US"/>
              </w:rPr>
              <w:t>0603-240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28A8" w:rsidRPr="007A701F" w:rsidRDefault="00AA28A8" w:rsidP="00AA28A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28A8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28A8" w:rsidRPr="007A701F" w:rsidRDefault="00AA28A8" w:rsidP="00AA28A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90E3C">
              <w:rPr>
                <w:rFonts w:ascii="Arial" w:hAnsi="Arial" w:cs="Arial"/>
                <w:sz w:val="12"/>
                <w:szCs w:val="12"/>
                <w:lang w:val="en-US"/>
              </w:rPr>
              <w:t>RC0603JR-07240RL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R59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  <w:r w:rsidRPr="00090E3C">
              <w:rPr>
                <w:rFonts w:ascii="Arial" w:hAnsi="Arial" w:cs="Arial"/>
                <w:lang w:val="en-US"/>
              </w:rPr>
              <w:t>0603-2,2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90E3C">
              <w:rPr>
                <w:rFonts w:ascii="Arial" w:hAnsi="Arial" w:cs="Arial"/>
                <w:sz w:val="12"/>
                <w:szCs w:val="12"/>
                <w:lang w:val="en-US"/>
              </w:rPr>
              <w:t>RC0603JR-072K2L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0603-1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RC0603JR-071KL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0603-2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F244BC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RC0603JR-072KL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  <w:r w:rsidRPr="00F244BC">
              <w:rPr>
                <w:rFonts w:ascii="Arial" w:hAnsi="Arial" w:cs="Arial"/>
                <w:lang w:val="en-US"/>
              </w:rPr>
              <w:t>0603-5,1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F244BC">
              <w:rPr>
                <w:rFonts w:ascii="Arial" w:hAnsi="Arial" w:cs="Arial"/>
                <w:sz w:val="12"/>
                <w:szCs w:val="12"/>
                <w:lang w:val="en-US"/>
              </w:rPr>
              <w:t>RC0603JR-075K1L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3C0FA4" w:rsidP="003C0FA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0603-1</w:t>
            </w:r>
            <w:r w:rsidR="00113173" w:rsidRPr="00090E3C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М</w:t>
            </w:r>
            <w:r w:rsidR="00113173" w:rsidRPr="00090E3C">
              <w:rPr>
                <w:rFonts w:ascii="Arial" w:hAnsi="Arial" w:cs="Arial"/>
                <w:lang w:val="en-US"/>
              </w:rPr>
              <w:t>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113173" w:rsidRPr="007A701F" w:rsidRDefault="003C0FA4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C0FA4">
              <w:rPr>
                <w:rFonts w:ascii="Arial" w:hAnsi="Arial" w:cs="Arial"/>
                <w:sz w:val="12"/>
                <w:szCs w:val="12"/>
                <w:lang w:val="en-US"/>
              </w:rPr>
              <w:t>RC0603JR-071ML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  <w:r w:rsidRPr="00090E3C">
              <w:rPr>
                <w:rFonts w:ascii="Arial" w:hAnsi="Arial" w:cs="Arial"/>
                <w:lang w:val="en-US"/>
              </w:rPr>
              <w:t>0603-5,6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90E3C">
              <w:rPr>
                <w:rFonts w:ascii="Arial" w:hAnsi="Arial" w:cs="Arial"/>
                <w:sz w:val="12"/>
                <w:szCs w:val="12"/>
                <w:lang w:val="en-US"/>
              </w:rPr>
              <w:t>RC0603JR-075K6L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3F5B46" w:rsidP="0011317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0603-47</w:t>
            </w:r>
            <w:r w:rsidR="00113173" w:rsidRPr="00090E3C">
              <w:rPr>
                <w:rFonts w:ascii="Arial" w:hAnsi="Arial" w:cs="Arial"/>
                <w:lang w:val="en-US"/>
              </w:rPr>
              <w:t>0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113173" w:rsidRPr="007A701F" w:rsidRDefault="003F5B46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RC0603JR-0747</w:t>
            </w:r>
            <w:bookmarkStart w:id="0" w:name="_GoBack"/>
            <w:bookmarkEnd w:id="0"/>
            <w:r w:rsidR="00113173" w:rsidRPr="00090E3C">
              <w:rPr>
                <w:rFonts w:ascii="Arial" w:hAnsi="Arial" w:cs="Arial"/>
                <w:sz w:val="12"/>
                <w:szCs w:val="12"/>
                <w:lang w:val="en-US"/>
              </w:rPr>
              <w:t>0KL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113173" w:rsidRDefault="00113173" w:rsidP="00113173">
            <w:pPr>
              <w:ind w:left="-94" w:right="-14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R66-R</w:t>
            </w:r>
            <w:r>
              <w:rPr>
                <w:rFonts w:ascii="Arial" w:hAnsi="Arial" w:cs="Arial"/>
              </w:rPr>
              <w:t>68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  <w:r w:rsidRPr="008A06AB">
              <w:rPr>
                <w:rFonts w:ascii="Arial" w:hAnsi="Arial" w:cs="Arial"/>
                <w:lang w:val="en-US"/>
              </w:rPr>
              <w:t>0603-51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8A06AB">
              <w:rPr>
                <w:rFonts w:ascii="Arial" w:hAnsi="Arial" w:cs="Arial"/>
                <w:sz w:val="12"/>
                <w:szCs w:val="12"/>
                <w:lang w:val="en-US"/>
              </w:rPr>
              <w:t>RC0603JR-0751KL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  <w:r w:rsidRPr="008A06AB">
              <w:rPr>
                <w:rFonts w:ascii="Arial" w:hAnsi="Arial" w:cs="Arial"/>
                <w:lang w:val="en-US"/>
              </w:rPr>
              <w:t>0603-15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8A06AB">
              <w:rPr>
                <w:rFonts w:ascii="Arial" w:hAnsi="Arial" w:cs="Arial"/>
                <w:sz w:val="12"/>
                <w:szCs w:val="12"/>
                <w:lang w:val="en-US"/>
              </w:rPr>
              <w:t>RC0603JR-0715KL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R70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  <w:r w:rsidRPr="009420D6">
              <w:rPr>
                <w:rFonts w:ascii="Arial" w:hAnsi="Arial" w:cs="Arial"/>
                <w:lang w:val="en-US"/>
              </w:rPr>
              <w:t>0603-10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420D6">
              <w:rPr>
                <w:rFonts w:ascii="Arial" w:hAnsi="Arial" w:cs="Arial"/>
                <w:sz w:val="12"/>
                <w:szCs w:val="12"/>
                <w:lang w:val="en-US"/>
              </w:rPr>
              <w:t>RC0603JR-0710KL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113173" w:rsidRDefault="00113173" w:rsidP="00113173">
            <w:pPr>
              <w:ind w:left="-94" w:right="-14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R71, R7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  <w:r w:rsidRPr="009420D6">
              <w:rPr>
                <w:rFonts w:ascii="Arial" w:hAnsi="Arial" w:cs="Arial"/>
                <w:lang w:val="en-US"/>
              </w:rPr>
              <w:t>0603-6,8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420D6">
              <w:rPr>
                <w:rFonts w:ascii="Arial" w:hAnsi="Arial" w:cs="Arial"/>
                <w:sz w:val="12"/>
                <w:szCs w:val="12"/>
                <w:lang w:val="en-US"/>
              </w:rPr>
              <w:t>RC0603JR-076K8L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R73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  <w:r w:rsidRPr="00090E3C">
              <w:rPr>
                <w:rFonts w:ascii="Arial" w:hAnsi="Arial" w:cs="Arial"/>
                <w:lang w:val="en-US"/>
              </w:rPr>
              <w:t>0603-1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90E3C">
              <w:rPr>
                <w:rFonts w:ascii="Arial" w:hAnsi="Arial" w:cs="Arial"/>
                <w:sz w:val="12"/>
                <w:szCs w:val="12"/>
                <w:lang w:val="en-US"/>
              </w:rPr>
              <w:t>RC0603JR-071RL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R74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C95DC6" w:rsidP="0011317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0805</w:t>
            </w:r>
            <w:r w:rsidR="00113173" w:rsidRPr="00F244BC">
              <w:rPr>
                <w:rFonts w:ascii="Arial" w:hAnsi="Arial" w:cs="Arial"/>
                <w:lang w:val="en-US"/>
              </w:rPr>
              <w:t>-0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113173" w:rsidRPr="007A701F" w:rsidRDefault="00C95DC6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95DC6">
              <w:rPr>
                <w:rFonts w:ascii="Arial" w:hAnsi="Arial" w:cs="Arial"/>
                <w:sz w:val="12"/>
                <w:szCs w:val="12"/>
                <w:lang w:val="en-US"/>
              </w:rPr>
              <w:t>RC0805JR-070RL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R75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  <w:r w:rsidRPr="00090E3C">
              <w:rPr>
                <w:rFonts w:ascii="Arial" w:hAnsi="Arial" w:cs="Arial"/>
                <w:lang w:val="en-US"/>
              </w:rPr>
              <w:t>0603-1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90E3C">
              <w:rPr>
                <w:rFonts w:ascii="Arial" w:hAnsi="Arial" w:cs="Arial"/>
                <w:sz w:val="12"/>
                <w:szCs w:val="12"/>
                <w:lang w:val="en-US"/>
              </w:rPr>
              <w:t>RC0603JR-071RL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113173" w:rsidRPr="007A701F" w:rsidTr="00885401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S1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Кнопка тактовая DTSM-32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DIPTRONICS</w:t>
            </w:r>
          </w:p>
        </w:tc>
      </w:tr>
      <w:tr w:rsidR="00113173" w:rsidRPr="007A701F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Кнопка тактовая TS-A</w:t>
            </w:r>
            <w:r w:rsidRPr="007A701F">
              <w:rPr>
                <w:rFonts w:ascii="Arial" w:hAnsi="Arial" w:cs="Arial"/>
                <w:lang w:val="en-US"/>
              </w:rPr>
              <w:t>2</w:t>
            </w:r>
            <w:r w:rsidRPr="007A701F">
              <w:rPr>
                <w:rFonts w:ascii="Arial" w:hAnsi="Arial" w:cs="Arial"/>
              </w:rPr>
              <w:t>PV-130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Switronic</w:t>
            </w:r>
          </w:p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Industrial</w:t>
            </w:r>
          </w:p>
        </w:tc>
      </w:tr>
      <w:tr w:rsidR="00113173" w:rsidRPr="007A701F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S3-S6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Кнопка тактовая TS-A</w:t>
            </w:r>
            <w:r w:rsidRPr="007A701F">
              <w:rPr>
                <w:rFonts w:ascii="Arial" w:hAnsi="Arial" w:cs="Arial"/>
                <w:lang w:val="en-US"/>
              </w:rPr>
              <w:t>6</w:t>
            </w:r>
            <w:r w:rsidRPr="007A701F">
              <w:rPr>
                <w:rFonts w:ascii="Arial" w:hAnsi="Arial" w:cs="Arial"/>
              </w:rPr>
              <w:t>PV-130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Switronic</w:t>
            </w:r>
          </w:p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Industrial</w:t>
            </w:r>
          </w:p>
        </w:tc>
      </w:tr>
      <w:tr w:rsidR="00113173" w:rsidRPr="007A701F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113173" w:rsidRPr="007A701F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113173" w:rsidRPr="007A701F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V1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Диодная сборка </w:t>
            </w:r>
            <w:r w:rsidRPr="00EF3CFB">
              <w:rPr>
                <w:rFonts w:ascii="Arial" w:hAnsi="Arial" w:cs="Arial"/>
              </w:rPr>
              <w:t>SLVU2.8-4A1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ST</w:t>
            </w:r>
          </w:p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Microelectronics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Супрессор SMBJ58CA-TR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ST</w:t>
            </w:r>
          </w:p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Microelectronics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8C477C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V</w:t>
            </w: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Диод </w:t>
            </w:r>
            <w:r w:rsidRPr="007A701F">
              <w:rPr>
                <w:rFonts w:ascii="Arial" w:hAnsi="Arial" w:cs="Arial"/>
                <w:lang w:val="en-US"/>
              </w:rPr>
              <w:t>LL4148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Visha</w:t>
            </w: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V4, V5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Супрессор SM</w:t>
            </w:r>
            <w:r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</w:rPr>
              <w:t>J1</w:t>
            </w:r>
            <w:r w:rsidRPr="007A701F">
              <w:rPr>
                <w:rFonts w:ascii="Arial" w:hAnsi="Arial" w:cs="Arial"/>
              </w:rPr>
              <w:t>8CA-TR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ST</w:t>
            </w:r>
          </w:p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Microelectronics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827E3C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V6, V7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Диодный мост</w:t>
            </w:r>
            <w:r>
              <w:t xml:space="preserve"> </w:t>
            </w:r>
            <w:r w:rsidRPr="00827E3C">
              <w:rPr>
                <w:rFonts w:ascii="Arial" w:hAnsi="Arial" w:cs="Arial"/>
              </w:rPr>
              <w:t>MB6S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827E3C" w:rsidRDefault="00113173" w:rsidP="001131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827E3C">
              <w:rPr>
                <w:rFonts w:ascii="Arial" w:hAnsi="Arial" w:cs="Arial"/>
                <w:sz w:val="12"/>
                <w:szCs w:val="12"/>
                <w:lang w:val="en-US"/>
              </w:rPr>
              <w:t>Kingtronics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V</w:t>
            </w:r>
            <w:r>
              <w:rPr>
                <w:rFonts w:ascii="Arial" w:hAnsi="Arial" w:cs="Arial"/>
                <w:lang w:val="en-US"/>
              </w:rPr>
              <w:t xml:space="preserve">8, </w:t>
            </w:r>
            <w:r w:rsidRPr="007A701F">
              <w:rPr>
                <w:rFonts w:ascii="Arial" w:hAnsi="Arial" w:cs="Arial"/>
                <w:lang w:val="en-US"/>
              </w:rPr>
              <w:t>V</w:t>
            </w: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Диод </w:t>
            </w:r>
            <w:r w:rsidRPr="007A701F">
              <w:rPr>
                <w:rFonts w:ascii="Arial" w:hAnsi="Arial" w:cs="Arial"/>
                <w:lang w:val="en-US"/>
              </w:rPr>
              <w:t>LL4002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Visha</w:t>
            </w: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V10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Транзистор </w:t>
            </w:r>
            <w:r>
              <w:rPr>
                <w:rFonts w:ascii="Arial" w:hAnsi="Arial" w:cs="Arial"/>
                <w:lang w:val="en-US"/>
              </w:rPr>
              <w:t>BC848B.215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NXP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8C477C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V</w:t>
            </w:r>
            <w:r>
              <w:rPr>
                <w:rFonts w:ascii="Arial" w:hAnsi="Arial" w:cs="Arial"/>
              </w:rPr>
              <w:t>11, V</w:t>
            </w:r>
            <w:r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Диод </w:t>
            </w:r>
            <w:r w:rsidRPr="007A701F">
              <w:rPr>
                <w:rFonts w:ascii="Arial" w:hAnsi="Arial" w:cs="Arial"/>
                <w:lang w:val="en-US"/>
              </w:rPr>
              <w:t>LL4148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Visha</w:t>
            </w: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V13, V14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Транзистор </w:t>
            </w:r>
            <w:r>
              <w:rPr>
                <w:rFonts w:ascii="Arial" w:hAnsi="Arial" w:cs="Arial"/>
                <w:lang w:val="en-US"/>
              </w:rPr>
              <w:t>BC848B.215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NXP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X1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Розетка HR971169C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HAN RUN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X2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Вилка </w:t>
            </w:r>
            <w:r w:rsidRPr="007A701F">
              <w:rPr>
                <w:rFonts w:ascii="Arial" w:hAnsi="Arial" w:cs="Arial"/>
                <w:lang w:val="en-US"/>
              </w:rPr>
              <w:t>DRB-9MB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X3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Вилка </w:t>
            </w:r>
            <w:r w:rsidRPr="007A701F">
              <w:rPr>
                <w:rFonts w:ascii="Arial" w:hAnsi="Arial" w:cs="Arial"/>
                <w:lang w:val="en-US"/>
              </w:rPr>
              <w:t>DS-210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Dragon City</w:t>
            </w:r>
          </w:p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Industries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X4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Вилка </w:t>
            </w:r>
            <w:r w:rsidRPr="007A701F">
              <w:rPr>
                <w:rFonts w:ascii="Arial" w:hAnsi="Arial" w:cs="Arial"/>
                <w:lang w:val="en-US"/>
              </w:rPr>
              <w:t>CWF-3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X5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Вилка </w:t>
            </w:r>
            <w:r w:rsidRPr="007A701F">
              <w:rPr>
                <w:rFonts w:ascii="Arial" w:hAnsi="Arial" w:cs="Arial"/>
                <w:lang w:val="en-US"/>
              </w:rPr>
              <w:t>CWF-2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X6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Вилка</w:t>
            </w:r>
            <w:r w:rsidRPr="007A701F">
              <w:rPr>
                <w:rFonts w:ascii="Arial" w:hAnsi="Arial" w:cs="Arial"/>
                <w:lang w:val="en-US"/>
              </w:rPr>
              <w:t xml:space="preserve"> FDC-14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X7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Вилка</w:t>
            </w:r>
            <w:r w:rsidRPr="007A701F">
              <w:rPr>
                <w:rFonts w:ascii="Arial" w:hAnsi="Arial" w:cs="Arial"/>
                <w:lang w:val="en-US"/>
              </w:rPr>
              <w:t xml:space="preserve"> </w:t>
            </w:r>
            <w:r w:rsidRPr="007A701F">
              <w:rPr>
                <w:rFonts w:ascii="Arial" w:hAnsi="Arial" w:cs="Arial"/>
              </w:rPr>
              <w:t>15EDGRC-3.81-03P-14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Degson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X8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Розетка</w:t>
            </w:r>
            <w:r w:rsidRPr="007A701F">
              <w:rPr>
                <w:rFonts w:ascii="Arial" w:hAnsi="Arial" w:cs="Arial"/>
                <w:lang w:val="en-US"/>
              </w:rPr>
              <w:t xml:space="preserve"> </w:t>
            </w:r>
            <w:r w:rsidRPr="00B15F86">
              <w:rPr>
                <w:rFonts w:ascii="Arial" w:hAnsi="Arial" w:cs="Arial"/>
                <w:lang w:val="en-US"/>
              </w:rPr>
              <w:t>ST-313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15F86">
              <w:rPr>
                <w:rFonts w:ascii="Arial" w:hAnsi="Arial" w:cs="Arial"/>
                <w:sz w:val="12"/>
                <w:szCs w:val="12"/>
              </w:rPr>
              <w:t>Dragon City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Вилка</w:t>
            </w:r>
            <w:r w:rsidRPr="007A701F">
              <w:rPr>
                <w:rFonts w:ascii="Arial" w:hAnsi="Arial" w:cs="Arial"/>
                <w:lang w:val="en-US"/>
              </w:rPr>
              <w:t xml:space="preserve"> </w:t>
            </w:r>
            <w:r w:rsidRPr="007A701F">
              <w:rPr>
                <w:rFonts w:ascii="Arial" w:hAnsi="Arial" w:cs="Arial"/>
              </w:rPr>
              <w:t>IDC-10MS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Z1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Резонатор</w:t>
            </w:r>
            <w:r w:rsidRPr="007A701F">
              <w:rPr>
                <w:rFonts w:ascii="Arial" w:hAnsi="Arial" w:cs="Arial"/>
                <w:lang w:val="en-US"/>
              </w:rPr>
              <w:t xml:space="preserve"> </w:t>
            </w:r>
            <w:r w:rsidRPr="007A701F">
              <w:rPr>
                <w:rFonts w:ascii="Arial" w:hAnsi="Arial" w:cs="Arial"/>
              </w:rPr>
              <w:t>кварцевый</w:t>
            </w:r>
            <w:r w:rsidRPr="007A701F">
              <w:rPr>
                <w:rFonts w:ascii="Arial" w:hAnsi="Arial" w:cs="Arial"/>
                <w:lang w:val="en-US"/>
              </w:rPr>
              <w:t xml:space="preserve"> KX-3HT HC-49/U8H 25MHz±30ppm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Geyer</w:t>
            </w:r>
          </w:p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Electronic</w:t>
            </w: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113173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13173" w:rsidRPr="007A701F" w:rsidRDefault="00113173" w:rsidP="0011317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13173" w:rsidRPr="007A701F" w:rsidRDefault="00113173" w:rsidP="0011317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</w:tbl>
    <w:p w:rsidR="00B46A01" w:rsidRPr="007A701F" w:rsidRDefault="00B46A01" w:rsidP="00395811">
      <w:pPr>
        <w:rPr>
          <w:rFonts w:ascii="Arial" w:hAnsi="Arial" w:cs="Arial"/>
          <w:lang w:val="en-US"/>
        </w:rPr>
        <w:sectPr w:rsidR="00B46A01" w:rsidRPr="007A701F" w:rsidSect="003C573A">
          <w:headerReference w:type="default" r:id="rId8"/>
          <w:headerReference w:type="first" r:id="rId9"/>
          <w:footerReference w:type="first" r:id="rId10"/>
          <w:pgSz w:w="11906" w:h="16838" w:code="9"/>
          <w:pgMar w:top="567" w:right="567" w:bottom="1866" w:left="1418" w:header="227" w:footer="1674" w:gutter="0"/>
          <w:cols w:space="708"/>
          <w:titlePg/>
          <w:docGrid w:linePitch="360"/>
        </w:sectPr>
      </w:pPr>
    </w:p>
    <w:tbl>
      <w:tblPr>
        <w:tblW w:w="10504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1038"/>
        <w:gridCol w:w="1079"/>
        <w:gridCol w:w="1033"/>
        <w:gridCol w:w="1158"/>
        <w:gridCol w:w="1260"/>
        <w:gridCol w:w="1171"/>
        <w:gridCol w:w="1392"/>
        <w:gridCol w:w="1102"/>
        <w:gridCol w:w="686"/>
      </w:tblGrid>
      <w:tr w:rsidR="007A701F" w:rsidRPr="007A701F">
        <w:trPr>
          <w:trHeight w:val="450"/>
          <w:tblHeader/>
        </w:trPr>
        <w:tc>
          <w:tcPr>
            <w:tcW w:w="585" w:type="dxa"/>
            <w:vMerge w:val="restart"/>
            <w:tcBorders>
              <w:left w:val="nil"/>
            </w:tcBorders>
            <w:vAlign w:val="center"/>
          </w:tcPr>
          <w:p w:rsidR="005718B5" w:rsidRPr="007A701F" w:rsidRDefault="005718B5" w:rsidP="00D8302F">
            <w:pPr>
              <w:ind w:left="-81" w:right="-108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lastRenderedPageBreak/>
              <w:t>Изм.</w:t>
            </w:r>
          </w:p>
        </w:tc>
        <w:tc>
          <w:tcPr>
            <w:tcW w:w="4308" w:type="dxa"/>
            <w:gridSpan w:val="4"/>
            <w:vAlign w:val="center"/>
          </w:tcPr>
          <w:p w:rsidR="005718B5" w:rsidRPr="007A701F" w:rsidRDefault="005718B5" w:rsidP="00267DFB">
            <w:pPr>
              <w:ind w:right="12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Номера листов</w:t>
            </w:r>
            <w:r w:rsidR="00D8302F" w:rsidRPr="007A701F">
              <w:rPr>
                <w:rFonts w:ascii="Arial" w:hAnsi="Arial" w:cs="Arial"/>
              </w:rPr>
              <w:t xml:space="preserve"> </w:t>
            </w:r>
            <w:r w:rsidRPr="007A701F">
              <w:rPr>
                <w:rFonts w:ascii="Arial" w:hAnsi="Arial" w:cs="Arial"/>
              </w:rPr>
              <w:t>(страниц)</w:t>
            </w:r>
          </w:p>
        </w:tc>
        <w:tc>
          <w:tcPr>
            <w:tcW w:w="1260" w:type="dxa"/>
            <w:vMerge w:val="restart"/>
            <w:vAlign w:val="center"/>
          </w:tcPr>
          <w:p w:rsidR="005718B5" w:rsidRPr="007A701F" w:rsidRDefault="005718B5" w:rsidP="003551DF">
            <w:pPr>
              <w:ind w:left="-96" w:right="-77" w:firstLine="37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Всего</w:t>
            </w:r>
            <w:r w:rsidR="003551DF" w:rsidRPr="007A701F">
              <w:rPr>
                <w:rFonts w:ascii="Arial" w:hAnsi="Arial" w:cs="Arial"/>
              </w:rPr>
              <w:br/>
            </w:r>
            <w:r w:rsidRPr="007A701F">
              <w:rPr>
                <w:rFonts w:ascii="Arial" w:hAnsi="Arial" w:cs="Arial"/>
              </w:rPr>
              <w:t>листов (страниц)</w:t>
            </w:r>
            <w:r w:rsidR="003551DF" w:rsidRPr="007A701F">
              <w:rPr>
                <w:rFonts w:ascii="Arial" w:hAnsi="Arial" w:cs="Arial"/>
              </w:rPr>
              <w:br/>
            </w:r>
            <w:r w:rsidRPr="007A701F">
              <w:rPr>
                <w:rFonts w:ascii="Arial" w:hAnsi="Arial" w:cs="Arial"/>
              </w:rPr>
              <w:t>в</w:t>
            </w:r>
            <w:r w:rsidR="003551DF" w:rsidRPr="007A701F">
              <w:rPr>
                <w:rFonts w:ascii="Arial" w:hAnsi="Arial" w:cs="Arial"/>
              </w:rPr>
              <w:br/>
            </w:r>
            <w:r w:rsidRPr="007A701F">
              <w:rPr>
                <w:rFonts w:ascii="Arial" w:hAnsi="Arial" w:cs="Arial"/>
              </w:rPr>
              <w:t>документе</w:t>
            </w:r>
          </w:p>
        </w:tc>
        <w:tc>
          <w:tcPr>
            <w:tcW w:w="1171" w:type="dxa"/>
            <w:vMerge w:val="restart"/>
            <w:vAlign w:val="center"/>
          </w:tcPr>
          <w:p w:rsidR="005718B5" w:rsidRPr="007A701F" w:rsidRDefault="005718B5" w:rsidP="00267DFB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№</w:t>
            </w:r>
          </w:p>
          <w:p w:rsidR="005718B5" w:rsidRPr="007A701F" w:rsidRDefault="005718B5" w:rsidP="00267DFB">
            <w:pPr>
              <w:ind w:right="-15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докум.</w:t>
            </w:r>
          </w:p>
        </w:tc>
        <w:tc>
          <w:tcPr>
            <w:tcW w:w="1392" w:type="dxa"/>
            <w:vMerge w:val="restart"/>
            <w:vAlign w:val="center"/>
          </w:tcPr>
          <w:p w:rsidR="005718B5" w:rsidRPr="007A701F" w:rsidRDefault="005718B5" w:rsidP="00267DFB">
            <w:pPr>
              <w:ind w:left="-59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Входящий № сопроводительного докум. и дата</w:t>
            </w:r>
          </w:p>
        </w:tc>
        <w:tc>
          <w:tcPr>
            <w:tcW w:w="1102" w:type="dxa"/>
            <w:vMerge w:val="restart"/>
            <w:vAlign w:val="center"/>
          </w:tcPr>
          <w:p w:rsidR="005718B5" w:rsidRPr="007A701F" w:rsidRDefault="005718B5" w:rsidP="00672E7A">
            <w:pPr>
              <w:ind w:left="-60" w:right="-100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Подпись</w:t>
            </w:r>
          </w:p>
        </w:tc>
        <w:tc>
          <w:tcPr>
            <w:tcW w:w="686" w:type="dxa"/>
            <w:vMerge w:val="restart"/>
            <w:tcBorders>
              <w:right w:val="nil"/>
            </w:tcBorders>
            <w:noWrap/>
            <w:vAlign w:val="center"/>
          </w:tcPr>
          <w:p w:rsidR="005718B5" w:rsidRPr="007A701F" w:rsidRDefault="00D8302F" w:rsidP="003551DF">
            <w:pPr>
              <w:ind w:left="-77" w:right="-9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Дата</w:t>
            </w: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vMerge/>
            <w:tcBorders>
              <w:lef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Merge w:val="restart"/>
            <w:vAlign w:val="center"/>
          </w:tcPr>
          <w:p w:rsidR="005718B5" w:rsidRPr="007A701F" w:rsidRDefault="005718B5" w:rsidP="00267DFB">
            <w:pPr>
              <w:ind w:left="-51" w:right="-24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измене</w:t>
            </w:r>
            <w:r w:rsidR="003551DF" w:rsidRPr="007A701F">
              <w:rPr>
                <w:rFonts w:ascii="Arial" w:hAnsi="Arial" w:cs="Arial"/>
              </w:rPr>
              <w:t>н</w:t>
            </w:r>
            <w:r w:rsidRPr="007A701F">
              <w:rPr>
                <w:rFonts w:ascii="Arial" w:hAnsi="Arial" w:cs="Arial"/>
              </w:rPr>
              <w:t>ных</w:t>
            </w:r>
          </w:p>
        </w:tc>
        <w:tc>
          <w:tcPr>
            <w:tcW w:w="1079" w:type="dxa"/>
            <w:vMerge w:val="restart"/>
            <w:vAlign w:val="center"/>
          </w:tcPr>
          <w:p w:rsidR="005718B5" w:rsidRPr="007A701F" w:rsidRDefault="005718B5" w:rsidP="00267DFB">
            <w:pPr>
              <w:tabs>
                <w:tab w:val="left" w:pos="922"/>
              </w:tabs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замененных</w:t>
            </w:r>
          </w:p>
        </w:tc>
        <w:tc>
          <w:tcPr>
            <w:tcW w:w="1033" w:type="dxa"/>
            <w:vMerge w:val="restart"/>
            <w:vAlign w:val="center"/>
          </w:tcPr>
          <w:p w:rsidR="005718B5" w:rsidRPr="007A701F" w:rsidRDefault="005718B5" w:rsidP="00267DFB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новых</w:t>
            </w:r>
          </w:p>
        </w:tc>
        <w:tc>
          <w:tcPr>
            <w:tcW w:w="1158" w:type="dxa"/>
            <w:vMerge w:val="restart"/>
            <w:vAlign w:val="center"/>
          </w:tcPr>
          <w:p w:rsidR="005718B5" w:rsidRPr="007A701F" w:rsidRDefault="005718B5" w:rsidP="00267DFB">
            <w:pPr>
              <w:ind w:left="-59" w:right="-1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аннулированных</w:t>
            </w:r>
          </w:p>
        </w:tc>
        <w:tc>
          <w:tcPr>
            <w:tcW w:w="1260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  <w:tcBorders>
              <w:righ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vMerge/>
            <w:tcBorders>
              <w:lef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  <w:tcBorders>
              <w:righ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8C1120">
            <w:pPr>
              <w:tabs>
                <w:tab w:val="left" w:pos="516"/>
              </w:tabs>
              <w:ind w:right="5"/>
              <w:jc w:val="center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AA5E7F">
            <w:pPr>
              <w:ind w:right="20"/>
              <w:jc w:val="center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8C1120">
            <w:pPr>
              <w:ind w:left="-68" w:right="-33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</w:tr>
    </w:tbl>
    <w:p w:rsidR="006F0003" w:rsidRPr="007A701F" w:rsidRDefault="006F0003" w:rsidP="001211E3">
      <w:pPr>
        <w:rPr>
          <w:rFonts w:ascii="Arial" w:hAnsi="Arial" w:cs="Arial"/>
        </w:rPr>
      </w:pPr>
    </w:p>
    <w:sectPr w:rsidR="006F0003" w:rsidRPr="007A701F" w:rsidSect="00D55F31">
      <w:headerReference w:type="default" r:id="rId11"/>
      <w:footerReference w:type="default" r:id="rId12"/>
      <w:headerReference w:type="first" r:id="rId13"/>
      <w:pgSz w:w="11906" w:h="16838" w:code="9"/>
      <w:pgMar w:top="567" w:right="57" w:bottom="1418" w:left="1412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8A8" w:rsidRDefault="00AA28A8">
      <w:r>
        <w:separator/>
      </w:r>
    </w:p>
  </w:endnote>
  <w:endnote w:type="continuationSeparator" w:id="0">
    <w:p w:rsidR="00AA28A8" w:rsidRDefault="00AA2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46" w:type="dxa"/>
      <w:tblInd w:w="7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9146"/>
    </w:tblGrid>
    <w:tr w:rsidR="00AA28A8">
      <w:trPr>
        <w:trHeight w:val="2486"/>
      </w:trPr>
      <w:tc>
        <w:tcPr>
          <w:tcW w:w="9146" w:type="dxa"/>
          <w:tcBorders>
            <w:top w:val="nil"/>
            <w:left w:val="nil"/>
            <w:bottom w:val="nil"/>
            <w:right w:val="nil"/>
          </w:tcBorders>
        </w:tcPr>
        <w:p w:rsidR="00AA28A8" w:rsidRDefault="00AA28A8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2450C789" wp14:editId="4A038FC3">
                    <wp:simplePos x="0" y="0"/>
                    <wp:positionH relativeFrom="column">
                      <wp:posOffset>4432300</wp:posOffset>
                    </wp:positionH>
                    <wp:positionV relativeFrom="paragraph">
                      <wp:posOffset>-1172845</wp:posOffset>
                    </wp:positionV>
                    <wp:extent cx="1070610" cy="179070"/>
                    <wp:effectExtent l="3175" t="0" r="2540" b="3175"/>
                    <wp:wrapNone/>
                    <wp:docPr id="65" name="Text Box 6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70610" cy="179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28A8" w:rsidRPr="002B3339" w:rsidRDefault="00AA28A8" w:rsidP="002B333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50C7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4" o:spid="_x0000_s1175" type="#_x0000_t202" style="position:absolute;margin-left:349pt;margin-top:-92.35pt;width:84.3pt;height:14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" filled="f" stroked="f">
                    <v:textbox inset="0,0,0,0">
                      <w:txbxContent>
                        <w:p w:rsidR="00AA28A8" w:rsidRPr="002B3339" w:rsidRDefault="00AA28A8" w:rsidP="002B3339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05AF0023" wp14:editId="25A4FF74">
                    <wp:simplePos x="0" y="0"/>
                    <wp:positionH relativeFrom="column">
                      <wp:posOffset>2348230</wp:posOffset>
                    </wp:positionH>
                    <wp:positionV relativeFrom="paragraph">
                      <wp:posOffset>-1176655</wp:posOffset>
                    </wp:positionV>
                    <wp:extent cx="1443990" cy="148590"/>
                    <wp:effectExtent l="0" t="4445" r="0" b="0"/>
                    <wp:wrapNone/>
                    <wp:docPr id="64" name="Text Box 6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43990" cy="148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28A8" w:rsidRPr="002A3B88" w:rsidRDefault="00AA28A8" w:rsidP="002A3B88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AF0023" id="Text Box 631" o:spid="_x0000_s1176" type="#_x0000_t202" style="position:absolute;margin-left:184.9pt;margin-top:-92.65pt;width:113.7pt;height:11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" filled="f" stroked="f">
                    <v:textbox inset="0,0,0,0">
                      <w:txbxContent>
                        <w:p w:rsidR="00AA28A8" w:rsidRPr="002A3B88" w:rsidRDefault="00AA28A8" w:rsidP="002A3B88"/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AA28A8" w:rsidRDefault="00AA28A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8A8" w:rsidRDefault="00AA28A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8A8" w:rsidRDefault="00AA28A8">
      <w:r>
        <w:separator/>
      </w:r>
    </w:p>
  </w:footnote>
  <w:footnote w:type="continuationSeparator" w:id="0">
    <w:p w:rsidR="00AA28A8" w:rsidRDefault="00AA28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214"/>
      <w:gridCol w:w="6611"/>
      <w:gridCol w:w="589"/>
      <w:gridCol w:w="1622"/>
    </w:tblGrid>
    <w:tr w:rsidR="00AA28A8" w:rsidRPr="000E546B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AA28A8" w:rsidRPr="00C02AC0" w:rsidRDefault="00AA28A8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Зона</w:t>
          </w:r>
        </w:p>
      </w:tc>
      <w:tc>
        <w:tcPr>
          <w:tcW w:w="1214" w:type="dxa"/>
          <w:shd w:val="clear" w:color="auto" w:fill="auto"/>
          <w:vAlign w:val="center"/>
        </w:tcPr>
        <w:p w:rsidR="00AA28A8" w:rsidRPr="00C02AC0" w:rsidRDefault="00AA28A8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Поз. обо- значение</w:t>
          </w:r>
        </w:p>
      </w:tc>
      <w:tc>
        <w:tcPr>
          <w:tcW w:w="6611" w:type="dxa"/>
          <w:shd w:val="clear" w:color="auto" w:fill="auto"/>
          <w:vAlign w:val="center"/>
        </w:tcPr>
        <w:p w:rsidR="00AA28A8" w:rsidRPr="00C02AC0" w:rsidRDefault="00AA28A8" w:rsidP="000E546B">
          <w:pPr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Наименование</w:t>
          </w:r>
        </w:p>
      </w:tc>
      <w:tc>
        <w:tcPr>
          <w:tcW w:w="589" w:type="dxa"/>
          <w:shd w:val="clear" w:color="auto" w:fill="auto"/>
          <w:textDirection w:val="btLr"/>
          <w:vAlign w:val="center"/>
        </w:tcPr>
        <w:p w:rsidR="00AA28A8" w:rsidRPr="00C02AC0" w:rsidRDefault="00AA28A8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Кол.</w:t>
          </w:r>
        </w:p>
      </w:tc>
      <w:tc>
        <w:tcPr>
          <w:tcW w:w="1622" w:type="dxa"/>
          <w:shd w:val="clear" w:color="auto" w:fill="auto"/>
          <w:vAlign w:val="center"/>
        </w:tcPr>
        <w:p w:rsidR="00AA28A8" w:rsidRPr="00C02AC0" w:rsidRDefault="00AA28A8" w:rsidP="000E546B">
          <w:pPr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Примечание</w:t>
          </w:r>
        </w:p>
      </w:tc>
    </w:tr>
  </w:tbl>
  <w:p w:rsidR="00AA28A8" w:rsidRDefault="00AA28A8" w:rsidP="0077052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49536" behindDoc="0" locked="0" layoutInCell="1" allowOverlap="1" wp14:anchorId="0256AB39" wp14:editId="51F35145">
              <wp:simplePos x="0" y="0"/>
              <wp:positionH relativeFrom="column">
                <wp:posOffset>-683895</wp:posOffset>
              </wp:positionH>
              <wp:positionV relativeFrom="paragraph">
                <wp:posOffset>33655</wp:posOffset>
              </wp:positionV>
              <wp:extent cx="7273290" cy="10418445"/>
              <wp:effectExtent l="1905" t="14605" r="1905" b="0"/>
              <wp:wrapNone/>
              <wp:docPr id="164" name="Group 4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73290" cy="10418445"/>
                        <a:chOff x="340" y="280"/>
                        <a:chExt cx="11454" cy="16407"/>
                      </a:xfrm>
                    </wpg:grpSpPr>
                    <wps:wsp>
                      <wps:cNvPr id="165" name="Text Box 438"/>
                      <wps:cNvSpPr txBox="1">
                        <a:spLocks noChangeArrowheads="1"/>
                      </wps:cNvSpPr>
                      <wps:spPr bwMode="auto">
                        <a:xfrm>
                          <a:off x="4818" y="15876"/>
                          <a:ext cx="6237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C02AC0" w:rsidRDefault="00AA28A8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ГРЛМ.468351.00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4 </w:t>
                            </w:r>
                            <w:r w:rsidRPr="00C02AC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  <w:p w:rsidR="00AA28A8" w:rsidRPr="00C02AC0" w:rsidRDefault="00AA28A8" w:rsidP="002A76F5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" name="Text Box 439"/>
                      <wps:cNvSpPr txBox="1">
                        <a:spLocks noChangeArrowheads="1"/>
                      </wps:cNvSpPr>
                      <wps:spPr bwMode="auto">
                        <a:xfrm>
                          <a:off x="10914" y="15989"/>
                          <a:ext cx="709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733A9F" w:rsidRDefault="00AA28A8" w:rsidP="007E7187">
                            <w:pPr>
                              <w:ind w:right="-12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3F5B46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5</w:t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Text Box 440"/>
                      <wps:cNvSpPr txBox="1">
                        <a:spLocks noChangeArrowheads="1"/>
                      </wps:cNvSpPr>
                      <wps:spPr bwMode="auto">
                        <a:xfrm>
                          <a:off x="5612" y="15252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C02AC0" w:rsidRDefault="00AA28A8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ГРЛМ.468351.00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4 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ПЭ3.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  <w:p w:rsidR="00AA28A8" w:rsidRPr="00C02AC0" w:rsidRDefault="00AA28A8" w:rsidP="00AA5E7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8" name="Text Box 441"/>
                      <wps:cNvSpPr txBox="1">
                        <a:spLocks noChangeArrowheads="1"/>
                      </wps:cNvSpPr>
                      <wps:spPr bwMode="auto">
                        <a:xfrm>
                          <a:off x="4818" y="1525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C02AC0" w:rsidRDefault="00AA28A8" w:rsidP="000D3D6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9" name="Text Box 442"/>
                      <wps:cNvSpPr txBox="1">
                        <a:spLocks noChangeArrowheads="1"/>
                      </wps:cNvSpPr>
                      <wps:spPr bwMode="auto">
                        <a:xfrm>
                          <a:off x="1020" y="15989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2B36BD" w:rsidRDefault="00AA28A8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0" name="Text Box 443"/>
                      <wps:cNvSpPr txBox="1">
                        <a:spLocks noChangeArrowheads="1"/>
                      </wps:cNvSpPr>
                      <wps:spPr bwMode="auto">
                        <a:xfrm>
                          <a:off x="1416" y="159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2B36BD" w:rsidRDefault="00AA28A8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" name="Text Box 444"/>
                      <wps:cNvSpPr txBox="1">
                        <a:spLocks noChangeArrowheads="1"/>
                      </wps:cNvSpPr>
                      <wps:spPr bwMode="auto">
                        <a:xfrm>
                          <a:off x="1983" y="15989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2B36BD" w:rsidRDefault="00AA28A8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" name="Text Box 445"/>
                      <wps:cNvSpPr txBox="1">
                        <a:spLocks noChangeArrowheads="1"/>
                      </wps:cNvSpPr>
                      <wps:spPr bwMode="auto">
                        <a:xfrm>
                          <a:off x="3344" y="15989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5F79C3" w:rsidRDefault="00AA28A8" w:rsidP="005F7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3" name="Text Box 446"/>
                      <wps:cNvSpPr txBox="1">
                        <a:spLocks noChangeArrowheads="1"/>
                      </wps:cNvSpPr>
                      <wps:spPr bwMode="auto">
                        <a:xfrm>
                          <a:off x="4195" y="15989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2B36BD" w:rsidRDefault="00AA28A8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4" name="Line 447"/>
                      <wps:cNvCnPr/>
                      <wps:spPr bwMode="auto">
                        <a:xfrm flipH="1">
                          <a:off x="4819" y="15252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448"/>
                      <wps:cNvCnPr/>
                      <wps:spPr bwMode="auto">
                        <a:xfrm>
                          <a:off x="4819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449"/>
                      <wps:cNvCnPr/>
                      <wps:spPr bwMode="auto">
                        <a:xfrm>
                          <a:off x="5613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Line 450"/>
                      <wps:cNvCnPr/>
                      <wps:spPr bwMode="auto">
                        <a:xfrm flipH="1">
                          <a:off x="1134" y="15706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Line 451"/>
                      <wps:cNvCnPr/>
                      <wps:spPr bwMode="auto">
                        <a:xfrm>
                          <a:off x="1134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" name="Line 452"/>
                      <wps:cNvCnPr/>
                      <wps:spPr bwMode="auto">
                        <a:xfrm>
                          <a:off x="1134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453"/>
                      <wps:cNvCnPr/>
                      <wps:spPr bwMode="auto">
                        <a:xfrm flipH="1">
                          <a:off x="11057" y="15989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454"/>
                      <wps:cNvCnPr/>
                      <wps:spPr bwMode="auto">
                        <a:xfrm>
                          <a:off x="1531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455"/>
                      <wps:cNvCnPr/>
                      <wps:spPr bwMode="auto">
                        <a:xfrm>
                          <a:off x="2098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456"/>
                      <wps:cNvCnPr/>
                      <wps:spPr bwMode="auto">
                        <a:xfrm>
                          <a:off x="345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457"/>
                      <wps:cNvCnPr/>
                      <wps:spPr bwMode="auto">
                        <a:xfrm>
                          <a:off x="430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Line 458"/>
                      <wps:cNvCnPr/>
                      <wps:spPr bwMode="auto">
                        <a:xfrm>
                          <a:off x="481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Line 459"/>
                      <wps:cNvCnPr/>
                      <wps:spPr bwMode="auto">
                        <a:xfrm>
                          <a:off x="11057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Line 460"/>
                      <wps:cNvCnPr/>
                      <wps:spPr bwMode="auto">
                        <a:xfrm>
                          <a:off x="1134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" name="Text Box 461"/>
                      <wps:cNvSpPr txBox="1">
                        <a:spLocks noChangeArrowheads="1"/>
                      </wps:cNvSpPr>
                      <wps:spPr bwMode="auto">
                        <a:xfrm>
                          <a:off x="1021" y="16233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C02AC0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" name="Text Box 462"/>
                      <wps:cNvSpPr txBox="1">
                        <a:spLocks noChangeArrowheads="1"/>
                      </wps:cNvSpPr>
                      <wps:spPr bwMode="auto">
                        <a:xfrm>
                          <a:off x="1417" y="16233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C02AC0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0" name="Text Box 463"/>
                      <wps:cNvSpPr txBox="1">
                        <a:spLocks noChangeArrowheads="1"/>
                      </wps:cNvSpPr>
                      <wps:spPr bwMode="auto">
                        <a:xfrm>
                          <a:off x="1984" y="16233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C02AC0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1" name="Text Box 464"/>
                      <wps:cNvSpPr txBox="1">
                        <a:spLocks noChangeArrowheads="1"/>
                      </wps:cNvSpPr>
                      <wps:spPr bwMode="auto">
                        <a:xfrm>
                          <a:off x="3345" y="16233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C02AC0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Text Box 465"/>
                      <wps:cNvSpPr txBox="1">
                        <a:spLocks noChangeArrowheads="1"/>
                      </wps:cNvSpPr>
                      <wps:spPr bwMode="auto">
                        <a:xfrm>
                          <a:off x="4196" y="16233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C02AC0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Text Box 466"/>
                      <wps:cNvSpPr txBox="1">
                        <a:spLocks noChangeArrowheads="1"/>
                      </wps:cNvSpPr>
                      <wps:spPr bwMode="auto">
                        <a:xfrm>
                          <a:off x="11000" y="156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733A9F" w:rsidRDefault="00AA28A8" w:rsidP="0077052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33A9F">
                              <w:rPr>
                                <w:rFonts w:ascii="Arial" w:hAnsi="Arial" w:cs="Arial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" name="Line 467"/>
                      <wps:cNvCnPr/>
                      <wps:spPr bwMode="auto">
                        <a:xfrm flipH="1">
                          <a:off x="1120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" name="Line 468"/>
                      <wps:cNvCnPr/>
                      <wps:spPr bwMode="auto">
                        <a:xfrm>
                          <a:off x="1120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Line 469"/>
                      <wps:cNvCnPr/>
                      <wps:spPr bwMode="auto">
                        <a:xfrm>
                          <a:off x="1120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Line 470"/>
                      <wps:cNvCnPr/>
                      <wps:spPr bwMode="auto">
                        <a:xfrm flipV="1">
                          <a:off x="11623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471"/>
                      <wps:cNvCnPr/>
                      <wps:spPr bwMode="auto">
                        <a:xfrm flipV="1">
                          <a:off x="454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472"/>
                      <wps:cNvCnPr/>
                      <wps:spPr bwMode="auto">
                        <a:xfrm flipV="1">
                          <a:off x="737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Line 473"/>
                      <wps:cNvCnPr/>
                      <wps:spPr bwMode="auto">
                        <a:xfrm>
                          <a:off x="454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" name="Line 474"/>
                      <wps:cNvCnPr/>
                      <wps:spPr bwMode="auto">
                        <a:xfrm>
                          <a:off x="454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Line 475"/>
                      <wps:cNvCnPr/>
                      <wps:spPr bwMode="auto">
                        <a:xfrm>
                          <a:off x="454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" name="Line 476"/>
                      <wps:cNvCnPr/>
                      <wps:spPr bwMode="auto">
                        <a:xfrm>
                          <a:off x="454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Line 477"/>
                      <wps:cNvCnPr/>
                      <wps:spPr bwMode="auto">
                        <a:xfrm>
                          <a:off x="454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Line 478"/>
                      <wps:cNvCnPr/>
                      <wps:spPr bwMode="auto">
                        <a:xfrm>
                          <a:off x="454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Text Box 479"/>
                      <wps:cNvSpPr txBox="1">
                        <a:spLocks noChangeArrowheads="1"/>
                      </wps:cNvSpPr>
                      <wps:spPr bwMode="auto">
                        <a:xfrm>
                          <a:off x="340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C02AC0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Text Box 480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FB4F7A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Text Box 481"/>
                      <wps:cNvSpPr txBox="1">
                        <a:spLocks noChangeArrowheads="1"/>
                      </wps:cNvSpPr>
                      <wps:spPr bwMode="auto">
                        <a:xfrm>
                          <a:off x="340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C02AC0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Text Box 482"/>
                      <wps:cNvSpPr txBox="1">
                        <a:spLocks noChangeArrowheads="1"/>
                      </wps:cNvSpPr>
                      <wps:spPr bwMode="auto">
                        <a:xfrm>
                          <a:off x="680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FB4F7A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Text Box 483"/>
                      <wps:cNvSpPr txBox="1">
                        <a:spLocks noChangeArrowheads="1"/>
                      </wps:cNvSpPr>
                      <wps:spPr bwMode="auto">
                        <a:xfrm>
                          <a:off x="340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C02AC0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Text Box 484"/>
                      <wps:cNvSpPr txBox="1">
                        <a:spLocks noChangeArrowheads="1"/>
                      </wps:cNvSpPr>
                      <wps:spPr bwMode="auto">
                        <a:xfrm>
                          <a:off x="680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FB4F7A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Text Box 485"/>
                      <wps:cNvSpPr txBox="1">
                        <a:spLocks noChangeArrowheads="1"/>
                      </wps:cNvSpPr>
                      <wps:spPr bwMode="auto">
                        <a:xfrm>
                          <a:off x="340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C02AC0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" name="Text Box 486"/>
                      <wps:cNvSpPr txBox="1">
                        <a:spLocks noChangeArrowheads="1"/>
                      </wps:cNvSpPr>
                      <wps:spPr bwMode="auto">
                        <a:xfrm>
                          <a:off x="680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FB4F7A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Text Box 487"/>
                      <wps:cNvSpPr txBox="1">
                        <a:spLocks noChangeArrowheads="1"/>
                      </wps:cNvSpPr>
                      <wps:spPr bwMode="auto">
                        <a:xfrm>
                          <a:off x="340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C02AC0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Text Box 488"/>
                      <wps:cNvSpPr txBox="1">
                        <a:spLocks noChangeArrowheads="1"/>
                      </wps:cNvSpPr>
                      <wps:spPr bwMode="auto">
                        <a:xfrm>
                          <a:off x="680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FB4F7A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56AB39" id="Group 437" o:spid="_x0000_s1026" style="position:absolute;margin-left:-53.85pt;margin-top:2.65pt;width:572.7pt;height:820.35pt;z-index:251649536" coordorigin="340,280" coordsize="11454,1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8" o:spid="_x0000_s1027" type="#_x0000_t202" style="position:absolute;left:4818;top:15876;width:623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Z2M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mQM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hZ2MAAAADcAAAADwAAAAAAAAAAAAAAAACYAgAAZHJzL2Rvd25y&#10;ZXYueG1sUEsFBgAAAAAEAAQA9QAAAIUDAAAAAA==&#10;" filled="f" stroked="f">
                <v:textbox>
                  <w:txbxContent>
                    <w:p w:rsidR="00AA28A8" w:rsidRPr="00C02AC0" w:rsidRDefault="00AA28A8" w:rsidP="00395FA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ГРЛМ.468351.00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4 </w:t>
                      </w:r>
                      <w:r w:rsidRPr="00C02AC0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  <w:p w:rsidR="00AA28A8" w:rsidRPr="00C02AC0" w:rsidRDefault="00AA28A8" w:rsidP="002A76F5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439" o:spid="_x0000_s1028" type="#_x0000_t202" style="position:absolute;left:10914;top:15989;width:709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<v:textbox>
                  <w:txbxContent>
                    <w:p w:rsidR="00AA28A8" w:rsidRPr="00733A9F" w:rsidRDefault="00AA28A8" w:rsidP="007E7187">
                      <w:pPr>
                        <w:ind w:right="-12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begin"/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separate"/>
                      </w:r>
                      <w:r w:rsidR="003F5B46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5</w:t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440" o:spid="_x0000_s1029" type="#_x0000_t202" style="position:absolute;left:5612;top:15252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<v:textbox>
                  <w:txbxContent>
                    <w:p w:rsidR="00AA28A8" w:rsidRPr="00C02AC0" w:rsidRDefault="00AA28A8" w:rsidP="00395FA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ГРЛМ.468351.00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4 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ПЭ3.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  <w:p w:rsidR="00AA28A8" w:rsidRPr="00C02AC0" w:rsidRDefault="00AA28A8" w:rsidP="00AA5E7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441" o:spid="_x0000_s1030" type="#_x0000_t202" style="position:absolute;left:4818;top:1525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n2Rs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0Mo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59kbEAAAA3AAAAA8AAAAAAAAAAAAAAAAAmAIAAGRycy9k&#10;b3ducmV2LnhtbFBLBQYAAAAABAAEAPUAAACJAwAAAAA=&#10;" filled="f" stroked="f">
                <v:textbox>
                  <w:txbxContent>
                    <w:p w:rsidR="00AA28A8" w:rsidRPr="00C02AC0" w:rsidRDefault="00AA28A8" w:rsidP="000D3D6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  <v:shape id="Text Box 442" o:spid="_x0000_s1031" type="#_x0000_t202" style="position:absolute;left:1020;top:15989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T3c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OkM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VT3cAAAADcAAAADwAAAAAAAAAAAAAAAACYAgAAZHJzL2Rvd25y&#10;ZXYueG1sUEsFBgAAAAAEAAQA9QAAAIUDAAAAAA==&#10;" filled="f" stroked="f">
                <v:textbox>
                  <w:txbxContent>
                    <w:p w:rsidR="00AA28A8" w:rsidRPr="002B36BD" w:rsidRDefault="00AA28A8" w:rsidP="002B36BD"/>
                  </w:txbxContent>
                </v:textbox>
              </v:shape>
              <v:shape id="Text Box 443" o:spid="_x0000_s1032" type="#_x0000_t202" style="position:absolute;left:1416;top:159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  <v:textbox>
                  <w:txbxContent>
                    <w:p w:rsidR="00AA28A8" w:rsidRPr="002B36BD" w:rsidRDefault="00AA28A8" w:rsidP="002B36BD"/>
                  </w:txbxContent>
                </v:textbox>
              </v:shape>
              <v:shape id="Text Box 444" o:spid="_x0000_s1033" type="#_x0000_t202" style="position:absolute;left:1983;top:15989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JBs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P8x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ayQbBAAAA3AAAAA8AAAAAAAAAAAAAAAAAmAIAAGRycy9kb3du&#10;cmV2LnhtbFBLBQYAAAAABAAEAPUAAACGAwAAAAA=&#10;" filled="f" stroked="f">
                <v:textbox>
                  <w:txbxContent>
                    <w:p w:rsidR="00AA28A8" w:rsidRPr="002B36BD" w:rsidRDefault="00AA28A8" w:rsidP="002B36BD"/>
                  </w:txbxContent>
                </v:textbox>
              </v:shape>
              <v:shape id="Text Box 445" o:spid="_x0000_s1034" type="#_x0000_t202" style="position:absolute;left:3344;top:15989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<v:textbox>
                  <w:txbxContent>
                    <w:p w:rsidR="00AA28A8" w:rsidRPr="005F79C3" w:rsidRDefault="00AA28A8" w:rsidP="005F79C3"/>
                  </w:txbxContent>
                </v:textbox>
              </v:shape>
              <v:shape id="Text Box 446" o:spid="_x0000_s1035" type="#_x0000_t202" style="position:absolute;left:4195;top:15989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<v:textbox>
                  <w:txbxContent>
                    <w:p w:rsidR="00AA28A8" w:rsidRPr="002B36BD" w:rsidRDefault="00AA28A8" w:rsidP="002B36BD"/>
                  </w:txbxContent>
                </v:textbox>
              </v:shape>
              <v:line id="Line 447" o:spid="_x0000_s1036" style="position:absolute;flip:x;visibility:visible;mso-wrap-style:square" from="4819,15252" to="11624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paKcEAAADcAAAADwAAAGRycy9kb3ducmV2LnhtbERPTYvCMBC9L/gfwgje1lQRV6pRRBAU&#10;97CrgtehmTbFZlKSaOu/3yws7G0e73NWm9424kk+1I4VTMYZCOLC6ZorBdfL/n0BIkRkjY1jUvCi&#10;AJv14G2FuXYdf9PzHCuRQjjkqMDE2OZShsKQxTB2LXHiSuctxgR9JbXHLoXbRk6zbC4t1pwaDLa0&#10;M1Tczw+rQB5P3ZffT69lVR5adzuaz3nXKzUa9tsliEh9/Bf/uQ86zf+Ywe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+lopwQAAANwAAAAPAAAAAAAAAAAAAAAA&#10;AKECAABkcnMvZG93bnJldi54bWxQSwUGAAAAAAQABAD5AAAAjwMAAAAA&#10;" strokeweight="1.5pt"/>
              <v:line id="Line 448" o:spid="_x0000_s1037" style="position:absolute;visibility:visible;mso-wrap-style:square" from="4819,15252" to="4819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9gMMAAADcAAAADwAAAGRycy9kb3ducmV2LnhtbERPS2vCQBC+F/oflil4qxsrtRJdRQQf&#10;9NZUBG9DdkxisrPp7kbTf98tCN7m43vOfNmbRlzJ+cqygtEwAUGcW11xoeDwvXmdgvABWWNjmRT8&#10;kofl4vlpjqm2N/6iaxYKEUPYp6igDKFNpfR5SQb90LbEkTtbZzBE6AqpHd5iuGnkW5JMpMGKY0OJ&#10;La1LyuusMwqOXcanS71xDXbb3e58/Kn9+FOpwUu/moEI1IeH+O7e6zj/4x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QPYDDAAAA3AAAAA8AAAAAAAAAAAAA&#10;AAAAoQIAAGRycy9kb3ducmV2LnhtbFBLBQYAAAAABAAEAPkAAACRAwAAAAA=&#10;" strokeweight="1.5pt"/>
              <v:line id="Line 449" o:spid="_x0000_s1038" style="position:absolute;visibility:visible;mso-wrap-style:square" from="5613,15252" to="561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Kj98IAAADcAAAADwAAAGRycy9kb3ducmV2LnhtbERPTWvCQBC9F/wPywi91Y0VrERXEUEt&#10;3hpF8DZkxyQmO5vubjT++26h0Ns83ucsVr1pxJ2crywrGI8SEMS51RUXCk7H7dsMhA/IGhvLpOBJ&#10;HlbLwcsCU20f/EX3LBQihrBPUUEZQptK6fOSDPqRbYkjd7XOYIjQFVI7fMRw08j3JJlKgxXHhhJb&#10;2pSU11lnFJy7jC+3eusa7Hb7/fX8XfvJQanXYb+egwjUh3/xn/tTx/kf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Kj98IAAADcAAAADwAAAAAAAAAAAAAA&#10;AAChAgAAZHJzL2Rvd25yZXYueG1sUEsFBgAAAAAEAAQA+QAAAJADAAAAAA==&#10;" strokeweight="1.5pt"/>
              <v:line id="Line 450" o:spid="_x0000_s1039" style="position:absolute;flip:x;visibility:visible;mso-wrap-style:square" from="1134,15706" to="1162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jEXsEAAADcAAAADwAAAGRycy9kb3ducmV2LnhtbERPS4vCMBC+L/gfwgje1nQ9qFSjLAuC&#10;oof1AV6HZtqUbSYlibb+e7MgeJuP7znLdW8bcScfascKvsYZCOLC6ZorBZfz5nMOIkRkjY1jUvCg&#10;AOvV4GOJuXYdH+l+ipVIIRxyVGBibHMpQ2HIYhi7ljhxpfMWY4K+ktpjl8JtIydZNpUWa04NBlv6&#10;MVT8nW5Wgdztu1+/mVzKqty27rozh2nXKzUa9t8LEJH6+Ba/3Fud5s9m8P9Muk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KMRewQAAANwAAAAPAAAAAAAAAAAAAAAA&#10;AKECAABkcnMvZG93bnJldi54bWxQSwUGAAAAAAQABAD5AAAAjwMAAAAA&#10;" strokeweight="1.5pt"/>
              <v:line id="Line 451" o:spid="_x0000_s104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<v:line id="Line 452" o:spid="_x0000_s1041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03hcMAAADcAAAADwAAAGRycy9kb3ducmV2LnhtbERPS2vCQBC+F/oflil4qxsr1BpdRQQf&#10;9NZUBG9DdkxisrPp7kbTf98tCN7m43vOfNmbRlzJ+cqygtEwAUGcW11xoeDwvXn9AOEDssbGMin4&#10;JQ/LxfPTHFNtb/xF1ywUIoawT1FBGUKbSunzkgz6oW2JI3e2zmCI0BVSO7zFcNPItyR5lwYrjg0l&#10;trQuKa+zzig4dhmfLvXGNdhtd7vz8af240+lBi/9agYiUB8e4rt7r+P8yRT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dN4XDAAAA3AAAAA8AAAAAAAAAAAAA&#10;AAAAoQIAAGRycy9kb3ducmV2LnhtbFBLBQYAAAAABAAEAPkAAACRAwAAAAA=&#10;" strokeweight="1.5pt"/>
              <v:line id="Line 453" o:spid="_x0000_s1042" style="position:absolute;flip:x;visibility:visible;mso-wrap-style:square" from="11057,15989" to="11623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QsDcQAAADcAAAADwAAAGRycy9kb3ducmV2LnhtbESPQWsCMRCF74X+hzBCbzWrB5GtUUQQ&#10;FHtoreB12Mxulm4mS5K667/vHARvM7w3732z2oy+UzeKqQ1sYDYtQBFXwbbcGLj87N+XoFJGttgF&#10;JgN3SrBZv76ssLRh4G+6nXOjJIRTiQZczn2pdaoceUzT0BOLVofoMcsaG20jDhLuOz0vioX22LI0&#10;OOxp56j6Pf95A/p4Gr7ifn6pm/rQh+vRfS6G0Zi3ybj9AJVpzE/z4/pgBX8p+PKMTK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FCwNxAAAANwAAAAPAAAAAAAAAAAA&#10;AAAAAKECAABkcnMvZG93bnJldi54bWxQSwUGAAAAAAQABAD5AAAAkgMAAAAA&#10;" strokeweight="1.5pt"/>
              <v:line id="Line 454" o:spid="_x0000_s1043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5LpMEAAADcAAAADwAAAGRycy9kb3ducmV2LnhtbERPTYvCMBC9L/gfwgh7W1NXEKlGEcFV&#10;9mZXBG9DM7a1zaQmqXb//UYQ9jaP9zmLVW8acSfnK8sKxqMEBHFudcWFguPP9mMGwgdkjY1lUvBL&#10;HlbLwdsCU20ffKB7FgoRQ9inqKAMoU2l9HlJBv3ItsSRu1hnMEToCqkdPmK4aeRnkkylwYpjQ4kt&#10;bUrK66wzCk5dxudrvXUNdl+73eV0q/3kW6n3Yb+egwjUh3/xy73Xcf5sDM9n4gV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kukwQAAANwAAAAPAAAAAAAAAAAAAAAA&#10;AKECAABkcnMvZG93bnJldi54bWxQSwUGAAAAAAQABAD5AAAAjwMAAAAA&#10;" strokeweight="1.5pt"/>
              <v:line id="Line 455" o:spid="_x0000_s1044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zV08EAAADcAAAADwAAAGRycy9kb3ducmV2LnhtbERPTYvCMBC9C/sfwix403QVRLpGkQVX&#10;8WZXhL0NzdjWNpNukmr990YQ9jaP9zmLVW8acSXnK8sKPsYJCOLc6ooLBcefzWgOwgdkjY1lUnAn&#10;D6vl22CBqbY3PtA1C4WIIexTVFCG0KZS+rwkg35sW+LIna0zGCJ0hdQObzHcNHKSJDNpsOLYUGJL&#10;XyXlddYZBacu499LvXENdt/b7fn0V/vpXqnhe7/+BBGoD//il3un4/z5BJ7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7NXTwQAAANwAAAAPAAAAAAAAAAAAAAAA&#10;AKECAABkcnMvZG93bnJldi54bWxQSwUGAAAAAAQABAD5AAAAjwMAAAAA&#10;" strokeweight="1.5pt"/>
              <v:line id="Line 456" o:spid="_x0000_s1045" style="position:absolute;visibility:visible;mso-wrap-style:square" from="3459,15706" to="345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BwSMIAAADcAAAADwAAAGRycy9kb3ducmV2LnhtbERPS2vCQBC+F/wPywje6qYViqRuRArW&#10;4q1RAr0N2cnDZGfT3Y2m/75bKHibj+85m+1kenEl51vLCp6WCQji0uqWawXn0/5xDcIHZI29ZVLw&#10;Qx622exhg6m2N/6kax5qEUPYp6igCWFIpfRlQwb90g7EkausMxgidLXUDm8x3PTyOUlepMGWY0OD&#10;A701VHb5aBQUY85fl27vehzfD4eq+O786qjUYj7tXkEEmsJd/O/+0HH+egV/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BwSMIAAADcAAAADwAAAAAAAAAAAAAA&#10;AAChAgAAZHJzL2Rvd25yZXYueG1sUEsFBgAAAAAEAAQA+QAAAJADAAAAAA==&#10;" strokeweight="1.5pt"/>
              <v:line id="Line 457" o:spid="_x0000_s1046" style="position:absolute;visibility:visible;mso-wrap-style:square" from="4309,15706" to="430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noPM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N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noPMIAAADcAAAADwAAAAAAAAAAAAAA&#10;AAChAgAAZHJzL2Rvd25yZXYueG1sUEsFBgAAAAAEAAQA+QAAAJADAAAAAA==&#10;" strokeweight="1.5pt"/>
              <v:line id="Line 458" o:spid="_x0000_s1047" style="position:absolute;visibility:visible;mso-wrap-style:square" from="4819,15706" to="481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VNp8IAAADcAAAADwAAAGRycy9kb3ducmV2LnhtbERPTWvCQBC9F/wPywje6sZKi0RXEcFa&#10;ejOK4G3IjklMdjbubjT9926h0Ns83ucsVr1pxJ2crywrmIwTEMS51RUXCo6H7esMhA/IGhvLpOCH&#10;PKyWg5cFpto+eE/3LBQihrBPUUEZQptK6fOSDPqxbYkjd7HOYIjQFVI7fMRw08i3JPmQBiuODSW2&#10;tCkpr7POKDh1GZ+v9dY12H3udpfTrfbTb6VGw349BxGoD//iP/eXjvN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AVNp8IAAADcAAAADwAAAAAAAAAAAAAA&#10;AAChAgAAZHJzL2Rvd25yZXYueG1sUEsFBgAAAAAEAAQA+QAAAJADAAAAAA==&#10;" strokeweight="1.5pt"/>
              <v:line id="Line 459" o:spid="_x0000_s1048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fT0MIAAADcAAAADwAAAGRycy9kb3ducmV2LnhtbERPS2vCQBC+F/oflil4q5sqiKRuRApW&#10;6c1UAr0N2cnDZGfT3Y2m/94tFHqbj+85m+1kenEl51vLCl7mCQji0uqWawXnz/3zGoQPyBp7y6Tg&#10;hzxss8eHDaba3vhE1zzUIoawT1FBE8KQSunLhgz6uR2II1dZZzBE6GqpHd5iuOnlIklW0mDLsaHB&#10;gd4aKrt8NAqKMeevS7d3PY7vh0NVfHd++aHU7GnavYIINIV/8Z/7qOP89Qp+n4kXyO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fT0MIAAADcAAAADwAAAAAAAAAAAAAA&#10;AAChAgAAZHJzL2Rvd25yZXYueG1sUEsFBgAAAAAEAAQA+QAAAJADAAAAAA==&#10;" strokeweight="1.5pt"/>
              <v:line id="Line 460" o:spid="_x0000_s1049" style="position:absolute;visibility:visible;mso-wrap-style:square" from="1134,1570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t2S8IAAADcAAAADwAAAGRycy9kb3ducmV2LnhtbERPTWvCQBC9F/wPywje6sYKrURXEcFa&#10;ejOK4G3IjklMdjbubjT9926h0Ns83ucsVr1pxJ2crywrmIwTEMS51RUXCo6H7esMhA/IGhvLpOCH&#10;PKyWg5cFpto+eE/3LBQihrBPUUEZQptK6fOSDPqxbYkjd7HOYIjQFVI7fMRw08i3JHmXBiuODSW2&#10;tCkpr7POKDh1GZ+v9dY12H3udpfTrfbTb6VGw349BxGoD//iP/eXjvN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5t2S8IAAADcAAAADwAAAAAAAAAAAAAA&#10;AAChAgAAZHJzL2Rvd25yZXYueG1sUEsFBgAAAAAEAAQA+QAAAJADAAAAAA==&#10;" strokeweight="1.5pt"/>
              <v:shape id="Text Box 461" o:spid="_x0000_s1050" type="#_x0000_t202" style="position:absolute;left:1021;top:16233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<v:textbox>
                  <w:txbxContent>
                    <w:p w:rsidR="00AA28A8" w:rsidRPr="00C02AC0" w:rsidRDefault="00AA28A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462" o:spid="_x0000_s1051" type="#_x0000_t202" style="position:absolute;left:1417;top:16233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1J8AA&#10;AADcAAAADwAAAGRycy9kb3ducmV2LnhtbERPS4vCMBC+C/6HMII3TVZUtBpFlAVPiu4DvA3N2JZt&#10;JqXJ2vrvjSB4m4/vOct1a0txo9oXjjV8DBUI4tSZgjMN31+fgxkIH5ANlo5Jw508rFfdzhIT4xo+&#10;0e0cMhFD2CeoIQ+hSqT0aU4W/dBVxJG7utpiiLDOpKmxieG2lCOlptJiwbEhx4q2OaV/53+r4edw&#10;vfyO1THb2UnVuFZJtnOpdb/XbhYgArXhLX659ybOn83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m1J8AAAADcAAAADwAAAAAAAAAAAAAAAACYAgAAZHJzL2Rvd25y&#10;ZXYueG1sUEsFBgAAAAAEAAQA9QAAAIUDAAAAAA==&#10;" filled="f" stroked="f">
                <v:textbox>
                  <w:txbxContent>
                    <w:p w:rsidR="00AA28A8" w:rsidRPr="00C02AC0" w:rsidRDefault="00AA28A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63" o:spid="_x0000_s1052" type="#_x0000_t202" style="position:absolute;left:1984;top:16233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KZ8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aimfEAAAA3AAAAA8AAAAAAAAAAAAAAAAAmAIAAGRycy9k&#10;b3ducmV2LnhtbFBLBQYAAAAABAAEAPUAAACJAwAAAAA=&#10;" filled="f" stroked="f">
                <v:textbox>
                  <w:txbxContent>
                    <w:p w:rsidR="00AA28A8" w:rsidRPr="00C02AC0" w:rsidRDefault="00AA28A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464" o:spid="_x0000_s1053" type="#_x0000_t202" style="position:absolute;left:3345;top:16233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v/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f9yH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Yv/MAAAADcAAAADwAAAAAAAAAAAAAAAACYAgAAZHJzL2Rvd25y&#10;ZXYueG1sUEsFBgAAAAAEAAQA9QAAAIUDAAAAAA==&#10;" filled="f" stroked="f">
                <v:textbox>
                  <w:txbxContent>
                    <w:p w:rsidR="00AA28A8" w:rsidRPr="00C02AC0" w:rsidRDefault="00AA28A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465" o:spid="_x0000_s1054" type="#_x0000_t202" style="position:absolute;left:4196;top:16233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<v:textbox>
                  <w:txbxContent>
                    <w:p w:rsidR="00AA28A8" w:rsidRPr="00C02AC0" w:rsidRDefault="00AA28A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466" o:spid="_x0000_s1055" type="#_x0000_t202" style="position:absolute;left:11000;top:156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<v:textbox>
                  <w:txbxContent>
                    <w:p w:rsidR="00AA28A8" w:rsidRPr="00733A9F" w:rsidRDefault="00AA28A8" w:rsidP="0077052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733A9F">
                        <w:rPr>
                          <w:rFonts w:ascii="Arial" w:hAnsi="Arial" w:cs="Arial"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line id="Line 467" o:spid="_x0000_s1056" style="position:absolute;flip:x;visibility:visible;mso-wrap-style:square" from="1120,280" to="11623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a808EAAADcAAAADwAAAGRycy9kb3ducmV2LnhtbERPTYvCMBC9L/gfwgje1lQRWatRRBAU&#10;97CrgtehmTbFZlKSaOu/3yws7G0e73NWm9424kk+1I4VTMYZCOLC6ZorBdfL/v0DRIjIGhvHpOBF&#10;ATbrwdsKc+06/qbnOVYihXDIUYGJsc2lDIUhi2HsWuLElc5bjAn6SmqPXQq3jZxm2VxarDk1GGxp&#10;Z6i4nx9WgTyeui+/n17Lqjy07nY0n/OuV2o07LdLEJH6+C/+cx90mr+Ywe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9rzTwQAAANwAAAAPAAAAAAAAAAAAAAAA&#10;AKECAABkcnMvZG93bnJldi54bWxQSwUGAAAAAAQABAD5AAAAjwMAAAAA&#10;" strokeweight="1.5pt"/>
              <v:line id="Line 468" o:spid="_x0000_s1057" style="position:absolute;visibility:visible;mso-wrap-style:square" from="1120,280" to="11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zbesMAAADcAAAADwAAAGRycy9kb3ducmV2LnhtbERPS2vCQBC+F/oflil4qxsrlRpdRQQf&#10;9NZUBG9DdkxisrPp7kbTf98tCN7m43vOfNmbRlzJ+cqygtEwAUGcW11xoeDwvXn9AOEDssbGMin4&#10;JQ/LxfPTHFNtb/xF1ywUIoawT1FBGUKbSunzkgz6oW2JI3e2zmCI0BVSO7zFcNPItySZSIMVx4YS&#10;W1qXlNdZZxQcu4xPl3rjGuy2u935+FP78adSg5d+NQMRqA8P8d2913H+9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c23rDAAAA3AAAAA8AAAAAAAAAAAAA&#10;AAAAoQIAAGRycy9kb3ducmV2LnhtbFBLBQYAAAAABAAEAPkAAACRAwAAAAA=&#10;" strokeweight="1.5pt"/>
              <v:line id="Line 469" o:spid="_x0000_s1058" style="position:absolute;visibility:visible;mso-wrap-style:square" from="1120,16556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5FDcIAAADcAAAADwAAAGRycy9kb3ducmV2LnhtbERPTWvCQBC9F/wPywi91Y0VpEZXEUEt&#10;3hpF8DZkxyQmO5vubjT++26h0Ns83ucsVr1pxJ2crywrGI8SEMS51RUXCk7H7dsHCB+QNTaWScGT&#10;PKyWg5cFpto++IvuWShEDGGfooIyhDaV0uclGfQj2xJH7mqdwRChK6R2+IjhppHvSTKVBiuODSW2&#10;tCkpr7POKDh3GV9u9dY12O32++v5u/aTg1Kvw349BxGoD//iP/enjvN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Q5FDcIAAADcAAAADwAAAAAAAAAAAAAA&#10;AAChAgAAZHJzL2Rvd25yZXYueG1sUEsFBgAAAAAEAAQA+QAAAJADAAAAAA==&#10;" strokeweight="1.5pt"/>
              <v:line id="Line 470" o:spid="_x0000_s1059" style="position:absolute;flip:y;visibility:visible;mso-wrap-style:square" from="11623,280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QipMEAAADcAAAADwAAAGRycy9kb3ducmV2LnhtbERPTYvCMBC9L/gfwgje1lQP7lqNIoKg&#10;uIddFbwOzbQpNpOSRFv/vVlY2Ns83ucs171txIN8qB0rmIwzEMSF0zVXCi7n3fsniBCRNTaOScGT&#10;AqxXg7cl5tp1/EOPU6xECuGQowITY5tLGQpDFsPYtcSJK523GBP0ldQeuxRuGznNspm0WHNqMNjS&#10;1lBxO92tAnk4dt9+N72UVblv3fVgvmZdr9Ro2G8WICL18V/8597rNH/+Ab/PpAv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JCKkwQAAANwAAAAPAAAAAAAAAAAAAAAA&#10;AKECAABkcnMvZG93bnJldi54bWxQSwUGAAAAAAQABAD5AAAAjwMAAAAA&#10;" strokeweight="1.5pt"/>
              <v:line id="Line 471" o:spid="_x0000_s1060" style="position:absolute;flip:y;visibility:visible;mso-wrap-style:square" from="454,8335" to="45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21sQAAADcAAAADwAAAGRycy9kb3ducmV2LnhtbESPQWsCMRCF74X+hzAFbzVbD9KuRikF&#10;QdFDq4LXYTO7WbqZLEl013/vHAq9zfDevPfNcj36Tt0opjawgbdpAYq4CrblxsD5tHl9B5UyssUu&#10;MBm4U4L16vlpiaUNA//Q7ZgbJSGcSjTgcu5LrVPlyGOahp5YtDpEj1nW2GgbcZBw3+lZUcy1x5al&#10;wWFPX46q3+PVG9C7/fAdN7Nz3dTbPlx27jAfRmMmL+PnAlSmMf+b/663VvA/hFaekQn0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u7bWxAAAANwAAAAPAAAAAAAAAAAA&#10;AAAAAKECAABkcnMvZG93bnJldi54bWxQSwUGAAAAAAQABAD5AAAAkgMAAAAA&#10;" strokeweight="1.5pt"/>
              <v:line id="Line 472" o:spid="_x0000_s1061" style="position:absolute;flip:y;visibility:visible;mso-wrap-style:square" from="737,8335" to="73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cTTcEAAADcAAAADwAAAGRycy9kb3ducmV2LnhtbERPS4vCMBC+L/gfwgje1nQ9iFajLAuC&#10;oof1AV6HZtqUbSYlibb+e7MgeJuP7znLdW8bcScfascKvsYZCOLC6ZorBZfz5nMGIkRkjY1jUvCg&#10;AOvV4GOJuXYdH+l+ipVIIRxyVGBibHMpQ2HIYhi7ljhxpfMWY4K+ktpjl8JtIydZNpUWa04NBlv6&#10;MVT8nW5Wgdztu1+/mVzKqty27rozh2nXKzUa9t8LEJH6+Ba/3Fud5s/n8P9Muk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9xNNwQAAANwAAAAPAAAAAAAAAAAAAAAA&#10;AKECAABkcnMvZG93bnJldi54bWxQSwUGAAAAAAQABAD5AAAAjwMAAAAA&#10;" strokeweight="1.5pt"/>
              <v:line id="Line 473" o:spid="_x0000_s1062" style="position:absolute;visibility:visible;mso-wrap-style:square" from="454,1655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SMGcIAAADcAAAADwAAAGRycy9kb3ducmV2LnhtbESPQWvCQBSE7wX/w/IEb3VjBSnRVURQ&#10;S29NRfD2yD6TmOzbuLvR9N93BcHjMDPfMItVbxpxI+crywom4wQEcW51xYWCw+/2/ROED8gaG8uk&#10;4I88rJaDtwWm2t75h25ZKESEsE9RQRlCm0rp85IM+rFtiaN3ts5giNIVUju8R7hp5EeSzKTBiuNC&#10;iS1tSsrrrDMKjl3Gp0u9dQ12u/3+fLzWfvqt1GjYr+cgAvXhFX62v7SCSITHmXg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SMGcIAAADcAAAADwAAAAAAAAAAAAAA&#10;AAChAgAAZHJzL2Rvd25yZXYueG1sUEsFBgAAAAAEAAQA+QAAAJADAAAAAA==&#10;" strokeweight="1.5pt"/>
              <v:line id="Line 474" o:spid="_x0000_s1063" style="position:absolute;visibility:visible;mso-wrap-style:square" from="454,15139" to="113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gpgsQAAADcAAAADwAAAGRycy9kb3ducmV2LnhtbESPT2vCQBTE7wW/w/IKvdWNFqRENyIF&#10;a/HWVARvj+zLH5N9G3c3Gr99Vyj0OMzMb5jVejSduJLzjWUFs2kCgriwuuFKweFn+/oOwgdkjZ1l&#10;UnAnD+ts8rTCVNsbf9M1D5WIEPYpKqhD6FMpfVGTQT+1PXH0SusMhihdJbXDW4SbTs6TZCENNhwX&#10;auzpo6aizQej4DjkfDq3W9fh8LnblcdL69/2Sr08j5sliEBj+A//tb+0gnkyg8eZeAR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CmCxAAAANwAAAAPAAAAAAAAAAAA&#10;AAAAAKECAABkcnMvZG93bnJldi54bWxQSwUGAAAAAAQABAD5AAAAkgMAAAAA&#10;" strokeweight="1.5pt"/>
              <v:line id="Line 475" o:spid="_x0000_s1064" style="position:absolute;visibility:visible;mso-wrap-style:square" from="454,13154" to="1134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q39cQAAADc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JMU7mfiEZ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Grf1xAAAANwAAAAPAAAAAAAAAAAA&#10;AAAAAKECAABkcnMvZG93bnJldi54bWxQSwUGAAAAAAQABAD5AAAAkgMAAAAA&#10;" strokeweight="1.5pt"/>
              <v:line id="Line 476" o:spid="_x0000_s1065" style="position:absolute;visibility:visible;mso-wrap-style:square" from="454,11737" to="1134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YSbsQAAADcAAAADwAAAGRycy9kb3ducmV2LnhtbESPQWvCQBSE74X+h+UVvNVNFURSV5GC&#10;Vbw1SqC3R/aZxGTfprsbjf++Kwgeh5n5hlmsBtOKCzlfW1bwMU5AEBdW11wqOB4273MQPiBrbC2T&#10;ght5WC1fXxaYanvlH7pkoRQRwj5FBVUIXSqlLyoy6Me2I47eyTqDIUpXSu3wGuGmlZMkmUmDNceF&#10;Cjv6qqhost4oyPuMf8/NxrXYf2+3p/yv8dO9UqO3Yf0JItAQnuFHe6cVTJIp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VhJuxAAAANwAAAAPAAAAAAAAAAAA&#10;AAAAAKECAABkcnMvZG93bnJldi54bWxQSwUGAAAAAAQABAD5AAAAkgMAAAAA&#10;" strokeweight="1.5pt"/>
              <v:line id="Line 477" o:spid="_x0000_s1066" style="position:absolute;visibility:visible;mso-wrap-style:square" from="454,10319" to="1134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+KGsQAAADc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v4oaxAAAANwAAAAPAAAAAAAAAAAA&#10;AAAAAKECAABkcnMvZG93bnJldi54bWxQSwUGAAAAAAQABAD5AAAAkgMAAAAA&#10;" strokeweight="1.5pt"/>
              <v:line id="Line 478" o:spid="_x0000_s1067" style="position:absolute;visibility:visible;mso-wrap-style:square" from="454,8335" to="1134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MvgcQAAADc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8y+BxAAAANwAAAAPAAAAAAAAAAAA&#10;AAAAAKECAABkcnMvZG93bnJldi54bWxQSwUGAAAAAAQABAD5AAAAkgMAAAAA&#10;" strokeweight="1.5pt"/>
              <v:shape id="Text Box 479" o:spid="_x0000_s1068" type="#_x0000_t202" style="position:absolute;left:340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veDMYA&#10;AADcAAAADwAAAGRycy9kb3ducmV2LnhtbESPQWvCQBSE70L/w/IKveluLYhEN6FYlPZSNOqht9fs&#10;axLMvo3ZrYn/vlsQPA4z8w2zzAbbiAt1vnas4XmiQBAXztRcajjs1+M5CB+QDTaOScOVPGTpw2iJ&#10;iXE97+iSh1JECPsENVQhtImUvqjIop+4ljh6P66zGKLsSmk67CPcNnKq1ExarDkuVNjSqqLilP9a&#10;Dcfvz2uza1++VN1/bIfNeZu/bUqtnx6H1wWIQEO4h2/td6NhqmbwfyYeAZ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veDM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AA28A8" w:rsidRPr="00C02AC0" w:rsidRDefault="00AA28A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480" o:spid="_x0000_s1069" type="#_x0000_t202" style="position:absolute;left:680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7l8YA&#10;AADcAAAADwAAAGRycy9kb3ducmV2LnhtbESPQWvCQBSE70L/w/IKvZndWqiSukppUeylaLSH3l6z&#10;zySYfRuzq4n/3i0IHoeZ+YaZzntbizO1vnKs4TlRIIhzZyouNOy2i+EEhA/IBmvHpOFCHuazh8EU&#10;U+M63tA5C4WIEPYpaihDaFIpfV6SRZ+4hjh6e9daDFG2hTQtdhFuazlS6lVarDgulNjQR0n5ITtZ&#10;DT9/35d607z8qqr7WvfL4zr7XBZaPz32728gAvXhHr61V0bDSI3h/0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d7l8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AA28A8" w:rsidRPr="00FB4F7A" w:rsidRDefault="00AA28A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1" o:spid="_x0000_s1070" type="#_x0000_t202" style="position:absolute;left:340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v5cMA&#10;AADcAAAADwAAAGRycy9kb3ducmV2LnhtbERPz2vCMBS+C/sfwhvsZpM5kFGNIg5luwytevD2bJ5t&#10;sXmpTWbrf28OA48f3+/pvLe1uFHrK8ca3hMFgjh3puJCw363Gn6C8AHZYO2YNNzJw3z2MphialzH&#10;W7ploRAxhH2KGsoQmlRKn5dk0SeuIY7c2bUWQ4RtIU2LXQy3tRwpNZYWK44NJTa0LCm/ZH9Ww+H0&#10;e6+3zcdRVd3Ppl9fN9nXutD67bVfTEAE6sNT/O/+NhpGKq6N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jv5cMAAADcAAAADwAAAAAAAAAAAAAAAACYAgAAZHJzL2Rv&#10;d25yZXYueG1sUEsFBgAAAAAEAAQA9QAAAIgDAAAAAA==&#10;" filled="f" stroked="f">
                <v:textbox style="layout-flow:vertical;mso-layout-flow-alt:bottom-to-top">
                  <w:txbxContent>
                    <w:p w:rsidR="00AA28A8" w:rsidRPr="00C02AC0" w:rsidRDefault="00AA28A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82" o:spid="_x0000_s1071" type="#_x0000_t202" style="position:absolute;left:680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RKfsYA&#10;AADcAAAADwAAAGRycy9kb3ducmV2LnhtbESPQWvCQBSE70L/w/IKvZndWiiaukppUeylaLSH3l6z&#10;zySYfRuzq4n/3i0IHoeZ+YaZzntbizO1vnKs4TlRIIhzZyouNOy2i+EYhA/IBmvHpOFCHuazh8EU&#10;U+M63tA5C4WIEPYpaihDaFIpfV6SRZ+4hjh6e9daDFG2hTQtdhFuazlS6lVarDgulNjQR0n5ITtZ&#10;DT9/35d607z8qqr7WvfL4zr7XBZaPz32728gAvXhHr61V0bDSE3g/0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RKfs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AA28A8" w:rsidRPr="00FB4F7A" w:rsidRDefault="00AA28A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3" o:spid="_x0000_s1072" type="#_x0000_t202" style="position:absolute;left:340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d1PsQA&#10;AADcAAAADwAAAGRycy9kb3ducmV2LnhtbERPz2vCMBS+C/sfwhvsZlMdjFGNIhvKdhlt3Q7ens2z&#10;LTYvNcls/e+Xw8Djx/d7uR5NJ67kfGtZwSxJQRBXVrdcK/jeb6evIHxA1thZJgU38rBePUyWmGk7&#10;cEHXMtQihrDPUEETQp9J6auGDPrE9sSRO1lnMEToaqkdDjHcdHKepi/SYMuxocGe3hqqzuWvUfBz&#10;/Lp1Rf98SNvhMx93l7x839VKPT2OmwWIQGO4i//dH1rBfBbnxzPx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3dT7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AA28A8" w:rsidRPr="00C02AC0" w:rsidRDefault="00AA28A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484" o:spid="_x0000_s1073" type="#_x0000_t202" style="position:absolute;left:680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QpcYA&#10;AADcAAAADwAAAGRycy9kb3ducmV2LnhtbESPQWvCQBSE70L/w/IKvZlNUiglugapKO2laNSDt2f2&#10;mYRm36bZrYn/vlsoeBxm5htmno+mFVfqXWNZQRLFIIhLqxuuFBz26+krCOeRNbaWScGNHOSLh8kc&#10;M20H3tG18JUIEHYZKqi97zIpXVmTQRfZjjh4F9sb9EH2ldQ9DgFuWpnG8Ys02HBYqLGjt5rKr+LH&#10;KDieP2/trns+xc3wsR0339titamUenoclzMQnkZ/D/+337WCNEng70w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vQpc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AA28A8" w:rsidRPr="00FB4F7A" w:rsidRDefault="00AA28A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5" o:spid="_x0000_s1074" type="#_x0000_t202" style="position:absolute;left:340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lO0sYA&#10;AADcAAAADwAAAGRycy9kb3ducmV2LnhtbESPQWvCQBSE70L/w/IKvZlNUhBJXUNpqdiLaNoevD2z&#10;r0lo9m3Mbk38964geBxm5htmkY+mFSfqXWNZQRLFIIhLqxuuFHx/fUznIJxH1thaJgVncpAvHyYL&#10;zLQdeEenwlciQNhlqKD2vsukdGVNBl1kO+Lg/dreoA+yr6TucQhw08o0jmfSYMNhocaO3moq/4p/&#10;o+DnsDm3u+55HzfD53ZcHbfF+6pS6ulxfH0B4Wn09/CtvdYK0iSF65lwBO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lO0s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AA28A8" w:rsidRPr="00C02AC0" w:rsidRDefault="00AA28A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486" o:spid="_x0000_s1075" type="#_x0000_t202" style="position:absolute;left:680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XrSccA&#10;AADcAAAADwAAAGRycy9kb3ducmV2LnhtbESPT2vCQBTE7wW/w/IEb3WjASmpq4jSYC+iqR56e82+&#10;JsHs2zS7zZ9v3y0Uehxm5jfMejuYWnTUusqygsU8AkGcW11xoeD69vL4BMJ5ZI21ZVIwkoPtZvKw&#10;xkTbni/UZb4QAcIuQQWl900ipctLMujmtiEO3qdtDfog20LqFvsAN7VcRtFKGqw4LJTY0L6k/J59&#10;GwW3j9NYX5r4Par61/OQfp2zQ1ooNZsOu2cQngb/H/5rH7WC5SKG3zPhCM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5l60n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AA28A8" w:rsidRPr="00FB4F7A" w:rsidRDefault="00AA28A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7" o:spid="_x0000_s1076" type="#_x0000_t202" style="position:absolute;left:340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xzPcYA&#10;AADcAAAADwAAAGRycy9kb3ducmV2LnhtbESPT2vCQBTE7wW/w/IEb3XjH4pEVyktil5Eox68vWZf&#10;k9Ds25hdTfz2XUHwOMzMb5jZojWluFHtCssKBv0IBHFqdcGZguNh+T4B4TyyxtIyKbiTg8W88zbD&#10;WNuG93RLfCYChF2MCnLvq1hKl+Zk0PVtRRy8X1sb9EHWmdQ1NgFuSjmMog9psOCwkGNFXzmlf8nV&#10;KDj9bO/lvhqdo6LZ7NrVZZd8rzKlet32cwrCU+tf4Wd7rRUMB2N4nAlH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xzPc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AA28A8" w:rsidRPr="00C02AC0" w:rsidRDefault="00AA28A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88" o:spid="_x0000_s1077" type="#_x0000_t202" style="position:absolute;left:680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DWpsUA&#10;AADcAAAADwAAAGRycy9kb3ducmV2LnhtbESPQWvCQBSE7wX/w/IEb3WjYpHoKqVF0Yto1IO31+xr&#10;Epp9G7Orif++Kwgeh5n5hpktWlOKG9WusKxg0I9AEKdWF5wpOB6W7xMQziNrLC2Tgjs5WMw7bzOM&#10;tW14T7fEZyJA2MWoIPe+iqV0aU4GXd9WxMH7tbVBH2SdSV1jE+CmlMMo+pAGCw4LOVb0lVP6l1yN&#10;gtPP9l7uq9E5KprNrl1ddsn3KlOq120/pyA8tf4VfrbXWsFwMIbHmXA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wNamxQAAANwAAAAPAAAAAAAAAAAAAAAAAJgCAABkcnMv&#10;ZG93bnJldi54bWxQSwUGAAAAAAQABAD1AAAAigMAAAAA&#10;" filled="f" stroked="f">
                <v:textbox style="layout-flow:vertical;mso-layout-flow-alt:bottom-to-top">
                  <w:txbxContent>
                    <w:p w:rsidR="00AA28A8" w:rsidRPr="00FB4F7A" w:rsidRDefault="00AA28A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AA28A8" w:rsidRPr="0077052E" w:rsidRDefault="00AA28A8" w:rsidP="0077052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214"/>
      <w:gridCol w:w="6611"/>
      <w:gridCol w:w="589"/>
      <w:gridCol w:w="1622"/>
    </w:tblGrid>
    <w:tr w:rsidR="00AA28A8" w:rsidRPr="00BC49A2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AA28A8" w:rsidRPr="00BC49A2" w:rsidRDefault="00AA28A8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Зона</w:t>
          </w:r>
        </w:p>
      </w:tc>
      <w:tc>
        <w:tcPr>
          <w:tcW w:w="1214" w:type="dxa"/>
          <w:shd w:val="clear" w:color="auto" w:fill="auto"/>
          <w:vAlign w:val="center"/>
        </w:tcPr>
        <w:p w:rsidR="00AA28A8" w:rsidRPr="00BC49A2" w:rsidRDefault="00AA28A8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Поз. обо- значение</w:t>
          </w:r>
        </w:p>
      </w:tc>
      <w:tc>
        <w:tcPr>
          <w:tcW w:w="6611" w:type="dxa"/>
          <w:shd w:val="clear" w:color="auto" w:fill="auto"/>
          <w:vAlign w:val="center"/>
        </w:tcPr>
        <w:p w:rsidR="00AA28A8" w:rsidRPr="00BC49A2" w:rsidRDefault="00AA28A8" w:rsidP="000E546B">
          <w:pPr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Наименование</w:t>
          </w:r>
        </w:p>
      </w:tc>
      <w:tc>
        <w:tcPr>
          <w:tcW w:w="589" w:type="dxa"/>
          <w:shd w:val="clear" w:color="auto" w:fill="auto"/>
          <w:textDirection w:val="btLr"/>
          <w:vAlign w:val="center"/>
        </w:tcPr>
        <w:p w:rsidR="00AA28A8" w:rsidRPr="00BC49A2" w:rsidRDefault="00AA28A8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Кол.</w:t>
          </w:r>
        </w:p>
      </w:tc>
      <w:tc>
        <w:tcPr>
          <w:tcW w:w="1622" w:type="dxa"/>
          <w:shd w:val="clear" w:color="auto" w:fill="auto"/>
          <w:vAlign w:val="center"/>
        </w:tcPr>
        <w:p w:rsidR="00AA28A8" w:rsidRPr="00BC49A2" w:rsidRDefault="00AA28A8" w:rsidP="000867B4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  <w:szCs w:val="22"/>
            </w:rPr>
            <w:t>Примечание</w: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7E819A4F" wp14:editId="4D09BC2A">
                    <wp:simplePos x="0" y="0"/>
                    <wp:positionH relativeFrom="column">
                      <wp:posOffset>1253490</wp:posOffset>
                    </wp:positionH>
                    <wp:positionV relativeFrom="paragraph">
                      <wp:posOffset>38100</wp:posOffset>
                    </wp:positionV>
                    <wp:extent cx="0" cy="10335260"/>
                    <wp:effectExtent l="15240" t="9525" r="13335" b="18415"/>
                    <wp:wrapNone/>
                    <wp:docPr id="163" name="Line 40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A695F3A" id="Line 409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7pt,3pt" to="98.7pt,8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" strokeweight="1.5pt"/>
                </w:pict>
              </mc:Fallback>
            </mc:AlternateContent>
          </w:r>
        </w:p>
      </w:tc>
    </w:tr>
  </w:tbl>
  <w:p w:rsidR="00AA28A8" w:rsidRPr="00BC49A2" w:rsidRDefault="00AA28A8" w:rsidP="0077052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09846DA7" wp14:editId="386F63B4">
              <wp:simplePos x="0" y="0"/>
              <wp:positionH relativeFrom="column">
                <wp:posOffset>-683895</wp:posOffset>
              </wp:positionH>
              <wp:positionV relativeFrom="paragraph">
                <wp:posOffset>33020</wp:posOffset>
              </wp:positionV>
              <wp:extent cx="7176135" cy="10426700"/>
              <wp:effectExtent l="0" t="0" r="24765" b="0"/>
              <wp:wrapNone/>
              <wp:docPr id="66" name="Group 6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6135" cy="10426700"/>
                        <a:chOff x="341" y="279"/>
                        <a:chExt cx="11301" cy="16420"/>
                      </a:xfrm>
                    </wpg:grpSpPr>
                    <wps:wsp>
                      <wps:cNvPr id="67" name="Text Box 342"/>
                      <wps:cNvSpPr txBox="1">
                        <a:spLocks noChangeArrowheads="1"/>
                      </wps:cNvSpPr>
                      <wps:spPr bwMode="auto">
                        <a:xfrm>
                          <a:off x="2099" y="15111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4B0C31" w:rsidRDefault="00AA28A8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Дунаев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68" name="Text Box 343"/>
                      <wps:cNvSpPr txBox="1">
                        <a:spLocks noChangeArrowheads="1"/>
                      </wps:cNvSpPr>
                      <wps:spPr bwMode="auto">
                        <a:xfrm>
                          <a:off x="2099" y="15394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6F3DAD" w:rsidRDefault="00AA28A8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Катышев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69" name="Text Box 344"/>
                      <wps:cNvSpPr txBox="1">
                        <a:spLocks noChangeArrowheads="1"/>
                      </wps:cNvSpPr>
                      <wps:spPr bwMode="auto">
                        <a:xfrm>
                          <a:off x="2099" y="15961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D948FF" w:rsidRDefault="00AA28A8" w:rsidP="005F79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948F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Хамедов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70" name="Text Box 345"/>
                      <wps:cNvSpPr txBox="1">
                        <a:spLocks noChangeArrowheads="1"/>
                      </wps:cNvSpPr>
                      <wps:spPr bwMode="auto">
                        <a:xfrm>
                          <a:off x="2099" y="16245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6F3DAD" w:rsidRDefault="00AA28A8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Жуков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71" name="Text Box 346"/>
                      <wps:cNvSpPr txBox="1">
                        <a:spLocks noChangeArrowheads="1"/>
                      </wps:cNvSpPr>
                      <wps:spPr bwMode="auto">
                        <a:xfrm>
                          <a:off x="4820" y="15139"/>
                          <a:ext cx="3969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4B0C31" w:rsidRDefault="00AA28A8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A28A8" w:rsidRPr="00770084" w:rsidRDefault="00AA28A8" w:rsidP="008C044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Узел печатный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СЦ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  <w:p w:rsidR="00AA28A8" w:rsidRPr="00045357" w:rsidRDefault="00AA28A8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Перечень элементов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" name="Text Box 347"/>
                      <wps:cNvSpPr txBox="1">
                        <a:spLocks noChangeArrowheads="1"/>
                      </wps:cNvSpPr>
                      <wps:spPr bwMode="auto">
                        <a:xfrm>
                          <a:off x="9583" y="15394"/>
                          <a:ext cx="851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4B0C31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 \* MERGEFORMAT </w:instrText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3F5B46">
                              <w:rPr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10800" anchor="t" anchorCtr="0" upright="1">
                        <a:noAutofit/>
                      </wps:bodyPr>
                    </wps:wsp>
                    <wps:wsp>
                      <wps:cNvPr id="73" name="Text Box 348"/>
                      <wps:cNvSpPr txBox="1">
                        <a:spLocks noChangeArrowheads="1"/>
                      </wps:cNvSpPr>
                      <wps:spPr bwMode="auto">
                        <a:xfrm>
                          <a:off x="10434" y="15394"/>
                          <a:ext cx="1134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8B4888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10800" anchor="t" anchorCtr="0" upright="1">
                        <a:noAutofit/>
                      </wps:bodyPr>
                    </wps:wsp>
                    <wps:wsp>
                      <wps:cNvPr id="74" name="Text Box 349"/>
                      <wps:cNvSpPr txBox="1">
                        <a:spLocks noChangeArrowheads="1"/>
                      </wps:cNvSpPr>
                      <wps:spPr bwMode="auto">
                        <a:xfrm>
                          <a:off x="8789" y="15876"/>
                          <a:ext cx="2835" cy="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Default="00AA28A8" w:rsidP="00BE48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ООО «Группа индустриальных</w:t>
                            </w:r>
                          </w:p>
                          <w:p w:rsidR="00AA28A8" w:rsidRPr="00BE4837" w:rsidRDefault="00AA28A8" w:rsidP="00BE48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технологий»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" name="Text Box 350"/>
                      <wps:cNvSpPr txBox="1">
                        <a:spLocks noChangeArrowheads="1"/>
                      </wps:cNvSpPr>
                      <wps:spPr bwMode="auto">
                        <a:xfrm>
                          <a:off x="4820" y="14515"/>
                          <a:ext cx="6804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BC49A2" w:rsidRDefault="00AA28A8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ГРЛМ.468351.00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4 </w:t>
                            </w:r>
                            <w:r w:rsidRPr="00BC49A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Text Box 351"/>
                      <wps:cNvSpPr txBox="1">
                        <a:spLocks noChangeArrowheads="1"/>
                      </wps:cNvSpPr>
                      <wps:spPr bwMode="auto">
                        <a:xfrm>
                          <a:off x="5614" y="12644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4B0C31" w:rsidRDefault="00AA28A8" w:rsidP="0062368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ГРЛМ.468351.00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4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</w:t>
                            </w:r>
                            <w:r w:rsidRPr="00D10DB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Э3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Text Box 352"/>
                      <wps:cNvSpPr txBox="1">
                        <a:spLocks noChangeArrowheads="1"/>
                      </wps:cNvSpPr>
                      <wps:spPr bwMode="auto">
                        <a:xfrm>
                          <a:off x="4820" y="12644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4B0C31" w:rsidRDefault="00AA28A8" w:rsidP="000D3D6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Text Box 353"/>
                      <wps:cNvSpPr txBox="1">
                        <a:spLocks noChangeArrowheads="1"/>
                      </wps:cNvSpPr>
                      <wps:spPr bwMode="auto">
                        <a:xfrm>
                          <a:off x="1135" y="13835"/>
                          <a:ext cx="96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140824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Text Box 354"/>
                      <wps:cNvSpPr txBox="1">
                        <a:spLocks noChangeArrowheads="1"/>
                      </wps:cNvSpPr>
                      <wps:spPr bwMode="auto">
                        <a:xfrm>
                          <a:off x="1022" y="14572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140824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Text Box 355"/>
                      <wps:cNvSpPr txBox="1">
                        <a:spLocks noChangeArrowheads="1"/>
                      </wps:cNvSpPr>
                      <wps:spPr bwMode="auto">
                        <a:xfrm>
                          <a:off x="1418" y="1457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140824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Text Box 356"/>
                      <wps:cNvSpPr txBox="1">
                        <a:spLocks noChangeArrowheads="1"/>
                      </wps:cNvSpPr>
                      <wps:spPr bwMode="auto">
                        <a:xfrm>
                          <a:off x="1985" y="14572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140824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Text Box 357"/>
                      <wps:cNvSpPr txBox="1">
                        <a:spLocks noChangeArrowheads="1"/>
                      </wps:cNvSpPr>
                      <wps:spPr bwMode="auto">
                        <a:xfrm>
                          <a:off x="3346" y="14572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5F79C3" w:rsidRDefault="00AA28A8" w:rsidP="005F7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" name="Text Box 358"/>
                      <wps:cNvSpPr txBox="1">
                        <a:spLocks noChangeArrowheads="1"/>
                      </wps:cNvSpPr>
                      <wps:spPr bwMode="auto">
                        <a:xfrm>
                          <a:off x="4197" y="14572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A42F42" w:rsidRDefault="00AA28A8" w:rsidP="00A42F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" name="Line 359"/>
                      <wps:cNvCnPr/>
                      <wps:spPr bwMode="auto">
                        <a:xfrm flipH="1">
                          <a:off x="1135" y="14288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360"/>
                      <wps:cNvCnPr/>
                      <wps:spPr bwMode="auto">
                        <a:xfrm>
                          <a:off x="1135" y="1457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361"/>
                      <wps:cNvCnPr/>
                      <wps:spPr bwMode="auto">
                        <a:xfrm>
                          <a:off x="1135" y="14855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362"/>
                      <wps:cNvCnPr/>
                      <wps:spPr bwMode="auto">
                        <a:xfrm flipH="1">
                          <a:off x="1135" y="15139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363"/>
                      <wps:cNvCnPr/>
                      <wps:spPr bwMode="auto">
                        <a:xfrm>
                          <a:off x="1135" y="1542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364"/>
                      <wps:cNvCnPr/>
                      <wps:spPr bwMode="auto">
                        <a:xfrm>
                          <a:off x="1135" y="1570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365"/>
                      <wps:cNvCnPr/>
                      <wps:spPr bwMode="auto">
                        <a:xfrm>
                          <a:off x="1135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366"/>
                      <wps:cNvCnPr/>
                      <wps:spPr bwMode="auto">
                        <a:xfrm>
                          <a:off x="1135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367"/>
                      <wps:cNvCnPr/>
                      <wps:spPr bwMode="auto">
                        <a:xfrm flipH="1">
                          <a:off x="8789" y="15422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368"/>
                      <wps:cNvCnPr/>
                      <wps:spPr bwMode="auto">
                        <a:xfrm flipH="1">
                          <a:off x="8789" y="15706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369"/>
                      <wps:cNvCnPr/>
                      <wps:spPr bwMode="auto">
                        <a:xfrm>
                          <a:off x="1532" y="14288"/>
                          <a:ext cx="0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370"/>
                      <wps:cNvCnPr/>
                      <wps:spPr bwMode="auto">
                        <a:xfrm>
                          <a:off x="2099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371"/>
                      <wps:cNvCnPr/>
                      <wps:spPr bwMode="auto">
                        <a:xfrm>
                          <a:off x="346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372"/>
                      <wps:cNvCnPr/>
                      <wps:spPr bwMode="auto">
                        <a:xfrm>
                          <a:off x="431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373"/>
                      <wps:cNvCnPr/>
                      <wps:spPr bwMode="auto">
                        <a:xfrm>
                          <a:off x="482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374"/>
                      <wps:cNvCnPr/>
                      <wps:spPr bwMode="auto">
                        <a:xfrm>
                          <a:off x="1135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375"/>
                      <wps:cNvCnPr/>
                      <wps:spPr bwMode="auto">
                        <a:xfrm>
                          <a:off x="8789" y="15139"/>
                          <a:ext cx="0" cy="141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376"/>
                      <wps:cNvCnPr/>
                      <wps:spPr bwMode="auto">
                        <a:xfrm>
                          <a:off x="9073" y="15422"/>
                          <a:ext cx="0" cy="2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377"/>
                      <wps:cNvCnPr/>
                      <wps:spPr bwMode="auto">
                        <a:xfrm>
                          <a:off x="9356" y="15422"/>
                          <a:ext cx="0" cy="2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378"/>
                      <wps:cNvCnPr/>
                      <wps:spPr bwMode="auto">
                        <a:xfrm>
                          <a:off x="9640" y="15139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379"/>
                      <wps:cNvCnPr/>
                      <wps:spPr bwMode="auto">
                        <a:xfrm>
                          <a:off x="10490" y="15139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380"/>
                      <wps:cNvCnPr/>
                      <wps:spPr bwMode="auto">
                        <a:xfrm>
                          <a:off x="8336" y="13098"/>
                          <a:ext cx="0" cy="73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381"/>
                      <wps:cNvCnPr/>
                      <wps:spPr bwMode="auto">
                        <a:xfrm flipH="1">
                          <a:off x="4820" y="12644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382"/>
                      <wps:cNvCnPr/>
                      <wps:spPr bwMode="auto">
                        <a:xfrm flipH="1">
                          <a:off x="4820" y="13098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383"/>
                      <wps:cNvCnPr/>
                      <wps:spPr bwMode="auto">
                        <a:xfrm>
                          <a:off x="5614" y="12644"/>
                          <a:ext cx="0" cy="119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384"/>
                      <wps:cNvCnPr/>
                      <wps:spPr bwMode="auto">
                        <a:xfrm>
                          <a:off x="4820" y="12644"/>
                          <a:ext cx="0" cy="119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385"/>
                      <wps:cNvCnPr/>
                      <wps:spPr bwMode="auto">
                        <a:xfrm flipH="1">
                          <a:off x="1135" y="13835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386"/>
                      <wps:cNvCnPr/>
                      <wps:spPr bwMode="auto">
                        <a:xfrm>
                          <a:off x="4820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387"/>
                      <wps:cNvCnPr/>
                      <wps:spPr bwMode="auto">
                        <a:xfrm>
                          <a:off x="2099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388"/>
                      <wps:cNvCnPr/>
                      <wps:spPr bwMode="auto">
                        <a:xfrm>
                          <a:off x="1135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Text Box 389"/>
                      <wps:cNvSpPr txBox="1">
                        <a:spLocks noChangeArrowheads="1"/>
                      </wps:cNvSpPr>
                      <wps:spPr bwMode="auto">
                        <a:xfrm>
                          <a:off x="4191" y="14827"/>
                          <a:ext cx="64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4B0C31" w:rsidRDefault="00AA28A8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  <wps:wsp>
                      <wps:cNvPr id="115" name="Text Box 390"/>
                      <wps:cNvSpPr txBox="1">
                        <a:spLocks noChangeArrowheads="1"/>
                      </wps:cNvSpPr>
                      <wps:spPr bwMode="auto">
                        <a:xfrm>
                          <a:off x="3346" y="14827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4B0C31" w:rsidRDefault="00AA28A8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</w:t>
                            </w:r>
                            <w:r w:rsidRPr="004B0C31"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" name="Text Box 391"/>
                      <wps:cNvSpPr txBox="1">
                        <a:spLocks noChangeArrowheads="1"/>
                      </wps:cNvSpPr>
                      <wps:spPr bwMode="auto">
                        <a:xfrm>
                          <a:off x="8789" y="15082"/>
                          <a:ext cx="85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4B0C31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" name="Text Box 392"/>
                      <wps:cNvSpPr txBox="1">
                        <a:spLocks noChangeArrowheads="1"/>
                      </wps:cNvSpPr>
                      <wps:spPr bwMode="auto">
                        <a:xfrm>
                          <a:off x="1022" y="14827"/>
                          <a:ext cx="62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4B0C31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" name="Text Box 393"/>
                      <wps:cNvSpPr txBox="1">
                        <a:spLocks noChangeArrowheads="1"/>
                      </wps:cNvSpPr>
                      <wps:spPr bwMode="auto">
                        <a:xfrm>
                          <a:off x="1418" y="14827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4B0C31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Text Box 394"/>
                      <wps:cNvSpPr txBox="1">
                        <a:spLocks noChangeArrowheads="1"/>
                      </wps:cNvSpPr>
                      <wps:spPr bwMode="auto">
                        <a:xfrm>
                          <a:off x="1135" y="15111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16764F" w:rsidRDefault="00AA28A8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6764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Text Box 395"/>
                      <wps:cNvSpPr txBox="1">
                        <a:spLocks noChangeArrowheads="1"/>
                      </wps:cNvSpPr>
                      <wps:spPr bwMode="auto">
                        <a:xfrm>
                          <a:off x="1135" y="15394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16764F" w:rsidRDefault="00AA28A8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6764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Text Box 396"/>
                      <wps:cNvSpPr txBox="1">
                        <a:spLocks noChangeArrowheads="1"/>
                      </wps:cNvSpPr>
                      <wps:spPr bwMode="auto">
                        <a:xfrm>
                          <a:off x="1135" y="15961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6F3DAD" w:rsidRDefault="00AA28A8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Text Box 397"/>
                      <wps:cNvSpPr txBox="1">
                        <a:spLocks noChangeArrowheads="1"/>
                      </wps:cNvSpPr>
                      <wps:spPr bwMode="auto">
                        <a:xfrm>
                          <a:off x="1135" y="16245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6F3DAD" w:rsidRDefault="00AA28A8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Text Box 398"/>
                      <wps:cNvSpPr txBox="1">
                        <a:spLocks noChangeArrowheads="1"/>
                      </wps:cNvSpPr>
                      <wps:spPr bwMode="auto">
                        <a:xfrm>
                          <a:off x="2099" y="14827"/>
                          <a:ext cx="136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4B0C31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Text Box 399"/>
                      <wps:cNvSpPr txBox="1">
                        <a:spLocks noChangeArrowheads="1"/>
                      </wps:cNvSpPr>
                      <wps:spPr bwMode="auto">
                        <a:xfrm>
                          <a:off x="9640" y="15082"/>
                          <a:ext cx="85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4B0C31" w:rsidRDefault="00AA28A8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Text Box 400"/>
                      <wps:cNvSpPr txBox="1">
                        <a:spLocks noChangeArrowheads="1"/>
                      </wps:cNvSpPr>
                      <wps:spPr bwMode="auto">
                        <a:xfrm>
                          <a:off x="10490" y="15082"/>
                          <a:ext cx="113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CA38B3" w:rsidRDefault="00AA28A8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" name="Text Box 401"/>
                      <wps:cNvSpPr txBox="1">
                        <a:spLocks noChangeArrowheads="1"/>
                      </wps:cNvSpPr>
                      <wps:spPr bwMode="auto">
                        <a:xfrm>
                          <a:off x="8794" y="15492"/>
                          <a:ext cx="291" cy="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C5143E" w:rsidRDefault="00AA28A8" w:rsidP="006C1ED5">
                            <w:pPr>
                              <w:jc w:val="center"/>
                              <w:rPr>
                                <w:rFonts w:ascii="GOST 2.304 A" w:hAnsi="GOST 2.304 A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7" name="Text Box 403"/>
                      <wps:cNvSpPr txBox="1">
                        <a:spLocks noChangeArrowheads="1"/>
                      </wps:cNvSpPr>
                      <wps:spPr bwMode="auto">
                        <a:xfrm>
                          <a:off x="9243" y="15422"/>
                          <a:ext cx="384" cy="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C5143E" w:rsidRDefault="00AA28A8" w:rsidP="0077052E">
                            <w:pPr>
                              <w:rPr>
                                <w:rFonts w:ascii="GOST 2.304 A" w:hAnsi="GOST 2.304 A" w:cs="Arial"/>
                                <w:i/>
                                <w:sz w:val="16"/>
                              </w:rPr>
                            </w:pPr>
                            <w:r w:rsidRPr="00C5143E">
                              <w:rPr>
                                <w:rFonts w:ascii="GOST 2.304 A" w:hAnsi="GOST 2.304 A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  <wps:wsp>
                      <wps:cNvPr id="128" name="Text Box 404"/>
                      <wps:cNvSpPr txBox="1">
                        <a:spLocks noChangeArrowheads="1"/>
                      </wps:cNvSpPr>
                      <wps:spPr bwMode="auto">
                        <a:xfrm>
                          <a:off x="2099" y="13835"/>
                          <a:ext cx="272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140824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820" y="13835"/>
                          <a:ext cx="680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3C74E5" w:rsidRDefault="00AA28A8" w:rsidP="0077052E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" name="Line 406"/>
                      <wps:cNvCnPr/>
                      <wps:spPr bwMode="auto">
                        <a:xfrm flipH="1">
                          <a:off x="1121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407"/>
                      <wps:cNvCnPr/>
                      <wps:spPr bwMode="auto">
                        <a:xfrm>
                          <a:off x="1121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408"/>
                      <wps:cNvCnPr/>
                      <wps:spPr bwMode="auto">
                        <a:xfrm>
                          <a:off x="1121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410"/>
                      <wps:cNvCnPr/>
                      <wps:spPr bwMode="auto">
                        <a:xfrm flipV="1">
                          <a:off x="455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Line 411"/>
                      <wps:cNvCnPr/>
                      <wps:spPr bwMode="auto">
                        <a:xfrm flipV="1">
                          <a:off x="738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Line 412"/>
                      <wps:cNvCnPr/>
                      <wps:spPr bwMode="auto">
                        <a:xfrm>
                          <a:off x="455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Line 413"/>
                      <wps:cNvCnPr/>
                      <wps:spPr bwMode="auto">
                        <a:xfrm>
                          <a:off x="455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414"/>
                      <wps:cNvCnPr/>
                      <wps:spPr bwMode="auto">
                        <a:xfrm>
                          <a:off x="455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415"/>
                      <wps:cNvCnPr/>
                      <wps:spPr bwMode="auto">
                        <a:xfrm>
                          <a:off x="455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416"/>
                      <wps:cNvCnPr/>
                      <wps:spPr bwMode="auto">
                        <a:xfrm>
                          <a:off x="455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417"/>
                      <wps:cNvCnPr/>
                      <wps:spPr bwMode="auto">
                        <a:xfrm>
                          <a:off x="455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Text Box 418"/>
                      <wps:cNvSpPr txBox="1">
                        <a:spLocks noChangeArrowheads="1"/>
                      </wps:cNvSpPr>
                      <wps:spPr bwMode="auto">
                        <a:xfrm>
                          <a:off x="341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4B0C31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Text Box 419"/>
                      <wps:cNvSpPr txBox="1">
                        <a:spLocks noChangeArrowheads="1"/>
                      </wps:cNvSpPr>
                      <wps:spPr bwMode="auto">
                        <a:xfrm>
                          <a:off x="681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140824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Text Box 420"/>
                      <wps:cNvSpPr txBox="1">
                        <a:spLocks noChangeArrowheads="1"/>
                      </wps:cNvSpPr>
                      <wps:spPr bwMode="auto">
                        <a:xfrm>
                          <a:off x="341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4B0C31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" name="Text Box 421"/>
                      <wps:cNvSpPr txBox="1">
                        <a:spLocks noChangeArrowheads="1"/>
                      </wps:cNvSpPr>
                      <wps:spPr bwMode="auto">
                        <a:xfrm>
                          <a:off x="681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140824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" name="Text Box 422"/>
                      <wps:cNvSpPr txBox="1">
                        <a:spLocks noChangeArrowheads="1"/>
                      </wps:cNvSpPr>
                      <wps:spPr bwMode="auto">
                        <a:xfrm>
                          <a:off x="341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4B0C31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Text Box 423"/>
                      <wps:cNvSpPr txBox="1">
                        <a:spLocks noChangeArrowheads="1"/>
                      </wps:cNvSpPr>
                      <wps:spPr bwMode="auto">
                        <a:xfrm>
                          <a:off x="681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140824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7" name="Text Box 424"/>
                      <wps:cNvSpPr txBox="1">
                        <a:spLocks noChangeArrowheads="1"/>
                      </wps:cNvSpPr>
                      <wps:spPr bwMode="auto">
                        <a:xfrm>
                          <a:off x="341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4B0C31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" name="Text Box 425"/>
                      <wps:cNvSpPr txBox="1">
                        <a:spLocks noChangeArrowheads="1"/>
                      </wps:cNvSpPr>
                      <wps:spPr bwMode="auto">
                        <a:xfrm>
                          <a:off x="681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140824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" name="Text Box 426"/>
                      <wps:cNvSpPr txBox="1">
                        <a:spLocks noChangeArrowheads="1"/>
                      </wps:cNvSpPr>
                      <wps:spPr bwMode="auto">
                        <a:xfrm>
                          <a:off x="341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4B0C31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0" name="Text Box 427"/>
                      <wps:cNvSpPr txBox="1">
                        <a:spLocks noChangeArrowheads="1"/>
                      </wps:cNvSpPr>
                      <wps:spPr bwMode="auto">
                        <a:xfrm>
                          <a:off x="681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140824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" name="Text Box 428"/>
                      <wps:cNvSpPr txBox="1">
                        <a:spLocks noChangeArrowheads="1"/>
                      </wps:cNvSpPr>
                      <wps:spPr bwMode="auto">
                        <a:xfrm>
                          <a:off x="681" y="284"/>
                          <a:ext cx="454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770084" w:rsidRDefault="00AA28A8" w:rsidP="000B408F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</w:rPr>
                              <w:t>ГРЛМ.468351.00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91440" tIns="45720" rIns="54000" bIns="45720" anchor="t" anchorCtr="0" upright="1">
                        <a:noAutofit/>
                      </wps:bodyPr>
                    </wps:wsp>
                    <wps:wsp>
                      <wps:cNvPr id="152" name="Line 429"/>
                      <wps:cNvCnPr/>
                      <wps:spPr bwMode="auto">
                        <a:xfrm>
                          <a:off x="455" y="284"/>
                          <a:ext cx="0" cy="680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" name="Line 430"/>
                      <wps:cNvCnPr/>
                      <wps:spPr bwMode="auto">
                        <a:xfrm>
                          <a:off x="738" y="284"/>
                          <a:ext cx="0" cy="680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431"/>
                      <wps:cNvCnPr/>
                      <wps:spPr bwMode="auto">
                        <a:xfrm>
                          <a:off x="455" y="7088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432"/>
                      <wps:cNvCnPr/>
                      <wps:spPr bwMode="auto">
                        <a:xfrm>
                          <a:off x="455" y="368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433"/>
                      <wps:cNvCnPr/>
                      <wps:spPr bwMode="auto">
                        <a:xfrm>
                          <a:off x="455" y="27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341" y="284"/>
                          <a:ext cx="567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BC49A2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Перв. примен.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8" name="Text Box 435"/>
                      <wps:cNvSpPr txBox="1">
                        <a:spLocks noChangeArrowheads="1"/>
                      </wps:cNvSpPr>
                      <wps:spPr bwMode="auto">
                        <a:xfrm>
                          <a:off x="681" y="3685"/>
                          <a:ext cx="454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140824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" name="Text Box 436"/>
                      <wps:cNvSpPr txBox="1">
                        <a:spLocks noChangeArrowheads="1"/>
                      </wps:cNvSpPr>
                      <wps:spPr bwMode="auto">
                        <a:xfrm>
                          <a:off x="341" y="3685"/>
                          <a:ext cx="567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BC49A2" w:rsidRDefault="00AA28A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Справ.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" name="Text Box 504"/>
                      <wps:cNvSpPr txBox="1">
                        <a:spLocks noChangeArrowheads="1"/>
                      </wps:cNvSpPr>
                      <wps:spPr bwMode="auto">
                        <a:xfrm>
                          <a:off x="9055" y="15462"/>
                          <a:ext cx="291" cy="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4B0C31" w:rsidRDefault="00AA28A8" w:rsidP="00117DE6">
                            <w:pPr>
                              <w:ind w:left="-40" w:right="-5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AA28A8" w:rsidRPr="004B0C31" w:rsidRDefault="00AA28A8" w:rsidP="00117DE6">
                            <w:pPr>
                              <w:ind w:right="-8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1" name="Line 626"/>
                      <wps:cNvCnPr/>
                      <wps:spPr bwMode="auto">
                        <a:xfrm>
                          <a:off x="1118" y="279"/>
                          <a:ext cx="105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Line 627"/>
                      <wps:cNvCnPr/>
                      <wps:spPr bwMode="auto">
                        <a:xfrm flipH="1">
                          <a:off x="11600" y="279"/>
                          <a:ext cx="24" cy="1628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846DA7" id="Group 628" o:spid="_x0000_s1078" style="position:absolute;margin-left:-53.85pt;margin-top:2.6pt;width:565.05pt;height:821pt;z-index:251663872" coordorigin="341,279" coordsize="11301,16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2" o:spid="_x0000_s1079" type="#_x0000_t202" style="position:absolute;left:2099;top:15111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K5BsUA&#10;AADbAAAADwAAAGRycy9kb3ducmV2LnhtbESPQWvCQBSE74X+h+UJ3urGQm1IXaUUClLQYhTF2yP7&#10;mg3Nvo3ZNYn/3i0UPA4z8w0zXw62Fh21vnKsYDpJQBAXTldcKtjvPp9SED4ga6wdk4IreVguHh/m&#10;mGnX85a6PJQiQthnqMCE0GRS+sKQRT9xDXH0flxrMUTZllK32Ee4reVzksykxYrjgsGGPgwVv/nF&#10;Kjidu/SYXi9fPm/6rdno75fDWio1Hg3vbyACDeEe/m+vtILZK/x9i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rkGxQAAANsAAAAPAAAAAAAAAAAAAAAAAJgCAABkcnMv&#10;ZG93bnJldi54bWxQSwUGAAAAAAQABAD1AAAAigMAAAAA&#10;" filled="f" stroked="f">
                <v:textbox inset=".5mm,,.5mm">
                  <w:txbxContent>
                    <w:p w:rsidR="00AA28A8" w:rsidRPr="004B0C31" w:rsidRDefault="00AA28A8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Дунаев</w:t>
                      </w:r>
                    </w:p>
                  </w:txbxContent>
                </v:textbox>
              </v:shape>
              <v:shape id="Text Box 343" o:spid="_x0000_s1080" type="#_x0000_t202" style="position:absolute;left:2099;top:15394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0tdMIA&#10;AADbAAAADwAAAGRycy9kb3ducmV2LnhtbERPXWvCMBR9H+w/hCv4NlMHSqmmZQwGMtBhNzZ8uzTX&#10;ptjc1Ca29d8vD4M9Hs73tphsKwbqfeNYwXKRgCCunG64VvD1+faUgvABWWPrmBTcyUORPz5sMdNu&#10;5CMNZahFDGGfoQITQpdJ6StDFv3CdcSRO7veYoiwr6XucYzhtpXPSbKWFhuODQY7ejVUXcqbVXC6&#10;DulPer+9+7Ibj+agP1bfe6nUfDa9bEAEmsK/+M+90wrWcWz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S10wgAAANsAAAAPAAAAAAAAAAAAAAAAAJgCAABkcnMvZG93&#10;bnJldi54bWxQSwUGAAAAAAQABAD1AAAAhwMAAAAA&#10;" filled="f" stroked="f">
                <v:textbox inset=".5mm,,.5mm">
                  <w:txbxContent>
                    <w:p w:rsidR="00AA28A8" w:rsidRPr="006F3DAD" w:rsidRDefault="00AA28A8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Катышев</w:t>
                      </w:r>
                    </w:p>
                  </w:txbxContent>
                </v:textbox>
              </v:shape>
              <v:shape id="Text Box 344" o:spid="_x0000_s1081" type="#_x0000_t202" style="position:absolute;left:2099;top:15961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GI78UA&#10;AADbAAAADwAAAGRycy9kb3ducmV2LnhtbESPQWvCQBSE74X+h+UVequbCpUYXaUUCqXQFqMo3h7Z&#10;ZzaYfRuzaxL/fVcQPA4z8w0zXw62Fh21vnKs4HWUgCAunK64VLBZf76kIHxA1lg7JgUX8rBcPD7M&#10;MdOu5xV1eShFhLDPUIEJocmk9IUhi37kGuLoHVxrMUTZllK32Ee4reU4SSbSYsVxwWBDH4aKY362&#10;CvanLt2ll/O3z5t+ZX7139v2Ryr1/DS8z0AEGsI9fGt/aQWTKVy/xB8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YjvxQAAANsAAAAPAAAAAAAAAAAAAAAAAJgCAABkcnMv&#10;ZG93bnJldi54bWxQSwUGAAAAAAQABAD1AAAAigMAAAAA&#10;" filled="f" stroked="f">
                <v:textbox inset=".5mm,,.5mm">
                  <w:txbxContent>
                    <w:p w:rsidR="00AA28A8" w:rsidRPr="00D948FF" w:rsidRDefault="00AA28A8" w:rsidP="005F79C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948F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Хамедов</w:t>
                      </w:r>
                    </w:p>
                  </w:txbxContent>
                </v:textbox>
              </v:shape>
              <v:shape id="Text Box 345" o:spid="_x0000_s1082" type="#_x0000_t202" style="position:absolute;left:2099;top:16245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3r8IA&#10;AADbAAAADwAAAGRycy9kb3ducmV2LnhtbERPXWvCMBR9F/wP4Qp7s6nCttIZRQRhDLZhFcfeLs1d&#10;U2xuuia29d8vDwMfD+d7tRltI3rqfO1YwSJJQRCXTtdcKTgd9/MMhA/IGhvHpOBGHjbr6WSFuXYD&#10;H6gvQiViCPscFZgQ2lxKXxqy6BPXEkfux3UWQ4RdJXWHQwy3jVym6ZO0WHNsMNjSzlB5Ka5Wwfdv&#10;n31lt+ubL9rhYD705+P5XSr1MBu3LyACjeEu/ne/agXPcX38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revwgAAANsAAAAPAAAAAAAAAAAAAAAAAJgCAABkcnMvZG93&#10;bnJldi54bWxQSwUGAAAAAAQABAD1AAAAhwMAAAAA&#10;" filled="f" stroked="f">
                <v:textbox inset=".5mm,,.5mm">
                  <w:txbxContent>
                    <w:p w:rsidR="00AA28A8" w:rsidRPr="006F3DAD" w:rsidRDefault="00AA28A8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Жуков</w:t>
                      </w:r>
                    </w:p>
                  </w:txbxContent>
                </v:textbox>
              </v:shape>
              <v:shape id="Text Box 346" o:spid="_x0000_s1083" type="#_x0000_t202" style="position:absolute;left:4820;top:15139;width:3969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<v:textbox>
                  <w:txbxContent>
                    <w:p w:rsidR="00AA28A8" w:rsidRPr="004B0C31" w:rsidRDefault="00AA28A8" w:rsidP="00C5143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A28A8" w:rsidRPr="00770084" w:rsidRDefault="00AA28A8" w:rsidP="008C044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Узел печатный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СЦ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  <w:p w:rsidR="00AA28A8" w:rsidRPr="00045357" w:rsidRDefault="00AA28A8" w:rsidP="00C5143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Перечень элементов</w:t>
                      </w:r>
                    </w:p>
                  </w:txbxContent>
                </v:textbox>
              </v:shape>
              <v:shape id="Text Box 347" o:spid="_x0000_s1084" type="#_x0000_t202" style="position:absolute;left:9583;top:15394;width:851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+3W8IA&#10;AADbAAAADwAAAGRycy9kb3ducmV2LnhtbESPQWvCQBSE7wX/w/KE3urGHGpJXaUUlNCTTfX+zL4m&#10;0ezbZXcb47/vCoLHYWa+YZbr0fRiIB86ywrmswwEcW11x42C/c/m5Q1EiMgae8uk4EoB1qvJ0xIL&#10;bS/8TUMVG5EgHApU0MboCilD3ZLBMLOOOHm/1huMSfpGao+XBDe9zLPsVRrsOC206Oizpfpc/RkF&#10;Y/VV9thFfzxtt4ehLN0+3zmlnqfjxzuISGN8hO/tUitY5HD7k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7dbwgAAANsAAAAPAAAAAAAAAAAAAAAAAJgCAABkcnMvZG93&#10;bnJldi54bWxQSwUGAAAAAAQABAD1AAAAhwMAAAAA&#10;" filled="f" stroked="f">
                <v:textbox inset=",,,.3mm">
                  <w:txbxContent>
                    <w:p w:rsidR="00AA28A8" w:rsidRPr="004B0C31" w:rsidRDefault="00AA28A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 \* MERGEFORMAT </w:instrText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3F5B46">
                        <w:rPr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1</w:t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348" o:spid="_x0000_s1085" type="#_x0000_t202" style="position:absolute;left:10434;top:15394;width:113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MSwMIA&#10;AADbAAAADwAAAGRycy9kb3ducmV2LnhtbESPQWsCMRSE7wX/Q3iCt5pVoZXVKCJUlp7aVe/PzXN3&#10;dfMSknTd/vumUOhxmJlvmPV2MJ3oyYfWsoLZNANBXFndcq3gdHx7XoIIEVljZ5kUfFOA7Wb0tMZc&#10;2wd/Ul/GWiQIhxwVNDG6XMpQNWQwTK0jTt7VeoMxSV9L7fGR4KaT8yx7kQZbTgsNOto3VN3LL6Ng&#10;KN+LDtvoL7fD4dwXhTvNP5xSk/GwW4GINMT/8F+70ApeF/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0xLAwgAAANsAAAAPAAAAAAAAAAAAAAAAAJgCAABkcnMvZG93&#10;bnJldi54bWxQSwUGAAAAAAQABAD1AAAAhwMAAAAA&#10;" filled="f" stroked="f">
                <v:textbox inset=",,,.3mm">
                  <w:txbxContent>
                    <w:p w:rsidR="00AA28A8" w:rsidRPr="008B4888" w:rsidRDefault="00AA28A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Text Box 349" o:spid="_x0000_s1086" type="#_x0000_t202" style="position:absolute;left:8789;top:15876;width:2835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<v:textbox>
                  <w:txbxContent>
                    <w:p w:rsidR="00AA28A8" w:rsidRDefault="00AA28A8" w:rsidP="00BE48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ООО «Группа индустриальных</w:t>
                      </w:r>
                    </w:p>
                    <w:p w:rsidR="00AA28A8" w:rsidRPr="00BE4837" w:rsidRDefault="00AA28A8" w:rsidP="00BE48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технологий»</w:t>
                      </w:r>
                    </w:p>
                  </w:txbxContent>
                </v:textbox>
              </v:shape>
              <v:shape id="Text Box 350" o:spid="_x0000_s1087" type="#_x0000_t202" style="position:absolute;left:4820;top:14515;width:6804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<v:textbox>
                  <w:txbxContent>
                    <w:p w:rsidR="00AA28A8" w:rsidRPr="00BC49A2" w:rsidRDefault="00AA28A8" w:rsidP="00C5143E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ГРЛМ.468351.00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4 </w:t>
                      </w:r>
                      <w:r w:rsidRPr="00BC49A2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</w:txbxContent>
                </v:textbox>
              </v:shape>
              <v:shape id="Text Box 351" o:spid="_x0000_s1088" type="#_x0000_t202" style="position:absolute;left:5614;top:12644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<v:textbox>
                  <w:txbxContent>
                    <w:p w:rsidR="00AA28A8" w:rsidRPr="004B0C31" w:rsidRDefault="00AA28A8" w:rsidP="0062368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ГРЛМ.468351.00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4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</w:t>
                      </w:r>
                      <w:r w:rsidRPr="00D10DB7">
                        <w:rPr>
                          <w:rFonts w:ascii="Arial" w:hAnsi="Arial" w:cs="Arial"/>
                          <w:sz w:val="28"/>
                          <w:szCs w:val="28"/>
                        </w:rPr>
                        <w:t>Э3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</w:txbxContent>
                </v:textbox>
              </v:shape>
              <v:shape id="Text Box 352" o:spid="_x0000_s1089" type="#_x0000_t202" style="position:absolute;left:4820;top:12644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<v:textbox>
                  <w:txbxContent>
                    <w:p w:rsidR="00AA28A8" w:rsidRPr="004B0C31" w:rsidRDefault="00AA28A8" w:rsidP="000D3D6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  <v:shape id="Text Box 353" o:spid="_x0000_s1090" type="#_x0000_t202" style="position:absolute;left:1135;top:13835;width:96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<v:textbox>
                  <w:txbxContent>
                    <w:p w:rsidR="00AA28A8" w:rsidRPr="00140824" w:rsidRDefault="00AA28A8" w:rsidP="0077052E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  <v:shape id="Text Box 354" o:spid="_x0000_s1091" type="#_x0000_t202" style="position:absolute;left:1022;top:14572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<v:textbox>
                  <w:txbxContent>
                    <w:p w:rsidR="00AA28A8" w:rsidRPr="00140824" w:rsidRDefault="00AA28A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5" o:spid="_x0000_s1092" type="#_x0000_t202" style="position:absolute;left:1418;top:1457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<v:textbox>
                  <w:txbxContent>
                    <w:p w:rsidR="00AA28A8" w:rsidRPr="00140824" w:rsidRDefault="00AA28A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6" o:spid="_x0000_s1093" type="#_x0000_t202" style="position:absolute;left:1985;top:14572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<v:textbox>
                  <w:txbxContent>
                    <w:p w:rsidR="00AA28A8" w:rsidRPr="00140824" w:rsidRDefault="00AA28A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7" o:spid="_x0000_s1094" type="#_x0000_t202" style="position:absolute;left:3346;top:14572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<v:textbox>
                  <w:txbxContent>
                    <w:p w:rsidR="00AA28A8" w:rsidRPr="005F79C3" w:rsidRDefault="00AA28A8" w:rsidP="005F79C3"/>
                  </w:txbxContent>
                </v:textbox>
              </v:shape>
              <v:shape id="Text Box 358" o:spid="_x0000_s1095" type="#_x0000_t202" style="position:absolute;left:4197;top:14572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<v:textbox>
                  <w:txbxContent>
                    <w:p w:rsidR="00AA28A8" w:rsidRPr="00A42F42" w:rsidRDefault="00AA28A8" w:rsidP="00A42F42"/>
                  </w:txbxContent>
                </v:textbox>
              </v:shape>
              <v:line id="Line 359" o:spid="_x0000_s1096" style="position:absolute;flip:x;visibility:visible;mso-wrap-style:square" from="1135,14288" to="11624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SN8MIAAADbAAAADwAAAGRycy9kb3ducmV2LnhtbESPQYvCMBSE7wv+h/AEb2uqiEg1igiC&#10;4h52VfD6aF6bYvNSkmjrvzcLC3scZuYbZrXpbSOe5EPtWMFknIEgLpyuuVJwvew/FyBCRNbYOCYF&#10;LwqwWQ8+Vphr1/EPPc+xEgnCIUcFJsY2lzIUhiyGsWuJk1c6bzEm6SupPXYJbhs5zbK5tFhzWjDY&#10;0s5QcT8/rAJ5PHXffj+9llV5aN3taL7mXa/UaNhvlyAi9fE//Nc+aAWLGfx+ST9Ar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SN8MIAAADbAAAADwAAAAAAAAAAAAAA&#10;AAChAgAAZHJzL2Rvd25yZXYueG1sUEsFBgAAAAAEAAQA+QAAAJADAAAAAA==&#10;" strokeweight="1.5pt"/>
              <v:line id="Line 360" o:spid="_x0000_s1097" style="position:absolute;visibility:visible;mso-wrap-style:square" from="1135,14572" to="4820,1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<v:line id="Line 361" o:spid="_x0000_s1098" style="position:absolute;visibility:visible;mso-wrap-style:square" from="1135,14855" to="4820,14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8BsMAAADbAAAADwAAAGRycy9kb3ducmV2LnhtbESPT4vCMBTE7wt+h/AEb2uqgkg1igj+&#10;YW/bFcHbo3m2tc1LTVLtfvvNwsIeh5n5DbPa9KYRT3K+sqxgMk5AEOdWV1woOH/t3xcgfEDW2Fgm&#10;Bd/kYbMevK0w1fbFn/TMQiEihH2KCsoQ2lRKn5dk0I9tSxy9m3UGQ5SukNrhK8JNI6dJMpcGK44L&#10;Jba0Kymvs84ouHQZX+/13jXYHY7H2+VR+9mHUqNhv12CCNSH//Bf+6QVLObw+yX+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KvAbDAAAA2wAAAA8AAAAAAAAAAAAA&#10;AAAAoQIAAGRycy9kb3ducmV2LnhtbFBLBQYAAAAABAAEAPkAAACRAwAAAAA=&#10;" strokeweight="1.5pt"/>
              <v:line id="Line 362" o:spid="_x0000_s1099" style="position:absolute;flip:x;visibility:visible;mso-wrap-style:square" from="1135,15139" to="1162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YTh8IAAADbAAAADwAAAGRycy9kb3ducmV2LnhtbESPT4vCMBTE7wt+h/AEb2u6HlSqUZYF&#10;QdHD+ge8PprXpmzzUpJo67c3C4LHYWZ+wyzXvW3EnXyoHSv4GmcgiAuna64UXM6bzzmIEJE1No5J&#10;wYMCrFeDjyXm2nV8pPspViJBOOSowMTY5lKGwpDFMHYtcfJK5y3GJH0ltccuwW0jJ1k2lRZrTgsG&#10;W/oxVPydblaB3O27X7+ZXMqq3LbuujOHadcrNRr23wsQkfr4Dr/aW61gPoP/L+kH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YTh8IAAADbAAAADwAAAAAAAAAAAAAA&#10;AAChAgAAZHJzL2Rvd25yZXYueG1sUEsFBgAAAAAEAAQA+QAAAJADAAAAAA==&#10;" strokeweight="1.5pt"/>
              <v:line id="Line 363" o:spid="_x0000_s1100" style="position:absolute;visibility:visible;mso-wrap-style:square" from="1135,15422" to="4820,15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<v:line id="Line 364" o:spid="_x0000_s1101" style="position:absolute;visibility:visible;mso-wrap-style:square" from="1135,15706" to="482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<v:line id="Line 365" o:spid="_x0000_s1102" style="position:absolute;visibility:visible;mso-wrap-style:square" from="1135,15989" to="4820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<v:line id="Line 366" o:spid="_x0000_s1103" style="position:absolute;visibility:visible;mso-wrap-style:square" from="1135,16273" to="4820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<v:line id="Line 367" o:spid="_x0000_s1104" style="position:absolute;flip:x;visibility:visible;mso-wrap-style:square" from="8789,15422" to="11624,15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gmwsIAAADbAAAADwAAAGRycy9kb3ducmV2LnhtbESPQYvCMBSE7wv+h/CEva2pPYhbjSKC&#10;oOweXBW8PprXpti8lCTa+u/NwsIeh5n5hlmuB9uKB/nQOFYwnWQgiEunG64VXM67jzmIEJE1to5J&#10;wZMCrFejtyUW2vX8Q49TrEWCcChQgYmxK6QMpSGLYeI64uRVzluMSfpaao99gttW5lk2kxYbTgsG&#10;O9oaKm+nu1UgD1/90e/yS1VX+85dD+Z71g9KvY+HzQJEpCH+h//ae63gM4ffL+k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GgmwsIAAADbAAAADwAAAAAAAAAAAAAA&#10;AAChAgAAZHJzL2Rvd25yZXYueG1sUEsFBgAAAAAEAAQA+QAAAJADAAAAAA==&#10;" strokeweight="1.5pt"/>
              <v:line id="Line 368" o:spid="_x0000_s1105" style="position:absolute;flip:x;visibility:visible;mso-wrap-style:square" from="8789,15706" to="11624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SDWcMAAADbAAAADwAAAGRycy9kb3ducmV2LnhtbESPQWsCMRSE7wX/Q3iCt5pVQepqFBEE&#10;xR5aFbw+Nm83i5uXJYnu+u+bQqHHYWa+YVab3jbiST7UjhVMxhkI4sLpmisF18v+/QNEiMgaG8ek&#10;4EUBNuvB2wpz7Tr+puc5ViJBOOSowMTY5lKGwpDFMHYtcfJK5y3GJH0ltccuwW0jp1k2lxZrTgsG&#10;W9oZKu7nh1Ugj6fuy++n17IqD627Hc3nvOuVGg377RJEpD7+h//aB61gMYP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kg1nDAAAA2wAAAA8AAAAAAAAAAAAA&#10;AAAAoQIAAGRycy9kb3ducmV2LnhtbFBLBQYAAAAABAAEAPkAAACRAwAAAAA=&#10;" strokeweight="1.5pt"/>
              <v:line id="Line 369" o:spid="_x0000_s1106" style="position:absolute;visibility:visible;mso-wrap-style:square" from="1532,14288" to="1532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0RN8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zRE3xAAAANsAAAAPAAAAAAAAAAAA&#10;AAAAAKECAABkcnMvZG93bnJldi54bWxQSwUGAAAAAAQABAD5AAAAkgMAAAAA&#10;" strokeweight="1.5pt"/>
              <v:line id="Line 370" o:spid="_x0000_s1107" style="position:absolute;visibility:visible;mso-wrap-style:square" from="2099,14288" to="209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G0rM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bSsxAAAANsAAAAPAAAAAAAAAAAA&#10;AAAAAKECAABkcnMvZG93bnJldi54bWxQSwUGAAAAAAQABAD5AAAAkgMAAAAA&#10;" strokeweight="1.5pt"/>
              <v:line id="Line 371" o:spid="_x0000_s1108" style="position:absolute;visibility:visible;mso-wrap-style:square" from="3460,14288" to="346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Mq28MAAADbAAAADwAAAGRycy9kb3ducmV2LnhtbESPQWvCQBSE7wX/w/KE3urGClKjq4ig&#10;Fm+NInh7ZJ9JTPZturvR+O+7hUKPw8x8wyxWvWnEnZyvLCsYjxIQxLnVFRcKTsft2wcIH5A1NpZJ&#10;wZM8rJaDlwWm2j74i+5ZKESEsE9RQRlCm0rp85IM+pFtiaN3tc5giNIVUjt8RLhp5HuSTKXBiuNC&#10;iS1tSsrrrDMKzl3Gl1u9dQ12u/3+ev6u/eSg1OuwX89BBOrDf/iv/ak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TKtvDAAAA2wAAAA8AAAAAAAAAAAAA&#10;AAAAoQIAAGRycy9kb3ducmV2LnhtbFBLBQYAAAAABAAEAPkAAACRAwAAAAA=&#10;" strokeweight="1.5pt"/>
              <v:line id="Line 372" o:spid="_x0000_s1109" style="position:absolute;visibility:visible;mso-wrap-style:square" from="4310,14288" to="431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+PQMQAAADbAAAADwAAAGRycy9kb3ducmV2LnhtbESPT2vCQBTE74V+h+UVvNWNFWqNriKC&#10;f+itqQjeHtlnEpN9m+5uNP323YLgcZiZ3zDzZW8acSXnK8sKRsMEBHFudcWFgsP35vUDhA/IGhvL&#10;pOCXPCwXz09zTLW98Rdds1CICGGfooIyhDaV0uclGfRD2xJH72ydwRClK6R2eItw08i3JHmXBiuO&#10;CyW2tC4pr7POKDh2GZ8u9cY12G13u/Pxp/bjT6UGL/1qBiJQHx7he3uvFUw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H49AxAAAANsAAAAPAAAAAAAAAAAA&#10;AAAAAKECAABkcnMvZG93bnJldi54bWxQSwUGAAAAAAQABAD5AAAAkgMAAAAA&#10;" strokeweight="1.5pt"/>
              <v:line id="Line 373" o:spid="_x0000_s1110" style="position:absolute;visibility:visible;mso-wrap-style:square" from="4820,14288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AbMsAAAADbAAAADwAAAGRycy9kb3ducmV2LnhtbERPz2vCMBS+C/sfwhvspukUxHVGGQN1&#10;eLOOwm6P5tl2bV5qkmr9781B8Pjx/V6uB9OKCzlfW1bwPklAEBdW11wq+D1uxgsQPiBrbC2Tght5&#10;WK9eRktMtb3ygS5ZKEUMYZ+igiqELpXSFxUZ9BPbEUfuZJ3BEKErpXZ4jeGmldMkmUuDNceGCjv6&#10;rqhost4oyPuM//6bjWux3+52p/zc+NleqbfX4esTRKAhPMUP949W8BH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2AGzLAAAAA2wAAAA8AAAAAAAAAAAAAAAAA&#10;oQIAAGRycy9kb3ducmV2LnhtbFBLBQYAAAAABAAEAPkAAACOAwAAAAA=&#10;" strokeweight="1.5pt"/>
              <v:line id="Line 374" o:spid="_x0000_s1111" style="position:absolute;visibility:visible;mso-wrap-style:square" from="1135,14288" to="113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y+qcMAAADbAAAADwAAAGRycy9kb3ducmV2LnhtbESPQWvCQBSE7wX/w/IEb3VjhVKjq4hg&#10;Lb0ZRfD2yD6TmOzbuLvR9N+7hUKPw8x8wyxWvWnEnZyvLCuYjBMQxLnVFRcKjoft6wcIH5A1NpZJ&#10;wQ95WC0HLwtMtX3wnu5ZKESEsE9RQRlCm0rp85IM+rFtiaN3sc5giNIVUjt8RLhp5FuSvEuDFceF&#10;ElvalJTXWWcUnLqMz9d66xrsPne7y+lW++m3UqNhv56DCNSH//Bf+0srmM3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MvqnDAAAA2wAAAA8AAAAAAAAAAAAA&#10;AAAAoQIAAGRycy9kb3ducmV2LnhtbFBLBQYAAAAABAAEAPkAAACRAwAAAAA=&#10;" strokeweight="1.5pt"/>
              <v:line id="Line 375" o:spid="_x0000_s1112" style="position:absolute;visibility:visible;mso-wrap-style:square" from="8789,15139" to="878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HtZc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b4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HtZcUAAADcAAAADwAAAAAAAAAA&#10;AAAAAAChAgAAZHJzL2Rvd25yZXYueG1sUEsFBgAAAAAEAAQA+QAAAJMDAAAAAA==&#10;" strokeweight="1.5pt"/>
              <v:line id="Line 376" o:spid="_x0000_s1113" style="position:absolute;visibility:visible;mso-wrap-style:square" from="9073,15422" to="907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<v:line id="Line 377" o:spid="_x0000_s1114" style="position:absolute;visibility:visible;mso-wrap-style:square" from="9356,15422" to="9356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<v:line id="Line 378" o:spid="_x0000_s1115" style="position:absolute;visibility:visible;mso-wrap-style:square" from="9640,15139" to="964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NzEsIAAADcAAAADwAAAGRycy9kb3ducmV2LnhtbERPTWvCQBC9F/oflin0VjdVkBJdRQS1&#10;9GYqAW9DdkxisrPp7kbTf+8Kgrd5vM+ZLwfTigs5X1tW8DlKQBAXVtdcKjj8bj6+QPiArLG1TAr+&#10;ycNy8foyx1TbK+/pkoVSxBD2KSqoQuhSKX1RkUE/sh1x5E7WGQwRulJqh9cYblo5TpKpNFhzbKiw&#10;o3VFRZP1RkHeZ3w8NxvXYr/d7U75X+MnP0q9vw2rGYhAQ3iKH+5vHecnE7g/Ey+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NzEsIAAADcAAAADwAAAAAAAAAAAAAA&#10;AAChAgAAZHJzL2Rvd25yZXYueG1sUEsFBgAAAAAEAAQA+QAAAJADAAAAAA==&#10;" strokeweight="1.5pt"/>
              <v:line id="Line 379" o:spid="_x0000_s1116" style="position:absolute;visibility:visible;mso-wrap-style:square" from="10490,15139" to="1049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rrZsIAAADcAAAADwAAAGRycy9kb3ducmV2LnhtbERPTWvCQBC9C/6HZQRvumkt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rrZsIAAADcAAAADwAAAAAAAAAAAAAA&#10;AAChAgAAZHJzL2Rvd25yZXYueG1sUEsFBgAAAAAEAAQA+QAAAJADAAAAAA==&#10;" strokeweight="1.5pt"/>
              <v:line id="Line 380" o:spid="_x0000_s1117" style="position:absolute;visibility:visible;mso-wrap-style:square" from="8336,13098" to="8336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ZO/cIAAADcAAAADwAAAGRycy9kb3ducmV2LnhtbERPTWvCQBC9C/6HZQRvumml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ZO/cIAAADcAAAADwAAAAAAAAAAAAAA&#10;AAChAgAAZHJzL2Rvd25yZXYueG1sUEsFBgAAAAAEAAQA+QAAAJADAAAAAA==&#10;" strokeweight="1.5pt"/>
              <v:line id="Line 381" o:spid="_x0000_s1118" style="position:absolute;flip:x;visibility:visible;mso-wrap-style:square" from="4820,12644" to="11625,12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ISuMAAAADcAAAADwAAAGRycy9kb3ducmV2LnhtbERPS4vCMBC+C/sfwizsTdP1UKRrFBEE&#10;xT34Aq9DM23KNpOSZG3990YQvM3H95z5crCtuJEPjWMF35MMBHHpdMO1gst5M56BCBFZY+uYFNwp&#10;wHLxMZpjoV3PR7qdYi1SCIcCFZgYu0LKUBqyGCauI05c5bzFmKCvpfbYp3DbymmW5dJiw6nBYEdr&#10;Q+Xf6d8qkLt9f/Cb6aWqq23nrjvzm/eDUl+fw+oHRKQhvsUv91an+VkOz2fSB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iErjAAAAA3AAAAA8AAAAAAAAAAAAAAAAA&#10;oQIAAGRycy9kb3ducmV2LnhtbFBLBQYAAAAABAAEAPkAAACOAwAAAAA=&#10;" strokeweight="1.5pt"/>
              <v:line id="Line 382" o:spid="_x0000_s1119" style="position:absolute;flip:x;visibility:visible;mso-wrap-style:square" from="4820,13098" to="11625,13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63I8AAAADcAAAADwAAAGRycy9kb3ducmV2LnhtbERPTYvCMBC9C/sfwix403Q9qFSjiCAo&#10;elBX2OvQTJtiMylJ1nb//UYQvM3jfc5y3dtGPMiH2rGCr3EGgrhwuuZKwe17N5qDCBFZY+OYFPxR&#10;gPXqY7DEXLuOL/S4xkqkEA45KjAxtrmUoTBkMYxdS5y40nmLMUFfSe2xS+G2kZMsm0qLNacGgy1t&#10;DRX3669VIA/H7ux3k1tZlfvW/RzMadr1Sg0/+80CRKQ+vsUv916n+dkMns+kC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utyPAAAAA3AAAAA8AAAAAAAAAAAAAAAAA&#10;oQIAAGRycy9kb3ducmV2LnhtbFBLBQYAAAAABAAEAPkAAACOAwAAAAA=&#10;" strokeweight="1.5pt"/>
              <v:line id="Line 383" o:spid="_x0000_s1120" style="position:absolute;visibility:visible;mso-wrap-style:square" from="5614,12644" to="5614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fhY8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a0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fhY8UAAADcAAAADwAAAAAAAAAA&#10;AAAAAAChAgAAZHJzL2Rvd25yZXYueG1sUEsFBgAAAAAEAAQA+QAAAJMDAAAAAA==&#10;" strokeweight="1.5pt"/>
              <v:line id="Line 384" o:spid="_x0000_s1121" style="position:absolute;visibility:visible;mso-wrap-style:square" from="4820,12644" to="4820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tE+MIAAADcAAAADwAAAGRycy9kb3ducmV2LnhtbERPTWvCQBC9C/6HZQRvummFoqmrFMFa&#10;emsUwduQHZM02dm4u9H033cFwds83ucs171pxJWcrywreJkmIIhzqysuFBz228kchA/IGhvLpOCP&#10;PKxXw8ESU21v/EPXLBQihrBPUUEZQptK6fOSDPqpbYkjd7bOYIjQFVI7vMVw08jXJHmTBiuODSW2&#10;tCkpr7POKDh2GZ9+661rsPvc7c7HS+1n30qNR/3HO4hAfXiKH+4vHecnC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tE+MIAAADcAAAADwAAAAAAAAAAAAAA&#10;AAChAgAAZHJzL2Rvd25yZXYueG1sUEsFBgAAAAAEAAQA+QAAAJADAAAAAA==&#10;" strokeweight="1.5pt"/>
              <v:line id="Line 385" o:spid="_x0000_s1122" style="position:absolute;flip:x;visibility:visible;mso-wrap-style:square" from="1135,13835" to="11624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65isQAAADcAAAADwAAAGRycy9kb3ducmV2LnhtbESPQWsCMRCF74L/IYzQW83qQWRrFBEE&#10;pT1UK3gdNrObpZvJkqTu9t93DgVvM7w3732z2Y2+Uw+KqQ1sYDEvQBFXwbbcGLh9HV/XoFJGttgF&#10;JgO/lGC3nU42WNow8IUe19woCeFUogGXc19qnSpHHtM89MSi1SF6zLLGRtuIg4T7Ti+LYqU9tiwN&#10;Dns6OKq+rz/egD6/D5/xuLzVTX3qw/3sPlbDaMzLbNy/gco05qf5//pkBX8h+PKMTK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HrmKxAAAANwAAAAPAAAAAAAAAAAA&#10;AAAAAKECAABkcnMvZG93bnJldi54bWxQSwUGAAAAAAQABAD5AAAAkgMAAAAA&#10;" strokeweight="1.5pt"/>
              <v:line id="Line 386" o:spid="_x0000_s1123" style="position:absolute;visibility:visible;mso-wrap-style:square" from="4820,13835" to="4820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TeI8IAAADcAAAADwAAAGRycy9kb3ducmV2LnhtbERPTWvCQBC9F/wPywje6iYVpERXEUEt&#10;vTUVwduQHZOY7Gzc3Wj677tCobd5vM9ZrgfTijs5X1tWkE4TEMSF1TWXCo7fu9d3ED4ga2wtk4If&#10;8rBejV6WmGn74C+656EUMYR9hgqqELpMSl9UZNBPbUccuYt1BkOErpTa4SOGm1a+JclcGqw5NlTY&#10;0baiosl7o+DU53y+NjvXYr8/HC6nW+Nnn0pNxsNmASLQEP7Ff+4PHeenKTyfiR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TeI8IAAADcAAAADwAAAAAAAAAAAAAA&#10;AAChAgAAZHJzL2Rvd25yZXYueG1sUEsFBgAAAAAEAAQA+QAAAJADAAAAAA==&#10;" strokeweight="1.5pt"/>
              <v:line id="Line 387" o:spid="_x0000_s1124" style="position:absolute;visibility:visible;mso-wrap-style:square" from="2099,13835" to="2099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ZAVMEAAADcAAAADwAAAGRycy9kb3ducmV2LnhtbERPTYvCMBC9L/gfwgje1lSFZalGEcF1&#10;2ZtdEbwNzdjWNpOapNr992ZB8DaP9zmLVW8acSPnK8sKJuMEBHFudcWFgsPv9v0ThA/IGhvLpOCP&#10;PKyWg7cFptreeU+3LBQihrBPUUEZQptK6fOSDPqxbYkjd7bOYIjQFVI7vMdw08hpknxIgxXHhhJb&#10;2pSU11lnFBy7jE+Xeusa7L52u/PxWvvZj1KjYb+egwjUh5f46f7Wcf5kCv/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5kBUwQAAANwAAAAPAAAAAAAAAAAAAAAA&#10;AKECAABkcnMvZG93bnJldi54bWxQSwUGAAAAAAQABAD5AAAAjwMAAAAA&#10;" strokeweight="1.5pt"/>
              <v:line id="Line 388" o:spid="_x0000_s1125" style="position:absolute;visibility:visible;mso-wrap-style:square" from="1135,13835" to="1135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rlz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kC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quXPwQAAANwAAAAPAAAAAAAAAAAAAAAA&#10;AKECAABkcnMvZG93bnJldi54bWxQSwUGAAAAAAQABAD5AAAAjwMAAAAA&#10;" strokeweight="1.5pt"/>
              <v:shape id="Text Box 389" o:spid="_x0000_s1126" type="#_x0000_t202" style="position:absolute;left:4191;top:14827;width:648;height:4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477MYA&#10;AADcAAAADwAAAGRycy9kb3ducmV2LnhtbERPS0vDQBC+C/0PyxS8SLtJKqWk3ZZSUYSWSh+HHsfs&#10;mESzs2F3TaO/3hUEb/PxPWex6k0jOnK+tqwgHScgiAuray4VnE+PoxkIH5A1NpZJwRd5WC0HNwvM&#10;tb3ygbpjKEUMYZ+jgiqENpfSFxUZ9GPbEkfuzTqDIUJXSu3wGsNNI7MkmUqDNceGClvaVFR8HD+N&#10;gu8Xt7NZtntKXy+TugsPd+/77V6p22G/noMI1Id/8Z/7Wcf56T38PhMv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477MYAAADcAAAADwAAAAAAAAAAAAAAAACYAgAAZHJz&#10;L2Rvd25yZXYueG1sUEsFBgAAAAAEAAQA9QAAAIsDAAAAAA==&#10;" filled="f" stroked="f">
                <v:textbox>
                  <w:txbxContent>
                    <w:p w:rsidR="00AA28A8" w:rsidRPr="004B0C31" w:rsidRDefault="00AA28A8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390" o:spid="_x0000_s1127" type="#_x0000_t202" style="position:absolute;left:3346;top:14827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<v:textbox>
                  <w:txbxContent>
                    <w:p w:rsidR="00AA28A8" w:rsidRPr="004B0C31" w:rsidRDefault="00AA28A8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</w:t>
                      </w:r>
                      <w:r w:rsidRPr="004B0C31">
                        <w:rPr>
                          <w:rFonts w:ascii="GOST 2.304 A" w:hAnsi="GOST 2.304 A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391" o:spid="_x0000_s1128" type="#_x0000_t202" style="position:absolute;left:8789;top:15082;width:85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<v:textbox>
                  <w:txbxContent>
                    <w:p w:rsidR="00AA28A8" w:rsidRPr="004B0C31" w:rsidRDefault="00AA28A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392" o:spid="_x0000_s1129" type="#_x0000_t202" style="position:absolute;left:1022;top:14827;width:62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<v:textbox>
                  <w:txbxContent>
                    <w:p w:rsidR="00AA28A8" w:rsidRPr="004B0C31" w:rsidRDefault="00AA28A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393" o:spid="_x0000_s1130" type="#_x0000_t202" style="position:absolute;left:1418;top:14827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<v:textbox>
                  <w:txbxContent>
                    <w:p w:rsidR="00AA28A8" w:rsidRPr="004B0C31" w:rsidRDefault="00AA28A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394" o:spid="_x0000_s1131" type="#_x0000_t202" style="position:absolute;left:1135;top:15111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<v:textbox>
                  <w:txbxContent>
                    <w:p w:rsidR="00AA28A8" w:rsidRPr="0016764F" w:rsidRDefault="00AA28A8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6764F">
                        <w:rPr>
                          <w:rFonts w:ascii="Arial" w:hAnsi="Arial" w:cs="Arial"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395" o:spid="_x0000_s1132" type="#_x0000_t202" style="position:absolute;left:1135;top:15394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<v:textbox>
                  <w:txbxContent>
                    <w:p w:rsidR="00AA28A8" w:rsidRPr="0016764F" w:rsidRDefault="00AA28A8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6764F">
                        <w:rPr>
                          <w:rFonts w:ascii="Arial" w:hAnsi="Arial" w:cs="Arial"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396" o:spid="_x0000_s1133" type="#_x0000_t202" style="position:absolute;left:1135;top:15961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<v:textbox>
                  <w:txbxContent>
                    <w:p w:rsidR="00AA28A8" w:rsidRPr="006F3DAD" w:rsidRDefault="00AA28A8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>Н. контр.</w:t>
                      </w:r>
                    </w:p>
                  </w:txbxContent>
                </v:textbox>
              </v:shape>
              <v:shape id="Text Box 397" o:spid="_x0000_s1134" type="#_x0000_t202" style="position:absolute;left:1135;top:16245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<v:textbox>
                  <w:txbxContent>
                    <w:p w:rsidR="00AA28A8" w:rsidRPr="006F3DAD" w:rsidRDefault="00AA28A8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>Утв.</w:t>
                      </w:r>
                    </w:p>
                  </w:txbxContent>
                </v:textbox>
              </v:shape>
              <v:shape id="Text Box 398" o:spid="_x0000_s1135" type="#_x0000_t202" style="position:absolute;left:2099;top:14827;width:136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<v:textbox>
                  <w:txbxContent>
                    <w:p w:rsidR="00AA28A8" w:rsidRPr="004B0C31" w:rsidRDefault="00AA28A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399" o:spid="_x0000_s1136" type="#_x0000_t202" style="position:absolute;left:9640;top:15082;width:85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<v:textbox>
                  <w:txbxContent>
                    <w:p w:rsidR="00AA28A8" w:rsidRPr="004B0C31" w:rsidRDefault="00AA28A8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00" o:spid="_x0000_s1137" type="#_x0000_t202" style="position:absolute;left:10490;top:15082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<v:textbox>
                  <w:txbxContent>
                    <w:p w:rsidR="00AA28A8" w:rsidRPr="00CA38B3" w:rsidRDefault="00AA28A8" w:rsidP="0077052E">
                      <w:pPr>
                        <w:jc w:val="center"/>
                        <w:rPr>
                          <w:rFonts w:ascii="GOST 2.304 A" w:hAnsi="GOST 2.304 A" w:cs="Arial"/>
                          <w:i/>
                          <w:sz w:val="20"/>
                          <w:szCs w:val="20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401" o:spid="_x0000_s1138" type="#_x0000_t202" style="position:absolute;left:8794;top:15492;width:291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4wYM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h/ks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jBgwgAAANwAAAAPAAAAAAAAAAAAAAAAAJgCAABkcnMvZG93&#10;bnJldi54bWxQSwUGAAAAAAQABAD1AAAAhwMAAAAA&#10;" filled="f" stroked="f">
                <v:textbox inset="0,0,0,0">
                  <w:txbxContent>
                    <w:p w:rsidR="00AA28A8" w:rsidRPr="00C5143E" w:rsidRDefault="00AA28A8" w:rsidP="006C1ED5">
                      <w:pPr>
                        <w:jc w:val="center"/>
                        <w:rPr>
                          <w:rFonts w:ascii="GOST 2.304 A" w:hAnsi="GOST 2.304 A" w:cs="Arial"/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shape id="Text Box 403" o:spid="_x0000_s1139" type="#_x0000_t202" style="position:absolute;left:9243;top:15422;width:384;height: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4j4cIA&#10;AADcAAAADwAAAGRycy9kb3ducmV2LnhtbERPzWrCQBC+F/oOywjezMag1sasUrRCb7a2DzBkx2xM&#10;djZkV0379N2C0Nt8fL9TbAbbiiv1vnasYJqkIIhLp2uuFHx97idLED4ga2wdk4Jv8rBZPz4UmGt3&#10;4w+6HkMlYgj7HBWYELpcSl8asugT1xFH7uR6iyHCvpK6x1sMt63M0nQhLdYcGwx2tDVUNseLVbBM&#10;7aFpnrN3b2c/07nZ7txrd1ZqPBpeViACDeFffHe/6Tg/e4K/Z+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iPhwgAAANwAAAAPAAAAAAAAAAAAAAAAAJgCAABkcnMvZG93&#10;bnJldi54bWxQSwUGAAAAAAQABAD1AAAAhwMAAAAA&#10;" filled="f" stroked="f">
                <v:textbox style="mso-fit-shape-to-text:t">
                  <w:txbxContent>
                    <w:p w:rsidR="00AA28A8" w:rsidRPr="00C5143E" w:rsidRDefault="00AA28A8" w:rsidP="0077052E">
                      <w:pPr>
                        <w:rPr>
                          <w:rFonts w:ascii="GOST 2.304 A" w:hAnsi="GOST 2.304 A" w:cs="Arial"/>
                          <w:i/>
                          <w:sz w:val="16"/>
                        </w:rPr>
                      </w:pPr>
                      <w:r w:rsidRPr="00C5143E">
                        <w:rPr>
                          <w:rFonts w:ascii="GOST 2.304 A" w:hAnsi="GOST 2.304 A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04" o:spid="_x0000_s1140" type="#_x0000_t202" style="position:absolute;left:2099;top:13835;width:272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<v:textbox>
                  <w:txbxContent>
                    <w:p w:rsidR="00AA28A8" w:rsidRPr="00140824" w:rsidRDefault="00AA28A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405" o:spid="_x0000_s1141" type="#_x0000_t202" style="position:absolute;left:4820;top:13835;width:680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<v:textbox>
                  <w:txbxContent>
                    <w:p w:rsidR="00AA28A8" w:rsidRPr="003C74E5" w:rsidRDefault="00AA28A8" w:rsidP="0077052E">
                      <w:pPr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  <v:line id="Line 406" o:spid="_x0000_s1142" style="position:absolute;flip:x;visibility:visible;mso-wrap-style:square" from="1121,280" to="11624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l6sQAAADcAAAADwAAAGRycy9kb3ducmV2LnhtbESPQWsCMRCF74X+hzAFbzWrgpStUUQQ&#10;lPZgVeh12MxuFjeTJUnd7b/vHAreZnhv3vtmtRl9p+4UUxvYwGxagCKugm25MXC97F/fQKWMbLEL&#10;TAZ+KcFm/fy0wtKGgb/ofs6NkhBOJRpwOfel1qly5DFNQ08sWh2ixyxrbLSNOEi47/S8KJbaY8vS&#10;4LCnnaPqdv7xBvTxYzjF/fxaN/WhD99H97kcRmMmL+P2HVSmMT/M/9cHK/gLwZd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q+XqxAAAANwAAAAPAAAAAAAAAAAA&#10;AAAAAKECAABkcnMvZG93bnJldi54bWxQSwUGAAAAAAQABAD5AAAAkgMAAAAA&#10;" strokeweight="1.5pt"/>
              <v:line id="Line 407" o:spid="_x0000_s1143" style="position:absolute;visibility:visible;mso-wrap-style:square" from="1121,280" to="112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GCQ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0A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gYJDwQAAANwAAAAPAAAAAAAAAAAAAAAA&#10;AKECAABkcnMvZG93bnJldi54bWxQSwUGAAAAAAQABAD5AAAAjwMAAAAA&#10;" strokeweight="1.5pt"/>
              <v:line id="Line 408" o:spid="_x0000_s1144" style="position:absolute;visibility:visible;mso-wrap-style:square" from="1121,16556" to="1162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McNMIAAADcAAAADwAAAGRycy9kb3ducmV2LnhtbERPS4vCMBC+L/gfwgje1lSFZalGEcEH&#10;3rYrgrehGdvaZlKTVOu/3yws7G0+vucsVr1pxIOcrywrmIwTEMS51RUXCk7f2/dPED4ga2wsk4IX&#10;eVgtB28LTLV98hc9slCIGMI+RQVlCG0qpc9LMujHtiWO3NU6gyFCV0jt8BnDTSOnSfIhDVYcG0ps&#10;aVNSXmedUXDuMr7c6q1rsNvt99fzvfazo1KjYb+egwjUh3/xn/ug4/zZF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McNMIAAADcAAAADwAAAAAAAAAAAAAA&#10;AAChAgAAZHJzL2Rvd25yZXYueG1sUEsFBgAAAAAEAAQA+QAAAJADAAAAAA==&#10;" strokeweight="1.5pt"/>
              <v:line id="Line 410" o:spid="_x0000_s1145" style="position:absolute;flip:y;visibility:visible;mso-wrap-style:square" from="455,8335" to="45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l7ncEAAADcAAAADwAAAGRycy9kb3ducmV2LnhtbERPS4vCMBC+L/gfwgje1nQVRKpRlgVB&#10;0cP6AK9DM23KNpOSRFv/vVkQvM3H95zlureNuJMPtWMFX+MMBHHhdM2Vgst58zkHESKyxsYxKXhQ&#10;gPVq8LHEXLuOj3Q/xUqkEA45KjAxtrmUoTBkMYxdS5y40nmLMUFfSe2xS+G2kZMsm0mLNacGgy39&#10;GCr+TjerQO723a/fTC5lVW5bd92Zw6zrlRoN++8FiEh9fItf7q1O86dT+H8mXS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eXudwQAAANwAAAAPAAAAAAAAAAAAAAAA&#10;AKECAABkcnMvZG93bnJldi54bWxQSwUGAAAAAAQABAD5AAAAjwMAAAAA&#10;" strokeweight="1.5pt"/>
              <v:line id="Line 411" o:spid="_x0000_s1146" style="position:absolute;flip:y;visibility:visible;mso-wrap-style:square" from="738,8335" to="73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Dj6cEAAADcAAAADwAAAGRycy9kb3ducmV2LnhtbERPTYvCMBC9L/gfwgje1lRdRKpRRBAU&#10;97CrgtehmTbFZlKSaOu/3yws7G0e73NWm9424kk+1I4VTMYZCOLC6ZorBdfL/n0BIkRkjY1jUvCi&#10;AJv14G2FuXYdf9PzHCuRQjjkqMDE2OZShsKQxTB2LXHiSuctxgR9JbXHLoXbRk6zbC4t1pwaDLa0&#10;M1Tczw+rQB5P3ZffT69lVR5adzuaz3nXKzUa9tsliEh9/Bf/uQ86zZ99wO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kOPpwQAAANwAAAAPAAAAAAAAAAAAAAAA&#10;AKECAABkcnMvZG93bnJldi54bWxQSwUGAAAAAAQABAD5AAAAjwMAAAAA&#10;" strokeweight="1.5pt"/>
              <v:line id="Line 412" o:spid="_x0000_s1147" style="position:absolute;visibility:visible;mso-wrap-style:square" from="455,16556" to="113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qEQM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qEQMIAAADcAAAADwAAAAAAAAAAAAAA&#10;AAChAgAAZHJzL2Rvd25yZXYueG1sUEsFBgAAAAAEAAQA+QAAAJADAAAAAA==&#10;" strokeweight="1.5pt"/>
              <v:line id="Line 413" o:spid="_x0000_s1148" style="position:absolute;visibility:visible;mso-wrap-style:square" from="455,15139" to="1135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gaN8EAAADcAAAADwAAAGRycy9kb3ducmV2LnhtbERPTYvCMBC9L/gfwgje1tQVZKlGEUFd&#10;vG1XBG9DM7a1zaQmqdZ/bxYW9jaP9zmLVW8acSfnK8sKJuMEBHFudcWFguPP9v0ThA/IGhvLpOBJ&#10;HlbLwdsCU20f/E33LBQihrBPUUEZQptK6fOSDPqxbYkjd7HOYIjQFVI7fMRw08iPJJlJgxXHhhJb&#10;2pSU11lnFJy6jM/Xeusa7Hb7/eV0q/30oNRo2K/nIAL14V/85/7Scf50Br/PxAv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aBo3wQAAANwAAAAPAAAAAAAAAAAAAAAA&#10;AKECAABkcnMvZG93bnJldi54bWxQSwUGAAAAAAQABAD5AAAAjwMAAAAA&#10;" strokeweight="1.5pt"/>
              <v:line id="Line 414" o:spid="_x0000_s1149" style="position:absolute;visibility:visible;mso-wrap-style:square" from="455,13154" to="1135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S/rMIAAADcAAAADwAAAGRycy9kb3ducmV2LnhtbERPTWvCQBC9F/wPywje6sYKrURXEUEt&#10;vRlF8DZkxyQmO5vubjT9926h0Ns83ucsVr1pxJ2crywrmIwTEMS51RUXCk7H7esMhA/IGhvLpOCH&#10;PKyWg5cFpto++ED3LBQihrBPUUEZQptK6fOSDPqxbYkjd7XOYIjQFVI7fMRw08i3JHmXBiuODSW2&#10;tCkpr7POKDh3GV9u9dY12O32++v5u/bTL6VGw349BxGoD//iP/enjvO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S/rMIAAADcAAAADwAAAAAAAAAAAAAA&#10;AAChAgAAZHJzL2Rvd25yZXYueG1sUEsFBgAAAAAEAAQA+QAAAJADAAAAAA==&#10;" strokeweight="1.5pt"/>
              <v:line id="Line 415" o:spid="_x0000_s1150" style="position:absolute;visibility:visible;mso-wrap-style:square" from="455,11737" to="1135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r3s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sr3sUAAADcAAAADwAAAAAAAAAA&#10;AAAAAAChAgAAZHJzL2Rvd25yZXYueG1sUEsFBgAAAAAEAAQA+QAAAJMDAAAAAA==&#10;" strokeweight="1.5pt"/>
              <v:line id="Line 416" o:spid="_x0000_s1151" style="position:absolute;visibility:visible;mso-wrap-style:square" from="455,10319" to="1135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eORcIAAADcAAAADwAAAGRycy9kb3ducmV2LnhtbERPTWvCQBC9F/wPywje6sYKpUZXEUEt&#10;vRlF8DZkxyQmO5vubjT9926h0Ns83ucsVr1pxJ2crywrmIwTEMS51RUXCk7H7esHCB+QNTaWScEP&#10;eVgtBy8LTLV98IHuWShEDGGfooIyhDaV0uclGfRj2xJH7mqdwRChK6R2+IjhppFvSfIuDVYcG0ps&#10;aVNSXmedUXDuMr7c6q1rsNvt99fzd+2nX0qNhv16DiJQH/7Ff+5PHedPZ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eORcIAAADcAAAADwAAAAAAAAAAAAAA&#10;AAChAgAAZHJzL2Rvd25yZXYueG1sUEsFBgAAAAAEAAQA+QAAAJADAAAAAA==&#10;" strokeweight="1.5pt"/>
              <v:line id="Line 417" o:spid="_x0000_s1152" style="position:absolute;visibility:visible;mso-wrap-style:square" from="455,8335" to="1135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tUpc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tUpcUAAADcAAAADwAAAAAAAAAA&#10;AAAAAAChAgAAZHJzL2Rvd25yZXYueG1sUEsFBgAAAAAEAAQA+QAAAJMDAAAAAA==&#10;" strokeweight="1.5pt"/>
              <v:shape id="Text Box 418" o:spid="_x0000_s1153" type="#_x0000_t202" style="position:absolute;left:341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2exMQA&#10;AADcAAAADwAAAGRycy9kb3ducmV2LnhtbERPTWvCQBC9F/wPywi9NZvYIpK6BlEq7aVotIfeptkx&#10;CWZn0+zWxH/vFgRv83ifM88G04gzda62rCCJYhDEhdU1lwoO+7enGQjnkTU2lknBhRxki9HDHFNt&#10;e97ROfelCCHsUlRQed+mUrqiIoMusi1x4I62M+gD7EqpO+xDuGnkJI6n0mDNoaHCllYVFaf8zyj4&#10;+vm8NLv2+Tuu+4/tsPnd5utNqdTjeFi+gvA0+Lv45n7XYf5LAv/PhAv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tnsT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AA28A8" w:rsidRPr="004B0C31" w:rsidRDefault="00AA28A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419" o:spid="_x0000_s1154" type="#_x0000_t202" style="position:absolute;left:681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8As8MA&#10;AADcAAAADwAAAGRycy9kb3ducmV2LnhtbERPTWvCQBC9F/oflil4qxu1iERXkRbFXopGPXgbs2MS&#10;zM7G7Griv3cLgrd5vM+ZzFpTihvVrrCsoNeNQBCnVhecKdhtF58jEM4jaywtk4I7OZhN398mGGvb&#10;8IZuic9ECGEXo4Lc+yqW0qU5GXRdWxEH7mRrgz7AOpO6xiaEm1L2o2goDRYcGnKs6Dun9JxcjYL9&#10;8e9ebqrBISqa33W7vKyTn2WmVOejnY9BeGr9S/x0r3SY/9WH/2fCB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8As8MAAADcAAAADwAAAAAAAAAAAAAAAACYAgAAZHJzL2Rv&#10;d25yZXYueG1sUEsFBgAAAAAEAAQA9QAAAIgDAAAAAA==&#10;" filled="f" stroked="f">
                <v:textbox style="layout-flow:vertical;mso-layout-flow-alt:bottom-to-top">
                  <w:txbxContent>
                    <w:p w:rsidR="00AA28A8" w:rsidRPr="00140824" w:rsidRDefault="00AA28A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0" o:spid="_x0000_s1155" type="#_x0000_t202" style="position:absolute;left:341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OlKMQA&#10;AADcAAAADwAAAGRycy9kb3ducmV2LnhtbERPTWvCQBC9C/6HZYTezKZNKSW6hqJU2kvRqAdvY3ZM&#10;gtnZNLs18d93C0Jv83ifM88G04grda62rOAxikEQF1bXXCrY796nryCcR9bYWCYFN3KQLcajOaba&#10;9ryla+5LEULYpaig8r5NpXRFRQZdZFviwJ1tZ9AH2JVSd9iHcNPIpzh+kQZrDg0VtrSsqLjkP0bB&#10;4fR1a7Ztcozr/nMzrL83+WpdKvUwGd5mIDwN/l98d3/oMP85gb9nwgV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zpSj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AA28A8" w:rsidRPr="004B0C31" w:rsidRDefault="00AA28A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21" o:spid="_x0000_s1156" type="#_x0000_t202" style="position:absolute;left:681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o9XMQA&#10;AADcAAAADwAAAGRycy9kb3ducmV2LnhtbERPTWvCQBC9F/wPywi91U2rlBJdQ1EMeika9eBtzI5J&#10;MDubZrcm/vtuQehtHu9zZklvanGj1lWWFbyOIhDEudUVFwoO+9XLBwjnkTXWlknBnRwk88HTDGNt&#10;O97RLfOFCCHsYlRQet/EUrq8JINuZBviwF1sa9AH2BZSt9iFcFPLtyh6lwYrDg0lNrQoKb9mP0bB&#10;8fx1r3fN+BRV3Wbbp9/bbJkWSj0P+88pCE+9/xc/3Gsd5k8m8PdMuE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aPVz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AA28A8" w:rsidRPr="00140824" w:rsidRDefault="00AA28A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2" o:spid="_x0000_s1157" type="#_x0000_t202" style="position:absolute;left:341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aYx8QA&#10;AADcAAAADwAAAGRycy9kb3ducmV2LnhtbERPTWvCQBC9F/wPywi91Y22iqSuUiqG9lJibA+9jdkx&#10;CWZnY3Zr4r/vCoK3ebzPWax6U4szta6yrGA8ikAQ51ZXXCj43m2e5iCcR9ZYWyYFF3KwWg4eFhhr&#10;2/GWzpkvRAhhF6OC0vsmltLlJRl0I9sQB+5gW4M+wLaQusUuhJtaTqJoJg1WHBpKbOi9pPyY/RkF&#10;P/uvS71tnn+jqvtM++SUZuukUOpx2L+9gvDU+7v45v7QYf7LF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WmMf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AA28A8" w:rsidRPr="004B0C31" w:rsidRDefault="00AA28A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423" o:spid="_x0000_s1158" type="#_x0000_t202" style="position:absolute;left:681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GsMQA&#10;AADcAAAADwAAAGRycy9kb3ducmV2LnhtbERPTWvCQBC9C/0PyxR6041tEYmuQVoa2oto1IO3MTsm&#10;wexsmt2a+O/dguBtHu9z5klvanGh1lWWFYxHEQji3OqKCwW77ddwCsJ5ZI21ZVJwJQfJ4mkwx1jb&#10;jjd0yXwhQgi7GBWU3jexlC4vyaAb2YY4cCfbGvQBtoXULXYh3NTyNYom0mDFoaHEhj5Kys/Zn1Gw&#10;P66u9aZ5O0RV97Pu09919pkWSr0898sZCE+9f4jv7m8d5r9P4P+ZcIF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EBrD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AA28A8" w:rsidRPr="00140824" w:rsidRDefault="00AA28A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4" o:spid="_x0000_s1159" type="#_x0000_t202" style="position:absolute;left:341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jK8QA&#10;AADcAAAADwAAAGRycy9kb3ducmV2LnhtbERPTWvCQBC9F/wPywi91Y22qKSuUiqG9lJibA+9jdkx&#10;CWZnY3Zr4r/vCoK3ebzPWax6U4szta6yrGA8ikAQ51ZXXCj43m2e5iCcR9ZYWyYFF3KwWg4eFhhr&#10;2/GWzpkvRAhhF6OC0vsmltLlJRl0I9sQB+5gW4M+wLaQusUuhJtaTqJoKg1WHBpKbOi9pPyY/RkF&#10;P/uvS71tnn+jqvtM++SUZuukUOpx2L+9gvDU+7v45v7QYf7LD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Ioyv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AA28A8" w:rsidRPr="004B0C31" w:rsidRDefault="00AA28A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425" o:spid="_x0000_s1160" type="#_x0000_t202" style="position:absolute;left:681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c3WccA&#10;AADcAAAADwAAAGRycy9kb3ducmV2LnhtbESPQW/CMAyF75P2HyIj7TZStglNhYDQpqHtgqCDAzfT&#10;mLaicbomo+Xf4wMSN1vv+b3P03nvanWmNlSeDYyGCSji3NuKCwPb36/nd1AhIlusPZOBCwWYzx4f&#10;ppha3/GGzlkslIRwSNFAGWOTah3ykhyGoW+IRTv61mGUtS20bbGTcFfrlyQZa4cVS0OJDX2UlJ+y&#10;f2dgd1hd6k3zuk+q7mfdL//W2eeyMOZp0C8moCL18W6+XX9bwX8TWn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XN1n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AA28A8" w:rsidRPr="00140824" w:rsidRDefault="00AA28A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6" o:spid="_x0000_s1161" type="#_x0000_t202" style="position:absolute;left:341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uSwsQA&#10;AADcAAAADwAAAGRycy9kb3ducmV2LnhtbERPTWvCQBC9F/wPywi91Y22iKauUiqG9lJibA+9jdkx&#10;CWZnY3Zr4r/vCoK3ebzPWax6U4szta6yrGA8ikAQ51ZXXCj43m2eZiCcR9ZYWyYFF3KwWg4eFhhr&#10;2/GWzpkvRAhhF6OC0vsmltLlJRl0I9sQB+5gW4M+wLaQusUuhJtaTqJoKg1WHBpKbOi9pPyY/RkF&#10;P/uvS71tnn+jqvtM++SUZuukUOpx2L+9gvDU+7v45v7QYf7LH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bksL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AA28A8" w:rsidRPr="004B0C31" w:rsidRDefault="00AA28A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27" o:spid="_x0000_s1162" type="#_x0000_t202" style="position:absolute;left:681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itgscA&#10;AADcAAAADwAAAGRycy9kb3ducmV2LnhtbESPQW/CMAyF75P2HyIj7TZSNg1NhYDQpqHtgqCDAzfT&#10;mLaicbomo+Xf4wMSN1vv+b3P03nvanWmNlSeDYyGCSji3NuKCwPb36/nd1AhIlusPZOBCwWYzx4f&#10;ppha3/GGzlkslIRwSNFAGWOTah3ykhyGoW+IRTv61mGUtS20bbGTcFfrlyQZa4cVS0OJDX2UlJ+y&#10;f2dgd1hd6k3zuk+q7mfdL//W2eeyMOZp0C8moCL18W6+XX9bwX8TfH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4rYL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AA28A8" w:rsidRPr="00140824" w:rsidRDefault="00AA28A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8" o:spid="_x0000_s1163" type="#_x0000_t202" style="position:absolute;left:681;top:284;width:454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AmxsEA&#10;AADcAAAADwAAAGRycy9kb3ducmV2LnhtbERPTYvCMBC9C/6HMII3TV1RpGsUEWQ9KGIVz7PNbFu2&#10;mZQm1uqvN4LgbR7vc+bL1pSiodoVlhWMhhEI4tTqgjMF59NmMAPhPLLG0jIpuJOD5aLbmWOs7Y2P&#10;1CQ+EyGEXYwKcu+rWEqX5mTQDW1FHLg/Wxv0AdaZ1DXeQrgp5VcUTaXBgkNDjhWtc0r/k6tRgNUl&#10;2bP+3ewu58Oxucvxo53+KNXvtatvEJ5a/xG/3Vsd5k9G8HomXC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gJsbBAAAA3AAAAA8AAAAAAAAAAAAAAAAAmAIAAGRycy9kb3du&#10;cmV2LnhtbFBLBQYAAAAABAAEAPUAAACGAwAAAAA=&#10;" filled="f" stroked="f">
                <v:textbox style="layout-flow:vertical;mso-layout-flow-alt:bottom-to-top" inset=",,1.5mm">
                  <w:txbxContent>
                    <w:p w:rsidR="00AA28A8" w:rsidRPr="00770084" w:rsidRDefault="00AA28A8" w:rsidP="000B408F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0A69A0">
                        <w:rPr>
                          <w:rFonts w:ascii="Arial" w:hAnsi="Arial" w:cs="Arial"/>
                        </w:rPr>
                        <w:t>ГРЛМ.468351.00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line id="Line 429" o:spid="_x0000_s1164" style="position:absolute;visibility:visible;mso-wrap-style:square" from="455,284" to="455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z5lMIAAADcAAAADwAAAGRycy9kb3ducmV2LnhtbERPTWvCQBC9F/wPywi91Y2WFomuIoJV&#10;ejOK4G3IjklMdjbd3Wj8926h0Ns83ufMl71pxI2crywrGI8SEMS51RUXCo6HzdsUhA/IGhvLpOBB&#10;HpaLwcscU23vvKdbFgoRQ9inqKAMoU2l9HlJBv3ItsSRu1hnMEToCqkd3mO4aeQkST6lwYpjQ4kt&#10;rUvK66wzCk5dxudrvXENdl/b7eX0U/v3b6Veh/1qBiJQH/7Ff+6djvM/J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z5lMIAAADcAAAADwAAAAAAAAAAAAAA&#10;AAChAgAAZHJzL2Rvd25yZXYueG1sUEsFBgAAAAAEAAQA+QAAAJADAAAAAA==&#10;" strokeweight="1.5pt"/>
              <v:line id="Line 430" o:spid="_x0000_s1165" style="position:absolute;visibility:visible;mso-wrap-style:square" from="738,284" to="738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BcD8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Pfp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BcD8IAAADcAAAADwAAAAAAAAAAAAAA&#10;AAChAgAAZHJzL2Rvd25yZXYueG1sUEsFBgAAAAAEAAQA+QAAAJADAAAAAA==&#10;" strokeweight="1.5pt"/>
              <v:line id="Line 431" o:spid="_x0000_s1166" style="position:absolute;visibility:visible;mso-wrap-style:square" from="455,7088" to="1135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nEe8MAAADcAAAADwAAAGRycy9kb3ducmV2LnhtbERPS2vCQBC+F/oflil4qxtrLRJdRQQf&#10;9NZUBG9DdkxisrPp7kbTf98tCN7m43vOfNmbRlzJ+cqygtEwAUGcW11xoeDwvXmdgvABWWNjmRT8&#10;kofl4vlpjqm2N/6iaxYKEUPYp6igDKFNpfR5SQb90LbEkTtbZzBE6AqpHd5iuGnkW5J8SIMVx4YS&#10;W1qXlNdZZxQcu4xPl3rjGuy2u935+FP78adSg5d+NQMRqA8P8d2913H+5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pxHvDAAAA3AAAAA8AAAAAAAAAAAAA&#10;AAAAoQIAAGRycy9kb3ducmV2LnhtbFBLBQYAAAAABAAEAPkAAACRAwAAAAA=&#10;" strokeweight="1.5pt"/>
              <v:line id="Line 432" o:spid="_x0000_s1167" style="position:absolute;visibility:visible;mso-wrap-style:square" from="455,3685" to="1135,3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Vh4MIAAADcAAAADwAAAGRycy9kb3ducmV2LnhtbERPTWvCQBC9F/wPywi91Y0Vi0RXEUEt&#10;3hpF8DZkxyQmO5vubjT++26h0Ns83ucsVr1pxJ2crywrGI8SEMS51RUXCk7H7dsMhA/IGhvLpOBJ&#10;HlbLwcsCU20f/EX3LBQihrBPUUEZQptK6fOSDPqRbYkjd7XOYIjQFVI7fMRw08j3JPmQBiuODSW2&#10;tCkpr7POKDh3GV9u9dY12O32++v5u/aTg1Kvw349BxGoD//iP/enjvO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Vh4MIAAADcAAAADwAAAAAAAAAAAAAA&#10;AAChAgAAZHJzL2Rvd25yZXYueG1sUEsFBgAAAAAEAAQA+QAAAJADAAAAAA==&#10;" strokeweight="1.5pt"/>
              <v:line id="Line 433" o:spid="_x0000_s1168" style="position:absolute;visibility:visible;mso-wrap-style:square" from="455,279" to="1135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f/l8IAAADcAAAADwAAAGRycy9kb3ducmV2LnhtbERPTWvCQBC9F/wPywi91Y0VRaKriKCW&#10;3hpF8DZkxyQmO5vubjT9926h0Ns83ucs171pxJ2crywrGI8SEMS51RUXCk7H3dschA/IGhvLpOCH&#10;PKxXg5clpto++IvuWShEDGGfooIyhDaV0uclGfQj2xJH7mqdwRChK6R2+IjhppHvSTKTBiuODSW2&#10;tC0pr7POKDh3GV9u9c412O0Ph+v5u/aTT6Veh/1mASJQH/7Ff+4PHedPZ/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f/l8IAAADcAAAADwAAAAAAAAAAAAAA&#10;AAChAgAAZHJzL2Rvd25yZXYueG1sUEsFBgAAAAAEAAQA+QAAAJADAAAAAA==&#10;" strokeweight="1.5pt"/>
              <v:shape id="Text Box 434" o:spid="_x0000_s1169" type="#_x0000_t202" style="position:absolute;left:341;top:284;width:567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E19sQA&#10;AADcAAAADwAAAGRycy9kb3ducmV2LnhtbERPTWvCQBC9F/wPywi91Y2WqqSuUiqG9lJibA+9jdkx&#10;CWZnY3Zr4r/vCoK3ebzPWax6U4szta6yrGA8ikAQ51ZXXCj43m2e5iCcR9ZYWyYFF3KwWg4eFhhr&#10;2/GWzpkvRAhhF6OC0vsmltLlJRl0I9sQB+5gW4M+wLaQusUuhJtaTqJoKg1WHBpKbOi9pPyY/RkF&#10;P/uvS71tnn+jqvtM++SUZuukUOpx2L+9gvDU+7v45v7QYf7LD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RNfb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AA28A8" w:rsidRPr="00BC49A2" w:rsidRDefault="00AA28A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>Перв. примен.</w:t>
                      </w:r>
                    </w:p>
                  </w:txbxContent>
                </v:textbox>
              </v:shape>
              <v:shape id="Text Box 435" o:spid="_x0000_s1170" type="#_x0000_t202" style="position:absolute;left:681;top:3685;width:454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6hhMcA&#10;AADcAAAADwAAAGRycy9kb3ducmV2LnhtbESPQW/CMAyF75P2HyIj7TZSNg1NhYDQpqHtgqCDAzfT&#10;mLaicbomo+Xf4wMSN1vv+b3P03nvanWmNlSeDYyGCSji3NuKCwPb36/nd1AhIlusPZOBCwWYzx4f&#10;ppha3/GGzlkslIRwSNFAGWOTah3ykhyGoW+IRTv61mGUtS20bbGTcFfrlyQZa4cVS0OJDX2UlJ+y&#10;f2dgd1hd6k3zuk+q7mfdL//W2eeyMOZp0C8moCL18W6+XX9bwX8TWn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OoYT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AA28A8" w:rsidRPr="00140824" w:rsidRDefault="00AA28A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36" o:spid="_x0000_s1171" type="#_x0000_t202" style="position:absolute;left:341;top:3685;width:567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IEH8QA&#10;AADcAAAADwAAAGRycy9kb3ducmV2LnhtbERPTWvCQBC9F/wPywi91Y2WiqauUiqG9lJibA+9jdkx&#10;CWZnY3Zr4r/vCoK3ebzPWax6U4szta6yrGA8ikAQ51ZXXCj43m2eZiCcR9ZYWyYFF3KwWg4eFhhr&#10;2/GWzpkvRAhhF6OC0vsmltLlJRl0I9sQB+5gW4M+wLaQusUuhJtaTqJoKg1WHBpKbOi9pPyY/RkF&#10;P/uvS71tnn+jqvtM++SUZuukUOpx2L+9gvDU+7v45v7QYf7LH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CBB/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AA28A8" w:rsidRPr="00BC49A2" w:rsidRDefault="00AA28A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>Справ. №</w:t>
                      </w:r>
                    </w:p>
                  </w:txbxContent>
                </v:textbox>
              </v:shape>
              <v:shape id="Text Box 504" o:spid="_x0000_s1172" type="#_x0000_t202" style="position:absolute;left:9055;top:15462;width:291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0T8UA&#10;AADcAAAADwAAAGRycy9kb3ducmV2LnhtbESPQWvCQBCF74X+h2UK3urGHkKbuopICwVBjPHgcZod&#10;k8XsbJrdavz3zqHQ2wzvzXvfzJej79SFhugCG5hNM1DEdbCOGwOH6vP5FVRMyBa7wGTgRhGWi8eH&#10;ORY2XLmkyz41SkI4FmigTakvtI51Sx7jNPTEop3C4DHJOjTaDniVcN/plyzLtUfH0tBiT+uW6vP+&#10;1xtYHbn8cD/b7115Kl1VvWW8yc/GTJ7G1TuoRGP6N/9df1nBzwVf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AbRPxQAAANwAAAAPAAAAAAAAAAAAAAAAAJgCAABkcnMv&#10;ZG93bnJldi54bWxQSwUGAAAAAAQABAD1AAAAigMAAAAA&#10;" filled="f" stroked="f">
                <v:textbox inset="0,0,0,0">
                  <w:txbxContent>
                    <w:p w:rsidR="00AA28A8" w:rsidRPr="004B0C31" w:rsidRDefault="00AA28A8" w:rsidP="00117DE6">
                      <w:pPr>
                        <w:ind w:left="-40" w:right="-5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AA28A8" w:rsidRPr="004B0C31" w:rsidRDefault="00AA28A8" w:rsidP="00117DE6">
                      <w:pPr>
                        <w:ind w:right="-8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  <v:line id="Line 626" o:spid="_x0000_s1173" style="position:absolute;visibility:visible;mso-wrap-style:square" from="1118,279" to="116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KtXsEAAADcAAAADwAAAGRycy9kb3ducmV2LnhtbERPTYvCMBC9L/gfwgh7W1NXkKUaRQRX&#10;2ZtdEbwNzdjWNpOapNr99xtB8DaP9znzZW8acSPnK8sKxqMEBHFudcWFgsPv5uMLhA/IGhvLpOCP&#10;PCwXg7c5ptreeU+3LBQihrBPUUEZQptK6fOSDPqRbYkjd7bOYIjQFVI7vMdw08jPJJlKgxXHhhJb&#10;WpeU11lnFBy7jE+XeuMa7L632/PxWvvJj1Lvw341AxGoDy/x073Tcf50DI9n4gV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Mq1ewQAAANwAAAAPAAAAAAAAAAAAAAAA&#10;AKECAABkcnMvZG93bnJldi54bWxQSwUGAAAAAAQABAD5AAAAjwMAAAAA&#10;" strokeweight="1.5pt"/>
              <v:line id="Line 627" o:spid="_x0000_s1174" style="position:absolute;flip:x;visibility:visible;mso-wrap-style:square" from="11600,279" to="11624,16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xG8EAAADcAAAADwAAAGRycy9kb3ducmV2LnhtbERPTWvCQBC9F/wPyxR6q5vmEEp0lVIQ&#10;FHtoNeB1yE6ywexs2F1N/PddQfA2j/c5y/Vke3ElHzrHCj7mGQji2umOWwXVcfP+CSJEZI29Y1Jw&#10;owDr1exliaV2I//R9RBbkUI4lKjAxDiUUobakMUwdwNx4hrnLcYEfSu1xzGF217mWVZIix2nBoMD&#10;fRuqz4eLVSB3+/HXb/KqaZvt4E4781OMk1Jvr9PXAkSkKT7FD/dWp/lFDvdn0gV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hvEbwQAAANwAAAAPAAAAAAAAAAAAAAAA&#10;AKECAABkcnMvZG93bnJldi54bWxQSwUGAAAAAAQABAD5AAAAjwMAAAAA&#10;" strokeweight="1.5pt"/>
            </v:group>
          </w:pict>
        </mc:Fallback>
      </mc:AlternateContent>
    </w:r>
  </w:p>
  <w:p w:rsidR="00AA28A8" w:rsidRPr="00BC49A2" w:rsidRDefault="00AA28A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8A8" w:rsidRPr="00E54BFB" w:rsidRDefault="00AA28A8" w:rsidP="005718B5">
    <w:pPr>
      <w:pStyle w:val="a3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-685800</wp:posOffset>
              </wp:positionH>
              <wp:positionV relativeFrom="paragraph">
                <wp:posOffset>57785</wp:posOffset>
              </wp:positionV>
              <wp:extent cx="7273290" cy="10418445"/>
              <wp:effectExtent l="0" t="10160" r="3810" b="1270"/>
              <wp:wrapNone/>
              <wp:docPr id="12" name="Group 5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73290" cy="10418445"/>
                        <a:chOff x="340" y="280"/>
                        <a:chExt cx="11454" cy="16407"/>
                      </a:xfrm>
                    </wpg:grpSpPr>
                    <wps:wsp>
                      <wps:cNvPr id="13" name="Text Box 569"/>
                      <wps:cNvSpPr txBox="1">
                        <a:spLocks noChangeArrowheads="1"/>
                      </wps:cNvSpPr>
                      <wps:spPr bwMode="auto">
                        <a:xfrm>
                          <a:off x="4818" y="15876"/>
                          <a:ext cx="6237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E54BFB" w:rsidRDefault="00AA28A8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ГРЛМ.468351.00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4 </w:t>
                            </w:r>
                            <w:r w:rsidRPr="00E54BF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  <w:p w:rsidR="00AA28A8" w:rsidRPr="00E54BFB" w:rsidRDefault="00AA28A8" w:rsidP="000B408F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Text Box 570"/>
                      <wps:cNvSpPr txBox="1">
                        <a:spLocks noChangeArrowheads="1"/>
                      </wps:cNvSpPr>
                      <wps:spPr bwMode="auto">
                        <a:xfrm>
                          <a:off x="10914" y="15989"/>
                          <a:ext cx="709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E54BFB" w:rsidRDefault="00AA28A8" w:rsidP="007E7187">
                            <w:pPr>
                              <w:ind w:right="-15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3F5B46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6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571"/>
                      <wps:cNvSpPr txBox="1">
                        <a:spLocks noChangeArrowheads="1"/>
                      </wps:cNvSpPr>
                      <wps:spPr bwMode="auto">
                        <a:xfrm>
                          <a:off x="5612" y="15252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E54BFB" w:rsidRDefault="00AA28A8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ГРЛМ.468351.00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4 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ПЭ3.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  <w:p w:rsidR="00AA28A8" w:rsidRPr="00E54BFB" w:rsidRDefault="00AA28A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Text Box 572"/>
                      <wps:cNvSpPr txBox="1">
                        <a:spLocks noChangeArrowheads="1"/>
                      </wps:cNvSpPr>
                      <wps:spPr bwMode="auto">
                        <a:xfrm>
                          <a:off x="4818" y="1525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E54BFB" w:rsidRDefault="00AA28A8" w:rsidP="00702EF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Text Box 573"/>
                      <wps:cNvSpPr txBox="1">
                        <a:spLocks noChangeArrowheads="1"/>
                      </wps:cNvSpPr>
                      <wps:spPr bwMode="auto">
                        <a:xfrm>
                          <a:off x="1020" y="15989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2B36BD" w:rsidRDefault="00AA28A8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Text Box 574"/>
                      <wps:cNvSpPr txBox="1">
                        <a:spLocks noChangeArrowheads="1"/>
                      </wps:cNvSpPr>
                      <wps:spPr bwMode="auto">
                        <a:xfrm>
                          <a:off x="1416" y="159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2B36BD" w:rsidRDefault="00AA28A8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Text Box 575"/>
                      <wps:cNvSpPr txBox="1">
                        <a:spLocks noChangeArrowheads="1"/>
                      </wps:cNvSpPr>
                      <wps:spPr bwMode="auto">
                        <a:xfrm>
                          <a:off x="1983" y="15989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2B36BD" w:rsidRDefault="00AA28A8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Text Box 576"/>
                      <wps:cNvSpPr txBox="1">
                        <a:spLocks noChangeArrowheads="1"/>
                      </wps:cNvSpPr>
                      <wps:spPr bwMode="auto">
                        <a:xfrm>
                          <a:off x="3344" y="15989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811B2B" w:rsidRDefault="00AA28A8" w:rsidP="00811B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Text Box 577"/>
                      <wps:cNvSpPr txBox="1">
                        <a:spLocks noChangeArrowheads="1"/>
                      </wps:cNvSpPr>
                      <wps:spPr bwMode="auto">
                        <a:xfrm>
                          <a:off x="4195" y="15989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2B36BD" w:rsidRDefault="00AA28A8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578"/>
                      <wps:cNvCnPr/>
                      <wps:spPr bwMode="auto">
                        <a:xfrm flipH="1">
                          <a:off x="4819" y="15252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79"/>
                      <wps:cNvCnPr/>
                      <wps:spPr bwMode="auto">
                        <a:xfrm>
                          <a:off x="4819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80"/>
                      <wps:cNvCnPr/>
                      <wps:spPr bwMode="auto">
                        <a:xfrm>
                          <a:off x="5613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81"/>
                      <wps:cNvCnPr/>
                      <wps:spPr bwMode="auto">
                        <a:xfrm flipH="1">
                          <a:off x="1134" y="15706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82"/>
                      <wps:cNvCnPr/>
                      <wps:spPr bwMode="auto">
                        <a:xfrm>
                          <a:off x="1134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83"/>
                      <wps:cNvCnPr/>
                      <wps:spPr bwMode="auto">
                        <a:xfrm>
                          <a:off x="1134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84"/>
                      <wps:cNvCnPr/>
                      <wps:spPr bwMode="auto">
                        <a:xfrm flipH="1">
                          <a:off x="11057" y="15989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585"/>
                      <wps:cNvCnPr/>
                      <wps:spPr bwMode="auto">
                        <a:xfrm>
                          <a:off x="1531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86"/>
                      <wps:cNvCnPr/>
                      <wps:spPr bwMode="auto">
                        <a:xfrm>
                          <a:off x="2098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587"/>
                      <wps:cNvCnPr/>
                      <wps:spPr bwMode="auto">
                        <a:xfrm>
                          <a:off x="345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588"/>
                      <wps:cNvCnPr/>
                      <wps:spPr bwMode="auto">
                        <a:xfrm>
                          <a:off x="430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589"/>
                      <wps:cNvCnPr/>
                      <wps:spPr bwMode="auto">
                        <a:xfrm>
                          <a:off x="481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590"/>
                      <wps:cNvCnPr/>
                      <wps:spPr bwMode="auto">
                        <a:xfrm>
                          <a:off x="11057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591"/>
                      <wps:cNvCnPr/>
                      <wps:spPr bwMode="auto">
                        <a:xfrm>
                          <a:off x="1134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592"/>
                      <wps:cNvSpPr txBox="1">
                        <a:spLocks noChangeArrowheads="1"/>
                      </wps:cNvSpPr>
                      <wps:spPr bwMode="auto">
                        <a:xfrm>
                          <a:off x="1021" y="16233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E54BFB" w:rsidRDefault="00AA28A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Text Box 593"/>
                      <wps:cNvSpPr txBox="1">
                        <a:spLocks noChangeArrowheads="1"/>
                      </wps:cNvSpPr>
                      <wps:spPr bwMode="auto">
                        <a:xfrm>
                          <a:off x="1417" y="16233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E54BFB" w:rsidRDefault="00AA28A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Text Box 594"/>
                      <wps:cNvSpPr txBox="1">
                        <a:spLocks noChangeArrowheads="1"/>
                      </wps:cNvSpPr>
                      <wps:spPr bwMode="auto">
                        <a:xfrm>
                          <a:off x="1984" y="16233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E54BFB" w:rsidRDefault="00AA28A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Text Box 595"/>
                      <wps:cNvSpPr txBox="1">
                        <a:spLocks noChangeArrowheads="1"/>
                      </wps:cNvSpPr>
                      <wps:spPr bwMode="auto">
                        <a:xfrm>
                          <a:off x="3345" y="16233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E54BFB" w:rsidRDefault="00AA28A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Text Box 596"/>
                      <wps:cNvSpPr txBox="1">
                        <a:spLocks noChangeArrowheads="1"/>
                      </wps:cNvSpPr>
                      <wps:spPr bwMode="auto">
                        <a:xfrm>
                          <a:off x="4196" y="16233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E54BFB" w:rsidRDefault="00AA28A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Text Box 597"/>
                      <wps:cNvSpPr txBox="1">
                        <a:spLocks noChangeArrowheads="1"/>
                      </wps:cNvSpPr>
                      <wps:spPr bwMode="auto">
                        <a:xfrm>
                          <a:off x="11000" y="156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E54BFB" w:rsidRDefault="00AA28A8" w:rsidP="005718B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Line 598"/>
                      <wps:cNvCnPr/>
                      <wps:spPr bwMode="auto">
                        <a:xfrm flipH="1">
                          <a:off x="1120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99"/>
                      <wps:cNvCnPr/>
                      <wps:spPr bwMode="auto">
                        <a:xfrm>
                          <a:off x="1120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00"/>
                      <wps:cNvCnPr/>
                      <wps:spPr bwMode="auto">
                        <a:xfrm>
                          <a:off x="1120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1"/>
                      <wps:cNvCnPr/>
                      <wps:spPr bwMode="auto">
                        <a:xfrm flipV="1">
                          <a:off x="11623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02"/>
                      <wps:cNvCnPr/>
                      <wps:spPr bwMode="auto">
                        <a:xfrm flipV="1">
                          <a:off x="454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03"/>
                      <wps:cNvCnPr/>
                      <wps:spPr bwMode="auto">
                        <a:xfrm flipV="1">
                          <a:off x="737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04"/>
                      <wps:cNvCnPr/>
                      <wps:spPr bwMode="auto">
                        <a:xfrm>
                          <a:off x="454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605"/>
                      <wps:cNvCnPr/>
                      <wps:spPr bwMode="auto">
                        <a:xfrm>
                          <a:off x="454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06"/>
                      <wps:cNvCnPr/>
                      <wps:spPr bwMode="auto">
                        <a:xfrm>
                          <a:off x="454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07"/>
                      <wps:cNvCnPr/>
                      <wps:spPr bwMode="auto">
                        <a:xfrm>
                          <a:off x="454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608"/>
                      <wps:cNvCnPr/>
                      <wps:spPr bwMode="auto">
                        <a:xfrm>
                          <a:off x="454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09"/>
                      <wps:cNvCnPr/>
                      <wps:spPr bwMode="auto">
                        <a:xfrm>
                          <a:off x="454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Text Box 610"/>
                      <wps:cNvSpPr txBox="1">
                        <a:spLocks noChangeArrowheads="1"/>
                      </wps:cNvSpPr>
                      <wps:spPr bwMode="auto">
                        <a:xfrm>
                          <a:off x="340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E54BFB" w:rsidRDefault="00AA28A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Text Box 611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FB4F7A" w:rsidRDefault="00AA28A8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Text Box 612"/>
                      <wps:cNvSpPr txBox="1">
                        <a:spLocks noChangeArrowheads="1"/>
                      </wps:cNvSpPr>
                      <wps:spPr bwMode="auto">
                        <a:xfrm>
                          <a:off x="340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E54BFB" w:rsidRDefault="00AA28A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Text Box 613"/>
                      <wps:cNvSpPr txBox="1">
                        <a:spLocks noChangeArrowheads="1"/>
                      </wps:cNvSpPr>
                      <wps:spPr bwMode="auto">
                        <a:xfrm>
                          <a:off x="680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FB4F7A" w:rsidRDefault="00AA28A8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Text Box 614"/>
                      <wps:cNvSpPr txBox="1">
                        <a:spLocks noChangeArrowheads="1"/>
                      </wps:cNvSpPr>
                      <wps:spPr bwMode="auto">
                        <a:xfrm>
                          <a:off x="340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E54BFB" w:rsidRDefault="00AA28A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Text Box 615"/>
                      <wps:cNvSpPr txBox="1">
                        <a:spLocks noChangeArrowheads="1"/>
                      </wps:cNvSpPr>
                      <wps:spPr bwMode="auto">
                        <a:xfrm>
                          <a:off x="680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FB4F7A" w:rsidRDefault="00AA28A8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Text Box 616"/>
                      <wps:cNvSpPr txBox="1">
                        <a:spLocks noChangeArrowheads="1"/>
                      </wps:cNvSpPr>
                      <wps:spPr bwMode="auto">
                        <a:xfrm>
                          <a:off x="340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E54BFB" w:rsidRDefault="00AA28A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Text Box 617"/>
                      <wps:cNvSpPr txBox="1">
                        <a:spLocks noChangeArrowheads="1"/>
                      </wps:cNvSpPr>
                      <wps:spPr bwMode="auto">
                        <a:xfrm>
                          <a:off x="680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FB4F7A" w:rsidRDefault="00AA28A8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Text Box 618"/>
                      <wps:cNvSpPr txBox="1">
                        <a:spLocks noChangeArrowheads="1"/>
                      </wps:cNvSpPr>
                      <wps:spPr bwMode="auto">
                        <a:xfrm>
                          <a:off x="340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E54BFB" w:rsidRDefault="00AA28A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Text Box 619"/>
                      <wps:cNvSpPr txBox="1">
                        <a:spLocks noChangeArrowheads="1"/>
                      </wps:cNvSpPr>
                      <wps:spPr bwMode="auto">
                        <a:xfrm>
                          <a:off x="680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28A8" w:rsidRPr="00FB4F7A" w:rsidRDefault="00AA28A8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68" o:spid="_x0000_s1177" style="position:absolute;margin-left:-54pt;margin-top:4.55pt;width:572.7pt;height:820.35pt;z-index:251662848" coordorigin="340,280" coordsize="11454,1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9" o:spid="_x0000_s1178" type="#_x0000_t202" style="position:absolute;left:4818;top:15876;width:623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<v:textbox>
                  <w:txbxContent>
                    <w:p w:rsidR="00AA28A8" w:rsidRPr="00E54BFB" w:rsidRDefault="00AA28A8" w:rsidP="00395FA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ГРЛМ.468351.00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4 </w:t>
                      </w:r>
                      <w:r w:rsidRPr="00E54BFB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  <w:p w:rsidR="00AA28A8" w:rsidRPr="00E54BFB" w:rsidRDefault="00AA28A8" w:rsidP="000B408F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570" o:spid="_x0000_s1179" type="#_x0000_t202" style="position:absolute;left:10914;top:15989;width:709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<v:textbox>
                  <w:txbxContent>
                    <w:p w:rsidR="00AA28A8" w:rsidRPr="00E54BFB" w:rsidRDefault="00AA28A8" w:rsidP="007E7187">
                      <w:pPr>
                        <w:ind w:right="-15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begin"/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separate"/>
                      </w:r>
                      <w:r w:rsidR="003F5B46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6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571" o:spid="_x0000_s1180" type="#_x0000_t202" style="position:absolute;left:5612;top:15252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<v:textbox>
                  <w:txbxContent>
                    <w:p w:rsidR="00AA28A8" w:rsidRPr="00E54BFB" w:rsidRDefault="00AA28A8" w:rsidP="00395FA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ГРЛМ.468351.00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4 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t>ПЭ3.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  <w:p w:rsidR="00AA28A8" w:rsidRPr="00E54BFB" w:rsidRDefault="00AA28A8" w:rsidP="005718B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572" o:spid="_x0000_s1181" type="#_x0000_t202" style="position:absolute;left:4818;top:1525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<v:textbox>
                  <w:txbxContent>
                    <w:p w:rsidR="00AA28A8" w:rsidRPr="00E54BFB" w:rsidRDefault="00AA28A8" w:rsidP="00702EF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1</w:t>
                      </w:r>
                    </w:p>
                  </w:txbxContent>
                </v:textbox>
              </v:shape>
              <v:shape id="Text Box 573" o:spid="_x0000_s1182" type="#_x0000_t202" style="position:absolute;left:1020;top:15989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<v:textbox>
                  <w:txbxContent>
                    <w:p w:rsidR="00AA28A8" w:rsidRPr="002B36BD" w:rsidRDefault="00AA28A8" w:rsidP="005718B5"/>
                  </w:txbxContent>
                </v:textbox>
              </v:shape>
              <v:shape id="Text Box 574" o:spid="_x0000_s1183" type="#_x0000_t202" style="position:absolute;left:1416;top:159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<v:textbox>
                  <w:txbxContent>
                    <w:p w:rsidR="00AA28A8" w:rsidRPr="002B36BD" w:rsidRDefault="00AA28A8" w:rsidP="005718B5"/>
                  </w:txbxContent>
                </v:textbox>
              </v:shape>
              <v:shape id="Text Box 575" o:spid="_x0000_s1184" type="#_x0000_t202" style="position:absolute;left:1983;top:15989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<v:textbox>
                  <w:txbxContent>
                    <w:p w:rsidR="00AA28A8" w:rsidRPr="002B36BD" w:rsidRDefault="00AA28A8" w:rsidP="005718B5"/>
                  </w:txbxContent>
                </v:textbox>
              </v:shape>
              <v:shape id="Text Box 576" o:spid="_x0000_s1185" type="#_x0000_t202" style="position:absolute;left:3344;top:15989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<v:textbox>
                  <w:txbxContent>
                    <w:p w:rsidR="00AA28A8" w:rsidRPr="00811B2B" w:rsidRDefault="00AA28A8" w:rsidP="00811B2B"/>
                  </w:txbxContent>
                </v:textbox>
              </v:shape>
              <v:shape id="Text Box 577" o:spid="_x0000_s1186" type="#_x0000_t202" style="position:absolute;left:4195;top:15989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<v:textbox>
                  <w:txbxContent>
                    <w:p w:rsidR="00AA28A8" w:rsidRPr="002B36BD" w:rsidRDefault="00AA28A8" w:rsidP="005718B5"/>
                  </w:txbxContent>
                </v:textbox>
              </v:shape>
              <v:line id="Line 578" o:spid="_x0000_s1187" style="position:absolute;flip:x;visibility:visible;mso-wrap-style:square" from="4819,15252" to="11624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fvJcIAAADbAAAADwAAAGRycy9kb3ducmV2LnhtbESPT4vCMBTE7wt+h/AEb2tqDyLVKCII&#10;ynpY/4DXR/PaFJuXkkTb/fabhQWPw8z8hlltBtuKF/nQOFYwm2YgiEunG64V3K77zwWIEJE1to5J&#10;wQ8F2KxHHysstOv5TK9LrEWCcChQgYmxK6QMpSGLYeo64uRVzluMSfpaao99gttW5lk2lxYbTgsG&#10;O9oZKh+Xp1Ugj1/9t9/nt6quDp27H81p3g9KTcbDdgki0hDf4f/2QSvIc/j7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fvJcIAAADbAAAADwAAAAAAAAAAAAAA&#10;AAChAgAAZHJzL2Rvd25yZXYueG1sUEsFBgAAAAAEAAQA+QAAAJADAAAAAA==&#10;" strokeweight="1.5pt"/>
              <v:line id="Line 579" o:spid="_x0000_s1188" style="position:absolute;visibility:visible;mso-wrap-style:square" from="4819,15252" to="4819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<v:line id="Line 580" o:spid="_x0000_s1189" style="position:absolute;visibility:visible;mso-wrap-style:square" from="5613,15252" to="561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<v:line id="Line 581" o:spid="_x0000_s1190" style="position:absolute;flip:x;visibility:visible;mso-wrap-style:square" from="1134,15706" to="1162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53UcMAAADbAAAADwAAAGRycy9kb3ducmV2LnhtbESPzWrDMBCE74W8g9hAb40cQ0Nwo4QQ&#10;CCS0h/wYcl2stWVqrYykxO7bV4FCj8PMfMOsNqPtxIN8aB0rmM8yEMSV0y03Csrr/m0JIkRkjZ1j&#10;UvBDATbrycsKC+0GPtPjEhuRIBwKVGBi7AspQ2XIYpi5njh5tfMWY5K+kdrjkOC2k3mWLaTFltOC&#10;wZ52hqrvy90qkMfP4eT3eVk39aF3t6P5WgyjUq/TcfsBItIY/8N/7YNWkL/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+d1HDAAAA2wAAAA8AAAAAAAAAAAAA&#10;AAAAoQIAAGRycy9kb3ducmV2LnhtbFBLBQYAAAAABAAEAPkAAACRAwAAAAA=&#10;" strokeweight="1.5pt"/>
              <v:line id="Line 582" o:spid="_x0000_s1191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<v:line id="Line 583" o:spid="_x0000_s1192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Gp8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D7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gRqfDAAAA2wAAAA8AAAAAAAAAAAAA&#10;AAAAoQIAAGRycy9kb3ducmV2LnhtbFBLBQYAAAAABAAEAPkAAACRAwAAAAA=&#10;" strokeweight="1.5pt"/>
              <v:line id="Line 584" o:spid="_x0000_s1193" style="position:absolute;flip:x;visibility:visible;mso-wrap-style:square" from="11057,15989" to="11623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/Yz74AAADbAAAADwAAAGRycy9kb3ducmV2LnhtbERPTYvCMBC9C/6HMMLeNLUHWbpGEUFQ&#10;9OCqsNehmTbFZlKSaOu/3xwEj4/3vVwPthVP8qFxrGA+y0AQl043XCu4XXfTbxAhImtsHZOCFwVY&#10;r8ajJRba9fxLz0usRQrhUKACE2NXSBlKQxbDzHXEiauctxgT9LXUHvsUbluZZ9lCWmw4NRjsaGuo&#10;vF8eVoE8HPuz3+W3qq72nfs7mNOiH5T6mgybHxCRhvgRv917rSBPY9OX9APk6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P9jPvgAAANsAAAAPAAAAAAAAAAAAAAAAAKEC&#10;AABkcnMvZG93bnJldi54bWxQSwUGAAAAAAQABAD5AAAAjAMAAAAA&#10;" strokeweight="1.5pt"/>
              <v:line id="Line 585" o:spid="_x0000_s1194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N3TsMAAADbAAAADwAAAGRycy9kb3ducmV2LnhtbESPQWvCQBSE7wX/w/KE3upGC6VGVxHB&#10;Kr0ZRfD2yD6TmOzbdHej8d+7hUKPw8x8w8yXvWnEjZyvLCsYjxIQxLnVFRcKjofN2ycIH5A1NpZJ&#10;wYM8LBeDlzmm2t55T7csFCJC2KeooAyhTaX0eUkG/ci2xNG7WGcwROkKqR3eI9w0cpIkH9JgxXGh&#10;xJbWJeV11hkFpy7j87XeuAa7r+32cvqp/fu3Uq/DfjUDEagP/+G/9k4rmEz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zd07DAAAA2wAAAA8AAAAAAAAAAAAA&#10;AAAAoQIAAGRycy9kb3ducmV2LnhtbFBLBQYAAAAABAAEAPkAAACRAwAAAAA=&#10;" strokeweight="1.5pt"/>
              <v:line id="Line 586" o:spid="_x0000_s1195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BIDr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tfH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ZBIDr8AAADbAAAADwAAAAAAAAAAAAAAAACh&#10;AgAAZHJzL2Rvd25yZXYueG1sUEsFBgAAAAAEAAQA+QAAAI0DAAAAAA==&#10;" strokeweight="1.5pt"/>
              <v:line id="Line 587" o:spid="_x0000_s1196" style="position:absolute;visibility:visible;mso-wrap-style:square" from="3459,15706" to="345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tlcMAAADbAAAADwAAAGRycy9kb3ducmV2LnhtbESPQWvCQBSE7wX/w/IEb3VjhVKiq4hg&#10;ld5MRfD2yD6TmOzbuLvR9N+7BcHjMDPfMPNlbxpxI+crywom4wQEcW51xYWCw+/m/QuED8gaG8uk&#10;4I88LBeDtzmm2t55T7csFCJC2KeooAyhTaX0eUkG/di2xNE7W2cwROkKqR3eI9w08iNJPqXBiuNC&#10;iS2tS8rrrDMKjl3Gp0u9cQ1239vt+Xit/fRHqdGwX81ABOrDK/xs77SC6QT+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c7ZXDAAAA2wAAAA8AAAAAAAAAAAAA&#10;AAAAoQIAAGRycy9kb3ducmV2LnhtbFBLBQYAAAAABAAEAPkAAACRAwAAAAA=&#10;" strokeweight="1.5pt"/>
              <v:line id="Line 588" o:spid="_x0000_s1197" style="position:absolute;visibility:visible;mso-wrap-style:square" from="4309,15706" to="430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5z4s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Oc+LDAAAA2wAAAA8AAAAAAAAAAAAA&#10;AAAAoQIAAGRycy9kb3ducmV2LnhtbFBLBQYAAAAABAAEAPkAAACRAwAAAAA=&#10;" strokeweight="1.5pt"/>
              <v:line id="Line 589" o:spid="_x0000_s1198" style="position:absolute;visibility:visible;mso-wrap-style:square" from="4819,15706" to="481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  <v:line id="Line 590" o:spid="_x0000_s1199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v:line id="Line 591" o:spid="_x0000_s1200" style="position:absolute;visibility:visible;mso-wrap-style:square" from="1134,1570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  <v:shape id="Text Box 592" o:spid="_x0000_s1201" type="#_x0000_t202" style="position:absolute;left:1021;top:16233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<v:textbox>
                  <w:txbxContent>
                    <w:p w:rsidR="00AA28A8" w:rsidRPr="00E54BFB" w:rsidRDefault="00AA28A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593" o:spid="_x0000_s1202" type="#_x0000_t202" style="position:absolute;left:1417;top:16233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<v:textbox>
                  <w:txbxContent>
                    <w:p w:rsidR="00AA28A8" w:rsidRPr="00E54BFB" w:rsidRDefault="00AA28A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594" o:spid="_x0000_s1203" type="#_x0000_t202" style="position:absolute;left:1984;top:16233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<v:textbox>
                  <w:txbxContent>
                    <w:p w:rsidR="00AA28A8" w:rsidRPr="00E54BFB" w:rsidRDefault="00AA28A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595" o:spid="_x0000_s1204" type="#_x0000_t202" style="position:absolute;left:3345;top:16233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<v:textbox>
                  <w:txbxContent>
                    <w:p w:rsidR="00AA28A8" w:rsidRPr="00E54BFB" w:rsidRDefault="00AA28A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596" o:spid="_x0000_s1205" type="#_x0000_t202" style="position:absolute;left:4196;top:16233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<v:textbox>
                  <w:txbxContent>
                    <w:p w:rsidR="00AA28A8" w:rsidRPr="00E54BFB" w:rsidRDefault="00AA28A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597" o:spid="_x0000_s1206" type="#_x0000_t202" style="position:absolute;left:11000;top:156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<v:textbox>
                  <w:txbxContent>
                    <w:p w:rsidR="00AA28A8" w:rsidRPr="00E54BFB" w:rsidRDefault="00AA28A8" w:rsidP="005718B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line id="Line 598" o:spid="_x0000_s1207" style="position:absolute;flip:x;visibility:visible;mso-wrap-style:square" from="1120,280" to="11623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gKhcMAAADbAAAADwAAAGRycy9kb3ducmV2LnhtbESPzWrDMBCE74W8g9hAb40cU0Jwo4QQ&#10;CCS0h/wYcl2stWVqrYykxO7bV4FCj8PMfMOsNqPtxIN8aB0rmM8yEMSV0y03Csrr/m0JIkRkjZ1j&#10;UvBDATbrycsKC+0GPtPjEhuRIBwKVGBi7AspQ2XIYpi5njh5tfMWY5K+kdrjkOC2k3mWLaTFltOC&#10;wZ52hqrvy90qkMfP4eT3eVk39aF3t6P5WgyjUq/TcfsBItIY/8N/7YNW8J7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ICoXDAAAA2wAAAA8AAAAAAAAAAAAA&#10;AAAAoQIAAGRycy9kb3ducmV2LnhtbFBLBQYAAAAABAAEAPkAAACRAwAAAAA=&#10;" strokeweight="1.5pt"/>
              <v:line id="Line 599" o:spid="_x0000_s1208" style="position:absolute;visibility:visible;mso-wrap-style:square" from="1120,280" to="11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SlBM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EpQTDAAAA2wAAAA8AAAAAAAAAAAAA&#10;AAAAoQIAAGRycy9kb3ducmV2LnhtbFBLBQYAAAAABAAEAPkAAACRAwAAAAA=&#10;" strokeweight="1.5pt"/>
              <v:line id="Line 600" o:spid="_x0000_s1209" style="position:absolute;visibility:visible;mso-wrap-style:square" from="1120,16556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09cMMAAADbAAAADwAAAGRycy9kb3ducmV2LnhtbESPQWvCQBSE7wX/w/KE3urGK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tPXDDAAAA2wAAAA8AAAAAAAAAAAAA&#10;AAAAoQIAAGRycy9kb3ducmV2LnhtbFBLBQYAAAAABAAEAPkAAACRAwAAAAA=&#10;" strokeweight="1.5pt"/>
              <v:line id="Line 601" o:spid="_x0000_s1210" style="position:absolute;flip:y;visibility:visible;mso-wrap-style:square" from="11623,280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GS8cMAAADbAAAADwAAAGRycy9kb3ducmV2LnhtbESPQWsCMRSE7wX/Q3iCt5pVrMh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kvHDAAAA2wAAAA8AAAAAAAAAAAAA&#10;AAAAoQIAAGRycy9kb3ducmV2LnhtbFBLBQYAAAAABAAEAPkAAACRAwAAAAA=&#10;" strokeweight="1.5pt"/>
              <v:line id="Line 602" o:spid="_x0000_s1211" style="position:absolute;flip:y;visibility:visible;mso-wrap-style:square" from="454,8335" to="45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MMhsIAAADbAAAADwAAAGRycy9kb3ducmV2LnhtbESPQYvCMBSE7wv+h/AEb2uqLEWqUUQQ&#10;lN3D6gp7fTSvTbF5KUm09d9vFgSPw8x8w6w2g23FnXxoHCuYTTMQxKXTDdcKLj/79wWIEJE1to5J&#10;wYMCbNajtxUW2vV8ovs51iJBOBSowMTYFVKG0pDFMHUdcfIq5y3GJH0ttcc+wW0r51mWS4sNpwWD&#10;He0MldfzzSqQx8/+2+/nl6quDp37PZqvvB+UmoyH7RJEpCG+ws/2QSv4yOH/S/o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TMMhsIAAADbAAAADwAAAAAAAAAAAAAA&#10;AAChAgAAZHJzL2Rvd25yZXYueG1sUEsFBgAAAAAEAAQA+QAAAJADAAAAAA==&#10;" strokeweight="1.5pt"/>
              <v:line id="Line 603" o:spid="_x0000_s1212" style="position:absolute;flip:y;visibility:visible;mso-wrap-style:square" from="737,8335" to="73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+pHcMAAADbAAAADwAAAGRycy9kb3ducmV2LnhtbESPQWsCMRSE7wX/Q3iCt5pVxMp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/qR3DAAAA2wAAAA8AAAAAAAAAAAAA&#10;AAAAoQIAAGRycy9kb3ducmV2LnhtbFBLBQYAAAAABAAEAPkAAACRAwAAAAA=&#10;" strokeweight="1.5pt"/>
              <v:line id="Line 604" o:spid="_x0000_s1213" style="position:absolute;visibility:visible;mso-wrap-style:square" from="454,1655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A3dc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gN3XAAAAA2wAAAA8AAAAAAAAAAAAAAAAA&#10;oQIAAGRycy9kb3ducmV2LnhtbFBLBQYAAAAABAAEAPkAAACOAwAAAAA=&#10;" strokeweight="1.5pt"/>
              <v:line id="Line 605" o:spid="_x0000_s1214" style="position:absolute;visibility:visible;mso-wrap-style:square" from="454,15139" to="113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yS7s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JLuxAAAANsAAAAPAAAAAAAAAAAA&#10;AAAAAKECAABkcnMvZG93bnJldi54bWxQSwUGAAAAAAQABAD5AAAAkgMAAAAA&#10;" strokeweight="1.5pt"/>
              <v:line id="Line 606" o:spid="_x0000_s1215" style="position:absolute;visibility:visible;mso-wrap-style:square" from="454,13154" to="1134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+trs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Pra7AAAAA2wAAAA8AAAAAAAAAAAAAAAAA&#10;oQIAAGRycy9kb3ducmV2LnhtbFBLBQYAAAAABAAEAPkAAACOAwAAAAA=&#10;" strokeweight="1.5pt"/>
              <v:line id="Line 607" o:spid="_x0000_s1216" style="position:absolute;visibility:visible;mso-wrap-style:square" from="454,11737" to="1134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MIN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DCDXDAAAA2wAAAA8AAAAAAAAAAAAA&#10;AAAAoQIAAGRycy9kb3ducmV2LnhtbFBLBQYAAAAABAAEAPkAAACRAwAAAAA=&#10;" strokeweight="1.5pt"/>
              <v:line id="Line 608" o:spid="_x0000_s1217" style="position:absolute;visibility:visible;mso-wrap-style:square" from="454,10319" to="1134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GWQs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lkLDAAAA2wAAAA8AAAAAAAAAAAAA&#10;AAAAoQIAAGRycy9kb3ducmV2LnhtbFBLBQYAAAAABAAEAPkAAACRAwAAAAA=&#10;" strokeweight="1.5pt"/>
              <v:line id="Line 609" o:spid="_x0000_s1218" style="position:absolute;visibility:visible;mso-wrap-style:square" from="454,8335" to="1134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0z2c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M9nDAAAA2wAAAA8AAAAAAAAAAAAA&#10;AAAAoQIAAGRycy9kb3ducmV2LnhtbFBLBQYAAAAABAAEAPkAAACRAwAAAAA=&#10;" strokeweight="1.5pt"/>
              <v:shape id="Text Box 610" o:spid="_x0000_s1219" type="#_x0000_t202" style="position:absolute;left:340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Z8zcYA&#10;AADbAAAADwAAAGRycy9kb3ducmV2LnhtbESPQWvCQBSE74L/YXlCb7rRaimpq4jSUC8S0/bQ22v2&#10;NQlm36bZrYn/3hWEHoeZ+YZZrntTizO1rrKsYDqJQBDnVldcKPh4fx0/g3AeWWNtmRRcyMF6NRws&#10;Mda24yOdM1+IAGEXo4LS+yaW0uUlGXQT2xAH78e2Bn2QbSF1i12Am1rOouhJGqw4LJTY0Lak/JT9&#10;GQWf34dLfWwev6Kq26d98ptmu6RQ6mHUb15AeOr9f/jeftMKFnO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Z8zc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AA28A8" w:rsidRPr="00E54BFB" w:rsidRDefault="00AA28A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611" o:spid="_x0000_s1220" type="#_x0000_t202" style="position:absolute;left:680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rZVsUA&#10;AADbAAAADwAAAGRycy9kb3ducmV2LnhtbESPQWvCQBSE70L/w/IK3sxGiyKpq0hLpb2IRnvo7TX7&#10;TILZtzG7mvjvXUHwOMzMN8xs0ZlKXKhxpWUFwygGQZxZXXKuYL/7GkxBOI+ssbJMCq7kYDF/6c0w&#10;0bblLV1Sn4sAYZeggsL7OpHSZQUZdJGtiYN3sI1BH2STS91gG+CmkqM4nkiDJYeFAmv6KCg7pmej&#10;4Pd/fa229dtfXLY/m2512qSfq1yp/mu3fAfhqfPP8KP9rRWMx3D/En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utlWxQAAANsAAAAPAAAAAAAAAAAAAAAAAJgCAABkcnMv&#10;ZG93bnJldi54bWxQSwUGAAAAAAQABAD1AAAAigMAAAAA&#10;" filled="f" stroked="f">
                <v:textbox style="layout-flow:vertical;mso-layout-flow-alt:bottom-to-top">
                  <w:txbxContent>
                    <w:p w:rsidR="00AA28A8" w:rsidRPr="00FB4F7A" w:rsidRDefault="00AA28A8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2" o:spid="_x0000_s1221" type="#_x0000_t202" style="position:absolute;left:340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hHIcUA&#10;AADbAAAADwAAAGRycy9kb3ducmV2LnhtbESPQWvCQBSE70L/w/IKvenGlopE1yAtDe1FNOrB2zP7&#10;TILZt2l2a+K/dwuCx2FmvmHmSW9qcaHWVZYVjEcRCOLc6ooLBbvt13AKwnlkjbVlUnAlB8niaTDH&#10;WNuON3TJfCEChF2MCkrvm1hKl5dk0I1sQxy8k20N+iDbQuoWuwA3tXyNook0WHFYKLGhj5Lyc/Zn&#10;FOyPq2u9ad4OUdX9rPv0d519poVSL8/9cgbCU+8f4Xv7Wyt4n8D/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aEchxQAAANsAAAAPAAAAAAAAAAAAAAAAAJgCAABkcnMv&#10;ZG93bnJldi54bWxQSwUGAAAAAAQABAD1AAAAigMAAAAA&#10;" filled="f" stroked="f">
                <v:textbox style="layout-flow:vertical;mso-layout-flow-alt:bottom-to-top">
                  <w:txbxContent>
                    <w:p w:rsidR="00AA28A8" w:rsidRPr="00E54BFB" w:rsidRDefault="00AA28A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613" o:spid="_x0000_s1222" type="#_x0000_t202" style="position:absolute;left:680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TiusYA&#10;AADbAAAADwAAAGRycy9kb3ducmV2LnhtbESPQWvCQBSE74L/YXlCb7rRoi2pq4jSUC8S0/bQ22v2&#10;NQlm36bZrYn/3hWEHoeZ+YZZrntTizO1rrKsYDqJQBDnVldcKPh4fx0/g3AeWWNtmRRcyMF6NRws&#10;Mda24yOdM1+IAGEXo4LS+yaW0uUlGXQT2xAH78e2Bn2QbSF1i12Am1rOomghDVYcFkpsaFtSfsr+&#10;jILP78OlPjaPX1HV7dM++U2zXVIo9TDqNy8gPPX+P3xvv2kF8ye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Tius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AA28A8" w:rsidRPr="00FB4F7A" w:rsidRDefault="00AA28A8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4" o:spid="_x0000_s1223" type="#_x0000_t202" style="position:absolute;left:340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t2yMEA&#10;AADbAAAADwAAAGRycy9kb3ducmV2LnhtbERPTYvCMBC9L/gfwgje1tSVFalGERdl9yJa9eBtbMa2&#10;2Exqk7X135uD4PHxvqfz1pTiTrUrLCsY9CMQxKnVBWcKDvvV5xiE88gaS8uk4EEO5rPOxxRjbRve&#10;0T3xmQgh7GJUkHtfxVK6NCeDrm8r4sBdbG3QB1hnUtfYhHBTyq8oGkmDBYeGHCta5pRek3+j4Hje&#10;PMpdNTxFRfO3bde3bfKzzpTqddvFBISn1r/FL/evVvAdxoYv4Q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7dsjBAAAA2wAAAA8AAAAAAAAAAAAAAAAAmAIAAGRycy9kb3du&#10;cmV2LnhtbFBLBQYAAAAABAAEAPUAAACGAwAAAAA=&#10;" filled="f" stroked="f">
                <v:textbox style="layout-flow:vertical;mso-layout-flow-alt:bottom-to-top">
                  <w:txbxContent>
                    <w:p w:rsidR="00AA28A8" w:rsidRPr="00E54BFB" w:rsidRDefault="00AA28A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615" o:spid="_x0000_s1224" type="#_x0000_t202" style="position:absolute;left:680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fTU8YA&#10;AADbAAAADwAAAGRycy9kb3ducmV2LnhtbESPQWvCQBSE74L/YXlCb7rRorSpq4jSUC8S0/bQ22v2&#10;NQlm36bZrYn/3hWEHoeZ+YZZrntTizO1rrKsYDqJQBDnVldcKPh4fx0/gXAeWWNtmRRcyMF6NRws&#10;Mda24yOdM1+IAGEXo4LS+yaW0uUlGXQT2xAH78e2Bn2QbSF1i12Am1rOomghDVYcFkpsaFtSfsr+&#10;jILP78OlPjaPX1HV7dM++U2zXVIo9TDqNy8gPPX+P3xvv2kF82e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fTU8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AA28A8" w:rsidRPr="00FB4F7A" w:rsidRDefault="00AA28A8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6" o:spid="_x0000_s1225" type="#_x0000_t202" style="position:absolute;left:340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Gwc8IA&#10;AADbAAAADwAAAGRycy9kb3ducmV2LnhtbERPy2rCQBTdF/oPwy10VydtIZToKGKp6KbEqAt318w1&#10;CWbuxMyYx993FgWXh/OeLQZTi45aV1lW8D6JQBDnVldcKDjsf96+QDiPrLG2TApGcrCYPz/NMNG2&#10;5x11mS9ECGGXoILS+yaR0uUlGXQT2xAH7mJbgz7AtpC6xT6Em1p+RFEsDVYcGkpsaFVSfs3uRsHx&#10;/DvWu+bzFFX9Nh3WtzT7XhdKvb4MyykIT4N/iP/dG60gDuvDl/AD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bBzwgAAANsAAAAPAAAAAAAAAAAAAAAAAJgCAABkcnMvZG93&#10;bnJldi54bWxQSwUGAAAAAAQABAD1AAAAhwMAAAAA&#10;" filled="f" stroked="f">
                <v:textbox style="layout-flow:vertical;mso-layout-flow-alt:bottom-to-top">
                  <w:txbxContent>
                    <w:p w:rsidR="00AA28A8" w:rsidRPr="00E54BFB" w:rsidRDefault="00AA28A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617" o:spid="_x0000_s1226" type="#_x0000_t202" style="position:absolute;left:680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0V6MQA&#10;AADbAAAADwAAAGRycy9kb3ducmV2LnhtbESPQYvCMBSE7wv+h/AEb2uqgkg1yqIoehGtetjb2+Zt&#10;W2xeahNt/febBcHjMDPfMLNFa0rxoNoVlhUM+hEI4tTqgjMF59P6cwLCeWSNpWVS8CQHi3nnY4ax&#10;tg0f6ZH4TAQIuxgV5N5XsZQuzcmg69uKOHi/tjbog6wzqWtsAtyUchhFY2mw4LCQY0XLnNJrcjcK&#10;Lj/7Z3msRt9R0ewO7eZ2SFabTKlet/2agvDU+nf41d5qBeMB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tFej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AA28A8" w:rsidRPr="00FB4F7A" w:rsidRDefault="00AA28A8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8" o:spid="_x0000_s1227" type="#_x0000_t202" style="position:absolute;left:340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+Ln8QA&#10;AADbAAAADwAAAGRycy9kb3ducmV2LnhtbESPQYvCMBSE7wv+h/AEb2uqgkg1iigr7mXRqgdvz+bZ&#10;FpuXbhNt/febBcHjMDPfMLNFa0rxoNoVlhUM+hEI4tTqgjMFx8PX5wSE88gaS8uk4EkOFvPOxwxj&#10;bRve0yPxmQgQdjEqyL2vYildmpNB17cVcfCutjbog6wzqWtsAtyUchhFY2mw4LCQY0WrnNJbcjcK&#10;TpefZ7mvRueoaL537eZ3l6w3mVK9brucgvDU+nf41d5qBeMh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/i5/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AA28A8" w:rsidRPr="00E54BFB" w:rsidRDefault="00AA28A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619" o:spid="_x0000_s1228" type="#_x0000_t202" style="position:absolute;left:680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MuBMQA&#10;AADbAAAADwAAAGRycy9kb3ducmV2LnhtbESPQYvCMBSE74L/ITzBm6YqiFSjLIriXhatetjb2+Zt&#10;W2xeahNt/febBcHjMDPfMItVa0rxoNoVlhWMhhEI4tTqgjMF59N2MAPhPLLG0jIpeJKD1bLbWWCs&#10;bcNHeiQ+EwHCLkYFufdVLKVLczLohrYiDt6vrQ36IOtM6hqbADelHEfRVBosOCzkWNE6p/Sa3I2C&#10;y8/XszxWk++oaD4P7e52SDa7TKl+r/2Yg/DU+nf41d5rBdMJ/H8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zLgT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AA28A8" w:rsidRPr="00FB4F7A" w:rsidRDefault="00AA28A8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AA28A8" w:rsidRPr="00E54BFB" w:rsidRDefault="00AA28A8" w:rsidP="005718B5">
    <w:pPr>
      <w:pStyle w:val="a3"/>
      <w:jc w:val="center"/>
      <w:rPr>
        <w:rFonts w:ascii="Arial" w:hAnsi="Arial" w:cs="Arial"/>
        <w:sz w:val="28"/>
        <w:szCs w:val="28"/>
        <w:lang w:val="en-US"/>
      </w:rPr>
    </w:pPr>
    <w:r w:rsidRPr="00E54BFB">
      <w:rPr>
        <w:rFonts w:ascii="Arial" w:hAnsi="Arial" w:cs="Arial"/>
        <w:sz w:val="28"/>
        <w:szCs w:val="28"/>
      </w:rPr>
      <w:t>Лист регистрации изменений</w:t>
    </w:r>
  </w:p>
  <w:p w:rsidR="00AA28A8" w:rsidRPr="00E54BFB" w:rsidRDefault="00AA28A8" w:rsidP="005718B5">
    <w:pPr>
      <w:pStyle w:val="a3"/>
      <w:rPr>
        <w:rFonts w:ascii="Arial" w:hAnsi="Arial" w:cs="Arial"/>
        <w:sz w:val="28"/>
        <w:szCs w:val="28"/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134"/>
      <w:gridCol w:w="6237"/>
      <w:gridCol w:w="567"/>
      <w:gridCol w:w="2090"/>
    </w:tblGrid>
    <w:tr w:rsidR="00AA28A8" w:rsidRPr="000E546B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AA28A8" w:rsidRPr="000E546B" w:rsidRDefault="00AA28A8" w:rsidP="000E546B">
          <w:pPr>
            <w:ind w:left="113" w:right="113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>
                    <wp:simplePos x="0" y="0"/>
                    <wp:positionH relativeFrom="column">
                      <wp:posOffset>-75565</wp:posOffset>
                    </wp:positionH>
                    <wp:positionV relativeFrom="paragraph">
                      <wp:posOffset>-498475</wp:posOffset>
                    </wp:positionV>
                    <wp:extent cx="0" cy="10335260"/>
                    <wp:effectExtent l="10160" t="15875" r="18415" b="12065"/>
                    <wp:wrapNone/>
                    <wp:docPr id="11" name="Line 50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F2F5317" id="Line 50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-39.25pt" to="-5.95pt,7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1pyFQIAAC0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" strokeweight="1.5pt"/>
                </w:pict>
              </mc:Fallback>
            </mc:AlternateConten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0560" behindDoc="0" locked="0" layoutInCell="1" allowOverlap="1">
                    <wp:simplePos x="0" y="0"/>
                    <wp:positionH relativeFrom="column">
                      <wp:posOffset>-75565</wp:posOffset>
                    </wp:positionH>
                    <wp:positionV relativeFrom="paragraph">
                      <wp:posOffset>-498475</wp:posOffset>
                    </wp:positionV>
                    <wp:extent cx="6669405" cy="0"/>
                    <wp:effectExtent l="10160" t="15875" r="16510" b="12700"/>
                    <wp:wrapNone/>
                    <wp:docPr id="10" name="Line 50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666940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D1D498E" id="Line 505" o:spid="_x0000_s1026" style="position:absolute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-39.25pt" to="519.2pt,-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" strokeweight="1.5pt"/>
                </w:pict>
              </mc:Fallback>
            </mc:AlternateContent>
          </w:r>
          <w:r w:rsidRPr="000E546B">
            <w:rPr>
              <w:rFonts w:ascii="Arial" w:hAnsi="Arial" w:cs="Arial"/>
            </w:rPr>
            <w:t>Зона</w:t>
          </w:r>
        </w:p>
      </w:tc>
      <w:tc>
        <w:tcPr>
          <w:tcW w:w="1134" w:type="dxa"/>
          <w:shd w:val="clear" w:color="auto" w:fill="auto"/>
          <w:vAlign w:val="center"/>
        </w:tcPr>
        <w:p w:rsidR="00AA28A8" w:rsidRPr="000E546B" w:rsidRDefault="00AA28A8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Поз. обо- значение</w:t>
          </w:r>
        </w:p>
      </w:tc>
      <w:tc>
        <w:tcPr>
          <w:tcW w:w="6237" w:type="dxa"/>
          <w:shd w:val="clear" w:color="auto" w:fill="auto"/>
          <w:vAlign w:val="center"/>
        </w:tcPr>
        <w:p w:rsidR="00AA28A8" w:rsidRPr="000E546B" w:rsidRDefault="00AA28A8" w:rsidP="000E546B">
          <w:pPr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Наименование</w:t>
          </w:r>
        </w:p>
      </w:tc>
      <w:tc>
        <w:tcPr>
          <w:tcW w:w="567" w:type="dxa"/>
          <w:shd w:val="clear" w:color="auto" w:fill="auto"/>
          <w:textDirection w:val="btLr"/>
          <w:vAlign w:val="center"/>
        </w:tcPr>
        <w:p w:rsidR="00AA28A8" w:rsidRPr="000E546B" w:rsidRDefault="00AA28A8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Кол.</w:t>
          </w:r>
        </w:p>
      </w:tc>
      <w:tc>
        <w:tcPr>
          <w:tcW w:w="2090" w:type="dxa"/>
          <w:shd w:val="clear" w:color="auto" w:fill="auto"/>
          <w:vAlign w:val="center"/>
        </w:tcPr>
        <w:p w:rsidR="00AA28A8" w:rsidRPr="000E546B" w:rsidRDefault="00AA28A8" w:rsidP="000E546B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>
                    <wp:simplePos x="0" y="0"/>
                    <wp:positionH relativeFrom="column">
                      <wp:posOffset>1264920</wp:posOffset>
                    </wp:positionH>
                    <wp:positionV relativeFrom="paragraph">
                      <wp:posOffset>27305</wp:posOffset>
                    </wp:positionV>
                    <wp:extent cx="0" cy="10335260"/>
                    <wp:effectExtent l="17145" t="17780" r="11430" b="10160"/>
                    <wp:wrapNone/>
                    <wp:docPr id="9" name="Line 50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D9A9083" id="Line 507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6pt,2.15pt" to="99.6pt,8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" strokeweight="1.5pt"/>
                </w:pict>
              </mc:Fallback>
            </mc:AlternateContent>
          </w:r>
          <w:r w:rsidRPr="000E546B">
            <w:rPr>
              <w:rFonts w:ascii="Arial" w:hAnsi="Arial" w:cs="Arial"/>
            </w:rPr>
            <w:t>Примечание</w:t>
          </w:r>
        </w:p>
      </w:tc>
    </w:tr>
  </w:tbl>
  <w:p w:rsidR="00AA28A8" w:rsidRDefault="00AA28A8" w:rsidP="00770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36195</wp:posOffset>
              </wp:positionV>
              <wp:extent cx="288290" cy="2160270"/>
              <wp:effectExtent l="1905" t="0" r="0" b="3810"/>
              <wp:wrapNone/>
              <wp:docPr id="8" name="Text Box 5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28A8" w:rsidRPr="00140824" w:rsidRDefault="00AA28A8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Перв. примен.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13" o:spid="_x0000_s1229" type="#_x0000_t202" style="position:absolute;margin-left:-53.85pt;margin-top:2.85pt;width:22.7pt;height:170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" filled="f" stroked="f">
              <v:textbox style="layout-flow:vertical;mso-layout-flow-alt:bottom-to-top">
                <w:txbxContent>
                  <w:p w:rsidR="00AA28A8" w:rsidRPr="00140824" w:rsidRDefault="00AA28A8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>Перв. примен.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36195</wp:posOffset>
              </wp:positionV>
              <wp:extent cx="431800" cy="0"/>
              <wp:effectExtent l="17145" t="17145" r="17780" b="11430"/>
              <wp:wrapNone/>
              <wp:docPr id="7" name="Line 5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94677C" id="Line 5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2.85pt" to="-14.1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73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-431800</wp:posOffset>
              </wp:positionH>
              <wp:positionV relativeFrom="paragraph">
                <wp:posOffset>36195</wp:posOffset>
              </wp:positionV>
              <wp:extent cx="0" cy="4320540"/>
              <wp:effectExtent l="15875" t="17145" r="12700" b="15240"/>
              <wp:wrapNone/>
              <wp:docPr id="6" name="Line 5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3205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068E6B" id="Line 51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pt,2.85pt" to="-34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OqFAIAACsEAAAOAAAAZHJzL2Uyb0RvYy54bWysU82O2jAQvlfqO1i+QxI2U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36195</wp:posOffset>
              </wp:positionV>
              <wp:extent cx="0" cy="4320540"/>
              <wp:effectExtent l="17145" t="17145" r="11430" b="15240"/>
              <wp:wrapNone/>
              <wp:docPr id="5" name="Line 5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3205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1A8C9B" id="Line 50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2.85pt" to="-48.15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hlNFAIAACs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36195</wp:posOffset>
              </wp:positionV>
              <wp:extent cx="288290" cy="2160270"/>
              <wp:effectExtent l="0" t="0" r="0" b="3810"/>
              <wp:wrapNone/>
              <wp:docPr id="4" name="Text Box 5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28A8" w:rsidRPr="00AA544F" w:rsidRDefault="00AA28A8" w:rsidP="006C1D76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instrText xml:space="preserve"> DOCPROPERTY  Первичная_применяемость  \* MERGEFORMAT </w:instrTex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  <w:t>Ошибка! Неизвестное имя свойства документа.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8" o:spid="_x0000_s1230" type="#_x0000_t202" style="position:absolute;margin-left:-36.85pt;margin-top:2.85pt;width:22.7pt;height:170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" filled="f" stroked="f">
              <v:textbox style="layout-flow:vertical;mso-layout-flow-alt:bottom-to-top">
                <w:txbxContent>
                  <w:p w:rsidR="00AA28A8" w:rsidRPr="00AA544F" w:rsidRDefault="00AA28A8" w:rsidP="006C1D76">
                    <w:pPr>
                      <w:jc w:val="center"/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DOCPROPERTY  Первичная_применяемость  \* MERGEFORMAT </w:instrTex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bCs/>
                        <w:i/>
                        <w:sz w:val="16"/>
                        <w:szCs w:val="16"/>
                      </w:rPr>
                      <w:t>Ошибка! Неизвестное имя свойства документа.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A28A8" w:rsidRDefault="00AA28A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2020570</wp:posOffset>
              </wp:positionV>
              <wp:extent cx="288290" cy="2160270"/>
              <wp:effectExtent l="1905" t="1270" r="0" b="635"/>
              <wp:wrapNone/>
              <wp:docPr id="3" name="Text Box 5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28A8" w:rsidRPr="00140824" w:rsidRDefault="00AA28A8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Справ.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5" o:spid="_x0000_s1231" type="#_x0000_t202" style="position:absolute;margin-left:-53.85pt;margin-top:159.1pt;width:22.7pt;height:170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" filled="f" stroked="f">
              <v:textbox style="layout-flow:vertical;mso-layout-flow-alt:bottom-to-top">
                <w:txbxContent>
                  <w:p w:rsidR="00AA28A8" w:rsidRPr="00140824" w:rsidRDefault="00AA28A8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>Справ. №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2020570</wp:posOffset>
              </wp:positionV>
              <wp:extent cx="288290" cy="2160270"/>
              <wp:effectExtent l="0" t="1270" r="0" b="635"/>
              <wp:wrapNone/>
              <wp:docPr id="2" name="Text Box 5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28A8" w:rsidRPr="00140824" w:rsidRDefault="00AA28A8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4" o:spid="_x0000_s1232" type="#_x0000_t202" style="position:absolute;margin-left:-36.85pt;margin-top:159.1pt;width:22.7pt;height:170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" filled="f" stroked="f">
              <v:textbox style="layout-flow:vertical;mso-layout-flow-alt:bottom-to-top">
                <w:txbxContent>
                  <w:p w:rsidR="00AA28A8" w:rsidRPr="00140824" w:rsidRDefault="00AA28A8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2020570</wp:posOffset>
              </wp:positionV>
              <wp:extent cx="431800" cy="0"/>
              <wp:effectExtent l="17145" t="10795" r="17780" b="17780"/>
              <wp:wrapNone/>
              <wp:docPr id="1" name="Line 5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F34EC6" id="Line 51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159.1pt" to="-14.15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eIPEwIAACo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E7C8C"/>
    <w:multiLevelType w:val="hybridMultilevel"/>
    <w:tmpl w:val="C6F2D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6"/>
  <w:drawingGridVerticalSpacing w:val="6"/>
  <w:noPunctuationKerning/>
  <w:characterSpacingControl w:val="doNotCompress"/>
  <w:hdrShapeDefaults>
    <o:shapedefaults v:ext="edit" spidmax="10241" style="mso-height-percent:1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405"/>
    <w:rsid w:val="000001A7"/>
    <w:rsid w:val="0000039B"/>
    <w:rsid w:val="00003070"/>
    <w:rsid w:val="00005B04"/>
    <w:rsid w:val="00005EDD"/>
    <w:rsid w:val="000116AC"/>
    <w:rsid w:val="00014219"/>
    <w:rsid w:val="00014439"/>
    <w:rsid w:val="0001502F"/>
    <w:rsid w:val="00015281"/>
    <w:rsid w:val="00015B26"/>
    <w:rsid w:val="00016550"/>
    <w:rsid w:val="0002074C"/>
    <w:rsid w:val="00020DD2"/>
    <w:rsid w:val="000235DF"/>
    <w:rsid w:val="000237D6"/>
    <w:rsid w:val="00024382"/>
    <w:rsid w:val="00024DC8"/>
    <w:rsid w:val="00025613"/>
    <w:rsid w:val="00031CFE"/>
    <w:rsid w:val="00032E35"/>
    <w:rsid w:val="00034843"/>
    <w:rsid w:val="00034C4C"/>
    <w:rsid w:val="00040099"/>
    <w:rsid w:val="00041C6D"/>
    <w:rsid w:val="00042A3C"/>
    <w:rsid w:val="00045357"/>
    <w:rsid w:val="0004565E"/>
    <w:rsid w:val="00046014"/>
    <w:rsid w:val="00050180"/>
    <w:rsid w:val="00053550"/>
    <w:rsid w:val="000541EE"/>
    <w:rsid w:val="0005603A"/>
    <w:rsid w:val="00056789"/>
    <w:rsid w:val="00056B0B"/>
    <w:rsid w:val="0005768D"/>
    <w:rsid w:val="00062169"/>
    <w:rsid w:val="00062486"/>
    <w:rsid w:val="000629D0"/>
    <w:rsid w:val="00062D6F"/>
    <w:rsid w:val="00063792"/>
    <w:rsid w:val="0006606F"/>
    <w:rsid w:val="0006632C"/>
    <w:rsid w:val="000700DE"/>
    <w:rsid w:val="0007258B"/>
    <w:rsid w:val="00073672"/>
    <w:rsid w:val="00073736"/>
    <w:rsid w:val="00073A67"/>
    <w:rsid w:val="00075C55"/>
    <w:rsid w:val="000761A5"/>
    <w:rsid w:val="00076BCE"/>
    <w:rsid w:val="00076EF0"/>
    <w:rsid w:val="000816FA"/>
    <w:rsid w:val="000867B4"/>
    <w:rsid w:val="000872CF"/>
    <w:rsid w:val="000873DA"/>
    <w:rsid w:val="00090E3C"/>
    <w:rsid w:val="0009280C"/>
    <w:rsid w:val="00095F46"/>
    <w:rsid w:val="000965CB"/>
    <w:rsid w:val="000970C6"/>
    <w:rsid w:val="00097525"/>
    <w:rsid w:val="000A0881"/>
    <w:rsid w:val="000A1379"/>
    <w:rsid w:val="000A1C30"/>
    <w:rsid w:val="000A2B5A"/>
    <w:rsid w:val="000A4703"/>
    <w:rsid w:val="000A68D3"/>
    <w:rsid w:val="000A69A0"/>
    <w:rsid w:val="000A6C7A"/>
    <w:rsid w:val="000A74B6"/>
    <w:rsid w:val="000A794C"/>
    <w:rsid w:val="000B0262"/>
    <w:rsid w:val="000B1217"/>
    <w:rsid w:val="000B13CD"/>
    <w:rsid w:val="000B14AE"/>
    <w:rsid w:val="000B2404"/>
    <w:rsid w:val="000B408F"/>
    <w:rsid w:val="000B40F8"/>
    <w:rsid w:val="000B470C"/>
    <w:rsid w:val="000B61A8"/>
    <w:rsid w:val="000B62CE"/>
    <w:rsid w:val="000C0357"/>
    <w:rsid w:val="000C03FF"/>
    <w:rsid w:val="000C0711"/>
    <w:rsid w:val="000C2232"/>
    <w:rsid w:val="000C4D7A"/>
    <w:rsid w:val="000C61FC"/>
    <w:rsid w:val="000C65B7"/>
    <w:rsid w:val="000C70AB"/>
    <w:rsid w:val="000C7266"/>
    <w:rsid w:val="000C74A6"/>
    <w:rsid w:val="000D3449"/>
    <w:rsid w:val="000D3D6A"/>
    <w:rsid w:val="000D7DDD"/>
    <w:rsid w:val="000E0182"/>
    <w:rsid w:val="000E1452"/>
    <w:rsid w:val="000E17ED"/>
    <w:rsid w:val="000E4841"/>
    <w:rsid w:val="000E4D1A"/>
    <w:rsid w:val="000E546B"/>
    <w:rsid w:val="000F041F"/>
    <w:rsid w:val="000F1446"/>
    <w:rsid w:val="000F1D4C"/>
    <w:rsid w:val="000F1F0E"/>
    <w:rsid w:val="000F22BA"/>
    <w:rsid w:val="000F2B18"/>
    <w:rsid w:val="000F4663"/>
    <w:rsid w:val="000F65E3"/>
    <w:rsid w:val="000F695B"/>
    <w:rsid w:val="000F7010"/>
    <w:rsid w:val="00101C21"/>
    <w:rsid w:val="001025A8"/>
    <w:rsid w:val="001025F8"/>
    <w:rsid w:val="00103E92"/>
    <w:rsid w:val="00110705"/>
    <w:rsid w:val="00110EEC"/>
    <w:rsid w:val="00111D60"/>
    <w:rsid w:val="00111DEE"/>
    <w:rsid w:val="00113173"/>
    <w:rsid w:val="00113492"/>
    <w:rsid w:val="0011349A"/>
    <w:rsid w:val="001139FE"/>
    <w:rsid w:val="00113A7D"/>
    <w:rsid w:val="00113FFE"/>
    <w:rsid w:val="0011589F"/>
    <w:rsid w:val="00116186"/>
    <w:rsid w:val="00116731"/>
    <w:rsid w:val="00117DE6"/>
    <w:rsid w:val="001211E3"/>
    <w:rsid w:val="001223E5"/>
    <w:rsid w:val="0012291E"/>
    <w:rsid w:val="00122DBA"/>
    <w:rsid w:val="0012410A"/>
    <w:rsid w:val="001250D2"/>
    <w:rsid w:val="00126FB1"/>
    <w:rsid w:val="00130C08"/>
    <w:rsid w:val="0013102B"/>
    <w:rsid w:val="001315B3"/>
    <w:rsid w:val="001323AF"/>
    <w:rsid w:val="0013407E"/>
    <w:rsid w:val="00136514"/>
    <w:rsid w:val="00137830"/>
    <w:rsid w:val="001407B7"/>
    <w:rsid w:val="00140824"/>
    <w:rsid w:val="00143792"/>
    <w:rsid w:val="001452D6"/>
    <w:rsid w:val="0014535B"/>
    <w:rsid w:val="00150CEF"/>
    <w:rsid w:val="00150E3D"/>
    <w:rsid w:val="00151291"/>
    <w:rsid w:val="001523DA"/>
    <w:rsid w:val="0015371C"/>
    <w:rsid w:val="001554E1"/>
    <w:rsid w:val="0015718B"/>
    <w:rsid w:val="001606A8"/>
    <w:rsid w:val="0016074F"/>
    <w:rsid w:val="00161D62"/>
    <w:rsid w:val="00165A41"/>
    <w:rsid w:val="00166903"/>
    <w:rsid w:val="001670A1"/>
    <w:rsid w:val="0016764F"/>
    <w:rsid w:val="001701B3"/>
    <w:rsid w:val="00171955"/>
    <w:rsid w:val="001725E3"/>
    <w:rsid w:val="0017298D"/>
    <w:rsid w:val="001760D1"/>
    <w:rsid w:val="00177813"/>
    <w:rsid w:val="00177954"/>
    <w:rsid w:val="001828B2"/>
    <w:rsid w:val="00184507"/>
    <w:rsid w:val="00184CC1"/>
    <w:rsid w:val="00187523"/>
    <w:rsid w:val="001907CF"/>
    <w:rsid w:val="00190AA5"/>
    <w:rsid w:val="001965A3"/>
    <w:rsid w:val="001A3259"/>
    <w:rsid w:val="001A4FFC"/>
    <w:rsid w:val="001A74F7"/>
    <w:rsid w:val="001B00F0"/>
    <w:rsid w:val="001B0397"/>
    <w:rsid w:val="001B2E83"/>
    <w:rsid w:val="001B3E89"/>
    <w:rsid w:val="001B436F"/>
    <w:rsid w:val="001B561F"/>
    <w:rsid w:val="001B72B1"/>
    <w:rsid w:val="001B7474"/>
    <w:rsid w:val="001C00CC"/>
    <w:rsid w:val="001C11FF"/>
    <w:rsid w:val="001C5E66"/>
    <w:rsid w:val="001C647B"/>
    <w:rsid w:val="001D023B"/>
    <w:rsid w:val="001D0A80"/>
    <w:rsid w:val="001D0E2E"/>
    <w:rsid w:val="001D1F69"/>
    <w:rsid w:val="001D27C2"/>
    <w:rsid w:val="001D2DA6"/>
    <w:rsid w:val="001D3E4C"/>
    <w:rsid w:val="001D503C"/>
    <w:rsid w:val="001D78C1"/>
    <w:rsid w:val="001E0246"/>
    <w:rsid w:val="001E1F2A"/>
    <w:rsid w:val="001E308B"/>
    <w:rsid w:val="001E3F44"/>
    <w:rsid w:val="001E4BC1"/>
    <w:rsid w:val="001E59F7"/>
    <w:rsid w:val="001F2575"/>
    <w:rsid w:val="001F292E"/>
    <w:rsid w:val="001F47B0"/>
    <w:rsid w:val="001F4933"/>
    <w:rsid w:val="001F511B"/>
    <w:rsid w:val="0020265B"/>
    <w:rsid w:val="00204692"/>
    <w:rsid w:val="002053CD"/>
    <w:rsid w:val="002104FE"/>
    <w:rsid w:val="00211031"/>
    <w:rsid w:val="00212F11"/>
    <w:rsid w:val="002137B8"/>
    <w:rsid w:val="00213AEB"/>
    <w:rsid w:val="00217775"/>
    <w:rsid w:val="00220F17"/>
    <w:rsid w:val="00221340"/>
    <w:rsid w:val="00221854"/>
    <w:rsid w:val="002232E4"/>
    <w:rsid w:val="00223E7E"/>
    <w:rsid w:val="00224E50"/>
    <w:rsid w:val="002262A9"/>
    <w:rsid w:val="00226831"/>
    <w:rsid w:val="00227255"/>
    <w:rsid w:val="002324DB"/>
    <w:rsid w:val="00241604"/>
    <w:rsid w:val="00241A0E"/>
    <w:rsid w:val="00244B51"/>
    <w:rsid w:val="00245D11"/>
    <w:rsid w:val="00247921"/>
    <w:rsid w:val="00247B3A"/>
    <w:rsid w:val="0025028F"/>
    <w:rsid w:val="00250504"/>
    <w:rsid w:val="0025061D"/>
    <w:rsid w:val="00253D65"/>
    <w:rsid w:val="00254314"/>
    <w:rsid w:val="00254929"/>
    <w:rsid w:val="00255597"/>
    <w:rsid w:val="00256AD2"/>
    <w:rsid w:val="002578D5"/>
    <w:rsid w:val="00262349"/>
    <w:rsid w:val="00265C3D"/>
    <w:rsid w:val="00267DFB"/>
    <w:rsid w:val="0027023D"/>
    <w:rsid w:val="00271EA1"/>
    <w:rsid w:val="00273A90"/>
    <w:rsid w:val="00273DEF"/>
    <w:rsid w:val="00273E0D"/>
    <w:rsid w:val="002744C8"/>
    <w:rsid w:val="00275B7A"/>
    <w:rsid w:val="0027610A"/>
    <w:rsid w:val="002776CD"/>
    <w:rsid w:val="00277ADC"/>
    <w:rsid w:val="00280755"/>
    <w:rsid w:val="00282F5C"/>
    <w:rsid w:val="00283008"/>
    <w:rsid w:val="002850EA"/>
    <w:rsid w:val="0029072F"/>
    <w:rsid w:val="00293144"/>
    <w:rsid w:val="00293B18"/>
    <w:rsid w:val="0029422E"/>
    <w:rsid w:val="00295287"/>
    <w:rsid w:val="00295D03"/>
    <w:rsid w:val="002A01FD"/>
    <w:rsid w:val="002A0204"/>
    <w:rsid w:val="002A12D9"/>
    <w:rsid w:val="002A2F7F"/>
    <w:rsid w:val="002A3B88"/>
    <w:rsid w:val="002A44C7"/>
    <w:rsid w:val="002A4FEE"/>
    <w:rsid w:val="002A6505"/>
    <w:rsid w:val="002A6B4C"/>
    <w:rsid w:val="002A76F5"/>
    <w:rsid w:val="002B03B6"/>
    <w:rsid w:val="002B09A1"/>
    <w:rsid w:val="002B3016"/>
    <w:rsid w:val="002B3339"/>
    <w:rsid w:val="002B36BD"/>
    <w:rsid w:val="002B527C"/>
    <w:rsid w:val="002B6B5E"/>
    <w:rsid w:val="002B73B6"/>
    <w:rsid w:val="002B7419"/>
    <w:rsid w:val="002C1524"/>
    <w:rsid w:val="002C2706"/>
    <w:rsid w:val="002D1881"/>
    <w:rsid w:val="002D341F"/>
    <w:rsid w:val="002D41AE"/>
    <w:rsid w:val="002D4FC5"/>
    <w:rsid w:val="002D7149"/>
    <w:rsid w:val="002E01F5"/>
    <w:rsid w:val="002E1FA4"/>
    <w:rsid w:val="002E6668"/>
    <w:rsid w:val="002E6BB5"/>
    <w:rsid w:val="002E6EEF"/>
    <w:rsid w:val="002F0FC3"/>
    <w:rsid w:val="002F11E7"/>
    <w:rsid w:val="002F13F4"/>
    <w:rsid w:val="002F2CD0"/>
    <w:rsid w:val="002F39E2"/>
    <w:rsid w:val="002F3F90"/>
    <w:rsid w:val="002F4089"/>
    <w:rsid w:val="002F4298"/>
    <w:rsid w:val="002F4CDB"/>
    <w:rsid w:val="002F5CB0"/>
    <w:rsid w:val="002F68EB"/>
    <w:rsid w:val="002F6C47"/>
    <w:rsid w:val="0030237F"/>
    <w:rsid w:val="0030494C"/>
    <w:rsid w:val="0030787B"/>
    <w:rsid w:val="00311380"/>
    <w:rsid w:val="0031208B"/>
    <w:rsid w:val="00312EDC"/>
    <w:rsid w:val="003138EE"/>
    <w:rsid w:val="00314814"/>
    <w:rsid w:val="00317489"/>
    <w:rsid w:val="00321E98"/>
    <w:rsid w:val="003221BF"/>
    <w:rsid w:val="00325A41"/>
    <w:rsid w:val="003265D8"/>
    <w:rsid w:val="0032668C"/>
    <w:rsid w:val="003273F8"/>
    <w:rsid w:val="003278D5"/>
    <w:rsid w:val="003300DD"/>
    <w:rsid w:val="003329B0"/>
    <w:rsid w:val="0033379B"/>
    <w:rsid w:val="00333CD2"/>
    <w:rsid w:val="003366A5"/>
    <w:rsid w:val="00340F48"/>
    <w:rsid w:val="00343486"/>
    <w:rsid w:val="00343C0C"/>
    <w:rsid w:val="00344DAF"/>
    <w:rsid w:val="00345271"/>
    <w:rsid w:val="0034777A"/>
    <w:rsid w:val="00350642"/>
    <w:rsid w:val="0035064B"/>
    <w:rsid w:val="0035296A"/>
    <w:rsid w:val="003551DF"/>
    <w:rsid w:val="00356CF2"/>
    <w:rsid w:val="00357B77"/>
    <w:rsid w:val="003605EA"/>
    <w:rsid w:val="003635F7"/>
    <w:rsid w:val="0036715C"/>
    <w:rsid w:val="003671C7"/>
    <w:rsid w:val="00371EDB"/>
    <w:rsid w:val="00373252"/>
    <w:rsid w:val="0037675D"/>
    <w:rsid w:val="003768E4"/>
    <w:rsid w:val="003822E4"/>
    <w:rsid w:val="00382D12"/>
    <w:rsid w:val="00383120"/>
    <w:rsid w:val="00390CB2"/>
    <w:rsid w:val="00391152"/>
    <w:rsid w:val="00391D76"/>
    <w:rsid w:val="0039238D"/>
    <w:rsid w:val="00395811"/>
    <w:rsid w:val="00395FA1"/>
    <w:rsid w:val="0039737F"/>
    <w:rsid w:val="00397F65"/>
    <w:rsid w:val="003A1261"/>
    <w:rsid w:val="003A5B11"/>
    <w:rsid w:val="003B1A52"/>
    <w:rsid w:val="003B212F"/>
    <w:rsid w:val="003B3F66"/>
    <w:rsid w:val="003B4662"/>
    <w:rsid w:val="003B472E"/>
    <w:rsid w:val="003B4AB3"/>
    <w:rsid w:val="003B5F5E"/>
    <w:rsid w:val="003B64CD"/>
    <w:rsid w:val="003B65C5"/>
    <w:rsid w:val="003B69DB"/>
    <w:rsid w:val="003B7DAB"/>
    <w:rsid w:val="003C038B"/>
    <w:rsid w:val="003C0FA4"/>
    <w:rsid w:val="003C4F15"/>
    <w:rsid w:val="003C573A"/>
    <w:rsid w:val="003C74E5"/>
    <w:rsid w:val="003D088F"/>
    <w:rsid w:val="003D1238"/>
    <w:rsid w:val="003D34C7"/>
    <w:rsid w:val="003D4580"/>
    <w:rsid w:val="003D4A86"/>
    <w:rsid w:val="003D677F"/>
    <w:rsid w:val="003D778D"/>
    <w:rsid w:val="003D7E8C"/>
    <w:rsid w:val="003E0C42"/>
    <w:rsid w:val="003E1E7A"/>
    <w:rsid w:val="003E368D"/>
    <w:rsid w:val="003E578E"/>
    <w:rsid w:val="003F2024"/>
    <w:rsid w:val="003F4450"/>
    <w:rsid w:val="003F5B46"/>
    <w:rsid w:val="003F5F54"/>
    <w:rsid w:val="003F74B9"/>
    <w:rsid w:val="00401BE4"/>
    <w:rsid w:val="0040311A"/>
    <w:rsid w:val="00404397"/>
    <w:rsid w:val="00406371"/>
    <w:rsid w:val="00406ECE"/>
    <w:rsid w:val="00412617"/>
    <w:rsid w:val="004129A6"/>
    <w:rsid w:val="00413560"/>
    <w:rsid w:val="00420876"/>
    <w:rsid w:val="00423302"/>
    <w:rsid w:val="00425BFE"/>
    <w:rsid w:val="0042687A"/>
    <w:rsid w:val="004268F0"/>
    <w:rsid w:val="00426910"/>
    <w:rsid w:val="0042699B"/>
    <w:rsid w:val="00436F85"/>
    <w:rsid w:val="0044006B"/>
    <w:rsid w:val="00440C92"/>
    <w:rsid w:val="004425A4"/>
    <w:rsid w:val="004431B3"/>
    <w:rsid w:val="0044334C"/>
    <w:rsid w:val="00444CB9"/>
    <w:rsid w:val="00444F81"/>
    <w:rsid w:val="00445B21"/>
    <w:rsid w:val="00450C15"/>
    <w:rsid w:val="00453D6C"/>
    <w:rsid w:val="00453E2B"/>
    <w:rsid w:val="00456DAA"/>
    <w:rsid w:val="00456E31"/>
    <w:rsid w:val="004579AB"/>
    <w:rsid w:val="00457D20"/>
    <w:rsid w:val="0046214A"/>
    <w:rsid w:val="0046494D"/>
    <w:rsid w:val="00464E8F"/>
    <w:rsid w:val="00465400"/>
    <w:rsid w:val="00465421"/>
    <w:rsid w:val="00473D7E"/>
    <w:rsid w:val="00477A81"/>
    <w:rsid w:val="00484752"/>
    <w:rsid w:val="00492647"/>
    <w:rsid w:val="004933F7"/>
    <w:rsid w:val="00496291"/>
    <w:rsid w:val="00497C4A"/>
    <w:rsid w:val="004A1B26"/>
    <w:rsid w:val="004A40C7"/>
    <w:rsid w:val="004A4D1E"/>
    <w:rsid w:val="004A6288"/>
    <w:rsid w:val="004A6595"/>
    <w:rsid w:val="004A7103"/>
    <w:rsid w:val="004A77B5"/>
    <w:rsid w:val="004B0C31"/>
    <w:rsid w:val="004B12F7"/>
    <w:rsid w:val="004B1C50"/>
    <w:rsid w:val="004B207B"/>
    <w:rsid w:val="004B2C62"/>
    <w:rsid w:val="004B45C3"/>
    <w:rsid w:val="004B4AFD"/>
    <w:rsid w:val="004B4E6D"/>
    <w:rsid w:val="004B556A"/>
    <w:rsid w:val="004C2E68"/>
    <w:rsid w:val="004C30A9"/>
    <w:rsid w:val="004C4A1D"/>
    <w:rsid w:val="004C7617"/>
    <w:rsid w:val="004D1BF9"/>
    <w:rsid w:val="004D2669"/>
    <w:rsid w:val="004D6910"/>
    <w:rsid w:val="004D7A91"/>
    <w:rsid w:val="004E1B4D"/>
    <w:rsid w:val="004E2F4C"/>
    <w:rsid w:val="004E333C"/>
    <w:rsid w:val="004E4315"/>
    <w:rsid w:val="004E595F"/>
    <w:rsid w:val="004F2401"/>
    <w:rsid w:val="004F4880"/>
    <w:rsid w:val="004F4A06"/>
    <w:rsid w:val="004F63E0"/>
    <w:rsid w:val="004F665B"/>
    <w:rsid w:val="00501407"/>
    <w:rsid w:val="005057BF"/>
    <w:rsid w:val="00506585"/>
    <w:rsid w:val="005075B6"/>
    <w:rsid w:val="0051108C"/>
    <w:rsid w:val="005133F7"/>
    <w:rsid w:val="00513C89"/>
    <w:rsid w:val="00515E03"/>
    <w:rsid w:val="00516CB8"/>
    <w:rsid w:val="00517288"/>
    <w:rsid w:val="00517B41"/>
    <w:rsid w:val="00521A5A"/>
    <w:rsid w:val="00521AB1"/>
    <w:rsid w:val="00522664"/>
    <w:rsid w:val="005227FF"/>
    <w:rsid w:val="00527129"/>
    <w:rsid w:val="005272B2"/>
    <w:rsid w:val="00534F21"/>
    <w:rsid w:val="0053757F"/>
    <w:rsid w:val="005375B1"/>
    <w:rsid w:val="005413C0"/>
    <w:rsid w:val="005419B1"/>
    <w:rsid w:val="0054263F"/>
    <w:rsid w:val="00542AC6"/>
    <w:rsid w:val="00543CC3"/>
    <w:rsid w:val="0054481B"/>
    <w:rsid w:val="005448FF"/>
    <w:rsid w:val="00550D76"/>
    <w:rsid w:val="005515E4"/>
    <w:rsid w:val="005520C7"/>
    <w:rsid w:val="0055214F"/>
    <w:rsid w:val="0055372F"/>
    <w:rsid w:val="00553D7F"/>
    <w:rsid w:val="00560F00"/>
    <w:rsid w:val="00562B0D"/>
    <w:rsid w:val="00563F10"/>
    <w:rsid w:val="0056745B"/>
    <w:rsid w:val="00567FA1"/>
    <w:rsid w:val="00570397"/>
    <w:rsid w:val="00570D3A"/>
    <w:rsid w:val="00570D6B"/>
    <w:rsid w:val="00571755"/>
    <w:rsid w:val="005718B5"/>
    <w:rsid w:val="0057388B"/>
    <w:rsid w:val="00575B88"/>
    <w:rsid w:val="005760D7"/>
    <w:rsid w:val="00577F97"/>
    <w:rsid w:val="00580365"/>
    <w:rsid w:val="005808DB"/>
    <w:rsid w:val="00581E18"/>
    <w:rsid w:val="005857A9"/>
    <w:rsid w:val="005907CB"/>
    <w:rsid w:val="0059130C"/>
    <w:rsid w:val="00592100"/>
    <w:rsid w:val="00593FB0"/>
    <w:rsid w:val="005947DE"/>
    <w:rsid w:val="005A1D83"/>
    <w:rsid w:val="005A2D2B"/>
    <w:rsid w:val="005A3435"/>
    <w:rsid w:val="005B2437"/>
    <w:rsid w:val="005B36BB"/>
    <w:rsid w:val="005C008D"/>
    <w:rsid w:val="005C2C79"/>
    <w:rsid w:val="005C4621"/>
    <w:rsid w:val="005C49B0"/>
    <w:rsid w:val="005C4CE9"/>
    <w:rsid w:val="005C51FD"/>
    <w:rsid w:val="005D1647"/>
    <w:rsid w:val="005D240B"/>
    <w:rsid w:val="005D2F42"/>
    <w:rsid w:val="005D6BA2"/>
    <w:rsid w:val="005D7B14"/>
    <w:rsid w:val="005E02EE"/>
    <w:rsid w:val="005E0E08"/>
    <w:rsid w:val="005E1CEF"/>
    <w:rsid w:val="005E455B"/>
    <w:rsid w:val="005E5897"/>
    <w:rsid w:val="005E7003"/>
    <w:rsid w:val="005E7AF9"/>
    <w:rsid w:val="005F101F"/>
    <w:rsid w:val="005F12D0"/>
    <w:rsid w:val="005F3EFC"/>
    <w:rsid w:val="005F49B1"/>
    <w:rsid w:val="005F6FAE"/>
    <w:rsid w:val="005F79C3"/>
    <w:rsid w:val="00606A3B"/>
    <w:rsid w:val="00612A6C"/>
    <w:rsid w:val="00613D01"/>
    <w:rsid w:val="00614D6D"/>
    <w:rsid w:val="006161CC"/>
    <w:rsid w:val="0061675C"/>
    <w:rsid w:val="00622A23"/>
    <w:rsid w:val="00622E38"/>
    <w:rsid w:val="00623682"/>
    <w:rsid w:val="00625611"/>
    <w:rsid w:val="00626818"/>
    <w:rsid w:val="0062738B"/>
    <w:rsid w:val="0063009C"/>
    <w:rsid w:val="00630631"/>
    <w:rsid w:val="00630990"/>
    <w:rsid w:val="006318F8"/>
    <w:rsid w:val="006330C1"/>
    <w:rsid w:val="00635C11"/>
    <w:rsid w:val="006368F5"/>
    <w:rsid w:val="00643CC7"/>
    <w:rsid w:val="00643D48"/>
    <w:rsid w:val="00647677"/>
    <w:rsid w:val="00654BE0"/>
    <w:rsid w:val="00655BA6"/>
    <w:rsid w:val="00655D96"/>
    <w:rsid w:val="00656834"/>
    <w:rsid w:val="006577A2"/>
    <w:rsid w:val="00657DD3"/>
    <w:rsid w:val="00661365"/>
    <w:rsid w:val="00661F8E"/>
    <w:rsid w:val="00666CFA"/>
    <w:rsid w:val="00671559"/>
    <w:rsid w:val="00672197"/>
    <w:rsid w:val="00672A29"/>
    <w:rsid w:val="00672E7A"/>
    <w:rsid w:val="006738C2"/>
    <w:rsid w:val="00673AF0"/>
    <w:rsid w:val="00673C12"/>
    <w:rsid w:val="00680D0F"/>
    <w:rsid w:val="00682425"/>
    <w:rsid w:val="00683401"/>
    <w:rsid w:val="006846CF"/>
    <w:rsid w:val="0068597C"/>
    <w:rsid w:val="00687DCF"/>
    <w:rsid w:val="0069088B"/>
    <w:rsid w:val="0069144B"/>
    <w:rsid w:val="00693EC8"/>
    <w:rsid w:val="00694E2F"/>
    <w:rsid w:val="00694F1F"/>
    <w:rsid w:val="0069637A"/>
    <w:rsid w:val="006A4BB4"/>
    <w:rsid w:val="006A5691"/>
    <w:rsid w:val="006A64BF"/>
    <w:rsid w:val="006B2A73"/>
    <w:rsid w:val="006B3045"/>
    <w:rsid w:val="006B3A36"/>
    <w:rsid w:val="006B5C04"/>
    <w:rsid w:val="006C10AC"/>
    <w:rsid w:val="006C1BF7"/>
    <w:rsid w:val="006C1D76"/>
    <w:rsid w:val="006C1ED5"/>
    <w:rsid w:val="006C4BFC"/>
    <w:rsid w:val="006D069B"/>
    <w:rsid w:val="006D11AE"/>
    <w:rsid w:val="006D2A15"/>
    <w:rsid w:val="006D3C5E"/>
    <w:rsid w:val="006D6C6F"/>
    <w:rsid w:val="006E0CFF"/>
    <w:rsid w:val="006E1079"/>
    <w:rsid w:val="006E224A"/>
    <w:rsid w:val="006E284E"/>
    <w:rsid w:val="006E2BBF"/>
    <w:rsid w:val="006E300E"/>
    <w:rsid w:val="006E5A6B"/>
    <w:rsid w:val="006E64FA"/>
    <w:rsid w:val="006E6530"/>
    <w:rsid w:val="006E7135"/>
    <w:rsid w:val="006E7550"/>
    <w:rsid w:val="006F0003"/>
    <w:rsid w:val="006F0DCE"/>
    <w:rsid w:val="006F3CB2"/>
    <w:rsid w:val="006F3DAD"/>
    <w:rsid w:val="00700DA6"/>
    <w:rsid w:val="00700EA0"/>
    <w:rsid w:val="00702EF8"/>
    <w:rsid w:val="007049BD"/>
    <w:rsid w:val="00712660"/>
    <w:rsid w:val="0071659D"/>
    <w:rsid w:val="00717C18"/>
    <w:rsid w:val="00720B4A"/>
    <w:rsid w:val="00721242"/>
    <w:rsid w:val="00722774"/>
    <w:rsid w:val="00723F37"/>
    <w:rsid w:val="00724169"/>
    <w:rsid w:val="007260D4"/>
    <w:rsid w:val="007270C1"/>
    <w:rsid w:val="00731027"/>
    <w:rsid w:val="007315FB"/>
    <w:rsid w:val="00733A9F"/>
    <w:rsid w:val="00733FFE"/>
    <w:rsid w:val="0073414D"/>
    <w:rsid w:val="0073565B"/>
    <w:rsid w:val="007359D8"/>
    <w:rsid w:val="00736385"/>
    <w:rsid w:val="00736A76"/>
    <w:rsid w:val="00737A5E"/>
    <w:rsid w:val="0074251C"/>
    <w:rsid w:val="0074271A"/>
    <w:rsid w:val="00743E34"/>
    <w:rsid w:val="00744C04"/>
    <w:rsid w:val="00745917"/>
    <w:rsid w:val="00750392"/>
    <w:rsid w:val="00754E91"/>
    <w:rsid w:val="007552F4"/>
    <w:rsid w:val="00756928"/>
    <w:rsid w:val="00756C7D"/>
    <w:rsid w:val="007576ED"/>
    <w:rsid w:val="007607FA"/>
    <w:rsid w:val="00762F73"/>
    <w:rsid w:val="0076641A"/>
    <w:rsid w:val="00770084"/>
    <w:rsid w:val="0077052E"/>
    <w:rsid w:val="00770CEC"/>
    <w:rsid w:val="00771E88"/>
    <w:rsid w:val="00775B71"/>
    <w:rsid w:val="00783EE0"/>
    <w:rsid w:val="007853F1"/>
    <w:rsid w:val="00785902"/>
    <w:rsid w:val="00786103"/>
    <w:rsid w:val="00786E13"/>
    <w:rsid w:val="00790602"/>
    <w:rsid w:val="007911F3"/>
    <w:rsid w:val="00796D0A"/>
    <w:rsid w:val="007A00EC"/>
    <w:rsid w:val="007A3F02"/>
    <w:rsid w:val="007A5672"/>
    <w:rsid w:val="007A701F"/>
    <w:rsid w:val="007A767D"/>
    <w:rsid w:val="007B0F1C"/>
    <w:rsid w:val="007B2E78"/>
    <w:rsid w:val="007B4FE6"/>
    <w:rsid w:val="007B542B"/>
    <w:rsid w:val="007B6641"/>
    <w:rsid w:val="007B67E6"/>
    <w:rsid w:val="007C1873"/>
    <w:rsid w:val="007C21AE"/>
    <w:rsid w:val="007C2D37"/>
    <w:rsid w:val="007C34AA"/>
    <w:rsid w:val="007C379B"/>
    <w:rsid w:val="007C3CC8"/>
    <w:rsid w:val="007C5F45"/>
    <w:rsid w:val="007C66D2"/>
    <w:rsid w:val="007D1136"/>
    <w:rsid w:val="007D21D8"/>
    <w:rsid w:val="007D3C2B"/>
    <w:rsid w:val="007D7122"/>
    <w:rsid w:val="007E000A"/>
    <w:rsid w:val="007E1C85"/>
    <w:rsid w:val="007E28C3"/>
    <w:rsid w:val="007E35CC"/>
    <w:rsid w:val="007E4779"/>
    <w:rsid w:val="007E7187"/>
    <w:rsid w:val="007E752A"/>
    <w:rsid w:val="007F2083"/>
    <w:rsid w:val="007F3004"/>
    <w:rsid w:val="007F4C07"/>
    <w:rsid w:val="0080325D"/>
    <w:rsid w:val="00804487"/>
    <w:rsid w:val="00804B71"/>
    <w:rsid w:val="00804E73"/>
    <w:rsid w:val="008062FB"/>
    <w:rsid w:val="008072AE"/>
    <w:rsid w:val="008076D4"/>
    <w:rsid w:val="0081089F"/>
    <w:rsid w:val="00811067"/>
    <w:rsid w:val="00811B2B"/>
    <w:rsid w:val="00812D60"/>
    <w:rsid w:val="00814C03"/>
    <w:rsid w:val="008150CD"/>
    <w:rsid w:val="008169A7"/>
    <w:rsid w:val="00816F3D"/>
    <w:rsid w:val="0082048C"/>
    <w:rsid w:val="00821839"/>
    <w:rsid w:val="00821A7F"/>
    <w:rsid w:val="008237E8"/>
    <w:rsid w:val="00824813"/>
    <w:rsid w:val="00825456"/>
    <w:rsid w:val="0082583C"/>
    <w:rsid w:val="008268DA"/>
    <w:rsid w:val="00826EFC"/>
    <w:rsid w:val="00827E3C"/>
    <w:rsid w:val="00831CB3"/>
    <w:rsid w:val="008356B0"/>
    <w:rsid w:val="008366FA"/>
    <w:rsid w:val="008369AE"/>
    <w:rsid w:val="00841C0D"/>
    <w:rsid w:val="00842462"/>
    <w:rsid w:val="00843373"/>
    <w:rsid w:val="008435D3"/>
    <w:rsid w:val="008436A2"/>
    <w:rsid w:val="0084424C"/>
    <w:rsid w:val="00844A70"/>
    <w:rsid w:val="00844BBA"/>
    <w:rsid w:val="00844FD6"/>
    <w:rsid w:val="00845773"/>
    <w:rsid w:val="00851CFF"/>
    <w:rsid w:val="00851F3E"/>
    <w:rsid w:val="008523DD"/>
    <w:rsid w:val="00852B2A"/>
    <w:rsid w:val="00853F99"/>
    <w:rsid w:val="008566EF"/>
    <w:rsid w:val="008618FF"/>
    <w:rsid w:val="00861CAE"/>
    <w:rsid w:val="00861EA7"/>
    <w:rsid w:val="00861EA9"/>
    <w:rsid w:val="0086234F"/>
    <w:rsid w:val="008625D5"/>
    <w:rsid w:val="0086708A"/>
    <w:rsid w:val="00870338"/>
    <w:rsid w:val="00871A15"/>
    <w:rsid w:val="0087248A"/>
    <w:rsid w:val="00872F12"/>
    <w:rsid w:val="0087353E"/>
    <w:rsid w:val="00874139"/>
    <w:rsid w:val="0087460D"/>
    <w:rsid w:val="00875E41"/>
    <w:rsid w:val="00877046"/>
    <w:rsid w:val="0087795D"/>
    <w:rsid w:val="0088044E"/>
    <w:rsid w:val="008816F4"/>
    <w:rsid w:val="0088212F"/>
    <w:rsid w:val="008829B0"/>
    <w:rsid w:val="00883C7B"/>
    <w:rsid w:val="00885401"/>
    <w:rsid w:val="00885550"/>
    <w:rsid w:val="00885940"/>
    <w:rsid w:val="00886530"/>
    <w:rsid w:val="00886D98"/>
    <w:rsid w:val="00891033"/>
    <w:rsid w:val="008911FD"/>
    <w:rsid w:val="0089526D"/>
    <w:rsid w:val="00895736"/>
    <w:rsid w:val="008963DB"/>
    <w:rsid w:val="00896A76"/>
    <w:rsid w:val="00896FAC"/>
    <w:rsid w:val="00897667"/>
    <w:rsid w:val="008A06AB"/>
    <w:rsid w:val="008A0C72"/>
    <w:rsid w:val="008A274F"/>
    <w:rsid w:val="008A2B3D"/>
    <w:rsid w:val="008A7423"/>
    <w:rsid w:val="008B03C9"/>
    <w:rsid w:val="008B0ECE"/>
    <w:rsid w:val="008B123B"/>
    <w:rsid w:val="008B2022"/>
    <w:rsid w:val="008B24DB"/>
    <w:rsid w:val="008B2C43"/>
    <w:rsid w:val="008B39F8"/>
    <w:rsid w:val="008B4499"/>
    <w:rsid w:val="008B4888"/>
    <w:rsid w:val="008B65CE"/>
    <w:rsid w:val="008B726D"/>
    <w:rsid w:val="008C0443"/>
    <w:rsid w:val="008C10B6"/>
    <w:rsid w:val="008C1120"/>
    <w:rsid w:val="008C1C43"/>
    <w:rsid w:val="008C22D6"/>
    <w:rsid w:val="008C2AB1"/>
    <w:rsid w:val="008C2AEE"/>
    <w:rsid w:val="008C3308"/>
    <w:rsid w:val="008C3ADE"/>
    <w:rsid w:val="008C3C2D"/>
    <w:rsid w:val="008C477C"/>
    <w:rsid w:val="008D0E91"/>
    <w:rsid w:val="008D1DB1"/>
    <w:rsid w:val="008D6792"/>
    <w:rsid w:val="008E0AC4"/>
    <w:rsid w:val="008E0DE9"/>
    <w:rsid w:val="008E2841"/>
    <w:rsid w:val="008E2A7B"/>
    <w:rsid w:val="008E416E"/>
    <w:rsid w:val="008F0B88"/>
    <w:rsid w:val="008F59F8"/>
    <w:rsid w:val="008F606B"/>
    <w:rsid w:val="008F6D20"/>
    <w:rsid w:val="008F6E07"/>
    <w:rsid w:val="008F6E58"/>
    <w:rsid w:val="008F7098"/>
    <w:rsid w:val="008F7220"/>
    <w:rsid w:val="0090072E"/>
    <w:rsid w:val="00901BC8"/>
    <w:rsid w:val="00903840"/>
    <w:rsid w:val="00907071"/>
    <w:rsid w:val="00911B8D"/>
    <w:rsid w:val="00913A92"/>
    <w:rsid w:val="009156A5"/>
    <w:rsid w:val="00916D13"/>
    <w:rsid w:val="0092116E"/>
    <w:rsid w:val="00921342"/>
    <w:rsid w:val="009220A3"/>
    <w:rsid w:val="009222FF"/>
    <w:rsid w:val="0092419C"/>
    <w:rsid w:val="009250FE"/>
    <w:rsid w:val="0092666E"/>
    <w:rsid w:val="009268A4"/>
    <w:rsid w:val="009306DC"/>
    <w:rsid w:val="00933478"/>
    <w:rsid w:val="009334AE"/>
    <w:rsid w:val="00933BF5"/>
    <w:rsid w:val="00937AF6"/>
    <w:rsid w:val="009420D6"/>
    <w:rsid w:val="009428EB"/>
    <w:rsid w:val="009429FB"/>
    <w:rsid w:val="00942F5F"/>
    <w:rsid w:val="00943CC6"/>
    <w:rsid w:val="0094496F"/>
    <w:rsid w:val="00944E43"/>
    <w:rsid w:val="00945F27"/>
    <w:rsid w:val="009477E9"/>
    <w:rsid w:val="009514E4"/>
    <w:rsid w:val="00952746"/>
    <w:rsid w:val="00952AB6"/>
    <w:rsid w:val="00952C85"/>
    <w:rsid w:val="009537DF"/>
    <w:rsid w:val="00953E91"/>
    <w:rsid w:val="009554EA"/>
    <w:rsid w:val="00957A45"/>
    <w:rsid w:val="00961603"/>
    <w:rsid w:val="00961E6F"/>
    <w:rsid w:val="00963DD0"/>
    <w:rsid w:val="00965397"/>
    <w:rsid w:val="00965796"/>
    <w:rsid w:val="00965B32"/>
    <w:rsid w:val="009677AA"/>
    <w:rsid w:val="00970EC7"/>
    <w:rsid w:val="00971D76"/>
    <w:rsid w:val="00971F84"/>
    <w:rsid w:val="0097361C"/>
    <w:rsid w:val="00974E68"/>
    <w:rsid w:val="00975E66"/>
    <w:rsid w:val="00977416"/>
    <w:rsid w:val="00977CEE"/>
    <w:rsid w:val="00981AE2"/>
    <w:rsid w:val="00990647"/>
    <w:rsid w:val="0099181A"/>
    <w:rsid w:val="00993036"/>
    <w:rsid w:val="00993377"/>
    <w:rsid w:val="009937B9"/>
    <w:rsid w:val="00993F73"/>
    <w:rsid w:val="00995DCA"/>
    <w:rsid w:val="00995E19"/>
    <w:rsid w:val="00996931"/>
    <w:rsid w:val="00996C9D"/>
    <w:rsid w:val="00997D6E"/>
    <w:rsid w:val="009A0F56"/>
    <w:rsid w:val="009A39F7"/>
    <w:rsid w:val="009A614A"/>
    <w:rsid w:val="009A7295"/>
    <w:rsid w:val="009B07D8"/>
    <w:rsid w:val="009B1101"/>
    <w:rsid w:val="009B3606"/>
    <w:rsid w:val="009B4018"/>
    <w:rsid w:val="009B5B24"/>
    <w:rsid w:val="009B687E"/>
    <w:rsid w:val="009B74E1"/>
    <w:rsid w:val="009B7D6A"/>
    <w:rsid w:val="009C1461"/>
    <w:rsid w:val="009C2E31"/>
    <w:rsid w:val="009C3F72"/>
    <w:rsid w:val="009C4DFD"/>
    <w:rsid w:val="009C577F"/>
    <w:rsid w:val="009C6D99"/>
    <w:rsid w:val="009D086A"/>
    <w:rsid w:val="009D0C04"/>
    <w:rsid w:val="009D0E3C"/>
    <w:rsid w:val="009D252A"/>
    <w:rsid w:val="009D3B7B"/>
    <w:rsid w:val="009D42CF"/>
    <w:rsid w:val="009D4AC8"/>
    <w:rsid w:val="009D75F6"/>
    <w:rsid w:val="009E04F5"/>
    <w:rsid w:val="009E112C"/>
    <w:rsid w:val="009E16C4"/>
    <w:rsid w:val="009E2202"/>
    <w:rsid w:val="009E49E4"/>
    <w:rsid w:val="009E55E7"/>
    <w:rsid w:val="009E7119"/>
    <w:rsid w:val="009E7A9C"/>
    <w:rsid w:val="009F0163"/>
    <w:rsid w:val="009F0C49"/>
    <w:rsid w:val="009F26E7"/>
    <w:rsid w:val="009F33A0"/>
    <w:rsid w:val="009F378B"/>
    <w:rsid w:val="009F3C5D"/>
    <w:rsid w:val="009F4084"/>
    <w:rsid w:val="009F5261"/>
    <w:rsid w:val="009F5381"/>
    <w:rsid w:val="009F5D92"/>
    <w:rsid w:val="009F6E46"/>
    <w:rsid w:val="00A0463C"/>
    <w:rsid w:val="00A05381"/>
    <w:rsid w:val="00A0793E"/>
    <w:rsid w:val="00A07C7B"/>
    <w:rsid w:val="00A10506"/>
    <w:rsid w:val="00A10FF1"/>
    <w:rsid w:val="00A11364"/>
    <w:rsid w:val="00A12422"/>
    <w:rsid w:val="00A1272E"/>
    <w:rsid w:val="00A12A8C"/>
    <w:rsid w:val="00A12E28"/>
    <w:rsid w:val="00A143A1"/>
    <w:rsid w:val="00A1483C"/>
    <w:rsid w:val="00A15064"/>
    <w:rsid w:val="00A15B1E"/>
    <w:rsid w:val="00A15C97"/>
    <w:rsid w:val="00A16E87"/>
    <w:rsid w:val="00A230F8"/>
    <w:rsid w:val="00A23362"/>
    <w:rsid w:val="00A25640"/>
    <w:rsid w:val="00A26B01"/>
    <w:rsid w:val="00A30266"/>
    <w:rsid w:val="00A30FE5"/>
    <w:rsid w:val="00A36062"/>
    <w:rsid w:val="00A362B1"/>
    <w:rsid w:val="00A36A03"/>
    <w:rsid w:val="00A36E53"/>
    <w:rsid w:val="00A3711E"/>
    <w:rsid w:val="00A376CB"/>
    <w:rsid w:val="00A401C5"/>
    <w:rsid w:val="00A42533"/>
    <w:rsid w:val="00A42F42"/>
    <w:rsid w:val="00A4430B"/>
    <w:rsid w:val="00A44F52"/>
    <w:rsid w:val="00A44FD9"/>
    <w:rsid w:val="00A466B5"/>
    <w:rsid w:val="00A47157"/>
    <w:rsid w:val="00A47BA4"/>
    <w:rsid w:val="00A52FE2"/>
    <w:rsid w:val="00A53EDB"/>
    <w:rsid w:val="00A55DA3"/>
    <w:rsid w:val="00A60D07"/>
    <w:rsid w:val="00A635C8"/>
    <w:rsid w:val="00A64A52"/>
    <w:rsid w:val="00A64B83"/>
    <w:rsid w:val="00A70FC7"/>
    <w:rsid w:val="00A714A1"/>
    <w:rsid w:val="00A72AFB"/>
    <w:rsid w:val="00A73D82"/>
    <w:rsid w:val="00A7781B"/>
    <w:rsid w:val="00A809F6"/>
    <w:rsid w:val="00A820AA"/>
    <w:rsid w:val="00A82BA9"/>
    <w:rsid w:val="00A8424E"/>
    <w:rsid w:val="00A86A86"/>
    <w:rsid w:val="00A9020E"/>
    <w:rsid w:val="00A90455"/>
    <w:rsid w:val="00A90C8C"/>
    <w:rsid w:val="00A91DED"/>
    <w:rsid w:val="00A93AAA"/>
    <w:rsid w:val="00A962B5"/>
    <w:rsid w:val="00A9741A"/>
    <w:rsid w:val="00AA0CD6"/>
    <w:rsid w:val="00AA117E"/>
    <w:rsid w:val="00AA1A8A"/>
    <w:rsid w:val="00AA28A8"/>
    <w:rsid w:val="00AA320A"/>
    <w:rsid w:val="00AA33B1"/>
    <w:rsid w:val="00AA544F"/>
    <w:rsid w:val="00AA5727"/>
    <w:rsid w:val="00AA5E7F"/>
    <w:rsid w:val="00AA7124"/>
    <w:rsid w:val="00AA7B9B"/>
    <w:rsid w:val="00AB0F69"/>
    <w:rsid w:val="00AB174F"/>
    <w:rsid w:val="00AB25A0"/>
    <w:rsid w:val="00AB3242"/>
    <w:rsid w:val="00AB7879"/>
    <w:rsid w:val="00AC0043"/>
    <w:rsid w:val="00AC2CCD"/>
    <w:rsid w:val="00AC31E8"/>
    <w:rsid w:val="00AC43FA"/>
    <w:rsid w:val="00AC541B"/>
    <w:rsid w:val="00AC572A"/>
    <w:rsid w:val="00AC7961"/>
    <w:rsid w:val="00AD109E"/>
    <w:rsid w:val="00AD2FB0"/>
    <w:rsid w:val="00AD365A"/>
    <w:rsid w:val="00AD67AE"/>
    <w:rsid w:val="00AE0032"/>
    <w:rsid w:val="00AE130D"/>
    <w:rsid w:val="00AE1BB5"/>
    <w:rsid w:val="00AE6FCD"/>
    <w:rsid w:val="00AF13AB"/>
    <w:rsid w:val="00AF1FCC"/>
    <w:rsid w:val="00AF28E5"/>
    <w:rsid w:val="00AF3052"/>
    <w:rsid w:val="00AF42BB"/>
    <w:rsid w:val="00AF4C58"/>
    <w:rsid w:val="00AF4D73"/>
    <w:rsid w:val="00AF5EB9"/>
    <w:rsid w:val="00AF6379"/>
    <w:rsid w:val="00B01AFB"/>
    <w:rsid w:val="00B03347"/>
    <w:rsid w:val="00B0375F"/>
    <w:rsid w:val="00B05639"/>
    <w:rsid w:val="00B0716A"/>
    <w:rsid w:val="00B110A1"/>
    <w:rsid w:val="00B15762"/>
    <w:rsid w:val="00B15BAB"/>
    <w:rsid w:val="00B15F86"/>
    <w:rsid w:val="00B16ADC"/>
    <w:rsid w:val="00B17000"/>
    <w:rsid w:val="00B216D4"/>
    <w:rsid w:val="00B23B3D"/>
    <w:rsid w:val="00B24819"/>
    <w:rsid w:val="00B30483"/>
    <w:rsid w:val="00B320E1"/>
    <w:rsid w:val="00B35C59"/>
    <w:rsid w:val="00B373F0"/>
    <w:rsid w:val="00B377C8"/>
    <w:rsid w:val="00B40003"/>
    <w:rsid w:val="00B43120"/>
    <w:rsid w:val="00B4422A"/>
    <w:rsid w:val="00B46789"/>
    <w:rsid w:val="00B46823"/>
    <w:rsid w:val="00B46A01"/>
    <w:rsid w:val="00B47609"/>
    <w:rsid w:val="00B5097E"/>
    <w:rsid w:val="00B50DF5"/>
    <w:rsid w:val="00B51DF7"/>
    <w:rsid w:val="00B520CA"/>
    <w:rsid w:val="00B54ECA"/>
    <w:rsid w:val="00B650B6"/>
    <w:rsid w:val="00B65130"/>
    <w:rsid w:val="00B67356"/>
    <w:rsid w:val="00B71702"/>
    <w:rsid w:val="00B7322E"/>
    <w:rsid w:val="00B74B8D"/>
    <w:rsid w:val="00B77807"/>
    <w:rsid w:val="00B77B2F"/>
    <w:rsid w:val="00B80375"/>
    <w:rsid w:val="00B83ED2"/>
    <w:rsid w:val="00B84E92"/>
    <w:rsid w:val="00B87CCE"/>
    <w:rsid w:val="00B922B8"/>
    <w:rsid w:val="00B937A1"/>
    <w:rsid w:val="00B96425"/>
    <w:rsid w:val="00BA1A8E"/>
    <w:rsid w:val="00BA46FA"/>
    <w:rsid w:val="00BA5EDD"/>
    <w:rsid w:val="00BB1BD7"/>
    <w:rsid w:val="00BB1F82"/>
    <w:rsid w:val="00BB2244"/>
    <w:rsid w:val="00BB5610"/>
    <w:rsid w:val="00BB5873"/>
    <w:rsid w:val="00BB58B6"/>
    <w:rsid w:val="00BC0BD3"/>
    <w:rsid w:val="00BC185A"/>
    <w:rsid w:val="00BC208E"/>
    <w:rsid w:val="00BC2EEF"/>
    <w:rsid w:val="00BC3F8B"/>
    <w:rsid w:val="00BC49A2"/>
    <w:rsid w:val="00BC53E9"/>
    <w:rsid w:val="00BC7589"/>
    <w:rsid w:val="00BD06E9"/>
    <w:rsid w:val="00BD1A53"/>
    <w:rsid w:val="00BD1E53"/>
    <w:rsid w:val="00BD3A26"/>
    <w:rsid w:val="00BD4819"/>
    <w:rsid w:val="00BD7B49"/>
    <w:rsid w:val="00BE00AB"/>
    <w:rsid w:val="00BE0348"/>
    <w:rsid w:val="00BE2D19"/>
    <w:rsid w:val="00BE2EE9"/>
    <w:rsid w:val="00BE3C47"/>
    <w:rsid w:val="00BE4837"/>
    <w:rsid w:val="00BE4F69"/>
    <w:rsid w:val="00BE622A"/>
    <w:rsid w:val="00BE7C23"/>
    <w:rsid w:val="00BF1874"/>
    <w:rsid w:val="00BF339A"/>
    <w:rsid w:val="00BF3E67"/>
    <w:rsid w:val="00BF3F65"/>
    <w:rsid w:val="00BF6167"/>
    <w:rsid w:val="00BF627B"/>
    <w:rsid w:val="00C02AC0"/>
    <w:rsid w:val="00C0638B"/>
    <w:rsid w:val="00C06C92"/>
    <w:rsid w:val="00C10273"/>
    <w:rsid w:val="00C126E2"/>
    <w:rsid w:val="00C13B20"/>
    <w:rsid w:val="00C15AC2"/>
    <w:rsid w:val="00C1677E"/>
    <w:rsid w:val="00C21940"/>
    <w:rsid w:val="00C22B64"/>
    <w:rsid w:val="00C26E21"/>
    <w:rsid w:val="00C27524"/>
    <w:rsid w:val="00C27D85"/>
    <w:rsid w:val="00C3149A"/>
    <w:rsid w:val="00C319A2"/>
    <w:rsid w:val="00C32C60"/>
    <w:rsid w:val="00C36AF5"/>
    <w:rsid w:val="00C377C2"/>
    <w:rsid w:val="00C40E3A"/>
    <w:rsid w:val="00C42BA0"/>
    <w:rsid w:val="00C42EA9"/>
    <w:rsid w:val="00C4527F"/>
    <w:rsid w:val="00C47EAC"/>
    <w:rsid w:val="00C5143E"/>
    <w:rsid w:val="00C51AAB"/>
    <w:rsid w:val="00C55009"/>
    <w:rsid w:val="00C56341"/>
    <w:rsid w:val="00C60A84"/>
    <w:rsid w:val="00C610DC"/>
    <w:rsid w:val="00C6186B"/>
    <w:rsid w:val="00C6214A"/>
    <w:rsid w:val="00C628FC"/>
    <w:rsid w:val="00C64C5A"/>
    <w:rsid w:val="00C66E7F"/>
    <w:rsid w:val="00C712AF"/>
    <w:rsid w:val="00C7146B"/>
    <w:rsid w:val="00C74BE7"/>
    <w:rsid w:val="00C74F27"/>
    <w:rsid w:val="00C75108"/>
    <w:rsid w:val="00C760A6"/>
    <w:rsid w:val="00C77DAB"/>
    <w:rsid w:val="00C81789"/>
    <w:rsid w:val="00C83704"/>
    <w:rsid w:val="00C841F7"/>
    <w:rsid w:val="00C853AD"/>
    <w:rsid w:val="00C86BAE"/>
    <w:rsid w:val="00C90494"/>
    <w:rsid w:val="00C90FFE"/>
    <w:rsid w:val="00C92556"/>
    <w:rsid w:val="00C927E3"/>
    <w:rsid w:val="00C92908"/>
    <w:rsid w:val="00C93066"/>
    <w:rsid w:val="00C931D2"/>
    <w:rsid w:val="00C932EF"/>
    <w:rsid w:val="00C9342B"/>
    <w:rsid w:val="00C9354C"/>
    <w:rsid w:val="00C955AD"/>
    <w:rsid w:val="00C95DC6"/>
    <w:rsid w:val="00C964AF"/>
    <w:rsid w:val="00C96F4C"/>
    <w:rsid w:val="00CA0DA3"/>
    <w:rsid w:val="00CA0EAC"/>
    <w:rsid w:val="00CA13B3"/>
    <w:rsid w:val="00CA2E29"/>
    <w:rsid w:val="00CA346F"/>
    <w:rsid w:val="00CA3670"/>
    <w:rsid w:val="00CA38B3"/>
    <w:rsid w:val="00CA41CD"/>
    <w:rsid w:val="00CA60EC"/>
    <w:rsid w:val="00CA73DE"/>
    <w:rsid w:val="00CB1256"/>
    <w:rsid w:val="00CB5A5A"/>
    <w:rsid w:val="00CB6580"/>
    <w:rsid w:val="00CB6885"/>
    <w:rsid w:val="00CB7DD0"/>
    <w:rsid w:val="00CC18FF"/>
    <w:rsid w:val="00CC2136"/>
    <w:rsid w:val="00CC33B7"/>
    <w:rsid w:val="00CC4F67"/>
    <w:rsid w:val="00CC7316"/>
    <w:rsid w:val="00CC7634"/>
    <w:rsid w:val="00CD1E1D"/>
    <w:rsid w:val="00CD4E0E"/>
    <w:rsid w:val="00CD4FB7"/>
    <w:rsid w:val="00CD6B15"/>
    <w:rsid w:val="00CE0DC1"/>
    <w:rsid w:val="00CE2868"/>
    <w:rsid w:val="00CE3BA7"/>
    <w:rsid w:val="00CE487C"/>
    <w:rsid w:val="00CE6017"/>
    <w:rsid w:val="00CE7B56"/>
    <w:rsid w:val="00CE7F0F"/>
    <w:rsid w:val="00CF2578"/>
    <w:rsid w:val="00CF4A53"/>
    <w:rsid w:val="00CF4B62"/>
    <w:rsid w:val="00CF4C12"/>
    <w:rsid w:val="00CF5D04"/>
    <w:rsid w:val="00CF700D"/>
    <w:rsid w:val="00CF7043"/>
    <w:rsid w:val="00CF7475"/>
    <w:rsid w:val="00CF7775"/>
    <w:rsid w:val="00D00CF3"/>
    <w:rsid w:val="00D00D84"/>
    <w:rsid w:val="00D018DC"/>
    <w:rsid w:val="00D01A6A"/>
    <w:rsid w:val="00D02323"/>
    <w:rsid w:val="00D03A94"/>
    <w:rsid w:val="00D045D3"/>
    <w:rsid w:val="00D04B12"/>
    <w:rsid w:val="00D0556E"/>
    <w:rsid w:val="00D05B78"/>
    <w:rsid w:val="00D05C61"/>
    <w:rsid w:val="00D06AE7"/>
    <w:rsid w:val="00D071DC"/>
    <w:rsid w:val="00D0782F"/>
    <w:rsid w:val="00D10DB7"/>
    <w:rsid w:val="00D11A87"/>
    <w:rsid w:val="00D122B8"/>
    <w:rsid w:val="00D13381"/>
    <w:rsid w:val="00D14E69"/>
    <w:rsid w:val="00D176B0"/>
    <w:rsid w:val="00D20D7B"/>
    <w:rsid w:val="00D22250"/>
    <w:rsid w:val="00D23580"/>
    <w:rsid w:val="00D25060"/>
    <w:rsid w:val="00D25ADF"/>
    <w:rsid w:val="00D275A0"/>
    <w:rsid w:val="00D30ECA"/>
    <w:rsid w:val="00D32108"/>
    <w:rsid w:val="00D3279F"/>
    <w:rsid w:val="00D418FE"/>
    <w:rsid w:val="00D4366B"/>
    <w:rsid w:val="00D45D86"/>
    <w:rsid w:val="00D4705D"/>
    <w:rsid w:val="00D52FAB"/>
    <w:rsid w:val="00D53ABA"/>
    <w:rsid w:val="00D540D8"/>
    <w:rsid w:val="00D550F0"/>
    <w:rsid w:val="00D55538"/>
    <w:rsid w:val="00D55F31"/>
    <w:rsid w:val="00D5797D"/>
    <w:rsid w:val="00D6192F"/>
    <w:rsid w:val="00D643E5"/>
    <w:rsid w:val="00D644C0"/>
    <w:rsid w:val="00D64DC8"/>
    <w:rsid w:val="00D66257"/>
    <w:rsid w:val="00D679B8"/>
    <w:rsid w:val="00D70103"/>
    <w:rsid w:val="00D7086F"/>
    <w:rsid w:val="00D73098"/>
    <w:rsid w:val="00D737CD"/>
    <w:rsid w:val="00D74294"/>
    <w:rsid w:val="00D776F6"/>
    <w:rsid w:val="00D8302F"/>
    <w:rsid w:val="00D835CC"/>
    <w:rsid w:val="00D83CBE"/>
    <w:rsid w:val="00D84167"/>
    <w:rsid w:val="00D84A73"/>
    <w:rsid w:val="00D859C9"/>
    <w:rsid w:val="00D948FF"/>
    <w:rsid w:val="00D94F02"/>
    <w:rsid w:val="00D9513A"/>
    <w:rsid w:val="00D96284"/>
    <w:rsid w:val="00D97D7E"/>
    <w:rsid w:val="00DA0AC6"/>
    <w:rsid w:val="00DA1065"/>
    <w:rsid w:val="00DA1E9C"/>
    <w:rsid w:val="00DA302B"/>
    <w:rsid w:val="00DA360E"/>
    <w:rsid w:val="00DA604C"/>
    <w:rsid w:val="00DA67F9"/>
    <w:rsid w:val="00DA7479"/>
    <w:rsid w:val="00DA7B1C"/>
    <w:rsid w:val="00DB0BC7"/>
    <w:rsid w:val="00DB0CAA"/>
    <w:rsid w:val="00DB4117"/>
    <w:rsid w:val="00DB7270"/>
    <w:rsid w:val="00DB7E94"/>
    <w:rsid w:val="00DC0082"/>
    <w:rsid w:val="00DC0B78"/>
    <w:rsid w:val="00DC1138"/>
    <w:rsid w:val="00DC16F5"/>
    <w:rsid w:val="00DC323A"/>
    <w:rsid w:val="00DC3EA7"/>
    <w:rsid w:val="00DC44F7"/>
    <w:rsid w:val="00DC4AFD"/>
    <w:rsid w:val="00DC6D7B"/>
    <w:rsid w:val="00DD1020"/>
    <w:rsid w:val="00DD11ED"/>
    <w:rsid w:val="00DD14AF"/>
    <w:rsid w:val="00DD2175"/>
    <w:rsid w:val="00DD4586"/>
    <w:rsid w:val="00DD5CFF"/>
    <w:rsid w:val="00DD6512"/>
    <w:rsid w:val="00DD6558"/>
    <w:rsid w:val="00DD6A11"/>
    <w:rsid w:val="00DE09E2"/>
    <w:rsid w:val="00DE1AE6"/>
    <w:rsid w:val="00DE2CF5"/>
    <w:rsid w:val="00DE4413"/>
    <w:rsid w:val="00DE7092"/>
    <w:rsid w:val="00DF0CE8"/>
    <w:rsid w:val="00DF2BB4"/>
    <w:rsid w:val="00DF6463"/>
    <w:rsid w:val="00E00F67"/>
    <w:rsid w:val="00E01A66"/>
    <w:rsid w:val="00E03003"/>
    <w:rsid w:val="00E03F07"/>
    <w:rsid w:val="00E0430F"/>
    <w:rsid w:val="00E0754D"/>
    <w:rsid w:val="00E07A61"/>
    <w:rsid w:val="00E11459"/>
    <w:rsid w:val="00E12542"/>
    <w:rsid w:val="00E130D4"/>
    <w:rsid w:val="00E13D35"/>
    <w:rsid w:val="00E174DA"/>
    <w:rsid w:val="00E17A45"/>
    <w:rsid w:val="00E17B99"/>
    <w:rsid w:val="00E21C5E"/>
    <w:rsid w:val="00E239E6"/>
    <w:rsid w:val="00E25BF5"/>
    <w:rsid w:val="00E264C1"/>
    <w:rsid w:val="00E26570"/>
    <w:rsid w:val="00E265BE"/>
    <w:rsid w:val="00E2795B"/>
    <w:rsid w:val="00E303DB"/>
    <w:rsid w:val="00E329FD"/>
    <w:rsid w:val="00E34432"/>
    <w:rsid w:val="00E34EEB"/>
    <w:rsid w:val="00E364FA"/>
    <w:rsid w:val="00E3726A"/>
    <w:rsid w:val="00E402F4"/>
    <w:rsid w:val="00E429C7"/>
    <w:rsid w:val="00E4395F"/>
    <w:rsid w:val="00E4472D"/>
    <w:rsid w:val="00E4661C"/>
    <w:rsid w:val="00E479C5"/>
    <w:rsid w:val="00E47D60"/>
    <w:rsid w:val="00E50772"/>
    <w:rsid w:val="00E51D15"/>
    <w:rsid w:val="00E526EF"/>
    <w:rsid w:val="00E53BF1"/>
    <w:rsid w:val="00E54461"/>
    <w:rsid w:val="00E54744"/>
    <w:rsid w:val="00E54BFB"/>
    <w:rsid w:val="00E56E59"/>
    <w:rsid w:val="00E62A5E"/>
    <w:rsid w:val="00E62BC8"/>
    <w:rsid w:val="00E67822"/>
    <w:rsid w:val="00E67927"/>
    <w:rsid w:val="00E72B7B"/>
    <w:rsid w:val="00E730DD"/>
    <w:rsid w:val="00E76407"/>
    <w:rsid w:val="00E7705F"/>
    <w:rsid w:val="00E77223"/>
    <w:rsid w:val="00E779DE"/>
    <w:rsid w:val="00E80DB8"/>
    <w:rsid w:val="00E850D4"/>
    <w:rsid w:val="00E858A9"/>
    <w:rsid w:val="00E90A73"/>
    <w:rsid w:val="00E91C9E"/>
    <w:rsid w:val="00E9452D"/>
    <w:rsid w:val="00E95890"/>
    <w:rsid w:val="00EA055C"/>
    <w:rsid w:val="00EA0FDE"/>
    <w:rsid w:val="00EA12B4"/>
    <w:rsid w:val="00EA1F6A"/>
    <w:rsid w:val="00EA2F8B"/>
    <w:rsid w:val="00EA3684"/>
    <w:rsid w:val="00EA3DEB"/>
    <w:rsid w:val="00EA472B"/>
    <w:rsid w:val="00EA4A59"/>
    <w:rsid w:val="00EA7FE6"/>
    <w:rsid w:val="00EB0A38"/>
    <w:rsid w:val="00EB2922"/>
    <w:rsid w:val="00EB357E"/>
    <w:rsid w:val="00EB35D3"/>
    <w:rsid w:val="00EB373D"/>
    <w:rsid w:val="00EB3767"/>
    <w:rsid w:val="00EB3FB5"/>
    <w:rsid w:val="00EB4B70"/>
    <w:rsid w:val="00EB7EE2"/>
    <w:rsid w:val="00EC031E"/>
    <w:rsid w:val="00EC418B"/>
    <w:rsid w:val="00EC490A"/>
    <w:rsid w:val="00ED2E8D"/>
    <w:rsid w:val="00ED4403"/>
    <w:rsid w:val="00ED5268"/>
    <w:rsid w:val="00ED6BFF"/>
    <w:rsid w:val="00ED771D"/>
    <w:rsid w:val="00ED79E4"/>
    <w:rsid w:val="00EE1C42"/>
    <w:rsid w:val="00EE24CD"/>
    <w:rsid w:val="00EE3A41"/>
    <w:rsid w:val="00EE43D0"/>
    <w:rsid w:val="00EE5A52"/>
    <w:rsid w:val="00EE6B86"/>
    <w:rsid w:val="00EE6E37"/>
    <w:rsid w:val="00EF2BC4"/>
    <w:rsid w:val="00EF3CFB"/>
    <w:rsid w:val="00EF4CAD"/>
    <w:rsid w:val="00EF5083"/>
    <w:rsid w:val="00EF58CC"/>
    <w:rsid w:val="00EF74E0"/>
    <w:rsid w:val="00F00884"/>
    <w:rsid w:val="00F00DB1"/>
    <w:rsid w:val="00F013F2"/>
    <w:rsid w:val="00F014D5"/>
    <w:rsid w:val="00F024AF"/>
    <w:rsid w:val="00F02A1A"/>
    <w:rsid w:val="00F03315"/>
    <w:rsid w:val="00F03E43"/>
    <w:rsid w:val="00F04DDD"/>
    <w:rsid w:val="00F05DB2"/>
    <w:rsid w:val="00F070C2"/>
    <w:rsid w:val="00F118A2"/>
    <w:rsid w:val="00F12058"/>
    <w:rsid w:val="00F13893"/>
    <w:rsid w:val="00F158A6"/>
    <w:rsid w:val="00F168EB"/>
    <w:rsid w:val="00F17B23"/>
    <w:rsid w:val="00F21004"/>
    <w:rsid w:val="00F2188D"/>
    <w:rsid w:val="00F21BAB"/>
    <w:rsid w:val="00F22D50"/>
    <w:rsid w:val="00F233BA"/>
    <w:rsid w:val="00F244BC"/>
    <w:rsid w:val="00F3067A"/>
    <w:rsid w:val="00F354A2"/>
    <w:rsid w:val="00F40D34"/>
    <w:rsid w:val="00F4142C"/>
    <w:rsid w:val="00F41C71"/>
    <w:rsid w:val="00F44109"/>
    <w:rsid w:val="00F5128A"/>
    <w:rsid w:val="00F536E4"/>
    <w:rsid w:val="00F556E0"/>
    <w:rsid w:val="00F57F95"/>
    <w:rsid w:val="00F60574"/>
    <w:rsid w:val="00F60918"/>
    <w:rsid w:val="00F61D29"/>
    <w:rsid w:val="00F623AA"/>
    <w:rsid w:val="00F63F53"/>
    <w:rsid w:val="00F64A10"/>
    <w:rsid w:val="00F65B85"/>
    <w:rsid w:val="00F66047"/>
    <w:rsid w:val="00F70E95"/>
    <w:rsid w:val="00F73203"/>
    <w:rsid w:val="00F75C40"/>
    <w:rsid w:val="00F76847"/>
    <w:rsid w:val="00F77B55"/>
    <w:rsid w:val="00F77E79"/>
    <w:rsid w:val="00F800D6"/>
    <w:rsid w:val="00F806B4"/>
    <w:rsid w:val="00F814D7"/>
    <w:rsid w:val="00F8175A"/>
    <w:rsid w:val="00F8213E"/>
    <w:rsid w:val="00F82D4D"/>
    <w:rsid w:val="00F838D7"/>
    <w:rsid w:val="00F8602F"/>
    <w:rsid w:val="00F87392"/>
    <w:rsid w:val="00F9049D"/>
    <w:rsid w:val="00F91CC8"/>
    <w:rsid w:val="00F94F38"/>
    <w:rsid w:val="00FA13ED"/>
    <w:rsid w:val="00FA1682"/>
    <w:rsid w:val="00FA36E4"/>
    <w:rsid w:val="00FA42B7"/>
    <w:rsid w:val="00FA6569"/>
    <w:rsid w:val="00FB0CF7"/>
    <w:rsid w:val="00FB1707"/>
    <w:rsid w:val="00FB1D8B"/>
    <w:rsid w:val="00FB264F"/>
    <w:rsid w:val="00FB2ADD"/>
    <w:rsid w:val="00FB2E3C"/>
    <w:rsid w:val="00FB3ADE"/>
    <w:rsid w:val="00FB4670"/>
    <w:rsid w:val="00FB4A94"/>
    <w:rsid w:val="00FB661E"/>
    <w:rsid w:val="00FB78B5"/>
    <w:rsid w:val="00FC0BF6"/>
    <w:rsid w:val="00FC0C19"/>
    <w:rsid w:val="00FC4664"/>
    <w:rsid w:val="00FC79D0"/>
    <w:rsid w:val="00FD178D"/>
    <w:rsid w:val="00FD203E"/>
    <w:rsid w:val="00FD3821"/>
    <w:rsid w:val="00FD4EC7"/>
    <w:rsid w:val="00FD6046"/>
    <w:rsid w:val="00FE0405"/>
    <w:rsid w:val="00FE0874"/>
    <w:rsid w:val="00FE0EDD"/>
    <w:rsid w:val="00FE26B8"/>
    <w:rsid w:val="00FE7C07"/>
    <w:rsid w:val="00FE7DBC"/>
    <w:rsid w:val="00FF0E5E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 style="mso-height-percent:1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2447E5C4-DEF5-47AF-9CC7-AE37640A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52E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BB1BD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4082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140824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631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1"/>
    <w:basedOn w:val="a"/>
    <w:rsid w:val="003551DF"/>
    <w:pPr>
      <w:spacing w:before="200" w:after="200"/>
      <w:jc w:val="center"/>
    </w:pPr>
    <w:rPr>
      <w:rFonts w:ascii="Arial" w:hAnsi="Arial"/>
      <w:sz w:val="32"/>
    </w:rPr>
  </w:style>
  <w:style w:type="paragraph" w:styleId="a6">
    <w:name w:val="Balloon Text"/>
    <w:basedOn w:val="a"/>
    <w:semiHidden/>
    <w:rsid w:val="00EB0A38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EA7FE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B1BD7"/>
    <w:rPr>
      <w:b/>
      <w:bCs/>
      <w:kern w:val="36"/>
      <w:sz w:val="48"/>
      <w:szCs w:val="48"/>
    </w:rPr>
  </w:style>
  <w:style w:type="character" w:customStyle="1" w:styleId="name">
    <w:name w:val="name"/>
    <w:rsid w:val="005760D7"/>
  </w:style>
  <w:style w:type="paragraph" w:styleId="a8">
    <w:name w:val="List Paragraph"/>
    <w:basedOn w:val="a"/>
    <w:uiPriority w:val="34"/>
    <w:qFormat/>
    <w:rsid w:val="0084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1;&#1048;&#1041;&#1051;&#1048;&#1054;&#1058;&#1045;&#1050;&#1048;\Template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C0299-0AC1-48CB-9DBA-1033B328C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2775</TotalTime>
  <Pages>6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A1</vt:lpstr>
    </vt:vector>
  </TitlesOfParts>
  <Company/>
  <LinksUpToDate>false</LinksUpToDate>
  <CharactersWithSpaces>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</dc:title>
  <dc:creator>Дунаев Иван Евгеньевич</dc:creator>
  <cp:lastModifiedBy>Дунаев Иван</cp:lastModifiedBy>
  <cp:revision>283</cp:revision>
  <cp:lastPrinted>2019-10-23T14:01:00Z</cp:lastPrinted>
  <dcterms:created xsi:type="dcterms:W3CDTF">2018-09-18T14:40:00Z</dcterms:created>
  <dcterms:modified xsi:type="dcterms:W3CDTF">2021-08-12T08:05:00Z</dcterms:modified>
</cp:coreProperties>
</file>