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1212"/>
        <w:gridCol w:w="6612"/>
        <w:gridCol w:w="588"/>
        <w:gridCol w:w="1638"/>
      </w:tblGrid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635F7" w:rsidRPr="007A701F" w:rsidRDefault="003635F7" w:rsidP="003635F7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635F7" w:rsidRPr="007A701F" w:rsidRDefault="003635F7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E4413" w:rsidRPr="007A701F" w:rsidRDefault="003635F7" w:rsidP="003E1D55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Конденсаторы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1D5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E1D55" w:rsidRPr="007A701F" w:rsidRDefault="003E1D55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E1D55" w:rsidRPr="007A701F" w:rsidRDefault="003E1D55" w:rsidP="003635F7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E1D55" w:rsidRPr="007A701F" w:rsidRDefault="003E1D55" w:rsidP="00363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E1D55" w:rsidRPr="007A701F" w:rsidRDefault="003E1D55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E1D5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E1D55" w:rsidRPr="007A701F" w:rsidRDefault="003E1D55" w:rsidP="003E1D5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C1-C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ind w:right="-81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 xml:space="preserve">0805-0,1 </w:t>
            </w:r>
            <w:r w:rsidRPr="007A701F">
              <w:rPr>
                <w:rFonts w:ascii="Arial" w:hAnsi="Arial" w:cs="Arial"/>
              </w:rPr>
              <w:t>мкФ</w:t>
            </w:r>
            <w:r w:rsidRPr="007A701F">
              <w:rPr>
                <w:rFonts w:ascii="Arial" w:hAnsi="Arial" w:cs="Arial"/>
                <w:lang w:val="en-US"/>
              </w:rPr>
              <w:t>±10%-50</w:t>
            </w:r>
            <w:r w:rsidRPr="007A701F">
              <w:rPr>
                <w:rFonts w:ascii="Arial" w:hAnsi="Arial" w:cs="Arial"/>
              </w:rPr>
              <w:t>В</w:t>
            </w:r>
            <w:r>
              <w:rPr>
                <w:rFonts w:ascii="Arial" w:hAnsi="Arial" w:cs="Arial"/>
                <w:lang w:val="en-US"/>
              </w:rPr>
              <w:t>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E1D55" w:rsidRPr="003E1D55" w:rsidRDefault="003E1D55" w:rsidP="003E1D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3E1D55" w:rsidRPr="007A701F" w:rsidRDefault="003E1D55" w:rsidP="003E1D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CC0805KPX7R9BB104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677AA" w:rsidRPr="007A701F" w:rsidRDefault="009677AA" w:rsidP="00DE441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677AA" w:rsidRPr="007A701F" w:rsidRDefault="009677AA" w:rsidP="00020DD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677AA" w:rsidRPr="007A701F" w:rsidRDefault="009677AA" w:rsidP="000867B4">
            <w:pPr>
              <w:ind w:right="-81"/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677AA" w:rsidRPr="007A701F" w:rsidRDefault="009677AA" w:rsidP="00020D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677AA" w:rsidRPr="007A701F" w:rsidRDefault="009677AA" w:rsidP="00DE441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17A45" w:rsidRPr="007A701F" w:rsidRDefault="00E17A45" w:rsidP="00E17A4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Микросхемы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17A45" w:rsidRPr="007A701F" w:rsidRDefault="00E17A45" w:rsidP="00E17A4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7023D" w:rsidRPr="007A701F" w:rsidRDefault="0027023D" w:rsidP="0027023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7023D" w:rsidRPr="007A701F" w:rsidRDefault="0027023D" w:rsidP="0027023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D1</w:t>
            </w:r>
            <w:r w:rsidR="003B3FD0">
              <w:rPr>
                <w:rFonts w:ascii="Arial" w:hAnsi="Arial" w:cs="Arial"/>
                <w:lang w:val="en-US"/>
              </w:rPr>
              <w:t>, D2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7023D" w:rsidRPr="007A701F" w:rsidRDefault="003B3FD0" w:rsidP="0027023D">
            <w:pPr>
              <w:rPr>
                <w:rFonts w:ascii="Arial" w:hAnsi="Arial" w:cs="Arial"/>
                <w:lang w:val="en-US"/>
              </w:rPr>
            </w:pPr>
            <w:r w:rsidRPr="003B3FD0">
              <w:rPr>
                <w:rFonts w:ascii="Arial" w:hAnsi="Arial" w:cs="Arial"/>
                <w:lang w:val="en-US"/>
              </w:rPr>
              <w:t>TLC59116F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7023D" w:rsidRPr="007A701F" w:rsidRDefault="003B3FD0" w:rsidP="002702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B3FD0" w:rsidRDefault="003B3FD0" w:rsidP="003B3FD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27023D" w:rsidRPr="007A701F" w:rsidRDefault="003B3FD0" w:rsidP="003B3FD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7023D" w:rsidRPr="007A701F" w:rsidRDefault="0027023D" w:rsidP="0027023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7023D" w:rsidRPr="007A701F" w:rsidRDefault="0027023D" w:rsidP="0027023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7023D" w:rsidRPr="007A701F" w:rsidRDefault="003B3FD0" w:rsidP="0027023D">
            <w:pPr>
              <w:rPr>
                <w:rFonts w:ascii="Arial" w:hAnsi="Arial" w:cs="Arial"/>
                <w:lang w:val="en-US"/>
              </w:rPr>
            </w:pPr>
            <w:r w:rsidRPr="003B3FD0">
              <w:rPr>
                <w:rFonts w:ascii="Arial" w:hAnsi="Arial" w:cs="Arial"/>
                <w:lang w:val="en-US"/>
              </w:rPr>
              <w:t>MCP23017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7023D" w:rsidRPr="007A701F" w:rsidRDefault="003B3FD0" w:rsidP="002702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7023D" w:rsidRPr="007A701F" w:rsidRDefault="003B3FD0" w:rsidP="0027023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Microchip</w:t>
            </w:r>
          </w:p>
        </w:tc>
      </w:tr>
      <w:tr w:rsidR="003E1D5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E1D55" w:rsidRPr="007A701F" w:rsidRDefault="003E1D55" w:rsidP="003E1D5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</w:t>
            </w: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SN74</w:t>
            </w:r>
            <w:r>
              <w:rPr>
                <w:rFonts w:ascii="Arial" w:hAnsi="Arial" w:cs="Arial"/>
                <w:lang w:val="en-US"/>
              </w:rPr>
              <w:t>ALS32</w:t>
            </w:r>
            <w:r w:rsidRPr="007A701F">
              <w:rPr>
                <w:rFonts w:ascii="Arial" w:hAnsi="Arial" w:cs="Arial"/>
                <w:lang w:val="en-US"/>
              </w:rPr>
              <w:t>D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3E1D55" w:rsidRPr="007A701F" w:rsidRDefault="003E1D55" w:rsidP="003E1D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75C55" w:rsidRPr="007A701F" w:rsidRDefault="00075C55" w:rsidP="00075C5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17AE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17AE7" w:rsidRPr="007A701F" w:rsidRDefault="00F17AE7" w:rsidP="00F17AE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H1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Светодиод </w:t>
            </w:r>
            <w:r w:rsidRPr="00F17AE7">
              <w:rPr>
                <w:rFonts w:ascii="Arial" w:hAnsi="Arial" w:cs="Arial"/>
              </w:rPr>
              <w:t>TLHG4400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17AE7" w:rsidRPr="00F17AE7" w:rsidRDefault="00F17AE7" w:rsidP="00F17AE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Vishay</w:t>
            </w:r>
          </w:p>
        </w:tc>
      </w:tr>
      <w:tr w:rsidR="00F17AE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17AE7" w:rsidRPr="007A701F" w:rsidRDefault="00F17AE7" w:rsidP="00F17AE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Светодиод </w:t>
            </w:r>
            <w:r w:rsidRPr="00F17AE7">
              <w:rPr>
                <w:rFonts w:ascii="Arial" w:hAnsi="Arial" w:cs="Arial"/>
                <w:lang w:val="en-US"/>
              </w:rPr>
              <w:t>TLHR4400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17AE7" w:rsidRPr="00F17AE7" w:rsidRDefault="00F17AE7" w:rsidP="00F17AE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Vishay</w:t>
            </w:r>
          </w:p>
        </w:tc>
      </w:tr>
      <w:tr w:rsidR="00F17AE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17AE7" w:rsidRPr="007A701F" w:rsidRDefault="00F17AE7" w:rsidP="00F17AE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Светодиод </w:t>
            </w:r>
            <w:r w:rsidRPr="00F17AE7">
              <w:rPr>
                <w:rFonts w:ascii="Arial" w:hAnsi="Arial" w:cs="Arial"/>
              </w:rPr>
              <w:t>TLHG4400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17AE7" w:rsidRPr="00F17AE7" w:rsidRDefault="00F17AE7" w:rsidP="00F17AE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Vishay</w:t>
            </w:r>
          </w:p>
        </w:tc>
      </w:tr>
      <w:tr w:rsidR="005A191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A1911" w:rsidRPr="007A701F" w:rsidRDefault="005A1911" w:rsidP="005A191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lang w:val="en-US"/>
              </w:rPr>
              <w:t>4-H19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Светодиод </w:t>
            </w:r>
            <w:r w:rsidRPr="005A1911">
              <w:rPr>
                <w:rFonts w:ascii="Arial" w:hAnsi="Arial" w:cs="Arial"/>
              </w:rPr>
              <w:t>SSL-LX3059IGW-CA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A1911" w:rsidRPr="00F17AE7" w:rsidRDefault="005A1911" w:rsidP="005A191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A1911">
              <w:rPr>
                <w:rFonts w:ascii="Arial" w:hAnsi="Arial" w:cs="Arial"/>
                <w:sz w:val="12"/>
                <w:szCs w:val="12"/>
                <w:lang w:val="en-US"/>
              </w:rPr>
              <w:t>Lumex</w:t>
            </w:r>
          </w:p>
        </w:tc>
      </w:tr>
      <w:tr w:rsidR="005A191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A1911" w:rsidRPr="007A701F" w:rsidRDefault="005A1911" w:rsidP="005A191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191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A1911" w:rsidRPr="007A701F" w:rsidRDefault="005A1911" w:rsidP="005A191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A1911" w:rsidRPr="007A701F" w:rsidRDefault="005A1911" w:rsidP="003E1D55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Резисторы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A191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A1911" w:rsidRPr="007A701F" w:rsidRDefault="005A1911" w:rsidP="005A191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E1D5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E1D55" w:rsidRPr="007A701F" w:rsidRDefault="003E1D55" w:rsidP="003E1D5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R1-R35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220</w:t>
            </w:r>
            <w:r w:rsidRPr="007A701F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35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3E1D55" w:rsidRPr="007A701F" w:rsidRDefault="003E1D55" w:rsidP="003E1D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RC0805JR-07220RL</w:t>
            </w:r>
          </w:p>
        </w:tc>
      </w:tr>
      <w:tr w:rsidR="003E1D5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E1D55" w:rsidRPr="007A701F" w:rsidRDefault="003E1D55" w:rsidP="003E1D5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R36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2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E1D55" w:rsidRPr="003E1D55" w:rsidRDefault="003E1D55" w:rsidP="003E1D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3E1D55" w:rsidRPr="007A701F" w:rsidRDefault="003E1D55" w:rsidP="003E1D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</w:t>
            </w:r>
            <w:r>
              <w:rPr>
                <w:rFonts w:ascii="Arial" w:hAnsi="Arial" w:cs="Arial"/>
                <w:sz w:val="12"/>
                <w:szCs w:val="12"/>
              </w:rPr>
              <w:t>2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K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3E1D5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E1D55" w:rsidRPr="007A701F" w:rsidRDefault="003E1D55" w:rsidP="003E1D5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R37-R52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5</w:t>
            </w:r>
            <w:r w:rsidRPr="007A701F">
              <w:rPr>
                <w:rFonts w:ascii="Arial" w:hAnsi="Arial" w:cs="Arial"/>
                <w:lang w:val="en-US"/>
              </w:rPr>
              <w:t>,</w:t>
            </w:r>
            <w:r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16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3E1D55" w:rsidRPr="007A701F" w:rsidRDefault="003E1D55" w:rsidP="003E1D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RC0805JR-075K1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3E1D55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E1D55" w:rsidRPr="007A701F" w:rsidRDefault="003E1D55" w:rsidP="003E1D5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53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3E1D55" w:rsidRPr="007A701F" w:rsidRDefault="003E1D55" w:rsidP="003E1D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RC0805JR-071KL</w:t>
            </w:r>
          </w:p>
        </w:tc>
      </w:tr>
      <w:tr w:rsidR="003E1D55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E1D55" w:rsidRPr="007A701F" w:rsidRDefault="003E1D55" w:rsidP="003E1D5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E1D55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E1D55" w:rsidRPr="007A701F" w:rsidRDefault="003E1D55" w:rsidP="003E1D5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885401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S1</w:t>
            </w:r>
            <w:r w:rsidR="004D05C5">
              <w:rPr>
                <w:rFonts w:ascii="Arial" w:hAnsi="Arial" w:cs="Arial"/>
                <w:lang w:val="en-US"/>
              </w:rPr>
              <w:t>-S16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 xml:space="preserve">Кнопка тактовая </w:t>
            </w:r>
            <w:r w:rsidR="00A23D45" w:rsidRPr="00A23D45">
              <w:rPr>
                <w:rFonts w:ascii="Arial" w:hAnsi="Arial" w:cs="Arial"/>
              </w:rPr>
              <w:t>1273SHIM-160G-G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  <w:r w:rsidR="0078060E">
              <w:rPr>
                <w:rFonts w:ascii="Arial" w:hAnsi="Arial" w:cs="Arial"/>
              </w:rPr>
              <w:t>6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05C5" w:rsidRPr="007A701F" w:rsidRDefault="004D05C5" w:rsidP="004D05C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Switronic</w:t>
            </w:r>
          </w:p>
          <w:p w:rsidR="00EB1E6F" w:rsidRPr="007A701F" w:rsidRDefault="004D05C5" w:rsidP="004D05C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Industrial</w:t>
            </w:r>
          </w:p>
        </w:tc>
      </w:tr>
      <w:tr w:rsidR="00EB1E6F" w:rsidRPr="007A701F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E1D5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E1D55" w:rsidRPr="007A701F" w:rsidRDefault="003E1D55" w:rsidP="003E1D5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V1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Транзистор </w:t>
            </w:r>
            <w:r>
              <w:rPr>
                <w:rFonts w:ascii="Arial" w:hAnsi="Arial" w:cs="Arial"/>
                <w:lang w:val="en-US"/>
              </w:rPr>
              <w:t>BC817-40.</w:t>
            </w:r>
            <w:r w:rsidRPr="004D05C5">
              <w:rPr>
                <w:rFonts w:ascii="Arial" w:hAnsi="Arial" w:cs="Arial"/>
                <w:lang w:val="en-US"/>
              </w:rPr>
              <w:t>215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E1D55" w:rsidRPr="007A701F" w:rsidRDefault="003E1D55" w:rsidP="003E1D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</w:tc>
      </w:tr>
      <w:tr w:rsidR="004D05C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D05C5" w:rsidRPr="007A701F" w:rsidRDefault="004D05C5" w:rsidP="004D05C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D05C5" w:rsidRPr="007A701F" w:rsidRDefault="004D05C5" w:rsidP="004D05C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D05C5" w:rsidRPr="007A701F" w:rsidRDefault="004D05C5" w:rsidP="004D05C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D05C5" w:rsidRPr="007A701F" w:rsidRDefault="004D05C5" w:rsidP="004D05C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05C5" w:rsidRPr="007A701F" w:rsidRDefault="004D05C5" w:rsidP="004D05C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4D05C5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4D05C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Вилка </w:t>
            </w:r>
            <w:r w:rsidR="004D2466">
              <w:rPr>
                <w:rFonts w:ascii="Arial" w:hAnsi="Arial" w:cs="Arial"/>
                <w:lang w:val="en-US"/>
              </w:rPr>
              <w:t>IDC-14MS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E1D5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E1D55" w:rsidRPr="007A701F" w:rsidRDefault="003E1D55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E1D5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E1D55" w:rsidRPr="007A701F" w:rsidRDefault="003E1D55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E1D5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E1D55" w:rsidRPr="007A701F" w:rsidRDefault="003E1D55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E1D5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E1D55" w:rsidRPr="007A701F" w:rsidRDefault="003E1D55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E1D5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E1D55" w:rsidRPr="007A701F" w:rsidRDefault="003E1D55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E1D5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E1D55" w:rsidRPr="007A701F" w:rsidRDefault="003E1D55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E1D5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E1D55" w:rsidRPr="007A701F" w:rsidRDefault="003E1D55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E1D5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E1D55" w:rsidRPr="007A701F" w:rsidRDefault="003E1D55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E1D5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E1D55" w:rsidRPr="007A701F" w:rsidRDefault="003E1D55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E1D5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E1D55" w:rsidRPr="007A701F" w:rsidRDefault="003E1D55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E1D5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E1D55" w:rsidRPr="007A701F" w:rsidRDefault="003E1D55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E1D5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E1D55" w:rsidRPr="007A701F" w:rsidRDefault="003E1D55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E1D5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E1D55" w:rsidRPr="007A701F" w:rsidRDefault="003E1D55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E1D5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E1D55" w:rsidRPr="007A701F" w:rsidRDefault="003E1D55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E1D55" w:rsidRPr="007A701F" w:rsidRDefault="003E1D55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</w:tbl>
    <w:p w:rsidR="00B46A01" w:rsidRPr="007A701F" w:rsidRDefault="00B46A01" w:rsidP="00395811">
      <w:pPr>
        <w:rPr>
          <w:rFonts w:ascii="Arial" w:hAnsi="Arial" w:cs="Arial"/>
          <w:lang w:val="en-US"/>
        </w:rPr>
        <w:sectPr w:rsidR="00B46A01" w:rsidRPr="007A701F" w:rsidSect="003C573A">
          <w:headerReference w:type="default" r:id="rId8"/>
          <w:headerReference w:type="first" r:id="rId9"/>
          <w:footerReference w:type="first" r:id="rId10"/>
          <w:pgSz w:w="11906" w:h="16838" w:code="9"/>
          <w:pgMar w:top="567" w:right="567" w:bottom="1866" w:left="1418" w:header="227" w:footer="1674" w:gutter="0"/>
          <w:cols w:space="708"/>
          <w:titlePg/>
          <w:docGrid w:linePitch="360"/>
        </w:sectPr>
      </w:pPr>
    </w:p>
    <w:tbl>
      <w:tblPr>
        <w:tblW w:w="10504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1038"/>
        <w:gridCol w:w="1079"/>
        <w:gridCol w:w="1033"/>
        <w:gridCol w:w="1158"/>
        <w:gridCol w:w="1260"/>
        <w:gridCol w:w="1171"/>
        <w:gridCol w:w="1392"/>
        <w:gridCol w:w="1102"/>
        <w:gridCol w:w="686"/>
      </w:tblGrid>
      <w:tr w:rsidR="007A701F" w:rsidRPr="007A701F">
        <w:trPr>
          <w:trHeight w:val="450"/>
          <w:tblHeader/>
        </w:trPr>
        <w:tc>
          <w:tcPr>
            <w:tcW w:w="585" w:type="dxa"/>
            <w:vMerge w:val="restart"/>
            <w:tcBorders>
              <w:left w:val="nil"/>
            </w:tcBorders>
            <w:vAlign w:val="center"/>
          </w:tcPr>
          <w:p w:rsidR="005718B5" w:rsidRPr="007A701F" w:rsidRDefault="005718B5" w:rsidP="00D8302F">
            <w:pPr>
              <w:ind w:left="-81" w:right="-108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lastRenderedPageBreak/>
              <w:t>Изм.</w:t>
            </w:r>
          </w:p>
        </w:tc>
        <w:tc>
          <w:tcPr>
            <w:tcW w:w="4308" w:type="dxa"/>
            <w:gridSpan w:val="4"/>
            <w:vAlign w:val="center"/>
          </w:tcPr>
          <w:p w:rsidR="005718B5" w:rsidRPr="007A701F" w:rsidRDefault="005718B5" w:rsidP="00267DFB">
            <w:pPr>
              <w:ind w:right="12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Номера листов</w:t>
            </w:r>
            <w:r w:rsidR="00D8302F" w:rsidRPr="007A701F">
              <w:rPr>
                <w:rFonts w:ascii="Arial" w:hAnsi="Arial" w:cs="Arial"/>
              </w:rPr>
              <w:t xml:space="preserve"> </w:t>
            </w:r>
            <w:r w:rsidRPr="007A701F">
              <w:rPr>
                <w:rFonts w:ascii="Arial" w:hAnsi="Arial" w:cs="Arial"/>
              </w:rPr>
              <w:t>(страниц)</w:t>
            </w:r>
          </w:p>
        </w:tc>
        <w:tc>
          <w:tcPr>
            <w:tcW w:w="1260" w:type="dxa"/>
            <w:vMerge w:val="restart"/>
            <w:vAlign w:val="center"/>
          </w:tcPr>
          <w:p w:rsidR="005718B5" w:rsidRPr="007A701F" w:rsidRDefault="005718B5" w:rsidP="003551DF">
            <w:pPr>
              <w:ind w:left="-96" w:right="-77" w:firstLine="37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Всего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листов (страниц)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в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документе</w:t>
            </w:r>
          </w:p>
        </w:tc>
        <w:tc>
          <w:tcPr>
            <w:tcW w:w="1171" w:type="dxa"/>
            <w:vMerge w:val="restart"/>
            <w:vAlign w:val="center"/>
          </w:tcPr>
          <w:p w:rsidR="005718B5" w:rsidRPr="007A701F" w:rsidRDefault="005718B5" w:rsidP="00267DFB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№</w:t>
            </w:r>
          </w:p>
          <w:p w:rsidR="005718B5" w:rsidRPr="007A701F" w:rsidRDefault="005718B5" w:rsidP="00267DFB">
            <w:pPr>
              <w:ind w:right="-15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докум.</w:t>
            </w:r>
          </w:p>
        </w:tc>
        <w:tc>
          <w:tcPr>
            <w:tcW w:w="1392" w:type="dxa"/>
            <w:vMerge w:val="restart"/>
            <w:vAlign w:val="center"/>
          </w:tcPr>
          <w:p w:rsidR="005718B5" w:rsidRPr="007A701F" w:rsidRDefault="005718B5" w:rsidP="00267DFB">
            <w:pPr>
              <w:ind w:left="-59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Входящий № сопроводительного докум. и дата</w:t>
            </w:r>
          </w:p>
        </w:tc>
        <w:tc>
          <w:tcPr>
            <w:tcW w:w="1102" w:type="dxa"/>
            <w:vMerge w:val="restart"/>
            <w:vAlign w:val="center"/>
          </w:tcPr>
          <w:p w:rsidR="005718B5" w:rsidRPr="007A701F" w:rsidRDefault="005718B5" w:rsidP="00672E7A">
            <w:pPr>
              <w:ind w:left="-60" w:right="-100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Подпись</w:t>
            </w:r>
          </w:p>
        </w:tc>
        <w:tc>
          <w:tcPr>
            <w:tcW w:w="686" w:type="dxa"/>
            <w:vMerge w:val="restart"/>
            <w:tcBorders>
              <w:right w:val="nil"/>
            </w:tcBorders>
            <w:noWrap/>
            <w:vAlign w:val="center"/>
          </w:tcPr>
          <w:p w:rsidR="005718B5" w:rsidRPr="007A701F" w:rsidRDefault="00D8302F" w:rsidP="003551DF">
            <w:pPr>
              <w:ind w:left="-77" w:right="-9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Дата</w:t>
            </w: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 w:val="restart"/>
            <w:vAlign w:val="center"/>
          </w:tcPr>
          <w:p w:rsidR="005718B5" w:rsidRPr="007A701F" w:rsidRDefault="005718B5" w:rsidP="00267DFB">
            <w:pPr>
              <w:ind w:left="-51" w:right="-24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измене</w:t>
            </w:r>
            <w:r w:rsidR="003551DF" w:rsidRPr="007A701F">
              <w:rPr>
                <w:rFonts w:ascii="Arial" w:hAnsi="Arial" w:cs="Arial"/>
              </w:rPr>
              <w:t>н</w:t>
            </w:r>
            <w:r w:rsidRPr="007A701F">
              <w:rPr>
                <w:rFonts w:ascii="Arial" w:hAnsi="Arial" w:cs="Arial"/>
              </w:rPr>
              <w:t>ных</w:t>
            </w:r>
          </w:p>
        </w:tc>
        <w:tc>
          <w:tcPr>
            <w:tcW w:w="1079" w:type="dxa"/>
            <w:vMerge w:val="restart"/>
            <w:vAlign w:val="center"/>
          </w:tcPr>
          <w:p w:rsidR="005718B5" w:rsidRPr="007A701F" w:rsidRDefault="005718B5" w:rsidP="00267DFB">
            <w:pPr>
              <w:tabs>
                <w:tab w:val="left" w:pos="922"/>
              </w:tabs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замененных</w:t>
            </w:r>
          </w:p>
        </w:tc>
        <w:tc>
          <w:tcPr>
            <w:tcW w:w="1033" w:type="dxa"/>
            <w:vMerge w:val="restart"/>
            <w:vAlign w:val="center"/>
          </w:tcPr>
          <w:p w:rsidR="005718B5" w:rsidRPr="007A701F" w:rsidRDefault="005718B5" w:rsidP="00267DFB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новых</w:t>
            </w:r>
          </w:p>
        </w:tc>
        <w:tc>
          <w:tcPr>
            <w:tcW w:w="1158" w:type="dxa"/>
            <w:vMerge w:val="restart"/>
            <w:vAlign w:val="center"/>
          </w:tcPr>
          <w:p w:rsidR="005718B5" w:rsidRPr="007A701F" w:rsidRDefault="005718B5" w:rsidP="00267DFB">
            <w:pPr>
              <w:ind w:left="-59" w:right="-1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аннулированных</w:t>
            </w:r>
          </w:p>
        </w:tc>
        <w:tc>
          <w:tcPr>
            <w:tcW w:w="1260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8C1120">
            <w:pPr>
              <w:tabs>
                <w:tab w:val="left" w:pos="516"/>
              </w:tabs>
              <w:ind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AA5E7F">
            <w:pPr>
              <w:ind w:right="20"/>
              <w:jc w:val="center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8C1120">
            <w:pPr>
              <w:ind w:left="-68" w:right="-33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</w:tr>
    </w:tbl>
    <w:p w:rsidR="006F0003" w:rsidRPr="007A701F" w:rsidRDefault="006F0003" w:rsidP="001211E3">
      <w:pPr>
        <w:rPr>
          <w:rFonts w:ascii="Arial" w:hAnsi="Arial" w:cs="Arial"/>
        </w:rPr>
      </w:pPr>
    </w:p>
    <w:sectPr w:rsidR="006F0003" w:rsidRPr="007A701F" w:rsidSect="00D55F31">
      <w:headerReference w:type="default" r:id="rId11"/>
      <w:footerReference w:type="default" r:id="rId12"/>
      <w:headerReference w:type="first" r:id="rId13"/>
      <w:pgSz w:w="11906" w:h="16838" w:code="9"/>
      <w:pgMar w:top="567" w:right="57" w:bottom="1418" w:left="1412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9BE" w:rsidRDefault="00ED09BE">
      <w:r>
        <w:separator/>
      </w:r>
    </w:p>
  </w:endnote>
  <w:endnote w:type="continuationSeparator" w:id="0">
    <w:p w:rsidR="00ED09BE" w:rsidRDefault="00ED0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6" w:type="dxa"/>
      <w:tblInd w:w="7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146"/>
    </w:tblGrid>
    <w:tr w:rsidR="00BD1DDC">
      <w:trPr>
        <w:trHeight w:val="2486"/>
      </w:trPr>
      <w:tc>
        <w:tcPr>
          <w:tcW w:w="9146" w:type="dxa"/>
          <w:tcBorders>
            <w:top w:val="nil"/>
            <w:left w:val="nil"/>
            <w:bottom w:val="nil"/>
            <w:right w:val="nil"/>
          </w:tcBorders>
        </w:tcPr>
        <w:p w:rsidR="00BD1DDC" w:rsidRDefault="00BD1DDC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2450C789" wp14:editId="4A038FC3">
                    <wp:simplePos x="0" y="0"/>
                    <wp:positionH relativeFrom="column">
                      <wp:posOffset>4432300</wp:posOffset>
                    </wp:positionH>
                    <wp:positionV relativeFrom="paragraph">
                      <wp:posOffset>-1172845</wp:posOffset>
                    </wp:positionV>
                    <wp:extent cx="1070610" cy="179070"/>
                    <wp:effectExtent l="3175" t="0" r="2540" b="3175"/>
                    <wp:wrapNone/>
                    <wp:docPr id="65" name="Text Box 6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70610" cy="179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D1DDC" w:rsidRPr="002B3339" w:rsidRDefault="00BD1DDC" w:rsidP="002B333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50C7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4" o:spid="_x0000_s1175" type="#_x0000_t202" style="position:absolute;margin-left:349pt;margin-top:-92.35pt;width:84.3pt;height:14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" filled="f" stroked="f">
                    <v:textbox inset="0,0,0,0">
                      <w:txbxContent>
                        <w:p w:rsidR="00BD1DDC" w:rsidRPr="002B3339" w:rsidRDefault="00BD1DDC" w:rsidP="002B3339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05AF0023" wp14:editId="25A4FF74">
                    <wp:simplePos x="0" y="0"/>
                    <wp:positionH relativeFrom="column">
                      <wp:posOffset>2348230</wp:posOffset>
                    </wp:positionH>
                    <wp:positionV relativeFrom="paragraph">
                      <wp:posOffset>-1176655</wp:posOffset>
                    </wp:positionV>
                    <wp:extent cx="1443990" cy="148590"/>
                    <wp:effectExtent l="0" t="4445" r="0" b="0"/>
                    <wp:wrapNone/>
                    <wp:docPr id="64" name="Text Box 6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3990" cy="148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D1DDC" w:rsidRPr="002A3B88" w:rsidRDefault="00BD1DDC" w:rsidP="002A3B88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AF0023" id="Text Box 631" o:spid="_x0000_s1176" type="#_x0000_t202" style="position:absolute;margin-left:184.9pt;margin-top:-92.65pt;width:113.7pt;height:11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" filled="f" stroked="f">
                    <v:textbox inset="0,0,0,0">
                      <w:txbxContent>
                        <w:p w:rsidR="00BD1DDC" w:rsidRPr="002A3B88" w:rsidRDefault="00BD1DDC" w:rsidP="002A3B88"/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BD1DDC" w:rsidRDefault="00BD1DD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DC" w:rsidRDefault="00BD1DD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9BE" w:rsidRDefault="00ED09BE">
      <w:r>
        <w:separator/>
      </w:r>
    </w:p>
  </w:footnote>
  <w:footnote w:type="continuationSeparator" w:id="0">
    <w:p w:rsidR="00ED09BE" w:rsidRDefault="00ED0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BD1DDC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BD1DDC" w:rsidRPr="00C02AC0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BD1DDC" w:rsidRPr="00C02AC0" w:rsidRDefault="00BD1DDC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Поз. обо- значение</w:t>
          </w:r>
        </w:p>
      </w:tc>
      <w:tc>
        <w:tcPr>
          <w:tcW w:w="6611" w:type="dxa"/>
          <w:shd w:val="clear" w:color="auto" w:fill="auto"/>
          <w:vAlign w:val="center"/>
        </w:tcPr>
        <w:p w:rsidR="00BD1DDC" w:rsidRPr="00C02AC0" w:rsidRDefault="00BD1DDC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BD1DDC" w:rsidRPr="00C02AC0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BD1DDC" w:rsidRPr="00C02AC0" w:rsidRDefault="00BD1DDC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Примечание</w:t>
          </w:r>
        </w:p>
      </w:tc>
    </w:tr>
  </w:tbl>
  <w:p w:rsidR="00BD1DDC" w:rsidRDefault="00BD1DDC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49536" behindDoc="0" locked="0" layoutInCell="1" allowOverlap="1" wp14:anchorId="0256AB39" wp14:editId="51F35145">
              <wp:simplePos x="0" y="0"/>
              <wp:positionH relativeFrom="column">
                <wp:posOffset>-683895</wp:posOffset>
              </wp:positionH>
              <wp:positionV relativeFrom="paragraph">
                <wp:posOffset>33655</wp:posOffset>
              </wp:positionV>
              <wp:extent cx="7273290" cy="10418445"/>
              <wp:effectExtent l="1905" t="14605" r="1905" b="0"/>
              <wp:wrapNone/>
              <wp:docPr id="164" name="Group 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65" name="Text Box 438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89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C02AC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BD1DDC" w:rsidRPr="00C02AC0" w:rsidRDefault="00BD1DDC" w:rsidP="002A76F5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Text Box 439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733A9F" w:rsidRDefault="00BD1DDC" w:rsidP="007E7187">
                            <w:pPr>
                              <w:ind w:right="-12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3E1D55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Text Box 440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89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BD1DDC" w:rsidRPr="00C02AC0" w:rsidRDefault="00BD1DDC" w:rsidP="00AA5E7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" name="Text Box 441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" name="Text Box 442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0" name="Text Box 443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Text Box 444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Text Box 445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5F79C3" w:rsidRDefault="00BD1DDC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Text Box 446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Line 447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448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449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450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451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452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453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454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455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456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457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458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459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460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Text Box 461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" name="Text Box 462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" name="Text Box 463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1" name="Text Box 464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Text Box 465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Text Box 466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733A9F" w:rsidRDefault="00BD1DDC" w:rsidP="0077052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Line 467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468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Line 469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470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471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72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473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Line 474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475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476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477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78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Text Box 479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Text Box 480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Text Box 481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Text Box 482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Text Box 483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Text Box 484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Text Box 485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Text Box 486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Text Box 487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Text Box 488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56AB39" id="Group 437" o:spid="_x0000_s1026" style="position:absolute;margin-left:-53.85pt;margin-top:2.65pt;width:572.7pt;height:820.35pt;z-index:251649536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8" o:spid="_x0000_s1027" type="#_x0000_t202" style="position:absolute;left:4818;top:15876;width:623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<v:textbox>
                  <w:txbxContent>
                    <w:p w:rsidR="00BD1DDC" w:rsidRPr="00C02AC0" w:rsidRDefault="00BD1DDC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89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C02AC0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BD1DDC" w:rsidRPr="00C02AC0" w:rsidRDefault="00BD1DDC" w:rsidP="002A76F5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439" o:spid="_x0000_s1028" type="#_x0000_t202" style="position:absolute;left:10914;top:15989;width:70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<v:textbox>
                  <w:txbxContent>
                    <w:p w:rsidR="00BD1DDC" w:rsidRPr="00733A9F" w:rsidRDefault="00BD1DDC" w:rsidP="007E7187">
                      <w:pPr>
                        <w:ind w:right="-12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3E1D55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2</w: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440" o:spid="_x0000_s1029" type="#_x0000_t202" style="position:absolute;left:5612;top:15252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<v:textbox>
                  <w:txbxContent>
                    <w:p w:rsidR="00BD1DDC" w:rsidRPr="00C02AC0" w:rsidRDefault="00BD1DDC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89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BD1DDC" w:rsidRPr="00C02AC0" w:rsidRDefault="00BD1DDC" w:rsidP="00AA5E7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441" o:spid="_x0000_s1030" type="#_x0000_t202" style="position:absolute;left:4818;top:1525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<v:textbox>
                  <w:txbxContent>
                    <w:p w:rsidR="00BD1DDC" w:rsidRPr="00C02AC0" w:rsidRDefault="00BD1DDC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442" o:spid="_x0000_s1031" type="#_x0000_t202" style="position:absolute;left:1020;top:15989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<v:textbox>
                  <w:txbxContent>
                    <w:p w:rsidR="00BD1DDC" w:rsidRPr="002B36BD" w:rsidRDefault="00BD1DDC" w:rsidP="002B36BD"/>
                  </w:txbxContent>
                </v:textbox>
              </v:shape>
              <v:shape id="Text Box 443" o:spid="_x0000_s1032" type="#_x0000_t202" style="position:absolute;left:1416;top:159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<v:textbox>
                  <w:txbxContent>
                    <w:p w:rsidR="00BD1DDC" w:rsidRPr="002B36BD" w:rsidRDefault="00BD1DDC" w:rsidP="002B36BD"/>
                  </w:txbxContent>
                </v:textbox>
              </v:shape>
              <v:shape id="Text Box 444" o:spid="_x0000_s1033" type="#_x0000_t202" style="position:absolute;left:1983;top:15989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<v:textbox>
                  <w:txbxContent>
                    <w:p w:rsidR="00BD1DDC" w:rsidRPr="002B36BD" w:rsidRDefault="00BD1DDC" w:rsidP="002B36BD"/>
                  </w:txbxContent>
                </v:textbox>
              </v:shape>
              <v:shape id="Text Box 445" o:spid="_x0000_s1034" type="#_x0000_t202" style="position:absolute;left:3344;top:15989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<v:textbox>
                  <w:txbxContent>
                    <w:p w:rsidR="00BD1DDC" w:rsidRPr="005F79C3" w:rsidRDefault="00BD1DDC" w:rsidP="005F79C3"/>
                  </w:txbxContent>
                </v:textbox>
              </v:shape>
              <v:shape id="Text Box 446" o:spid="_x0000_s1035" type="#_x0000_t202" style="position:absolute;left:4195;top:15989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<v:textbox>
                  <w:txbxContent>
                    <w:p w:rsidR="00BD1DDC" w:rsidRPr="002B36BD" w:rsidRDefault="00BD1DDC" w:rsidP="002B36BD"/>
                  </w:txbxContent>
                </v:textbox>
              </v:shape>
              <v:line id="Line 447" o:spid="_x0000_s1036" style="position:absolute;flip:x;visibility:visible;mso-wrap-style:square" from="4819,15252" to="11624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paKcEAAADcAAAADwAAAGRycy9kb3ducmV2LnhtbERPTYvCMBC9L/gfwgje1lQRV6pRRBAU&#10;97CrgtehmTbFZlKSaOu/3yws7G0e73NWm9424kk+1I4VTMYZCOLC6ZorBdfL/n0BIkRkjY1jUvCi&#10;AJv14G2FuXYdf9PzHCuRQjjkqMDE2OZShsKQxTB2LXHiSuctxgR9JbXHLoXbRk6zbC4t1pwaDLa0&#10;M1Tczw+rQB5P3ZffT69lVR5adzuaz3nXKzUa9tsliEh9/Bf/uQ86zf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+lopwQAAANwAAAAPAAAAAAAAAAAAAAAA&#10;AKECAABkcnMvZG93bnJldi54bWxQSwUGAAAAAAQABAD5AAAAjwMAAAAA&#10;" strokeweight="1.5pt"/>
              <v:line id="Line 448" o:spid="_x0000_s1037" style="position:absolute;visibility:visible;mso-wrap-style:square" from="4819,15252" to="4819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9gMMAAADcAAAADwAAAGRycy9kb3ducmV2LnhtbERPS2vCQBC+F/oflil4qxsrtRJdRQQf&#10;9NZUBG9DdkxisrPp7kbTf98tCN7m43vOfNmbRlzJ+cqygtEwAUGcW11xoeDwvXmdgvABWWNjmRT8&#10;kofl4vlpjqm2N/6iaxYKEUPYp6igDKFNpfR5SQb90LbEkTtbZzBE6AqpHd5iuGnkW5JMpMGKY0OJ&#10;La1LyuusMwqOXcanS71xDXbb3e58/Kn9+FOpwUu/moEI1IeH+O7e6zj/4x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QPYDDAAAA3AAAAA8AAAAAAAAAAAAA&#10;AAAAoQIAAGRycy9kb3ducmV2LnhtbFBLBQYAAAAABAAEAPkAAACRAwAAAAA=&#10;" strokeweight="1.5pt"/>
              <v:line id="Line 449" o:spid="_x0000_s1038" style="position:absolute;visibility:visible;mso-wrap-style:square" from="5613,15252" to="561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Kj98IAAADcAAAADwAAAGRycy9kb3ducmV2LnhtbERPTWvCQBC9F/wPywi91Y0VrERXEUEt&#10;3hpF8DZkxyQmO5vubjT++26h0Ns83ucsVr1pxJ2crywrGI8SEMS51RUXCk7H7dsMhA/IGhvLpOBJ&#10;HlbLwcsCU20f/EX3LBQihrBPUUEZQptK6fOSDPqRbYkjd7XOYIjQFVI7fMRw08j3JJlKgxXHhhJb&#10;2pSU11lnFJy7jC+3eusa7Hb7/fX8XfvJQanXYb+egwjUh3/xn/tTx/kf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Kj98IAAADcAAAADwAAAAAAAAAAAAAA&#10;AAChAgAAZHJzL2Rvd25yZXYueG1sUEsFBgAAAAAEAAQA+QAAAJADAAAAAA==&#10;" strokeweight="1.5pt"/>
              <v:line id="Line 450" o:spid="_x0000_s1039" style="position:absolute;flip:x;visibility:visible;mso-wrap-style:square" from="1134,15706" to="1162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jEXsEAAADcAAAADwAAAGRycy9kb3ducmV2LnhtbERPS4vCMBC+L/gfwgje1nQ9qFSjLAuC&#10;oof1AV6HZtqUbSYlibb+e7MgeJuP7znLdW8bcScfascKvsYZCOLC6ZorBZfz5nMOIkRkjY1jUvCg&#10;AOvV4GOJuXYdH+l+ipVIIRxyVGBibHMpQ2HIYhi7ljhxpfMWY4K+ktpjl8JtIydZNpUWa04NBlv6&#10;MVT8nW5Wgdztu1+/mVzKqty27rozh2nXKzUa9t8LEJH6+Ba/3Fud5s9m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KMRewQAAANwAAAAPAAAAAAAAAAAAAAAA&#10;AKECAABkcnMvZG93bnJldi54bWxQSwUGAAAAAAQABAD5AAAAjwMAAAAA&#10;" strokeweight="1.5pt"/>
              <v:line id="Line 451" o:spid="_x0000_s104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<v:line id="Line 452" o:spid="_x0000_s1041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03hcMAAADcAAAADwAAAGRycy9kb3ducmV2LnhtbERPS2vCQBC+F/oflil4qxsr1BpdRQQf&#10;9NZUBG9DdkxisrPp7kbTf98tCN7m43vOfNmbRlzJ+cqygtEwAUGcW11xoeDwvXn9AOEDssbGMin4&#10;JQ/LxfPTHFNtb/xF1ywUIoawT1FBGUKbSunzkgz6oW2JI3e2zmCI0BVSO7zFcNPItyR5lwYrjg0l&#10;trQuKa+zzig4dhmfLvXGNdhtd7vz8af240+lBi/9agYiUB8e4rt7r+P8yR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dN4XDAAAA3AAAAA8AAAAAAAAAAAAA&#10;AAAAoQIAAGRycy9kb3ducmV2LnhtbFBLBQYAAAAABAAEAPkAAACRAwAAAAA=&#10;" strokeweight="1.5pt"/>
              <v:line id="Line 453" o:spid="_x0000_s1042" style="position:absolute;flip:x;visibility:visible;mso-wrap-style:square" from="11057,15989" to="11623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QsDcQAAADcAAAADwAAAGRycy9kb3ducmV2LnhtbESPQWsCMRCF74X+hzBCbzWrB5GtUUQQ&#10;FHtoreB12Mxulm4mS5K667/vHARvM7w3732z2oy+UzeKqQ1sYDYtQBFXwbbcGLj87N+XoFJGttgF&#10;JgN3SrBZv76ssLRh4G+6nXOjJIRTiQZczn2pdaoceUzT0BOLVofoMcsaG20jDhLuOz0vioX22LI0&#10;OOxp56j6Pf95A/p4Gr7ifn6pm/rQh+vRfS6G0Zi3ybj9AJVpzE/z4/pgBX8p+PKMTK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FCwNxAAAANwAAAAPAAAAAAAAAAAA&#10;AAAAAKECAABkcnMvZG93bnJldi54bWxQSwUGAAAAAAQABAD5AAAAkgMAAAAA&#10;" strokeweight="1.5pt"/>
              <v:line id="Line 454" o:spid="_x0000_s1043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5LpMEAAADcAAAADwAAAGRycy9kb3ducmV2LnhtbERPTYvCMBC9L/gfwgh7W1NXEKlGEcFV&#10;9mZXBG9DM7a1zaQmqXb//UYQ9jaP9zmLVW8acSfnK8sKxqMEBHFudcWFguPP9mMGwgdkjY1lUvBL&#10;HlbLwdsCU20ffKB7FgoRQ9inqKAMoU2l9HlJBv3ItsSRu1hnMEToCqkdPmK4aeRnkkylwYpjQ4kt&#10;bUrK66wzCk5dxudrvXUNdl+73eV0q/3kW6n3Yb+egwjUh3/xy73Xcf5sDM9n4gV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kukwQAAANwAAAAPAAAAAAAAAAAAAAAA&#10;AKECAABkcnMvZG93bnJldi54bWxQSwUGAAAAAAQABAD5AAAAjwMAAAAA&#10;" strokeweight="1.5pt"/>
              <v:line id="Line 455" o:spid="_x0000_s1044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zV08EAAADcAAAADwAAAGRycy9kb3ducmV2LnhtbERPTYvCMBC9C/sfwix403QVRLpGkQVX&#10;8WZXhL0NzdjWNpNukmr990YQ9jaP9zmLVW8acSXnK8sKPsYJCOLc6ooLBcefzWgOwgdkjY1lUnAn&#10;D6vl22CBqbY3PtA1C4WIIexTVFCG0KZS+rwkg35sW+LIna0zGCJ0hdQObzHcNHKSJDNpsOLYUGJL&#10;XyXlddYZBacu499LvXENdt/b7fn0V/vpXqnhe7/+BBGoD//il3un4/z5BJ7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7NXTwQAAANwAAAAPAAAAAAAAAAAAAAAA&#10;AKECAABkcnMvZG93bnJldi54bWxQSwUGAAAAAAQABAD5AAAAjwMAAAAA&#10;" strokeweight="1.5pt"/>
              <v:line id="Line 456" o:spid="_x0000_s1045" style="position:absolute;visibility:visible;mso-wrap-style:square" from="3459,15706" to="345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wSMIAAADcAAAADwAAAGRycy9kb3ducmV2LnhtbERPS2vCQBC+F/wPywje6qYViqRuRArW&#10;4q1RAr0N2cnDZGfT3Y2m/75bKHibj+85m+1kenEl51vLCp6WCQji0uqWawXn0/5xDcIHZI29ZVLw&#10;Qx622exhg6m2N/6kax5qEUPYp6igCWFIpfRlQwb90g7EkausMxgidLXUDm8x3PTyOUlepMGWY0OD&#10;A701VHb5aBQUY85fl27vehzfD4eq+O786qjUYj7tXkEEmsJd/O/+0HH+egV/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BwSMIAAADcAAAADwAAAAAAAAAAAAAA&#10;AAChAgAAZHJzL2Rvd25yZXYueG1sUEsFBgAAAAAEAAQA+QAAAJADAAAAAA==&#10;" strokeweight="1.5pt"/>
              <v:line id="Line 457" o:spid="_x0000_s1046" style="position:absolute;visibility:visible;mso-wrap-style:square" from="4309,15706" to="430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noPM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noPMIAAADcAAAADwAAAAAAAAAAAAAA&#10;AAChAgAAZHJzL2Rvd25yZXYueG1sUEsFBgAAAAAEAAQA+QAAAJADAAAAAA==&#10;" strokeweight="1.5pt"/>
              <v:line id="Line 458" o:spid="_x0000_s1047" style="position:absolute;visibility:visible;mso-wrap-style:square" from="4819,15706" to="481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VNp8IAAADcAAAADwAAAGRycy9kb3ducmV2LnhtbERPTWvCQBC9F/wPywje6sZKi0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VNp8IAAADcAAAADwAAAAAAAAAAAAAA&#10;AAChAgAAZHJzL2Rvd25yZXYueG1sUEsFBgAAAAAEAAQA+QAAAJADAAAAAA==&#10;" strokeweight="1.5pt"/>
              <v:line id="Line 459" o:spid="_x0000_s1048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fT0MIAAADcAAAADwAAAGRycy9kb3ducmV2LnhtbERPS2vCQBC+F/oflil4q5sqiKRuRApW&#10;6c1UAr0N2cnDZGfT3Y2m/94tFHqbj+85m+1kenEl51vLCl7mCQji0uqWawXnz/3zGoQPyBp7y6Tg&#10;hzxss8eHDaba3vhE1zzUIoawT1FBE8KQSunLhgz6uR2II1dZZzBE6GqpHd5iuOnlIklW0mDLsaHB&#10;gd4aKrt8NAqKMeevS7d3PY7vh0NVfHd++aHU7GnavYIINIV/8Z/7qOP89Qp+n4kXy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fT0MIAAADcAAAADwAAAAAAAAAAAAAA&#10;AAChAgAAZHJzL2Rvd25yZXYueG1sUEsFBgAAAAAEAAQA+QAAAJADAAAAAA==&#10;" strokeweight="1.5pt"/>
              <v:line id="Line 460" o:spid="_x0000_s1049" style="position:absolute;visibility:visible;mso-wrap-style:square" from="1134,1570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t2S8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N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t2S8IAAADcAAAADwAAAAAAAAAAAAAA&#10;AAChAgAAZHJzL2Rvd25yZXYueG1sUEsFBgAAAAAEAAQA+QAAAJADAAAAAA==&#10;" strokeweight="1.5pt"/>
              <v:shape id="Text Box 461" o:spid="_x0000_s1050" type="#_x0000_t202" style="position:absolute;left:1021;top:16233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<v:textbox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62" o:spid="_x0000_s1051" type="#_x0000_t202" style="position:absolute;left:1417;top:16233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<v:textbox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63" o:spid="_x0000_s1052" type="#_x0000_t202" style="position:absolute;left:1984;top:16233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<v:textbox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464" o:spid="_x0000_s1053" type="#_x0000_t202" style="position:absolute;left:3345;top:16233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<v:textbox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465" o:spid="_x0000_s1054" type="#_x0000_t202" style="position:absolute;left:4196;top:16233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<v:textbox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466" o:spid="_x0000_s1055" type="#_x0000_t202" style="position:absolute;left:11000;top:156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<v:textbox>
                  <w:txbxContent>
                    <w:p w:rsidR="00BD1DDC" w:rsidRPr="00733A9F" w:rsidRDefault="00BD1DDC" w:rsidP="0077052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33A9F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467" o:spid="_x0000_s1056" style="position:absolute;flip:x;visibility:visible;mso-wrap-style:square" from="1120,280" to="11623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a808EAAADcAAAADwAAAGRycy9kb3ducmV2LnhtbERPTYvCMBC9L/gfwgje1lQRWatRRBAU&#10;97CrgtehmTbFZlKSaOu/3yws7G0e73NWm9424kk+1I4VTMYZCOLC6ZorBdfL/v0DRIjIGhvHpOBF&#10;ATbrwdsKc+06/qbnOVYihXDIUYGJsc2lDIUhi2HsWuLElc5bjAn6SmqPXQq3jZxm2VxarDk1GGxp&#10;Z6i4nx9WgTyeui+/n17Lqjy07nY0n/OuV2o07LdLEJH6+C/+cx90mr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9rzTwQAAANwAAAAPAAAAAAAAAAAAAAAA&#10;AKECAABkcnMvZG93bnJldi54bWxQSwUGAAAAAAQABAD5AAAAjwMAAAAA&#10;" strokeweight="1.5pt"/>
              <v:line id="Line 468" o:spid="_x0000_s1057" style="position:absolute;visibility:visible;mso-wrap-style:square" from="1120,280" to="11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besMAAADcAAAADwAAAGRycy9kb3ducmV2LnhtbERPS2vCQBC+F/oflil4qxsrl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c23rDAAAA3AAAAA8AAAAAAAAAAAAA&#10;AAAAoQIAAGRycy9kb3ducmV2LnhtbFBLBQYAAAAABAAEAPkAAACRAwAAAAA=&#10;" strokeweight="1.5pt"/>
              <v:line id="Line 469" o:spid="_x0000_s1058" style="position:absolute;visibility:visible;mso-wrap-style:square" from="1120,16556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5FDcIAAADcAAAADwAAAGRycy9kb3ducmV2LnhtbERPTWvCQBC9F/wPywi91Y0VpEZXEUEt&#10;3hpF8DZkxyQmO5vubjT++26h0Ns83ucsVr1pxJ2crywrGI8SEMS51RUXCk7H7dsHCB+QNTaWScGT&#10;PKyWg5cFpto++IvuWShEDGGfooIyhDaV0uclGfQj2xJH7mqdwRChK6R2+IjhppHvSTKVBiuODSW2&#10;tCkpr7POKDh3GV9u9dY12O32++v5u/aTg1Kvw349BxGoD//iP/enjvN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5FDcIAAADcAAAADwAAAAAAAAAAAAAA&#10;AAChAgAAZHJzL2Rvd25yZXYueG1sUEsFBgAAAAAEAAQA+QAAAJADAAAAAA==&#10;" strokeweight="1.5pt"/>
              <v:line id="Line 470" o:spid="_x0000_s1059" style="position:absolute;flip:y;visibility:visible;mso-wrap-style:square" from="11623,280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QipMEAAADcAAAADwAAAGRycy9kb3ducmV2LnhtbERPTYvCMBC9L/gfwgje1lQP7lqNIoKg&#10;uIddFbwOzbQpNpOSRFv/vVlY2Ns83ucs171txIN8qB0rmIwzEMSF0zVXCi7n3fsniBCRNTaOScGT&#10;AqxXg7cl5tp1/EOPU6xECuGQowITY5tLGQpDFsPYtcSJK523GBP0ldQeuxRuGznNspm0WHNqMNjS&#10;1lBxO92tAnk4dt9+N72UVblv3fVgvmZdr9Ro2G8WICL18V/8597rNH/+Ab/PpAv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JCKkwQAAANwAAAAPAAAAAAAAAAAAAAAA&#10;AKECAABkcnMvZG93bnJldi54bWxQSwUGAAAAAAQABAD5AAAAjwMAAAAA&#10;" strokeweight="1.5pt"/>
              <v:line id="Line 471" o:spid="_x0000_s1060" style="position:absolute;flip:y;visibility:visible;mso-wrap-style:square" from="454,8335" to="45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21sQAAADcAAAADwAAAGRycy9kb3ducmV2LnhtbESPQWsCMRCF74X+hzAFbzVbD9KuRikF&#10;QdFDq4LXYTO7WbqZLEl013/vHAq9zfDevPfNcj36Tt0opjawgbdpAYq4CrblxsD5tHl9B5UyssUu&#10;MBm4U4L16vlpiaUNA//Q7ZgbJSGcSjTgcu5LrVPlyGOahp5YtDpEj1nW2GgbcZBw3+lZUcy1x5al&#10;wWFPX46q3+PVG9C7/fAdN7Nz3dTbPlx27jAfRmMmL+PnAlSmMf+b/663VvA/hFaekQn0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u7bWxAAAANwAAAAPAAAAAAAAAAAA&#10;AAAAAKECAABkcnMvZG93bnJldi54bWxQSwUGAAAAAAQABAD5AAAAkgMAAAAA&#10;" strokeweight="1.5pt"/>
              <v:line id="Line 472" o:spid="_x0000_s1061" style="position:absolute;flip:y;visibility:visible;mso-wrap-style:square" from="737,8335" to="73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cTTcEAAADcAAAADwAAAGRycy9kb3ducmV2LnhtbERPS4vCMBC+L/gfwgje1nQ9iFajLAuC&#10;oof1AV6HZtqUbSYlibb+e7MgeJuP7znLdW8bcScfascKvsYZCOLC6ZorBZfz5nMGIkRkjY1jUvCg&#10;AOvV4GOJuXYdH+l+ipVIIRxyVGBibHMpQ2HIYhi7ljhxpfMWY4K+ktpjl8JtIydZNpUWa04NBlv6&#10;MVT8nW5Wgdztu1+/mVzKqty27rozh2nXKzUa9t8LEJH6+Ba/3Fud5s/n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xNNwQAAANwAAAAPAAAAAAAAAAAAAAAA&#10;AKECAABkcnMvZG93bnJldi54bWxQSwUGAAAAAAQABAD5AAAAjwMAAAAA&#10;" strokeweight="1.5pt"/>
              <v:line id="Line 473" o:spid="_x0000_s1062" style="position:absolute;visibility:visible;mso-wrap-style:square" from="454,1655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SMGcIAAADcAAAADwAAAGRycy9kb3ducmV2LnhtbESPQWvCQBSE7wX/w/IEb3VjBSnRVURQ&#10;S29NRfD2yD6TmOzbuLvR9N93BcHjMDPfMItVbxpxI+crywom4wQEcW51xYWCw+/2/ROED8gaG8uk&#10;4I88rJaDtwWm2t75h25ZKESEsE9RQRlCm0rp85IM+rFtiaN3ts5giNIVUju8R7hp5EeSzKTBiuNC&#10;iS1tSsrrrDMKjl3Gp0u9dQ12u/3+fLzWfvqt1GjYr+cgAvXhFX62v7SCSITH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SMGcIAAADcAAAADwAAAAAAAAAAAAAA&#10;AAChAgAAZHJzL2Rvd25yZXYueG1sUEsFBgAAAAAEAAQA+QAAAJADAAAAAA==&#10;" strokeweight="1.5pt"/>
              <v:line id="Line 474" o:spid="_x0000_s1063" style="position:absolute;visibility:visible;mso-wrap-style:square" from="454,15139" to="113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gpgsQAAADcAAAADwAAAGRycy9kb3ducmV2LnhtbESPT2vCQBTE7wW/w/IKvdWNFqRENyIF&#10;a/HWVARvj+zLH5N9G3c3Gr99Vyj0OMzMb5jVejSduJLzjWUFs2kCgriwuuFKweFn+/oOwgdkjZ1l&#10;UnAnD+ts8rTCVNsbf9M1D5WIEPYpKqhD6FMpfVGTQT+1PXH0SusMhihdJbXDW4SbTs6TZCENNhwX&#10;auzpo6aizQej4DjkfDq3W9fh8LnblcdL69/2Sr08j5sliEBj+A//tb+0gnkyg8e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CmCxAAAANwAAAAPAAAAAAAAAAAA&#10;AAAAAKECAABkcnMvZG93bnJldi54bWxQSwUGAAAAAAQABAD5AAAAkgMAAAAA&#10;" strokeweight="1.5pt"/>
              <v:line id="Line 475" o:spid="_x0000_s1064" style="position:absolute;visibility:visible;mso-wrap-style:square" from="454,13154" to="1134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q39cQAAADc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JMU7mfiEZ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Grf1xAAAANwAAAAPAAAAAAAAAAAA&#10;AAAAAKECAABkcnMvZG93bnJldi54bWxQSwUGAAAAAAQABAD5AAAAkgMAAAAA&#10;" strokeweight="1.5pt"/>
              <v:line id="Line 476" o:spid="_x0000_s1065" style="position:absolute;visibility:visible;mso-wrap-style:square" from="454,11737" to="1134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YSbsQAAADcAAAADwAAAGRycy9kb3ducmV2LnhtbESPQWvCQBSE74X+h+UVvNVNFURSV5GC&#10;Vbw1SqC3R/aZxGTfprsbjf++Kwgeh5n5hlmsBtOKCzlfW1bwMU5AEBdW11wqOB4273MQPiBrbC2T&#10;ght5WC1fXxaYanvlH7pkoRQRwj5FBVUIXSqlLyoy6Me2I47eyTqDIUpXSu3wGuGmlZMkmUmDNceF&#10;Cjv6qqhost4oyPuMf8/NxrXYf2+3p/yv8dO9UqO3Yf0JItAQnuFHe6cVTJI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VhJuxAAAANwAAAAPAAAAAAAAAAAA&#10;AAAAAKECAABkcnMvZG93bnJldi54bWxQSwUGAAAAAAQABAD5AAAAkgMAAAAA&#10;" strokeweight="1.5pt"/>
              <v:line id="Line 477" o:spid="_x0000_s1066" style="position:absolute;visibility:visible;mso-wrap-style:square" from="454,10319" to="1134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+KGsQAAADc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4oaxAAAANwAAAAPAAAAAAAAAAAA&#10;AAAAAKECAABkcnMvZG93bnJldi54bWxQSwUGAAAAAAQABAD5AAAAkgMAAAAA&#10;" strokeweight="1.5pt"/>
              <v:line id="Line 478" o:spid="_x0000_s1067" style="position:absolute;visibility:visible;mso-wrap-style:square" from="454,8335" to="1134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vgcQAAADc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8y+BxAAAANwAAAAPAAAAAAAAAAAA&#10;AAAAAKECAABkcnMvZG93bnJldi54bWxQSwUGAAAAAAQABAD5AAAAkgMAAAAA&#10;" strokeweight="1.5pt"/>
              <v:shape id="Text Box 479" o:spid="_x0000_s1068" type="#_x0000_t202" style="position:absolute;left:340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veDMYA&#10;AADcAAAADwAAAGRycy9kb3ducmV2LnhtbESPQWvCQBSE70L/w/IKveluLYhEN6FYlPZSNOqht9fs&#10;axLMvo3ZrYn/vlsQPA4z8w2zzAbbiAt1vnas4XmiQBAXztRcajjs1+M5CB+QDTaOScOVPGTpw2iJ&#10;iXE97+iSh1JECPsENVQhtImUvqjIop+4ljh6P66zGKLsSmk67CPcNnKq1ExarDkuVNjSqqLilP9a&#10;Dcfvz2uza1++VN1/bIfNeZu/bUqtnx6H1wWIQEO4h2/td6NhqmbwfyYeAZ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veDM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80" o:spid="_x0000_s1069" type="#_x0000_t202" style="position:absolute;left:680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7l8YA&#10;AADcAAAADwAAAGRycy9kb3ducmV2LnhtbESPQWvCQBSE70L/w/IKvZndWqiSukppUeylaLSH3l6z&#10;zySYfRuzq4n/3i0IHoeZ+YaZzntbizO1vnKs4TlRIIhzZyouNOy2i+EEhA/IBmvHpOFCHuazh8EU&#10;U+M63tA5C4WIEPYpaihDaFIpfV6SRZ+4hjh6e9daDFG2hTQtdhFuazlS6lVarDgulNjQR0n5ITtZ&#10;DT9/35d607z8qqr7WvfL4zr7XBZaPz32728gAvXhHr61V0bDSI3h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d7l8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FB4F7A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1" o:spid="_x0000_s1070" type="#_x0000_t202" style="position:absolute;left:340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v5cMA&#10;AADcAAAADwAAAGRycy9kb3ducmV2LnhtbERPz2vCMBS+C/sfwhvsZpM5kFGNIg5luwytevD2bJ5t&#10;sXmpTWbrf28OA48f3+/pvLe1uFHrK8ca3hMFgjh3puJCw363Gn6C8AHZYO2YNNzJw3z2MphialzH&#10;W7ploRAxhH2KGsoQmlRKn5dk0SeuIY7c2bUWQ4RtIU2LXQy3tRwpNZYWK44NJTa0LCm/ZH9Ww+H0&#10;e6+3zcdRVd3Ppl9fN9nXutD67bVfTEAE6sNT/O/+NhpGKq6N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jv5cMAAADcAAAADwAAAAAAAAAAAAAAAACYAgAAZHJzL2Rv&#10;d25yZXYueG1sUEsFBgAAAAAEAAQA9QAAAIgDAAAAAA==&#10;" filled="f" stroked="f">
                <v:textbox style="layout-flow:vertical;mso-layout-flow-alt:bottom-to-top"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2" o:spid="_x0000_s1071" type="#_x0000_t202" style="position:absolute;left:680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KfsYA&#10;AADcAAAADwAAAGRycy9kb3ducmV2LnhtbESPQWvCQBSE70L/w/IKvZndWiiaukppUeylaLSH3l6z&#10;zySYfRuzq4n/3i0IHoeZ+YaZzntbizO1vnKs4TlRIIhzZyouNOy2i+EYhA/IBmvHpOFCHuazh8EU&#10;U+M63tA5C4WIEPYpaihDaFIpfV6SRZ+4hjh6e9daDFG2hTQtdhFuazlS6lVarDgulNjQR0n5ITtZ&#10;DT9/35d607z8qqr7WvfL4zr7XBZaPz32728gAvXhHr61V0bDSE3g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RKfs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FB4F7A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3" o:spid="_x0000_s1072" type="#_x0000_t202" style="position:absolute;left:340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1PsQA&#10;AADcAAAADwAAAGRycy9kb3ducmV2LnhtbERPz2vCMBS+C/sfwhvsZlMdjFGNIhvKdhlt3Q7ens2z&#10;LTYvNcls/e+Xw8Djx/d7uR5NJ67kfGtZwSxJQRBXVrdcK/jeb6evIHxA1thZJgU38rBePUyWmGk7&#10;cEHXMtQihrDPUEETQp9J6auGDPrE9sSRO1lnMEToaqkdDjHcdHKepi/SYMuxocGe3hqqzuWvUfBz&#10;/Lp1Rf98SNvhMx93l7x839VKPT2OmwWIQGO4i//dH1rBfBbnx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3dT7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484" o:spid="_x0000_s1073" type="#_x0000_t202" style="position:absolute;left:680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QpcYA&#10;AADcAAAADwAAAGRycy9kb3ducmV2LnhtbESPQWvCQBSE70L/w/IKvZlNUiglugapKO2laNSDt2f2&#10;mYRm36bZrYn/vlsoeBxm5htmno+mFVfqXWNZQRLFIIhLqxuuFBz26+krCOeRNbaWScGNHOSLh8kc&#10;M20H3tG18JUIEHYZKqi97zIpXVmTQRfZjjh4F9sb9EH2ldQ9DgFuWpnG8Ys02HBYqLGjt5rKr+LH&#10;KDieP2/trns+xc3wsR0339titamUenoclzMQnkZ/D/+337WCNEng70w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vQpc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FB4F7A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5" o:spid="_x0000_s1074" type="#_x0000_t202" style="position:absolute;left:340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O0sYA&#10;AADcAAAADwAAAGRycy9kb3ducmV2LnhtbESPQWvCQBSE70L/w/IKvZlNUhBJXUNpqdiLaNoevD2z&#10;r0lo9m3Mbk38964geBxm5htmkY+mFSfqXWNZQRLFIIhLqxuuFHx/fUznIJxH1thaJgVncpAvHyYL&#10;zLQdeEenwlciQNhlqKD2vsukdGVNBl1kO+Lg/dreoA+yr6TucQhw08o0jmfSYMNhocaO3moq/4p/&#10;o+DnsDm3u+55HzfD53ZcHbfF+6pS6ulxfH0B4Wn09/CtvdYK0iSF65lw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lO0s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486" o:spid="_x0000_s1075" type="#_x0000_t202" style="position:absolute;left:680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XrSccA&#10;AADcAAAADwAAAGRycy9kb3ducmV2LnhtbESPT2vCQBTE7wW/w/IEb3WjASmpq4jSYC+iqR56e82+&#10;JsHs2zS7zZ9v3y0Uehxm5jfMejuYWnTUusqygsU8AkGcW11xoeD69vL4BMJ5ZI21ZVIwkoPtZvKw&#10;xkTbni/UZb4QAcIuQQWl900ipctLMujmtiEO3qdtDfog20LqFvsAN7VcRtFKGqw4LJTY0L6k/J59&#10;GwW3j9NYX5r4Par61/OQfp2zQ1ooNZsOu2cQngb/H/5rH7WC5SKG3zPhC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l60n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BD1DDC" w:rsidRPr="00FB4F7A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7" o:spid="_x0000_s1076" type="#_x0000_t202" style="position:absolute;left:340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xzPcYA&#10;AADcAAAADwAAAGRycy9kb3ducmV2LnhtbESPT2vCQBTE7wW/w/IEb3XjH4pEVyktil5Eox68vWZf&#10;k9Ds25hdTfz2XUHwOMzMb5jZojWluFHtCssKBv0IBHFqdcGZguNh+T4B4TyyxtIyKbiTg8W88zbD&#10;WNuG93RLfCYChF2MCnLvq1hKl+Zk0PVtRRy8X1sb9EHWmdQ1NgFuSjmMog9psOCwkGNFXzmlf8nV&#10;KDj9bO/lvhqdo6LZ7NrVZZd8rzKlet32cwrCU+tf4Wd7rRUMB2N4nA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xzPc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8" o:spid="_x0000_s1077" type="#_x0000_t202" style="position:absolute;left:680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DWpsUA&#10;AADcAAAADwAAAGRycy9kb3ducmV2LnhtbESPQWvCQBSE7wX/w/IEb3WjYpHoKqVF0Yto1IO31+xr&#10;Epp9G7Orif++Kwgeh5n5hpktWlOKG9WusKxg0I9AEKdWF5wpOB6W7xMQziNrLC2Tgjs5WMw7bzOM&#10;tW14T7fEZyJA2MWoIPe+iqV0aU4GXd9WxMH7tbVBH2SdSV1jE+CmlMMo+pAGCw4LOVb0lVP6l1yN&#10;gtPP9l7uq9E5KprNrl1ddsn3KlOq120/pyA8tf4VfrbXWsFwMIbHmXA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wNamxQAAANwAAAAPAAAAAAAAAAAAAAAAAJgCAABkcnMv&#10;ZG93bnJldi54bWxQSwUGAAAAAAQABAD1AAAAigMAAAAA&#10;" filled="f" stroked="f">
                <v:textbox style="layout-flow:vertical;mso-layout-flow-alt:bottom-to-top">
                  <w:txbxContent>
                    <w:p w:rsidR="00BD1DDC" w:rsidRPr="00FB4F7A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BD1DDC" w:rsidRPr="0077052E" w:rsidRDefault="00BD1DDC" w:rsidP="0077052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BD1DDC" w:rsidRPr="00BC49A2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BD1DDC" w:rsidRPr="00BC49A2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BD1DDC" w:rsidRPr="00BC49A2" w:rsidRDefault="00BD1DDC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Поз. обо- значение</w:t>
          </w:r>
        </w:p>
      </w:tc>
      <w:tc>
        <w:tcPr>
          <w:tcW w:w="6611" w:type="dxa"/>
          <w:shd w:val="clear" w:color="auto" w:fill="auto"/>
          <w:vAlign w:val="center"/>
        </w:tcPr>
        <w:p w:rsidR="00BD1DDC" w:rsidRPr="00BC49A2" w:rsidRDefault="00BD1DDC" w:rsidP="000E546B">
          <w:pPr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BD1DDC" w:rsidRPr="00BC49A2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BD1DDC" w:rsidRPr="00BC49A2" w:rsidRDefault="00BD1DDC" w:rsidP="000867B4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Примечание</w: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7E819A4F" wp14:editId="4D09BC2A">
                    <wp:simplePos x="0" y="0"/>
                    <wp:positionH relativeFrom="column">
                      <wp:posOffset>1253490</wp:posOffset>
                    </wp:positionH>
                    <wp:positionV relativeFrom="paragraph">
                      <wp:posOffset>38100</wp:posOffset>
                    </wp:positionV>
                    <wp:extent cx="0" cy="10335260"/>
                    <wp:effectExtent l="15240" t="9525" r="13335" b="18415"/>
                    <wp:wrapNone/>
                    <wp:docPr id="163" name="Line 40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36D4D4D" id="Line 409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pt,3pt" to="98.7pt,8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" strokeweight="1.5pt"/>
                </w:pict>
              </mc:Fallback>
            </mc:AlternateContent>
          </w:r>
        </w:p>
      </w:tc>
    </w:tr>
  </w:tbl>
  <w:p w:rsidR="00BD1DDC" w:rsidRPr="00BC49A2" w:rsidRDefault="00BD1DDC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09846DA7" wp14:editId="386F63B4">
              <wp:simplePos x="0" y="0"/>
              <wp:positionH relativeFrom="column">
                <wp:posOffset>-683895</wp:posOffset>
              </wp:positionH>
              <wp:positionV relativeFrom="paragraph">
                <wp:posOffset>33020</wp:posOffset>
              </wp:positionV>
              <wp:extent cx="7176135" cy="10426700"/>
              <wp:effectExtent l="0" t="0" r="24765" b="0"/>
              <wp:wrapNone/>
              <wp:docPr id="66" name="Group 6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6135" cy="10426700"/>
                        <a:chOff x="341" y="279"/>
                        <a:chExt cx="11301" cy="16420"/>
                      </a:xfrm>
                    </wpg:grpSpPr>
                    <wps:wsp>
                      <wps:cNvPr id="67" name="Text Box 342"/>
                      <wps:cNvSpPr txBox="1">
                        <a:spLocks noChangeArrowheads="1"/>
                      </wps:cNvSpPr>
                      <wps:spPr bwMode="auto">
                        <a:xfrm>
                          <a:off x="2099" y="1511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Дунаев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8" name="Text Box 343"/>
                      <wps:cNvSpPr txBox="1">
                        <a:spLocks noChangeArrowheads="1"/>
                      </wps:cNvSpPr>
                      <wps:spPr bwMode="auto">
                        <a:xfrm>
                          <a:off x="2099" y="15394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6F3DAD" w:rsidRDefault="00BD1DDC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Катышев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9" name="Text Box 344"/>
                      <wps:cNvSpPr txBox="1">
                        <a:spLocks noChangeArrowheads="1"/>
                      </wps:cNvSpPr>
                      <wps:spPr bwMode="auto">
                        <a:xfrm>
                          <a:off x="2099" y="1596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D948FF" w:rsidRDefault="00BD1DDC" w:rsidP="005F79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48F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Хамедов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0" name="Text Box 345"/>
                      <wps:cNvSpPr txBox="1">
                        <a:spLocks noChangeArrowheads="1"/>
                      </wps:cNvSpPr>
                      <wps:spPr bwMode="auto">
                        <a:xfrm>
                          <a:off x="2099" y="16245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6F3DAD" w:rsidRDefault="00BD1DDC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Жуков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1" name="Text Box 346"/>
                      <wps:cNvSpPr txBox="1">
                        <a:spLocks noChangeArrowheads="1"/>
                      </wps:cNvSpPr>
                      <wps:spPr bwMode="auto">
                        <a:xfrm>
                          <a:off x="4820" y="15139"/>
                          <a:ext cx="3969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BD1DDC" w:rsidRPr="00770084" w:rsidRDefault="00BD1DDC" w:rsidP="008C044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Узел печатный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УИ-16-1</w:t>
                            </w:r>
                          </w:p>
                          <w:p w:rsidR="00BD1DDC" w:rsidRPr="00045357" w:rsidRDefault="00BD1DDC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Перечень элементов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Text Box 347"/>
                      <wps:cNvSpPr txBox="1">
                        <a:spLocks noChangeArrowheads="1"/>
                      </wps:cNvSpPr>
                      <wps:spPr bwMode="auto">
                        <a:xfrm>
                          <a:off x="9583" y="15394"/>
                          <a:ext cx="851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 \* MERGEFORMAT </w:instrTex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E1D55">
                              <w:rPr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3" name="Text Box 348"/>
                      <wps:cNvSpPr txBox="1">
                        <a:spLocks noChangeArrowheads="1"/>
                      </wps:cNvSpPr>
                      <wps:spPr bwMode="auto">
                        <a:xfrm>
                          <a:off x="10434" y="15394"/>
                          <a:ext cx="1134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8B4888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4" name="Text Box 349"/>
                      <wps:cNvSpPr txBox="1">
                        <a:spLocks noChangeArrowheads="1"/>
                      </wps:cNvSpPr>
                      <wps:spPr bwMode="auto">
                        <a:xfrm>
                          <a:off x="8789" y="15876"/>
                          <a:ext cx="2835" cy="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Default="00BD1DDC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ООО «Группа индустриальных</w:t>
                            </w:r>
                          </w:p>
                          <w:p w:rsidR="00BD1DDC" w:rsidRPr="00BE4837" w:rsidRDefault="00BD1DDC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технологий»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Text Box 350"/>
                      <wps:cNvSpPr txBox="1">
                        <a:spLocks noChangeArrowheads="1"/>
                      </wps:cNvSpPr>
                      <wps:spPr bwMode="auto">
                        <a:xfrm>
                          <a:off x="4820" y="14515"/>
                          <a:ext cx="6804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BC49A2" w:rsidRDefault="00BD1DDC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ГРЛМ.468389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BC49A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Text Box 351"/>
                      <wps:cNvSpPr txBox="1">
                        <a:spLocks noChangeArrowheads="1"/>
                      </wps:cNvSpPr>
                      <wps:spPr bwMode="auto">
                        <a:xfrm>
                          <a:off x="5614" y="12644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62368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89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</w:t>
                            </w:r>
                            <w:r w:rsidRPr="00D10DB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Э3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Text Box 352"/>
                      <wps:cNvSpPr txBox="1">
                        <a:spLocks noChangeArrowheads="1"/>
                      </wps:cNvSpPr>
                      <wps:spPr bwMode="auto">
                        <a:xfrm>
                          <a:off x="4820" y="12644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Text Box 353"/>
                      <wps:cNvSpPr txBox="1">
                        <a:spLocks noChangeArrowheads="1"/>
                      </wps:cNvSpPr>
                      <wps:spPr bwMode="auto">
                        <a:xfrm>
                          <a:off x="1135" y="13835"/>
                          <a:ext cx="96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Text Box 354"/>
                      <wps:cNvSpPr txBox="1">
                        <a:spLocks noChangeArrowheads="1"/>
                      </wps:cNvSpPr>
                      <wps:spPr bwMode="auto">
                        <a:xfrm>
                          <a:off x="1022" y="14572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Text Box 355"/>
                      <wps:cNvSpPr txBox="1">
                        <a:spLocks noChangeArrowheads="1"/>
                      </wps:cNvSpPr>
                      <wps:spPr bwMode="auto">
                        <a:xfrm>
                          <a:off x="1418" y="1457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Text Box 356"/>
                      <wps:cNvSpPr txBox="1">
                        <a:spLocks noChangeArrowheads="1"/>
                      </wps:cNvSpPr>
                      <wps:spPr bwMode="auto">
                        <a:xfrm>
                          <a:off x="1985" y="14572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Text Box 357"/>
                      <wps:cNvSpPr txBox="1">
                        <a:spLocks noChangeArrowheads="1"/>
                      </wps:cNvSpPr>
                      <wps:spPr bwMode="auto">
                        <a:xfrm>
                          <a:off x="3346" y="14572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5F79C3" w:rsidRDefault="00BD1DDC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Text Box 358"/>
                      <wps:cNvSpPr txBox="1">
                        <a:spLocks noChangeArrowheads="1"/>
                      </wps:cNvSpPr>
                      <wps:spPr bwMode="auto">
                        <a:xfrm>
                          <a:off x="4197" y="14572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A42F42" w:rsidRDefault="00BD1DDC" w:rsidP="00A42F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Line 359"/>
                      <wps:cNvCnPr/>
                      <wps:spPr bwMode="auto">
                        <a:xfrm flipH="1">
                          <a:off x="1135" y="14288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360"/>
                      <wps:cNvCnPr/>
                      <wps:spPr bwMode="auto">
                        <a:xfrm>
                          <a:off x="1135" y="1457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361"/>
                      <wps:cNvCnPr/>
                      <wps:spPr bwMode="auto">
                        <a:xfrm>
                          <a:off x="1135" y="1485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362"/>
                      <wps:cNvCnPr/>
                      <wps:spPr bwMode="auto">
                        <a:xfrm flipH="1">
                          <a:off x="1135" y="15139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363"/>
                      <wps:cNvCnPr/>
                      <wps:spPr bwMode="auto">
                        <a:xfrm>
                          <a:off x="1135" y="1542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364"/>
                      <wps:cNvCnPr/>
                      <wps:spPr bwMode="auto">
                        <a:xfrm>
                          <a:off x="1135" y="1570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365"/>
                      <wps:cNvCnPr/>
                      <wps:spPr bwMode="auto">
                        <a:xfrm>
                          <a:off x="1135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366"/>
                      <wps:cNvCnPr/>
                      <wps:spPr bwMode="auto">
                        <a:xfrm>
                          <a:off x="1135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367"/>
                      <wps:cNvCnPr/>
                      <wps:spPr bwMode="auto">
                        <a:xfrm flipH="1">
                          <a:off x="8789" y="15422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368"/>
                      <wps:cNvCnPr/>
                      <wps:spPr bwMode="auto">
                        <a:xfrm flipH="1">
                          <a:off x="8789" y="15706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369"/>
                      <wps:cNvCnPr/>
                      <wps:spPr bwMode="auto">
                        <a:xfrm>
                          <a:off x="1532" y="14288"/>
                          <a:ext cx="0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370"/>
                      <wps:cNvCnPr/>
                      <wps:spPr bwMode="auto">
                        <a:xfrm>
                          <a:off x="2099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371"/>
                      <wps:cNvCnPr/>
                      <wps:spPr bwMode="auto">
                        <a:xfrm>
                          <a:off x="346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372"/>
                      <wps:cNvCnPr/>
                      <wps:spPr bwMode="auto">
                        <a:xfrm>
                          <a:off x="431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373"/>
                      <wps:cNvCnPr/>
                      <wps:spPr bwMode="auto">
                        <a:xfrm>
                          <a:off x="482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374"/>
                      <wps:cNvCnPr/>
                      <wps:spPr bwMode="auto">
                        <a:xfrm>
                          <a:off x="1135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375"/>
                      <wps:cNvCnPr/>
                      <wps:spPr bwMode="auto">
                        <a:xfrm>
                          <a:off x="8789" y="15139"/>
                          <a:ext cx="0" cy="141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376"/>
                      <wps:cNvCnPr/>
                      <wps:spPr bwMode="auto">
                        <a:xfrm>
                          <a:off x="9073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77"/>
                      <wps:cNvCnPr/>
                      <wps:spPr bwMode="auto">
                        <a:xfrm>
                          <a:off x="9356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78"/>
                      <wps:cNvCnPr/>
                      <wps:spPr bwMode="auto">
                        <a:xfrm>
                          <a:off x="964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379"/>
                      <wps:cNvCnPr/>
                      <wps:spPr bwMode="auto">
                        <a:xfrm>
                          <a:off x="1049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380"/>
                      <wps:cNvCnPr/>
                      <wps:spPr bwMode="auto">
                        <a:xfrm>
                          <a:off x="8336" y="13098"/>
                          <a:ext cx="0" cy="73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381"/>
                      <wps:cNvCnPr/>
                      <wps:spPr bwMode="auto">
                        <a:xfrm flipH="1">
                          <a:off x="4820" y="12644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382"/>
                      <wps:cNvCnPr/>
                      <wps:spPr bwMode="auto">
                        <a:xfrm flipH="1">
                          <a:off x="4820" y="13098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83"/>
                      <wps:cNvCnPr/>
                      <wps:spPr bwMode="auto">
                        <a:xfrm>
                          <a:off x="5614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384"/>
                      <wps:cNvCnPr/>
                      <wps:spPr bwMode="auto">
                        <a:xfrm>
                          <a:off x="4820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385"/>
                      <wps:cNvCnPr/>
                      <wps:spPr bwMode="auto">
                        <a:xfrm flipH="1">
                          <a:off x="1135" y="13835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386"/>
                      <wps:cNvCnPr/>
                      <wps:spPr bwMode="auto">
                        <a:xfrm>
                          <a:off x="4820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387"/>
                      <wps:cNvCnPr/>
                      <wps:spPr bwMode="auto">
                        <a:xfrm>
                          <a:off x="2099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388"/>
                      <wps:cNvCnPr/>
                      <wps:spPr bwMode="auto">
                        <a:xfrm>
                          <a:off x="1135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Text Box 389"/>
                      <wps:cNvSpPr txBox="1">
                        <a:spLocks noChangeArrowheads="1"/>
                      </wps:cNvSpPr>
                      <wps:spPr bwMode="auto">
                        <a:xfrm>
                          <a:off x="4191" y="14827"/>
                          <a:ext cx="64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  <wps:wsp>
                      <wps:cNvPr id="115" name="Text Box 390"/>
                      <wps:cNvSpPr txBox="1">
                        <a:spLocks noChangeArrowheads="1"/>
                      </wps:cNvSpPr>
                      <wps:spPr bwMode="auto">
                        <a:xfrm>
                          <a:off x="3346" y="14827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</w:t>
                            </w:r>
                            <w:r w:rsidRPr="004B0C31"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Text Box 391"/>
                      <wps:cNvSpPr txBox="1">
                        <a:spLocks noChangeArrowheads="1"/>
                      </wps:cNvSpPr>
                      <wps:spPr bwMode="auto">
                        <a:xfrm>
                          <a:off x="8789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" name="Text Box 392"/>
                      <wps:cNvSpPr txBox="1">
                        <a:spLocks noChangeArrowheads="1"/>
                      </wps:cNvSpPr>
                      <wps:spPr bwMode="auto">
                        <a:xfrm>
                          <a:off x="1022" y="14827"/>
                          <a:ext cx="62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" name="Text Box 393"/>
                      <wps:cNvSpPr txBox="1">
                        <a:spLocks noChangeArrowheads="1"/>
                      </wps:cNvSpPr>
                      <wps:spPr bwMode="auto">
                        <a:xfrm>
                          <a:off x="1418" y="14827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Text Box 394"/>
                      <wps:cNvSpPr txBox="1">
                        <a:spLocks noChangeArrowheads="1"/>
                      </wps:cNvSpPr>
                      <wps:spPr bwMode="auto">
                        <a:xfrm>
                          <a:off x="1135" y="1511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6764F" w:rsidRDefault="00BD1DDC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395"/>
                      <wps:cNvSpPr txBox="1">
                        <a:spLocks noChangeArrowheads="1"/>
                      </wps:cNvSpPr>
                      <wps:spPr bwMode="auto">
                        <a:xfrm>
                          <a:off x="1135" y="15394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6764F" w:rsidRDefault="00BD1DDC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396"/>
                      <wps:cNvSpPr txBox="1">
                        <a:spLocks noChangeArrowheads="1"/>
                      </wps:cNvSpPr>
                      <wps:spPr bwMode="auto">
                        <a:xfrm>
                          <a:off x="1135" y="1596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6F3DAD" w:rsidRDefault="00BD1DDC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97"/>
                      <wps:cNvSpPr txBox="1">
                        <a:spLocks noChangeArrowheads="1"/>
                      </wps:cNvSpPr>
                      <wps:spPr bwMode="auto">
                        <a:xfrm>
                          <a:off x="1135" y="16245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6F3DAD" w:rsidRDefault="00BD1DDC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Text Box 398"/>
                      <wps:cNvSpPr txBox="1">
                        <a:spLocks noChangeArrowheads="1"/>
                      </wps:cNvSpPr>
                      <wps:spPr bwMode="auto">
                        <a:xfrm>
                          <a:off x="2099" y="14827"/>
                          <a:ext cx="136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Text Box 399"/>
                      <wps:cNvSpPr txBox="1">
                        <a:spLocks noChangeArrowheads="1"/>
                      </wps:cNvSpPr>
                      <wps:spPr bwMode="auto">
                        <a:xfrm>
                          <a:off x="9640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Text Box 400"/>
                      <wps:cNvSpPr txBox="1">
                        <a:spLocks noChangeArrowheads="1"/>
                      </wps:cNvSpPr>
                      <wps:spPr bwMode="auto">
                        <a:xfrm>
                          <a:off x="10490" y="15082"/>
                          <a:ext cx="113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A38B3" w:rsidRDefault="00BD1DDC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Text Box 401"/>
                      <wps:cNvSpPr txBox="1">
                        <a:spLocks noChangeArrowheads="1"/>
                      </wps:cNvSpPr>
                      <wps:spPr bwMode="auto">
                        <a:xfrm>
                          <a:off x="8794" y="1549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5143E" w:rsidRDefault="00BD1DDC" w:rsidP="006C1ED5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7" name="Text Box 403"/>
                      <wps:cNvSpPr txBox="1">
                        <a:spLocks noChangeArrowheads="1"/>
                      </wps:cNvSpPr>
                      <wps:spPr bwMode="auto">
                        <a:xfrm>
                          <a:off x="9243" y="15422"/>
                          <a:ext cx="384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5143E" w:rsidRDefault="00BD1DDC" w:rsidP="0077052E">
                            <w:pPr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</w:pPr>
                            <w:r w:rsidRPr="00C5143E"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  <wps:wsp>
                      <wps:cNvPr id="128" name="Text Box 404"/>
                      <wps:cNvSpPr txBox="1">
                        <a:spLocks noChangeArrowheads="1"/>
                      </wps:cNvSpPr>
                      <wps:spPr bwMode="auto">
                        <a:xfrm>
                          <a:off x="2099" y="13835"/>
                          <a:ext cx="272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820" y="13835"/>
                          <a:ext cx="680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3C74E5" w:rsidRDefault="00BD1DDC" w:rsidP="0077052E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Line 406"/>
                      <wps:cNvCnPr/>
                      <wps:spPr bwMode="auto">
                        <a:xfrm flipH="1">
                          <a:off x="1121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407"/>
                      <wps:cNvCnPr/>
                      <wps:spPr bwMode="auto">
                        <a:xfrm>
                          <a:off x="1121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408"/>
                      <wps:cNvCnPr/>
                      <wps:spPr bwMode="auto">
                        <a:xfrm>
                          <a:off x="1121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410"/>
                      <wps:cNvCnPr/>
                      <wps:spPr bwMode="auto">
                        <a:xfrm flipV="1">
                          <a:off x="455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411"/>
                      <wps:cNvCnPr/>
                      <wps:spPr bwMode="auto">
                        <a:xfrm flipV="1">
                          <a:off x="738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412"/>
                      <wps:cNvCnPr/>
                      <wps:spPr bwMode="auto">
                        <a:xfrm>
                          <a:off x="455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413"/>
                      <wps:cNvCnPr/>
                      <wps:spPr bwMode="auto">
                        <a:xfrm>
                          <a:off x="455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414"/>
                      <wps:cNvCnPr/>
                      <wps:spPr bwMode="auto">
                        <a:xfrm>
                          <a:off x="455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415"/>
                      <wps:cNvCnPr/>
                      <wps:spPr bwMode="auto">
                        <a:xfrm>
                          <a:off x="455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416"/>
                      <wps:cNvCnPr/>
                      <wps:spPr bwMode="auto">
                        <a:xfrm>
                          <a:off x="455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417"/>
                      <wps:cNvCnPr/>
                      <wps:spPr bwMode="auto">
                        <a:xfrm>
                          <a:off x="455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Text Box 418"/>
                      <wps:cNvSpPr txBox="1">
                        <a:spLocks noChangeArrowheads="1"/>
                      </wps:cNvSpPr>
                      <wps:spPr bwMode="auto">
                        <a:xfrm>
                          <a:off x="341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Text Box 419"/>
                      <wps:cNvSpPr txBox="1">
                        <a:spLocks noChangeArrowheads="1"/>
                      </wps:cNvSpPr>
                      <wps:spPr bwMode="auto">
                        <a:xfrm>
                          <a:off x="681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Text Box 420"/>
                      <wps:cNvSpPr txBox="1">
                        <a:spLocks noChangeArrowheads="1"/>
                      </wps:cNvSpPr>
                      <wps:spPr bwMode="auto">
                        <a:xfrm>
                          <a:off x="341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Text Box 421"/>
                      <wps:cNvSpPr txBox="1">
                        <a:spLocks noChangeArrowheads="1"/>
                      </wps:cNvSpPr>
                      <wps:spPr bwMode="auto">
                        <a:xfrm>
                          <a:off x="681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Text Box 422"/>
                      <wps:cNvSpPr txBox="1">
                        <a:spLocks noChangeArrowheads="1"/>
                      </wps:cNvSpPr>
                      <wps:spPr bwMode="auto">
                        <a:xfrm>
                          <a:off x="341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Text Box 423"/>
                      <wps:cNvSpPr txBox="1">
                        <a:spLocks noChangeArrowheads="1"/>
                      </wps:cNvSpPr>
                      <wps:spPr bwMode="auto">
                        <a:xfrm>
                          <a:off x="681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" name="Text Box 424"/>
                      <wps:cNvSpPr txBox="1">
                        <a:spLocks noChangeArrowheads="1"/>
                      </wps:cNvSpPr>
                      <wps:spPr bwMode="auto">
                        <a:xfrm>
                          <a:off x="341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" name="Text Box 425"/>
                      <wps:cNvSpPr txBox="1">
                        <a:spLocks noChangeArrowheads="1"/>
                      </wps:cNvSpPr>
                      <wps:spPr bwMode="auto">
                        <a:xfrm>
                          <a:off x="681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" name="Text Box 426"/>
                      <wps:cNvSpPr txBox="1">
                        <a:spLocks noChangeArrowheads="1"/>
                      </wps:cNvSpPr>
                      <wps:spPr bwMode="auto">
                        <a:xfrm>
                          <a:off x="341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" name="Text Box 427"/>
                      <wps:cNvSpPr txBox="1">
                        <a:spLocks noChangeArrowheads="1"/>
                      </wps:cNvSpPr>
                      <wps:spPr bwMode="auto">
                        <a:xfrm>
                          <a:off x="681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" name="Text Box 428"/>
                      <wps:cNvSpPr txBox="1">
                        <a:spLocks noChangeArrowheads="1"/>
                      </wps:cNvSpPr>
                      <wps:spPr bwMode="auto">
                        <a:xfrm>
                          <a:off x="681" y="284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770084" w:rsidRDefault="00BD1DDC" w:rsidP="000B408F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</w:rPr>
                              <w:t>Г</w:t>
                            </w:r>
                            <w:r>
                              <w:rPr>
                                <w:rFonts w:ascii="Arial" w:hAnsi="Arial" w:cs="Arial"/>
                              </w:rPr>
                              <w:t>РЛМ.468389</w:t>
                            </w:r>
                            <w:r w:rsidRPr="000A69A0">
                              <w:rPr>
                                <w:rFonts w:ascii="Arial" w:hAnsi="Arial" w:cs="Arial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vert270" wrap="square" lIns="91440" tIns="45720" rIns="54000" bIns="45720" anchor="t" anchorCtr="0" upright="1">
                        <a:noAutofit/>
                      </wps:bodyPr>
                    </wps:wsp>
                    <wps:wsp>
                      <wps:cNvPr id="152" name="Line 429"/>
                      <wps:cNvCnPr/>
                      <wps:spPr bwMode="auto">
                        <a:xfrm>
                          <a:off x="455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Line 430"/>
                      <wps:cNvCnPr/>
                      <wps:spPr bwMode="auto">
                        <a:xfrm>
                          <a:off x="738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431"/>
                      <wps:cNvCnPr/>
                      <wps:spPr bwMode="auto">
                        <a:xfrm>
                          <a:off x="455" y="708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432"/>
                      <wps:cNvCnPr/>
                      <wps:spPr bwMode="auto">
                        <a:xfrm>
                          <a:off x="455" y="368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433"/>
                      <wps:cNvCnPr/>
                      <wps:spPr bwMode="auto">
                        <a:xfrm>
                          <a:off x="455" y="27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341" y="284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BC49A2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Перв. примен.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" name="Text Box 435"/>
                      <wps:cNvSpPr txBox="1">
                        <a:spLocks noChangeArrowheads="1"/>
                      </wps:cNvSpPr>
                      <wps:spPr bwMode="auto">
                        <a:xfrm>
                          <a:off x="681" y="3685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Text Box 436"/>
                      <wps:cNvSpPr txBox="1">
                        <a:spLocks noChangeArrowheads="1"/>
                      </wps:cNvSpPr>
                      <wps:spPr bwMode="auto">
                        <a:xfrm>
                          <a:off x="341" y="3685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BC49A2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Справ.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" name="Text Box 504"/>
                      <wps:cNvSpPr txBox="1">
                        <a:spLocks noChangeArrowheads="1"/>
                      </wps:cNvSpPr>
                      <wps:spPr bwMode="auto">
                        <a:xfrm>
                          <a:off x="9055" y="1546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117DE6">
                            <w:pPr>
                              <w:ind w:left="-40" w:right="-5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BD1DDC" w:rsidRPr="004B0C31" w:rsidRDefault="00BD1DDC" w:rsidP="00117DE6">
                            <w:pPr>
                              <w:ind w:right="-8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1" name="Line 626"/>
                      <wps:cNvCnPr/>
                      <wps:spPr bwMode="auto">
                        <a:xfrm>
                          <a:off x="1118" y="279"/>
                          <a:ext cx="105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627"/>
                      <wps:cNvCnPr/>
                      <wps:spPr bwMode="auto">
                        <a:xfrm flipH="1">
                          <a:off x="11600" y="279"/>
                          <a:ext cx="24" cy="1628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846DA7" id="Group 628" o:spid="_x0000_s1078" style="position:absolute;margin-left:-53.85pt;margin-top:2.6pt;width:565.05pt;height:821pt;z-index:251663872" coordorigin="341,279" coordsize="11301,16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2" o:spid="_x0000_s1079" type="#_x0000_t202" style="position:absolute;left:2099;top:15111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K5BsUA&#10;AADbAAAADwAAAGRycy9kb3ducmV2LnhtbESPQWvCQBSE74X+h+UJ3urGQm1IXaUUClLQYhTF2yP7&#10;mg3Nvo3ZNYn/3i0UPA4z8w0zXw62Fh21vnKsYDpJQBAXTldcKtjvPp9SED4ga6wdk4IreVguHh/m&#10;mGnX85a6PJQiQthnqMCE0GRS+sKQRT9xDXH0flxrMUTZllK32Ee4reVzksykxYrjgsGGPgwVv/nF&#10;Kjidu/SYXi9fPm/6rdno75fDWio1Hg3vbyACDeEe/m+vtILZK/x9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rkGxQAAANsAAAAPAAAAAAAAAAAAAAAAAJgCAABkcnMv&#10;ZG93bnJldi54bWxQSwUGAAAAAAQABAD1AAAAigMAAAAA&#10;" filled="f" stroked="f">
                <v:textbox inset=".5mm,,.5mm">
                  <w:txbxContent>
                    <w:p w:rsidR="00BD1DDC" w:rsidRPr="004B0C31" w:rsidRDefault="00BD1DDC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Дунаев</w:t>
                      </w:r>
                    </w:p>
                  </w:txbxContent>
                </v:textbox>
              </v:shape>
              <v:shape id="Text Box 343" o:spid="_x0000_s1080" type="#_x0000_t202" style="position:absolute;left:2099;top:15394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tdMIA&#10;AADbAAAADwAAAGRycy9kb3ducmV2LnhtbERPXWvCMBR9H+w/hCv4NlMHSqmmZQwGMtBhNzZ8uzTX&#10;ptjc1Ca29d8vD4M9Hs73tphsKwbqfeNYwXKRgCCunG64VvD1+faUgvABWWPrmBTcyUORPz5sMdNu&#10;5CMNZahFDGGfoQITQpdJ6StDFv3CdcSRO7veYoiwr6XucYzhtpXPSbKWFhuODQY7ejVUXcqbVXC6&#10;DulPer+9+7Ibj+agP1bfe6nUfDa9bEAEmsK/+M+90wr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S10wgAAANsAAAAPAAAAAAAAAAAAAAAAAJgCAABkcnMvZG93&#10;bnJldi54bWxQSwUGAAAAAAQABAD1AAAAhwMAAAAA&#10;" filled="f" stroked="f">
                <v:textbox inset=".5mm,,.5mm">
                  <w:txbxContent>
                    <w:p w:rsidR="00BD1DDC" w:rsidRPr="006F3DAD" w:rsidRDefault="00BD1DDC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Катышев</w:t>
                      </w:r>
                    </w:p>
                  </w:txbxContent>
                </v:textbox>
              </v:shape>
              <v:shape id="Text Box 344" o:spid="_x0000_s1081" type="#_x0000_t202" style="position:absolute;left:2099;top:15961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GI78UA&#10;AADbAAAADwAAAGRycy9kb3ducmV2LnhtbESPQWvCQBSE74X+h+UVequbCpUYXaUUCqXQFqMo3h7Z&#10;ZzaYfRuzaxL/fVcQPA4z8w0zXw62Fh21vnKs4HWUgCAunK64VLBZf76kIHxA1lg7JgUX8rBcPD7M&#10;MdOu5xV1eShFhLDPUIEJocmk9IUhi37kGuLoHVxrMUTZllK32Ee4reU4SSbSYsVxwWBDH4aKY362&#10;CvanLt2ll/O3z5t+ZX7139v2Ryr1/DS8z0AEGsI9fGt/aQWTKVy/x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YjvxQAAANsAAAAPAAAAAAAAAAAAAAAAAJgCAABkcnMv&#10;ZG93bnJldi54bWxQSwUGAAAAAAQABAD1AAAAigMAAAAA&#10;" filled="f" stroked="f">
                <v:textbox inset=".5mm,,.5mm">
                  <w:txbxContent>
                    <w:p w:rsidR="00BD1DDC" w:rsidRPr="00D948FF" w:rsidRDefault="00BD1DDC" w:rsidP="005F79C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48F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Хамедов</w:t>
                      </w:r>
                    </w:p>
                  </w:txbxContent>
                </v:textbox>
              </v:shape>
              <v:shape id="Text Box 345" o:spid="_x0000_s1082" type="#_x0000_t202" style="position:absolute;left:2099;top:16245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3r8IA&#10;AADbAAAADwAAAGRycy9kb3ducmV2LnhtbERPXWvCMBR9F/wP4Qp7s6nCttIZRQRhDLZhFcfeLs1d&#10;U2xuuia29d8vDwMfD+d7tRltI3rqfO1YwSJJQRCXTtdcKTgd9/MMhA/IGhvHpOBGHjbr6WSFuXYD&#10;H6gvQiViCPscFZgQ2lxKXxqy6BPXEkfux3UWQ4RdJXWHQwy3jVym6ZO0WHNsMNjSzlB5Ka5Wwfdv&#10;n31lt+ubL9rhYD705+P5XSr1MBu3LyACjeEu/ne/agXPcX3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revwgAAANsAAAAPAAAAAAAAAAAAAAAAAJgCAABkcnMvZG93&#10;bnJldi54bWxQSwUGAAAAAAQABAD1AAAAhwMAAAAA&#10;" filled="f" stroked="f">
                <v:textbox inset=".5mm,,.5mm">
                  <w:txbxContent>
                    <w:p w:rsidR="00BD1DDC" w:rsidRPr="006F3DAD" w:rsidRDefault="00BD1DDC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Жуков</w:t>
                      </w:r>
                    </w:p>
                  </w:txbxContent>
                </v:textbox>
              </v:shape>
              <v:shape id="Text Box 346" o:spid="_x0000_s1083" type="#_x0000_t202" style="position:absolute;left:4820;top:15139;width:3969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<v:textbox>
                  <w:txbxContent>
                    <w:p w:rsidR="00BD1DDC" w:rsidRPr="004B0C31" w:rsidRDefault="00BD1DDC" w:rsidP="00C5143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BD1DDC" w:rsidRPr="00770084" w:rsidRDefault="00BD1DDC" w:rsidP="008C044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Узел печатный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УИ-16-1</w:t>
                      </w:r>
                    </w:p>
                    <w:p w:rsidR="00BD1DDC" w:rsidRPr="00045357" w:rsidRDefault="00BD1DDC" w:rsidP="00C5143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Перечень элементов</w:t>
                      </w:r>
                    </w:p>
                  </w:txbxContent>
                </v:textbox>
              </v:shape>
              <v:shape id="Text Box 347" o:spid="_x0000_s1084" type="#_x0000_t202" style="position:absolute;left:9583;top:15394;width:85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+3W8IA&#10;AADbAAAADwAAAGRycy9kb3ducmV2LnhtbESPQWvCQBSE7wX/w/KE3urGHGpJXaUUlNCTTfX+zL4m&#10;0ezbZXcb47/vCoLHYWa+YZbr0fRiIB86ywrmswwEcW11x42C/c/m5Q1EiMgae8uk4EoB1qvJ0xIL&#10;bS/8TUMVG5EgHApU0MboCilD3ZLBMLOOOHm/1huMSfpGao+XBDe9zLPsVRrsOC206Oizpfpc/RkF&#10;Y/VV9thFfzxtt4ehLN0+3zmlnqfjxzuISGN8hO/tUitY5HD7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7dbwgAAANsAAAAPAAAAAAAAAAAAAAAAAJgCAABkcnMvZG93&#10;bnJldi54bWxQSwUGAAAAAAQABAD1AAAAhwMAAAAA&#10;" filled="f" stroked="f">
                <v:textbox inset=",,,.3mm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 \* MERGEFORMAT </w:instrTex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3E1D55">
                        <w:rPr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1</w: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348" o:spid="_x0000_s1085" type="#_x0000_t202" style="position:absolute;left:10434;top:15394;width:113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MSwMIA&#10;AADbAAAADwAAAGRycy9kb3ducmV2LnhtbESPQWsCMRSE7wX/Q3iCt5pVoZXVKCJUlp7aVe/PzXN3&#10;dfMSknTd/vumUOhxmJlvmPV2MJ3oyYfWsoLZNANBXFndcq3gdHx7XoIIEVljZ5kUfFOA7Wb0tMZc&#10;2wd/Ul/GWiQIhxwVNDG6XMpQNWQwTK0jTt7VeoMxSV9L7fGR4KaT8yx7kQZbTgsNOto3VN3LL6Ng&#10;KN+LDtvoL7fD4dwXhTvNP5xSk/GwW4GINMT/8F+70ApeF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0xLAwgAAANsAAAAPAAAAAAAAAAAAAAAAAJgCAABkcnMvZG93&#10;bnJldi54bWxQSwUGAAAAAAQABAD1AAAAhwMAAAAA&#10;" filled="f" stroked="f">
                <v:textbox inset=",,,.3mm">
                  <w:txbxContent>
                    <w:p w:rsidR="00BD1DDC" w:rsidRPr="008B4888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Text Box 349" o:spid="_x0000_s1086" type="#_x0000_t202" style="position:absolute;left:8789;top:15876;width:2835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>
                  <w:txbxContent>
                    <w:p w:rsidR="00BD1DDC" w:rsidRDefault="00BD1DDC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ООО «Группа индустриальных</w:t>
                      </w:r>
                    </w:p>
                    <w:p w:rsidR="00BD1DDC" w:rsidRPr="00BE4837" w:rsidRDefault="00BD1DDC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технологий»</w:t>
                      </w:r>
                    </w:p>
                  </w:txbxContent>
                </v:textbox>
              </v:shape>
              <v:shape id="Text Box 350" o:spid="_x0000_s1087" type="#_x0000_t202" style="position:absolute;left:4820;top:14515;width:6804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<v:textbox>
                  <w:txbxContent>
                    <w:p w:rsidR="00BD1DDC" w:rsidRPr="00BC49A2" w:rsidRDefault="00BD1DDC" w:rsidP="00C5143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ГРЛМ.468389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BC49A2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</w:txbxContent>
                </v:textbox>
              </v:shape>
              <v:shape id="Text Box 351" o:spid="_x0000_s1088" type="#_x0000_t202" style="position:absolute;left:5614;top:12644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<v:textbox>
                  <w:txbxContent>
                    <w:p w:rsidR="00BD1DDC" w:rsidRPr="004B0C31" w:rsidRDefault="00BD1DDC" w:rsidP="0062368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89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</w:t>
                      </w:r>
                      <w:r w:rsidRPr="00D10DB7">
                        <w:rPr>
                          <w:rFonts w:ascii="Arial" w:hAnsi="Arial" w:cs="Arial"/>
                          <w:sz w:val="28"/>
                          <w:szCs w:val="28"/>
                        </w:rPr>
                        <w:t>Э3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</w:txbxContent>
                </v:textbox>
              </v:shape>
              <v:shape id="Text Box 352" o:spid="_x0000_s1089" type="#_x0000_t202" style="position:absolute;left:4820;top:12644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<v:textbox>
                  <w:txbxContent>
                    <w:p w:rsidR="00BD1DDC" w:rsidRPr="004B0C31" w:rsidRDefault="00BD1DDC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353" o:spid="_x0000_s1090" type="#_x0000_t202" style="position:absolute;left:1135;top:13835;width:96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<v:textbox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shape id="Text Box 354" o:spid="_x0000_s1091" type="#_x0000_t202" style="position:absolute;left:1022;top:14572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<v:textbox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5" o:spid="_x0000_s1092" type="#_x0000_t202" style="position:absolute;left:1418;top:1457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<v:textbox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6" o:spid="_x0000_s1093" type="#_x0000_t202" style="position:absolute;left:1985;top:14572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<v:textbox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7" o:spid="_x0000_s1094" type="#_x0000_t202" style="position:absolute;left:3346;top:14572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<v:textbox>
                  <w:txbxContent>
                    <w:p w:rsidR="00BD1DDC" w:rsidRPr="005F79C3" w:rsidRDefault="00BD1DDC" w:rsidP="005F79C3"/>
                  </w:txbxContent>
                </v:textbox>
              </v:shape>
              <v:shape id="Text Box 358" o:spid="_x0000_s1095" type="#_x0000_t202" style="position:absolute;left:4197;top:14572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<v:textbox>
                  <w:txbxContent>
                    <w:p w:rsidR="00BD1DDC" w:rsidRPr="00A42F42" w:rsidRDefault="00BD1DDC" w:rsidP="00A42F42"/>
                  </w:txbxContent>
                </v:textbox>
              </v:shape>
              <v:line id="Line 359" o:spid="_x0000_s1096" style="position:absolute;flip:x;visibility:visible;mso-wrap-style:square" from="1135,14288" to="11624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SN8MIAAADbAAAADwAAAGRycy9kb3ducmV2LnhtbESPQYvCMBSE7wv+h/AEb2uqiEg1igiC&#10;4h52VfD6aF6bYvNSkmjrvzcLC3scZuYbZrXpbSOe5EPtWMFknIEgLpyuuVJwvew/FyBCRNbYOCYF&#10;LwqwWQ8+Vphr1/EPPc+xEgnCIUcFJsY2lzIUhiyGsWuJk1c6bzEm6SupPXYJbhs5zbK5tFhzWjDY&#10;0s5QcT8/rAJ5PHXffj+9llV5aN3taL7mXa/UaNhvlyAi9fE//Nc+aAWLGfx+ST9Ar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SN8MIAAADbAAAADwAAAAAAAAAAAAAA&#10;AAChAgAAZHJzL2Rvd25yZXYueG1sUEsFBgAAAAAEAAQA+QAAAJADAAAAAA==&#10;" strokeweight="1.5pt"/>
              <v:line id="Line 360" o:spid="_x0000_s1097" style="position:absolute;visibility:visible;mso-wrap-style:square" from="1135,14572" to="4820,1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<v:line id="Line 361" o:spid="_x0000_s1098" style="position:absolute;visibility:visible;mso-wrap-style:square" from="1135,14855" to="4820,14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8BsMAAADbAAAADwAAAGRycy9kb3ducmV2LnhtbESPT4vCMBTE7wt+h/AEb2uqgkg1igj+&#10;YW/bFcHbo3m2tc1LTVLtfvvNwsIeh5n5DbPa9KYRT3K+sqxgMk5AEOdWV1woOH/t3xcgfEDW2Fgm&#10;Bd/kYbMevK0w1fbFn/TMQiEihH2KCsoQ2lRKn5dk0I9tSxy9m3UGQ5SukNrhK8JNI6dJMpcGK44L&#10;Jba0Kymvs84ouHQZX+/13jXYHY7H2+VR+9mHUqNhv12CCNSH//Bf+6QVLObw+yX+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KvAbDAAAA2wAAAA8AAAAAAAAAAAAA&#10;AAAAoQIAAGRycy9kb3ducmV2LnhtbFBLBQYAAAAABAAEAPkAAACRAwAAAAA=&#10;" strokeweight="1.5pt"/>
              <v:line id="Line 362" o:spid="_x0000_s1099" style="position:absolute;flip:x;visibility:visible;mso-wrap-style:square" from="1135,15139" to="1162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YTh8IAAADbAAAADwAAAGRycy9kb3ducmV2LnhtbESPT4vCMBTE7wt+h/AEb2u6HlSqUZYF&#10;QdHD+ge8PprXpmzzUpJo67c3C4LHYWZ+wyzXvW3EnXyoHSv4GmcgiAuna64UXM6bzzmIEJE1No5J&#10;wYMCrFeDjyXm2nV8pPspViJBOOSowMTY5lKGwpDFMHYtcfJK5y3GJH0ltccuwW0jJ1k2lRZrTgsG&#10;W/oxVPydblaB3O27X7+ZXMqq3LbuujOHadcrNRr23wsQkfr4Dr/aW61gPoP/L+kH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YTh8IAAADbAAAADwAAAAAAAAAAAAAA&#10;AAChAgAAZHJzL2Rvd25yZXYueG1sUEsFBgAAAAAEAAQA+QAAAJADAAAAAA==&#10;" strokeweight="1.5pt"/>
              <v:line id="Line 363" o:spid="_x0000_s1100" style="position:absolute;visibility:visible;mso-wrap-style:square" from="1135,15422" to="4820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<v:line id="Line 364" o:spid="_x0000_s1101" style="position:absolute;visibility:visible;mso-wrap-style:square" from="1135,15706" to="482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<v:line id="Line 365" o:spid="_x0000_s1102" style="position:absolute;visibility:visible;mso-wrap-style:square" from="1135,15989" to="4820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<v:line id="Line 366" o:spid="_x0000_s1103" style="position:absolute;visibility:visible;mso-wrap-style:square" from="1135,16273" to="4820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<v:line id="Line 367" o:spid="_x0000_s1104" style="position:absolute;flip:x;visibility:visible;mso-wrap-style:square" from="8789,15422" to="11624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gmwsIAAADbAAAADwAAAGRycy9kb3ducmV2LnhtbESPQYvCMBSE7wv+h/CEva2pPYhbjSKC&#10;oOweXBW8PprXpti8lCTa+u/NwsIeh5n5hlmuB9uKB/nQOFYwnWQgiEunG64VXM67jzmIEJE1to5J&#10;wZMCrFejtyUW2vX8Q49TrEWCcChQgYmxK6QMpSGLYeI64uRVzluMSfpaao99gttW5lk2kxYbTgsG&#10;O9oaKm+nu1UgD1/90e/yS1VX+85dD+Z71g9KvY+HzQJEpCH+h//ae63gM4f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gmwsIAAADbAAAADwAAAAAAAAAAAAAA&#10;AAChAgAAZHJzL2Rvd25yZXYueG1sUEsFBgAAAAAEAAQA+QAAAJADAAAAAA==&#10;" strokeweight="1.5pt"/>
              <v:line id="Line 368" o:spid="_x0000_s1105" style="position:absolute;flip:x;visibility:visible;mso-wrap-style:square" from="8789,15706" to="11624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SDWcMAAADbAAAADwAAAGRycy9kb3ducmV2LnhtbESPQWsCMRSE7wX/Q3iCt5pVQepqFBEE&#10;xR5aFbw+Nm83i5uXJYnu+u+bQqHHYWa+YVab3jbiST7UjhVMxhkI4sLpmisF18v+/QNEiMgaG8ek&#10;4EUBNuvB2wpz7Tr+puc5ViJBOOSowMTY5lKGwpDFMHYtcfJK5y3GJH0ltccuwW0jp1k2lxZrTgsG&#10;W9oZKu7nh1Ugj6fuy++n17IqD627Hc3nvOuVGg377RJEpD7+h//aB61g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kg1nDAAAA2wAAAA8AAAAAAAAAAAAA&#10;AAAAoQIAAGRycy9kb3ducmV2LnhtbFBLBQYAAAAABAAEAPkAAACRAwAAAAA=&#10;" strokeweight="1.5pt"/>
              <v:line id="Line 369" o:spid="_x0000_s1106" style="position:absolute;visibility:visible;mso-wrap-style:square" from="1532,14288" to="1532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0RN8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zRE3xAAAANsAAAAPAAAAAAAAAAAA&#10;AAAAAKECAABkcnMvZG93bnJldi54bWxQSwUGAAAAAAQABAD5AAAAkgMAAAAA&#10;" strokeweight="1.5pt"/>
              <v:line id="Line 370" o:spid="_x0000_s1107" style="position:absolute;visibility:visible;mso-wrap-style:square" from="2099,14288" to="209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G0rM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bSsxAAAANsAAAAPAAAAAAAAAAAA&#10;AAAAAKECAABkcnMvZG93bnJldi54bWxQSwUGAAAAAAQABAD5AAAAkgMAAAAA&#10;" strokeweight="1.5pt"/>
              <v:line id="Line 371" o:spid="_x0000_s1108" style="position:absolute;visibility:visible;mso-wrap-style:square" from="3460,14288" to="346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Mq28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TKtvDAAAA2wAAAA8AAAAAAAAAAAAA&#10;AAAAoQIAAGRycy9kb3ducmV2LnhtbFBLBQYAAAAABAAEAPkAAACRAwAAAAA=&#10;" strokeweight="1.5pt"/>
              <v:line id="Line 372" o:spid="_x0000_s1109" style="position:absolute;visibility:visible;mso-wrap-style:square" from="4310,14288" to="431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+PQM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w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49AxAAAANsAAAAPAAAAAAAAAAAA&#10;AAAAAKECAABkcnMvZG93bnJldi54bWxQSwUGAAAAAAQABAD5AAAAkgMAAAAA&#10;" strokeweight="1.5pt"/>
              <v:line id="Line 373" o:spid="_x0000_s1110" style="position:absolute;visibility:visible;mso-wrap-style:square" from="4820,14288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AbMsAAAADbAAAADwAAAGRycy9kb3ducmV2LnhtbERPz2vCMBS+C/sfwhvspukUxHVGGQN1&#10;eLOOwm6P5tl2bV5qkmr9781B8Pjx/V6uB9OKCzlfW1bwPklAEBdW11wq+D1uxgsQPiBrbC2Tght5&#10;WK9eRktMtb3ygS5ZKEUMYZ+igiqELpXSFxUZ9BPbEUfuZJ3BEKErpXZ4jeGmldMkmUuDNceGCjv6&#10;rqhost4oyPuM//6bjWux3+52p/zc+NleqbfX4esTRKAhPMUP949W8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AGzLAAAAA2wAAAA8AAAAAAAAAAAAAAAAA&#10;oQIAAGRycy9kb3ducmV2LnhtbFBLBQYAAAAABAAEAPkAAACOAwAAAAA=&#10;" strokeweight="1.5pt"/>
              <v:line id="Line 374" o:spid="_x0000_s1111" style="position:absolute;visibility:visible;mso-wrap-style:square" from="1135,14288" to="113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+qc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M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MvqnDAAAA2wAAAA8AAAAAAAAAAAAA&#10;AAAAoQIAAGRycy9kb3ducmV2LnhtbFBLBQYAAAAABAAEAPkAAACRAwAAAAA=&#10;" strokeweight="1.5pt"/>
              <v:line id="Line 375" o:spid="_x0000_s1112" style="position:absolute;visibility:visible;mso-wrap-style:square" from="8789,15139" to="878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<v:line id="Line 376" o:spid="_x0000_s1113" style="position:absolute;visibility:visible;mso-wrap-style:square" from="9073,15422" to="907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<v:line id="Line 377" o:spid="_x0000_s1114" style="position:absolute;visibility:visible;mso-wrap-style:square" from="9356,15422" to="9356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<v:line id="Line 378" o:spid="_x0000_s1115" style="position:absolute;visibility:visible;mso-wrap-style:square" from="9640,15139" to="964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NzEsIAAADcAAAADwAAAGRycy9kb3ducmV2LnhtbERPTWvCQBC9F/oflin0VjdVkBJdRQS1&#10;9GYqAW9DdkxisrPp7kbTf+8Kgrd5vM+ZLwfTigs5X1tW8DlKQBAXVtdcKjj8bj6+QPiArLG1TAr+&#10;ycNy8foyx1TbK+/pkoVSxBD2KSqoQuhSKX1RkUE/sh1x5E7WGQwRulJqh9cYblo5TpKpNFhzbKiw&#10;o3VFRZP1RkHeZ3w8NxvXYr/d7U75X+MnP0q9vw2rGYhAQ3iKH+5vHecnE7g/Ey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NzEsIAAADcAAAADwAAAAAAAAAAAAAA&#10;AAChAgAAZHJzL2Rvd25yZXYueG1sUEsFBgAAAAAEAAQA+QAAAJADAAAAAA==&#10;" strokeweight="1.5pt"/>
              <v:line id="Line 379" o:spid="_x0000_s1116" style="position:absolute;visibility:visible;mso-wrap-style:square" from="10490,15139" to="1049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rZsIAAADcAAAADwAAAGRycy9kb3ducmV2LnhtbERPTWvCQBC9C/6HZQRvumkt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rrZsIAAADcAAAADwAAAAAAAAAAAAAA&#10;AAChAgAAZHJzL2Rvd25yZXYueG1sUEsFBgAAAAAEAAQA+QAAAJADAAAAAA==&#10;" strokeweight="1.5pt"/>
              <v:line id="Line 380" o:spid="_x0000_s1117" style="position:absolute;visibility:visible;mso-wrap-style:square" from="8336,13098" to="8336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O/cIAAADcAAAADwAAAGRycy9kb3ducmV2LnhtbERPTWvCQBC9C/6HZQRvumml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ZO/cIAAADcAAAADwAAAAAAAAAAAAAA&#10;AAChAgAAZHJzL2Rvd25yZXYueG1sUEsFBgAAAAAEAAQA+QAAAJADAAAAAA==&#10;" strokeweight="1.5pt"/>
              <v:line id="Line 381" o:spid="_x0000_s1118" style="position:absolute;flip:x;visibility:visible;mso-wrap-style:square" from="4820,12644" to="11625,12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ISuMAAAADcAAAADwAAAGRycy9kb3ducmV2LnhtbERPS4vCMBC+C/sfwizsTdP1UKRrFBEE&#10;xT34Aq9DM23KNpOSZG3990YQvM3H95z5crCtuJEPjWMF35MMBHHpdMO1gst5M56BCBFZY+uYFNwp&#10;wHLxMZpjoV3PR7qdYi1SCIcCFZgYu0LKUBqyGCauI05c5bzFmKCvpfbYp3DbymmW5dJiw6nBYEdr&#10;Q+Xf6d8qkLt9f/Cb6aWqq23nrjvzm/eDUl+fw+oHRKQhvsUv91an+VkOz2fSB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iErjAAAAA3AAAAA8AAAAAAAAAAAAAAAAA&#10;oQIAAGRycy9kb3ducmV2LnhtbFBLBQYAAAAABAAEAPkAAACOAwAAAAA=&#10;" strokeweight="1.5pt"/>
              <v:line id="Line 382" o:spid="_x0000_s1119" style="position:absolute;flip:x;visibility:visible;mso-wrap-style:square" from="4820,13098" to="11625,13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63I8AAAADcAAAADwAAAGRycy9kb3ducmV2LnhtbERPTYvCMBC9C/sfwix403Q9qFSjiCAo&#10;elBX2OvQTJtiMylJ1nb//UYQvM3jfc5y3dtGPMiH2rGCr3EGgrhwuuZKwe17N5qDCBFZY+OYFPxR&#10;gPXqY7DEXLuOL/S4xkqkEA45KjAxtrmUoTBkMYxdS5y40nmLMUFfSe2xS+G2kZMsm0qLNacGgy1t&#10;DRX3669VIA/H7ux3k1tZlfvW/RzMadr1Sg0/+80CRKQ+vsUv916n+dkMns+kC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utyPAAAAA3AAAAA8AAAAAAAAAAAAAAAAA&#10;oQIAAGRycy9kb3ducmV2LnhtbFBLBQYAAAAABAAEAPkAAACOAwAAAAA=&#10;" strokeweight="1.5pt"/>
              <v:line id="Line 383" o:spid="_x0000_s1120" style="position:absolute;visibility:visible;mso-wrap-style:square" from="5614,12644" to="5614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fhY8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a0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fhY8UAAADcAAAADwAAAAAAAAAA&#10;AAAAAAChAgAAZHJzL2Rvd25yZXYueG1sUEsFBgAAAAAEAAQA+QAAAJMDAAAAAA==&#10;" strokeweight="1.5pt"/>
              <v:line id="Line 384" o:spid="_x0000_s1121" style="position:absolute;visibility:visible;mso-wrap-style:square" from="4820,12644" to="4820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tE+MIAAADcAAAADwAAAGRycy9kb3ducmV2LnhtbERPTWvCQBC9C/6HZQRvummFoqmrFMFa&#10;emsUwduQHZM02dm4u9H033cFwds83ucs171pxJWcrywreJkmIIhzqysuFBz228kchA/IGhvLpOCP&#10;PKxXw8ESU21v/EPXLBQihrBPUUEZQptK6fOSDPqpbYkjd7bOYIjQFVI7vMVw08jXJHmTBiuODSW2&#10;tCkpr7POKDh2GZ9+661rsPvc7c7HS+1n30qNR/3HO4hAfXiKH+4vHecnC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tE+MIAAADcAAAADwAAAAAAAAAAAAAA&#10;AAChAgAAZHJzL2Rvd25yZXYueG1sUEsFBgAAAAAEAAQA+QAAAJADAAAAAA==&#10;" strokeweight="1.5pt"/>
              <v:line id="Line 385" o:spid="_x0000_s1122" style="position:absolute;flip:x;visibility:visible;mso-wrap-style:square" from="1135,13835" to="11624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65isQAAADcAAAADwAAAGRycy9kb3ducmV2LnhtbESPQWsCMRCF74L/IYzQW83qQWRrFBEE&#10;pT1UK3gdNrObpZvJkqTu9t93DgVvM7w3732z2Y2+Uw+KqQ1sYDEvQBFXwbbcGLh9HV/XoFJGttgF&#10;JgO/lGC3nU42WNow8IUe19woCeFUogGXc19qnSpHHtM89MSi1SF6zLLGRtuIg4T7Ti+LYqU9tiwN&#10;Dns6OKq+rz/egD6/D5/xuLzVTX3qw/3sPlbDaMzLbNy/gco05qf5//pkBX8h+PKMTK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HrmKxAAAANwAAAAPAAAAAAAAAAAA&#10;AAAAAKECAABkcnMvZG93bnJldi54bWxQSwUGAAAAAAQABAD5AAAAkgMAAAAA&#10;" strokeweight="1.5pt"/>
              <v:line id="Line 386" o:spid="_x0000_s1123" style="position:absolute;visibility:visible;mso-wrap-style:square" from="4820,13835" to="4820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eI8IAAADcAAAADwAAAGRycy9kb3ducmV2LnhtbERPTWvCQBC9F/wPywje6iYVpERXEUEt&#10;vTUVwduQHZOY7Gzc3Wj677tCobd5vM9ZrgfTijs5X1tWkE4TEMSF1TWXCo7fu9d3ED4ga2wtk4If&#10;8rBejV6WmGn74C+656EUMYR9hgqqELpMSl9UZNBPbUccuYt1BkOErpTa4SOGm1a+JclcGqw5NlTY&#10;0baiosl7o+DU53y+NjvXYr8/HC6nW+Nnn0pNxsNmASLQEP7Ff+4PHeenKTyfi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eI8IAAADcAAAADwAAAAAAAAAAAAAA&#10;AAChAgAAZHJzL2Rvd25yZXYueG1sUEsFBgAAAAAEAAQA+QAAAJADAAAAAA==&#10;" strokeweight="1.5pt"/>
              <v:line id="Line 387" o:spid="_x0000_s1124" style="position:absolute;visibility:visible;mso-wrap-style:square" from="2099,13835" to="2099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ZAVMEAAADcAAAADwAAAGRycy9kb3ducmV2LnhtbERPTYvCMBC9L/gfwgje1lSFZalGEcF1&#10;2ZtdEbwNzdjWNpOapNr992ZB8DaP9zmLVW8acSPnK8sKJuMEBHFudcWFgsPv9v0ThA/IGhvLpOCP&#10;PKyWg7cFptreeU+3LBQihrBPUUEZQptK6fOSDPqxbYkjd7bOYIjQFVI7vMdw08hpknxIgxXHhhJb&#10;2pSU11lnFBy7jE+Xeusa7L52u/PxWvvZj1KjYb+egwjUh5f46f7Wcf5kCv/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5kBUwQAAANwAAAAPAAAAAAAAAAAAAAAA&#10;AKECAABkcnMvZG93bnJldi54bWxQSwUGAAAAAAQABAD5AAAAjwMAAAAA&#10;" strokeweight="1.5pt"/>
              <v:line id="Line 388" o:spid="_x0000_s1125" style="position:absolute;visibility:visible;mso-wrap-style:square" from="1135,13835" to="1135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rlz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kC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quXPwQAAANwAAAAPAAAAAAAAAAAAAAAA&#10;AKECAABkcnMvZG93bnJldi54bWxQSwUGAAAAAAQABAD5AAAAjwMAAAAA&#10;" strokeweight="1.5pt"/>
              <v:shape id="Text Box 389" o:spid="_x0000_s1126" type="#_x0000_t202" style="position:absolute;left:4191;top:14827;width:648;height:4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477MYA&#10;AADcAAAADwAAAGRycy9kb3ducmV2LnhtbERPS0vDQBC+C/0PyxS8SLtJKqWk3ZZSUYSWSh+HHsfs&#10;mESzs2F3TaO/3hUEb/PxPWex6k0jOnK+tqwgHScgiAuray4VnE+PoxkIH5A1NpZJwRd5WC0HNwvM&#10;tb3ygbpjKEUMYZ+jgiqENpfSFxUZ9GPbEkfuzTqDIUJXSu3wGsNNI7MkmUqDNceGClvaVFR8HD+N&#10;gu8Xt7NZtntKXy+TugsPd+/77V6p22G/noMI1Id/8Z/7Wcf56T38PhM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477MYAAADcAAAADwAAAAAAAAAAAAAAAACYAgAAZHJz&#10;L2Rvd25yZXYueG1sUEsFBgAAAAAEAAQA9QAAAIsDAAAAAA==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390" o:spid="_x0000_s1127" type="#_x0000_t202" style="position:absolute;left:3346;top:14827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</w:t>
                      </w:r>
                      <w:r w:rsidRPr="004B0C31">
                        <w:rPr>
                          <w:rFonts w:ascii="GOST 2.304 A" w:hAnsi="GOST 2.304 A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391" o:spid="_x0000_s1128" type="#_x0000_t202" style="position:absolute;left:8789;top:15082;width:85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392" o:spid="_x0000_s1129" type="#_x0000_t202" style="position:absolute;left:1022;top:14827;width:62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393" o:spid="_x0000_s1130" type="#_x0000_t202" style="position:absolute;left:1418;top:14827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394" o:spid="_x0000_s1131" type="#_x0000_t202" style="position:absolute;left:1135;top:15111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<v:textbox>
                  <w:txbxContent>
                    <w:p w:rsidR="00BD1DDC" w:rsidRPr="0016764F" w:rsidRDefault="00BD1DDC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395" o:spid="_x0000_s1132" type="#_x0000_t202" style="position:absolute;left:1135;top:15394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<v:textbox>
                  <w:txbxContent>
                    <w:p w:rsidR="00BD1DDC" w:rsidRPr="0016764F" w:rsidRDefault="00BD1DDC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396" o:spid="_x0000_s1133" type="#_x0000_t202" style="position:absolute;left:1135;top:15961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<v:textbox>
                  <w:txbxContent>
                    <w:p w:rsidR="00BD1DDC" w:rsidRPr="006F3DAD" w:rsidRDefault="00BD1DDC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Н. контр.</w:t>
                      </w:r>
                    </w:p>
                  </w:txbxContent>
                </v:textbox>
              </v:shape>
              <v:shape id="Text Box 397" o:spid="_x0000_s1134" type="#_x0000_t202" style="position:absolute;left:1135;top:16245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<v:textbox>
                  <w:txbxContent>
                    <w:p w:rsidR="00BD1DDC" w:rsidRPr="006F3DAD" w:rsidRDefault="00BD1DDC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Утв.</w:t>
                      </w:r>
                    </w:p>
                  </w:txbxContent>
                </v:textbox>
              </v:shape>
              <v:shape id="Text Box 398" o:spid="_x0000_s1135" type="#_x0000_t202" style="position:absolute;left:2099;top:14827;width:136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399" o:spid="_x0000_s1136" type="#_x0000_t202" style="position:absolute;left:9640;top:15082;width:85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00" o:spid="_x0000_s1137" type="#_x0000_t202" style="position:absolute;left:10490;top:15082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<v:textbox>
                  <w:txbxContent>
                    <w:p w:rsidR="00BD1DDC" w:rsidRPr="00CA38B3" w:rsidRDefault="00BD1DDC" w:rsidP="0077052E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401" o:spid="_x0000_s1138" type="#_x0000_t202" style="position:absolute;left:8794;top:15492;width:291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4wYM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h/ks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BgwgAAANwAAAAPAAAAAAAAAAAAAAAAAJgCAABkcnMvZG93&#10;bnJldi54bWxQSwUGAAAAAAQABAD1AAAAhwMAAAAA&#10;" filled="f" stroked="f">
                <v:textbox inset="0,0,0,0">
                  <w:txbxContent>
                    <w:p w:rsidR="00BD1DDC" w:rsidRPr="00C5143E" w:rsidRDefault="00BD1DDC" w:rsidP="006C1ED5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shape id="Text Box 403" o:spid="_x0000_s1139" type="#_x0000_t202" style="position:absolute;left:9243;top:15422;width:384;height: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4j4cIA&#10;AADcAAAADwAAAGRycy9kb3ducmV2LnhtbERPzWrCQBC+F/oOywjezMag1sasUrRCb7a2DzBkx2xM&#10;djZkV0379N2C0Nt8fL9TbAbbiiv1vnasYJqkIIhLp2uuFHx97idLED4ga2wdk4Jv8rBZPz4UmGt3&#10;4w+6HkMlYgj7HBWYELpcSl8asugT1xFH7uR6iyHCvpK6x1sMt63M0nQhLdYcGwx2tDVUNseLVbBM&#10;7aFpnrN3b2c/07nZ7txrd1ZqPBpeViACDeFffHe/6Tg/e4K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iPhwgAAANwAAAAPAAAAAAAAAAAAAAAAAJgCAABkcnMvZG93&#10;bnJldi54bWxQSwUGAAAAAAQABAD1AAAAhwMAAAAA&#10;" filled="f" stroked="f">
                <v:textbox style="mso-fit-shape-to-text:t">
                  <w:txbxContent>
                    <w:p w:rsidR="00BD1DDC" w:rsidRPr="00C5143E" w:rsidRDefault="00BD1DDC" w:rsidP="0077052E">
                      <w:pPr>
                        <w:rPr>
                          <w:rFonts w:ascii="GOST 2.304 A" w:hAnsi="GOST 2.304 A" w:cs="Arial"/>
                          <w:i/>
                          <w:sz w:val="16"/>
                        </w:rPr>
                      </w:pPr>
                      <w:r w:rsidRPr="00C5143E">
                        <w:rPr>
                          <w:rFonts w:ascii="GOST 2.304 A" w:hAnsi="GOST 2.304 A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04" o:spid="_x0000_s1140" type="#_x0000_t202" style="position:absolute;left:2099;top:13835;width:272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<v:textbox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405" o:spid="_x0000_s1141" type="#_x0000_t202" style="position:absolute;left:4820;top:13835;width:680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<v:textbox>
                  <w:txbxContent>
                    <w:p w:rsidR="00BD1DDC" w:rsidRPr="003C74E5" w:rsidRDefault="00BD1DDC" w:rsidP="0077052E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line id="Line 406" o:spid="_x0000_s1142" style="position:absolute;flip:x;visibility:visible;mso-wrap-style:square" from="1121,280" to="11624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l6sQAAADcAAAADwAAAGRycy9kb3ducmV2LnhtbESPQWsCMRCF74X+hzAFbzWrgpStUUQQ&#10;lPZgVeh12MxuFjeTJUnd7b/vHAreZnhv3vtmtRl9p+4UUxvYwGxagCKugm25MXC97F/fQKWMbLEL&#10;TAZ+KcFm/fy0wtKGgb/ofs6NkhBOJRpwOfel1qly5DFNQ08sWh2ixyxrbLSNOEi47/S8KJbaY8vS&#10;4LCnnaPqdv7xBvTxYzjF/fxaN/WhD99H97kcRmMmL+P2HVSmMT/M/9cHK/gL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+XqxAAAANwAAAAPAAAAAAAAAAAA&#10;AAAAAKECAABkcnMvZG93bnJldi54bWxQSwUGAAAAAAQABAD5AAAAkgMAAAAA&#10;" strokeweight="1.5pt"/>
              <v:line id="Line 407" o:spid="_x0000_s1143" style="position:absolute;visibility:visible;mso-wrap-style:square" from="1121,280" to="112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CQ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0A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YJDwQAAANwAAAAPAAAAAAAAAAAAAAAA&#10;AKECAABkcnMvZG93bnJldi54bWxQSwUGAAAAAAQABAD5AAAAjwMAAAAA&#10;" strokeweight="1.5pt"/>
              <v:line id="Line 408" o:spid="_x0000_s1144" style="position:absolute;visibility:visible;mso-wrap-style:square" from="1121,16556" to="1162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cNM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ZF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McNMIAAADcAAAADwAAAAAAAAAAAAAA&#10;AAChAgAAZHJzL2Rvd25yZXYueG1sUEsFBgAAAAAEAAQA+QAAAJADAAAAAA==&#10;" strokeweight="1.5pt"/>
              <v:line id="Line 410" o:spid="_x0000_s1145" style="position:absolute;flip:y;visibility:visible;mso-wrap-style:square" from="455,8335" to="45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l7ncEAAADcAAAADwAAAGRycy9kb3ducmV2LnhtbERPS4vCMBC+L/gfwgje1nQVRKpRlgVB&#10;0cP6AK9DM23KNpOSRFv/vVkQvM3H95zlureNuJMPtWMFX+MMBHHhdM2Vgst58zkHESKyxsYxKXhQ&#10;gPVq8LHEXLuOj3Q/xUqkEA45KjAxtrmUoTBkMYxdS5y40nmLMUFfSe2xS+G2kZMsm0mLNacGgy39&#10;GCr+TjerQO723a/fTC5lVW5bd92Zw6zrlRoN++8FiEh9fItf7q1O86dT+H8mXS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eXudwQAAANwAAAAPAAAAAAAAAAAAAAAA&#10;AKECAABkcnMvZG93bnJldi54bWxQSwUGAAAAAAQABAD5AAAAjwMAAAAA&#10;" strokeweight="1.5pt"/>
              <v:line id="Line 411" o:spid="_x0000_s1146" style="position:absolute;flip:y;visibility:visible;mso-wrap-style:square" from="738,8335" to="73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Dj6cEAAADcAAAADwAAAGRycy9kb3ducmV2LnhtbERPTYvCMBC9L/gfwgje1lRdRKpRRBAU&#10;97CrgtehmTbFZlKSaOu/3yws7G0e73NWm9424kk+1I4VTMYZCOLC6ZorBdfL/n0BIkRkjY1jUvCi&#10;AJv14G2FuXYdf9PzHCuRQjjkqMDE2OZShsKQxTB2LXHiSuctxgR9JbXHLoXbRk6zbC4t1pwaDLa0&#10;M1Tczw+rQB5P3ZffT69lVR5adzuaz3nXKzUa9tsliEh9/Bf/uQ86zZ99wO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kOPpwQAAANwAAAAPAAAAAAAAAAAAAAAA&#10;AKECAABkcnMvZG93bnJldi54bWxQSwUGAAAAAAQABAD5AAAAjwMAAAAA&#10;" strokeweight="1.5pt"/>
              <v:line id="Line 412" o:spid="_x0000_s1147" style="position:absolute;visibility:visible;mso-wrap-style:square" from="455,16556" to="113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qEQM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qEQMIAAADcAAAADwAAAAAAAAAAAAAA&#10;AAChAgAAZHJzL2Rvd25yZXYueG1sUEsFBgAAAAAEAAQA+QAAAJADAAAAAA==&#10;" strokeweight="1.5pt"/>
              <v:line id="Line 413" o:spid="_x0000_s1148" style="position:absolute;visibility:visible;mso-wrap-style:square" from="455,15139" to="1135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aN8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0B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aBo3wQAAANwAAAAPAAAAAAAAAAAAAAAA&#10;AKECAABkcnMvZG93bnJldi54bWxQSwUGAAAAAAQABAD5AAAAjwMAAAAA&#10;" strokeweight="1.5pt"/>
              <v:line id="Line 414" o:spid="_x0000_s1149" style="position:absolute;visibility:visible;mso-wrap-style:square" from="455,13154" to="1135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/rM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O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S/rMIAAADcAAAADwAAAAAAAAAAAAAA&#10;AAChAgAAZHJzL2Rvd25yZXYueG1sUEsFBgAAAAAEAAQA+QAAAJADAAAAAA==&#10;" strokeweight="1.5pt"/>
              <v:line id="Line 415" o:spid="_x0000_s1150" style="position:absolute;visibility:visible;mso-wrap-style:square" from="455,11737" to="1135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<v:line id="Line 416" o:spid="_x0000_s1151" style="position:absolute;visibility:visible;mso-wrap-style:square" from="455,10319" to="1135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eOR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dPZ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eORcIAAADcAAAADwAAAAAAAAAAAAAA&#10;AAChAgAAZHJzL2Rvd25yZXYueG1sUEsFBgAAAAAEAAQA+QAAAJADAAAAAA==&#10;" strokeweight="1.5pt"/>
              <v:line id="Line 417" o:spid="_x0000_s1152" style="position:absolute;visibility:visible;mso-wrap-style:square" from="455,8335" to="1135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    <v:shape id="Text Box 418" o:spid="_x0000_s1153" type="#_x0000_t202" style="position:absolute;left:341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2exMQA&#10;AADcAAAADwAAAGRycy9kb3ducmV2LnhtbERPTWvCQBC9F/wPywi9NZvYIpK6BlEq7aVotIfeptkx&#10;CWZn0+zWxH/vFgRv83ifM88G04gzda62rCCJYhDEhdU1lwoO+7enGQjnkTU2lknBhRxki9HDHFNt&#10;e97ROfelCCHsUlRQed+mUrqiIoMusi1x4I62M+gD7EqpO+xDuGnkJI6n0mDNoaHCllYVFaf8zyj4&#10;+vm8NLv2+Tuu+4/tsPnd5utNqdTjeFi+gvA0+Lv45n7XYf5LAv/PhAv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tnsT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19" o:spid="_x0000_s1154" type="#_x0000_t202" style="position:absolute;left:681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8As8MA&#10;AADcAAAADwAAAGRycy9kb3ducmV2LnhtbERPTWvCQBC9F/oflil4qxu1iERXkRbFXopGPXgbs2MS&#10;zM7G7Griv3cLgrd5vM+ZzFpTihvVrrCsoNeNQBCnVhecKdhtF58jEM4jaywtk4I7OZhN398mGGvb&#10;8IZuic9ECGEXo4Lc+yqW0qU5GXRdWxEH7mRrgz7AOpO6xiaEm1L2o2goDRYcGnKs6Dun9JxcjYL9&#10;8e9ebqrBISqa33W7vKyTn2WmVOejnY9BeGr9S/x0r3SY/9WH/2fCB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8As8MAAADcAAAADwAAAAAAAAAAAAAAAACYAgAAZHJzL2Rv&#10;d25yZXYueG1sUEsFBgAAAAAEAAQA9QAAAIgDAAAAAA=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0" o:spid="_x0000_s1155" type="#_x0000_t202" style="position:absolute;left:341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lKMQA&#10;AADcAAAADwAAAGRycy9kb3ducmV2LnhtbERPTWvCQBC9C/6HZYTezKZNKSW6hqJU2kvRqAdvY3ZM&#10;gtnZNLs18d93C0Jv83ifM88G04grda62rOAxikEQF1bXXCrY796nryCcR9bYWCYFN3KQLcajOaba&#10;9ryla+5LEULYpaig8r5NpXRFRQZdZFviwJ1tZ9AH2JVSd9iHcNPIpzh+kQZrDg0VtrSsqLjkP0bB&#10;4fR1a7Ztcozr/nMzrL83+WpdKvUwGd5mIDwN/l98d3/oMP85gb9nwgV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zpSj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1" o:spid="_x0000_s1156" type="#_x0000_t202" style="position:absolute;left:681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9XMQA&#10;AADcAAAADwAAAGRycy9kb3ducmV2LnhtbERPTWvCQBC9F/wPywi91U2rlBJdQ1EMeika9eBtzI5J&#10;MDubZrcm/vtuQehtHu9zZklvanGj1lWWFbyOIhDEudUVFwoO+9XLBwjnkTXWlknBnRwk88HTDGNt&#10;O97RLfOFCCHsYlRQet/EUrq8JINuZBviwF1sa9AH2BZSt9iFcFPLtyh6lwYrDg0lNrQoKb9mP0bB&#10;8fx1r3fN+BRV3Wbbp9/bbJkWSj0P+88pCE+9/xc/3Gsd5k8m8PdMuE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aPVz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2" o:spid="_x0000_s1157" type="#_x0000_t202" style="position:absolute;left:341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aYx8QA&#10;AADcAAAADwAAAGRycy9kb3ducmV2LnhtbERPTWvCQBC9F/wPywi91Y22iqSuUiqG9lJibA+9jdkx&#10;CWZnY3Zr4r/vCoK3ebzPWax6U4szta6yrGA8ikAQ51ZXXCj43m2e5iCcR9ZYWyYFF3KwWg4eFhhr&#10;2/GWzpkvRAhhF6OC0vsmltLlJRl0I9sQB+5gW4M+wLaQusUuhJtaTqJoJg1WHBpKbOi9pPyY/RkF&#10;P/uvS71tnn+jqvtM++SUZuukUOpx2L+9gvDU+7v45v7QYf7LF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WmMf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423" o:spid="_x0000_s1158" type="#_x0000_t202" style="position:absolute;left:681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GsMQA&#10;AADcAAAADwAAAGRycy9kb3ducmV2LnhtbERPTWvCQBC9C/0PyxR6041tEYmuQVoa2oto1IO3MTsm&#10;wexsmt2a+O/dguBtHu9z5klvanGh1lWWFYxHEQji3OqKCwW77ddwCsJ5ZI21ZVJwJQfJ4mkwx1jb&#10;jjd0yXwhQgi7GBWU3jexlC4vyaAb2YY4cCfbGvQBtoXULXYh3NTyNYom0mDFoaHEhj5Kys/Zn1Gw&#10;P66u9aZ5O0RV97Pu09919pkWSr0898sZCE+9f4jv7m8d5r9P4P+ZcIF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EBrD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4" o:spid="_x0000_s1159" type="#_x0000_t202" style="position:absolute;left:341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jK8QA&#10;AADcAAAADwAAAGRycy9kb3ducmV2LnhtbERPTWvCQBC9F/wPywi91Y22qKSuUiqG9lJibA+9jdkx&#10;CWZnY3Zr4r/vCoK3ebzPWax6U4szta6yrGA8ikAQ51ZXXCj43m2e5iCcR9ZYWyYFF3KwWg4eFhhr&#10;2/GWzpkvRAhhF6OC0vsmltLlJRl0I9sQB+5gW4M+wLaQusUuhJtaTqJoKg1WHBpKbOi9pPyY/RkF&#10;P/uvS71tnn+jqvtM++SUZuukUOpx2L+9gvDU+7v45v7QYf7LD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Ioyv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425" o:spid="_x0000_s1160" type="#_x0000_t202" style="position:absolute;left:681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c3WccA&#10;AADcAAAADwAAAGRycy9kb3ducmV2LnhtbESPQW/CMAyF75P2HyIj7TZStglNhYDQpqHtgqCDAzfT&#10;mLaicbomo+Xf4wMSN1vv+b3P03nvanWmNlSeDYyGCSji3NuKCwPb36/nd1AhIlusPZOBCwWYzx4f&#10;ppha3/GGzlkslIRwSNFAGWOTah3ykhyGoW+IRTv61mGUtS20bbGTcFfrlyQZa4cVS0OJDX2UlJ+y&#10;f2dgd1hd6k3zuk+q7mfdL//W2eeyMOZp0C8moCL18W6+XX9bwX8TWn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XN1n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6" o:spid="_x0000_s1161" type="#_x0000_t202" style="position:absolute;left:341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SwsQA&#10;AADcAAAADwAAAGRycy9kb3ducmV2LnhtbERPTWvCQBC9F/wPywi91Y22iKauUiqG9lJibA+9jdkx&#10;CWZnY3Zr4r/vCoK3ebzPWax6U4szta6yrGA8ikAQ51ZXXCj43m2eZiCcR9ZYWyYFF3KwWg4eFhhr&#10;2/GWzpkvRAhhF6OC0vsmltLlJRl0I9sQB+5gW4M+wLaQusUuhJtaTqJoKg1WHBpKbOi9pPyY/RkF&#10;P/uvS71tnn+jqvtM++SUZuukUOpx2L+9gvDU+7v45v7QYf7LH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ksL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7" o:spid="_x0000_s1162" type="#_x0000_t202" style="position:absolute;left:681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itgscA&#10;AADcAAAADwAAAGRycy9kb3ducmV2LnhtbESPQW/CMAyF75P2HyIj7TZSNg1NhYDQpqHtgqCDAzfT&#10;mLaicbomo+Xf4wMSN1vv+b3P03nvanWmNlSeDYyGCSji3NuKCwPb36/nd1AhIlusPZOBCwWYzx4f&#10;ppha3/GGzlkslIRwSNFAGWOTah3ykhyGoW+IRTv61mGUtS20bbGTcFfrlyQZa4cVS0OJDX2UlJ+y&#10;f2dgd1hd6k3zuk+q7mfdL//W2eeyMOZp0C8moCL18W6+XX9bwX8TfH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4rYL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8" o:spid="_x0000_s1163" type="#_x0000_t202" style="position:absolute;left:681;top:284;width:45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AmxsEA&#10;AADcAAAADwAAAGRycy9kb3ducmV2LnhtbERPTYvCMBC9C/6HMII3TV1RpGsUEWQ9KGIVz7PNbFu2&#10;mZQm1uqvN4LgbR7vc+bL1pSiodoVlhWMhhEI4tTqgjMF59NmMAPhPLLG0jIpuJOD5aLbmWOs7Y2P&#10;1CQ+EyGEXYwKcu+rWEqX5mTQDW1FHLg/Wxv0AdaZ1DXeQrgp5VcUTaXBgkNDjhWtc0r/k6tRgNUl&#10;2bP+3ewu58Oxucvxo53+KNXvtatvEJ5a/xG/3Vsd5k9G8HomXC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gJsbBAAAA3AAAAA8AAAAAAAAAAAAAAAAAmAIAAGRycy9kb3du&#10;cmV2LnhtbFBLBQYAAAAABAAEAPUAAACGAwAAAAA=&#10;" filled="f" stroked="f">
                <v:textbox style="layout-flow:vertical;mso-layout-flow-alt:bottom-to-top" inset=",,1.5mm">
                  <w:txbxContent>
                    <w:p w:rsidR="00BD1DDC" w:rsidRPr="00770084" w:rsidRDefault="00BD1DDC" w:rsidP="000B408F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0A69A0">
                        <w:rPr>
                          <w:rFonts w:ascii="Arial" w:hAnsi="Arial" w:cs="Arial"/>
                        </w:rPr>
                        <w:t>Г</w:t>
                      </w:r>
                      <w:r>
                        <w:rPr>
                          <w:rFonts w:ascii="Arial" w:hAnsi="Arial" w:cs="Arial"/>
                        </w:rPr>
                        <w:t>РЛМ.468389</w:t>
                      </w:r>
                      <w:r w:rsidRPr="000A69A0">
                        <w:rPr>
                          <w:rFonts w:ascii="Arial" w:hAnsi="Arial" w:cs="Arial"/>
                        </w:rPr>
                        <w:t>.00</w:t>
                      </w: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shape>
              <v:line id="Line 429" o:spid="_x0000_s1164" style="position:absolute;visibility:visible;mso-wrap-style:square" from="455,284" to="455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z5lM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z5lMIAAADcAAAADwAAAAAAAAAAAAAA&#10;AAChAgAAZHJzL2Rvd25yZXYueG1sUEsFBgAAAAAEAAQA+QAAAJADAAAAAA==&#10;" strokeweight="1.5pt"/>
              <v:line id="Line 430" o:spid="_x0000_s1165" style="position:absolute;visibility:visible;mso-wrap-style:square" from="738,284" to="738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BcD8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BcD8IAAADcAAAADwAAAAAAAAAAAAAA&#10;AAChAgAAZHJzL2Rvd25yZXYueG1sUEsFBgAAAAAEAAQA+QAAAJADAAAAAA==&#10;" strokeweight="1.5pt"/>
              <v:line id="Line 431" o:spid="_x0000_s1166" style="position:absolute;visibility:visible;mso-wrap-style:square" from="455,7088" to="1135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nEe8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5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pxHvDAAAA3AAAAA8AAAAAAAAAAAAA&#10;AAAAoQIAAGRycy9kb3ducmV2LnhtbFBLBQYAAAAABAAEAPkAAACRAwAAAAA=&#10;" strokeweight="1.5pt"/>
              <v:line id="Line 432" o:spid="_x0000_s1167" style="position:absolute;visibility:visible;mso-wrap-style:square" from="455,3685" to="1135,3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Vh4MIAAADcAAAADwAAAGRycy9kb3ducmV2LnhtbERPTWvCQBC9F/wPywi91Y0Vi0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Vh4MIAAADcAAAADwAAAAAAAAAAAAAA&#10;AAChAgAAZHJzL2Rvd25yZXYueG1sUEsFBgAAAAAEAAQA+QAAAJADAAAAAA==&#10;" strokeweight="1.5pt"/>
              <v:line id="Line 433" o:spid="_x0000_s1168" style="position:absolute;visibility:visible;mso-wrap-style:square" from="455,279" to="1135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f/l8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f/l8IAAADcAAAADwAAAAAAAAAAAAAA&#10;AAChAgAAZHJzL2Rvd25yZXYueG1sUEsFBgAAAAAEAAQA+QAAAJADAAAAAA==&#10;" strokeweight="1.5pt"/>
              <v:shape id="Text Box 434" o:spid="_x0000_s1169" type="#_x0000_t202" style="position:absolute;left:341;top:284;width:567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E19sQA&#10;AADcAAAADwAAAGRycy9kb3ducmV2LnhtbERPTWvCQBC9F/wPywi91Y2WqqSuUiqG9lJibA+9jdkx&#10;CWZnY3Zr4r/vCoK3ebzPWax6U4szta6yrGA8ikAQ51ZXXCj43m2e5iCcR9ZYWyYFF3KwWg4eFhhr&#10;2/GWzpkvRAhhF6OC0vsmltLlJRl0I9sQB+5gW4M+wLaQusUuhJtaTqJoKg1WHBpKbOi9pPyY/RkF&#10;P/uvS71tnn+jqvtM++SUZuukUOpx2L+9gvDU+7v45v7QYf7LD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RNfb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BC49A2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Перв. примен.</w:t>
                      </w:r>
                    </w:p>
                  </w:txbxContent>
                </v:textbox>
              </v:shape>
              <v:shape id="Text Box 435" o:spid="_x0000_s1170" type="#_x0000_t202" style="position:absolute;left:681;top:3685;width:45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6hhMcA&#10;AADcAAAADwAAAGRycy9kb3ducmV2LnhtbESPQW/CMAyF75P2HyIj7TZSNg1NhYDQpqHtgqCDAzfT&#10;mLaicbomo+Xf4wMSN1vv+b3P03nvanWmNlSeDYyGCSji3NuKCwPb36/nd1AhIlusPZOBCwWYzx4f&#10;ppha3/GGzlkslIRwSNFAGWOTah3ykhyGoW+IRTv61mGUtS20bbGTcFfrlyQZa4cVS0OJDX2UlJ+y&#10;f2dgd1hd6k3zuk+q7mfdL//W2eeyMOZp0C8moCL18W6+XX9bwX8TWn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OoYT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36" o:spid="_x0000_s1171" type="#_x0000_t202" style="position:absolute;left:341;top:3685;width:567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IEH8QA&#10;AADcAAAADwAAAGRycy9kb3ducmV2LnhtbERPTWvCQBC9F/wPywi91Y2WiqauUiqG9lJibA+9jdkx&#10;CWZnY3Zr4r/vCoK3ebzPWax6U4szta6yrGA8ikAQ51ZXXCj43m2eZiCcR9ZYWyYFF3KwWg4eFhhr&#10;2/GWzpkvRAhhF6OC0vsmltLlJRl0I9sQB+5gW4M+wLaQusUuhJtaTqJoKg1WHBpKbOi9pPyY/RkF&#10;P/uvS71tnn+jqvtM++SUZuukUOpx2L+9gvDU+7v45v7QYf7LH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CBB/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BC49A2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Справ. №</w:t>
                      </w:r>
                    </w:p>
                  </w:txbxContent>
                </v:textbox>
              </v:shape>
              <v:shape id="Text Box 504" o:spid="_x0000_s1172" type="#_x0000_t202" style="position:absolute;left:9055;top:15462;width:291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0T8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bRPxQAAANwAAAAPAAAAAAAAAAAAAAAAAJgCAABkcnMv&#10;ZG93bnJldi54bWxQSwUGAAAAAAQABAD1AAAAigMAAAAA&#10;" filled="f" stroked="f">
                <v:textbox inset="0,0,0,0">
                  <w:txbxContent>
                    <w:p w:rsidR="00BD1DDC" w:rsidRPr="004B0C31" w:rsidRDefault="00BD1DDC" w:rsidP="00117DE6">
                      <w:pPr>
                        <w:ind w:left="-40" w:right="-5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BD1DDC" w:rsidRPr="004B0C31" w:rsidRDefault="00BD1DDC" w:rsidP="00117DE6">
                      <w:pPr>
                        <w:ind w:right="-8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  <v:line id="Line 626" o:spid="_x0000_s1173" style="position:absolute;visibility:visible;mso-wrap-style:square" from="1118,279" to="116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KtXsEAAADcAAAADwAAAGRycy9kb3ducmV2LnhtbERPTYvCMBC9L/gfwgh7W1NXkKUaRQRX&#10;2ZtdEbwNzdjWNpOapNr99xtB8DaP9znzZW8acSPnK8sKxqMEBHFudcWFgsPv5uMLhA/IGhvLpOCP&#10;PCwXg7c5ptreeU+3LBQihrBPUUEZQptK6fOSDPqRbYkjd7bOYIjQFVI7vMdw08jPJJlKgxXHhhJb&#10;WpeU11lnFBy7jE+XeuMa7L632/PxWvvJj1Lvw341AxGoDy/x073Tcf50DI9n4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Mq1ewQAAANwAAAAPAAAAAAAAAAAAAAAA&#10;AKECAABkcnMvZG93bnJldi54bWxQSwUGAAAAAAQABAD5AAAAjwMAAAAA&#10;" strokeweight="1.5pt"/>
              <v:line id="Line 627" o:spid="_x0000_s1174" style="position:absolute;flip:x;visibility:visible;mso-wrap-style:square" from="11600,279" to="11624,16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xG8EAAADcAAAADwAAAGRycy9kb3ducmV2LnhtbERPTWvCQBC9F/wPyxR6q5vmEEp0lVIQ&#10;FHtoNeB1yE6ywexs2F1N/PddQfA2j/c5y/Vke3ElHzrHCj7mGQji2umOWwXVcfP+CSJEZI29Y1Jw&#10;owDr1exliaV2I//R9RBbkUI4lKjAxDiUUobakMUwdwNx4hrnLcYEfSu1xzGF217mWVZIix2nBoMD&#10;fRuqz4eLVSB3+/HXb/KqaZvt4E4781OMk1Jvr9PXAkSkKT7FD/dWp/lFDvdn0gV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hvEbwQAAANwAAAAPAAAAAAAAAAAAAAAA&#10;AKECAABkcnMvZG93bnJldi54bWxQSwUGAAAAAAQABAD5AAAAjwMAAAAA&#10;" strokeweight="1.5pt"/>
            </v:group>
          </w:pict>
        </mc:Fallback>
      </mc:AlternateContent>
    </w:r>
  </w:p>
  <w:p w:rsidR="00BD1DDC" w:rsidRPr="00BC49A2" w:rsidRDefault="00BD1DD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DC" w:rsidRPr="00E54BFB" w:rsidRDefault="00BD1DDC" w:rsidP="005718B5">
    <w:pPr>
      <w:pStyle w:val="a3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57785</wp:posOffset>
              </wp:positionV>
              <wp:extent cx="7273290" cy="10418445"/>
              <wp:effectExtent l="0" t="10160" r="3810" b="1270"/>
              <wp:wrapNone/>
              <wp:docPr id="12" name="Group 5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3" name="Text Box 569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89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54BF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BD1DDC" w:rsidRPr="00E54BFB" w:rsidRDefault="00BD1DDC" w:rsidP="000B408F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570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7E7187">
                            <w:pPr>
                              <w:ind w:right="-15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3E1D55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571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89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Text Box 572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702EF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Text Box 573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Text Box 574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Text Box 575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Text Box 576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811B2B" w:rsidRDefault="00BD1DDC" w:rsidP="00811B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Text Box 577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578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79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80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81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82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83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84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85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86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87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588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589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90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591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592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Text Box 593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Text Box 594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Text Box 595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Text Box 596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Text Box 597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598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99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00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1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02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03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04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05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06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07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608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09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Text Box 610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Text Box 611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612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Text Box 613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Text Box 614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Text Box 615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Text Box 616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Text Box 617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618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619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68" o:spid="_x0000_s1177" style="position:absolute;margin-left:-54pt;margin-top:4.55pt;width:572.7pt;height:820.35pt;z-index:251662848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9" o:spid="_x0000_s1178" type="#_x0000_t202" style="position:absolute;left:4818;top:15876;width:623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<v:textbox>
                  <w:txbxContent>
                    <w:p w:rsidR="00BD1DDC" w:rsidRPr="00E54BFB" w:rsidRDefault="00BD1DDC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89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54BFB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BD1DDC" w:rsidRPr="00E54BFB" w:rsidRDefault="00BD1DDC" w:rsidP="000B408F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0" o:spid="_x0000_s1179" type="#_x0000_t202" style="position:absolute;left:10914;top:15989;width:70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<v:textbox>
                  <w:txbxContent>
                    <w:p w:rsidR="00BD1DDC" w:rsidRPr="00E54BFB" w:rsidRDefault="00BD1DDC" w:rsidP="007E7187">
                      <w:pPr>
                        <w:ind w:right="-15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3E1D55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3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571" o:spid="_x0000_s1180" type="#_x0000_t202" style="position:absolute;left:5612;top:15252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<v:textbox>
                  <w:txbxContent>
                    <w:p w:rsidR="00BD1DDC" w:rsidRPr="00E54BFB" w:rsidRDefault="00BD1DDC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89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572" o:spid="_x0000_s1181" type="#_x0000_t202" style="position:absolute;left:4818;top:1525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<v:textbox>
                  <w:txbxContent>
                    <w:p w:rsidR="00BD1DDC" w:rsidRPr="00E54BFB" w:rsidRDefault="00BD1DDC" w:rsidP="00702EF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1</w:t>
                      </w:r>
                    </w:p>
                  </w:txbxContent>
                </v:textbox>
              </v:shape>
              <v:shape id="Text Box 573" o:spid="_x0000_s1182" type="#_x0000_t202" style="position:absolute;left:1020;top:15989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<v:textbox>
                  <w:txbxContent>
                    <w:p w:rsidR="00BD1DDC" w:rsidRPr="002B36BD" w:rsidRDefault="00BD1DDC" w:rsidP="005718B5"/>
                  </w:txbxContent>
                </v:textbox>
              </v:shape>
              <v:shape id="Text Box 574" o:spid="_x0000_s1183" type="#_x0000_t202" style="position:absolute;left:1416;top:159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<v:textbox>
                  <w:txbxContent>
                    <w:p w:rsidR="00BD1DDC" w:rsidRPr="002B36BD" w:rsidRDefault="00BD1DDC" w:rsidP="005718B5"/>
                  </w:txbxContent>
                </v:textbox>
              </v:shape>
              <v:shape id="Text Box 575" o:spid="_x0000_s1184" type="#_x0000_t202" style="position:absolute;left:1983;top:15989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<v:textbox>
                  <w:txbxContent>
                    <w:p w:rsidR="00BD1DDC" w:rsidRPr="002B36BD" w:rsidRDefault="00BD1DDC" w:rsidP="005718B5"/>
                  </w:txbxContent>
                </v:textbox>
              </v:shape>
              <v:shape id="Text Box 576" o:spid="_x0000_s1185" type="#_x0000_t202" style="position:absolute;left:3344;top:15989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<v:textbox>
                  <w:txbxContent>
                    <w:p w:rsidR="00BD1DDC" w:rsidRPr="00811B2B" w:rsidRDefault="00BD1DDC" w:rsidP="00811B2B"/>
                  </w:txbxContent>
                </v:textbox>
              </v:shape>
              <v:shape id="Text Box 577" o:spid="_x0000_s1186" type="#_x0000_t202" style="position:absolute;left:4195;top:15989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<v:textbox>
                  <w:txbxContent>
                    <w:p w:rsidR="00BD1DDC" w:rsidRPr="002B36BD" w:rsidRDefault="00BD1DDC" w:rsidP="005718B5"/>
                  </w:txbxContent>
                </v:textbox>
              </v:shape>
              <v:line id="Line 578" o:spid="_x0000_s1187" style="position:absolute;flip:x;visibility:visible;mso-wrap-style:square" from="4819,15252" to="11624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fvJcIAAADbAAAADwAAAGRycy9kb3ducmV2LnhtbESPT4vCMBTE7wt+h/AEb2tqDyLVKCII&#10;ynpY/4DXR/PaFJuXkkTb/fabhQWPw8z8hlltBtuKF/nQOFYwm2YgiEunG64V3K77zwWIEJE1to5J&#10;wQ8F2KxHHysstOv5TK9LrEWCcChQgYmxK6QMpSGLYeo64uRVzluMSfpaao99gttW5lk2lxYbTgsG&#10;O9oZKh+Xp1Ugj1/9t9/nt6quDp27H81p3g9KTcbDdgki0hDf4f/2QSvIc/j7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fvJcIAAADbAAAADwAAAAAAAAAAAAAA&#10;AAChAgAAZHJzL2Rvd25yZXYueG1sUEsFBgAAAAAEAAQA+QAAAJADAAAAAA==&#10;" strokeweight="1.5pt"/>
              <v:line id="Line 579" o:spid="_x0000_s1188" style="position:absolute;visibility:visible;mso-wrap-style:square" from="4819,15252" to="4819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<v:line id="Line 580" o:spid="_x0000_s1189" style="position:absolute;visibility:visible;mso-wrap-style:square" from="5613,15252" to="561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line id="Line 581" o:spid="_x0000_s1190" style="position:absolute;flip:x;visibility:visible;mso-wrap-style:square" from="1134,15706" to="1162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53UcMAAADbAAAADwAAAGRycy9kb3ducmV2LnhtbESPzWrDMBCE74W8g9hAb40cQ0Nwo4QQ&#10;CCS0h/wYcl2stWVqrYykxO7bV4FCj8PMfMOsNqPtxIN8aB0rmM8yEMSV0y03Csrr/m0JIkRkjZ1j&#10;UvBDATbrycsKC+0GPtPjEhuRIBwKVGBi7AspQ2XIYpi5njh5tfMWY5K+kdrjkOC2k3mWLaTFltOC&#10;wZ52hqrvy90qkMfP4eT3eVk39aF3t6P5WgyjUq/TcfsBItIY/8N/7YNWkL/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+d1HDAAAA2wAAAA8AAAAAAAAAAAAA&#10;AAAAoQIAAGRycy9kb3ducmV2LnhtbFBLBQYAAAAABAAEAPkAAACRAwAAAAA=&#10;" strokeweight="1.5pt"/>
              <v:line id="Line 582" o:spid="_x0000_s1191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<v:line id="Line 583" o:spid="_x0000_s1192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    <v:line id="Line 584" o:spid="_x0000_s1193" style="position:absolute;flip:x;visibility:visible;mso-wrap-style:square" from="11057,15989" to="11623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/Yz7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Y9OX9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P9jPvgAAANsAAAAPAAAAAAAAAAAAAAAAAKEC&#10;AABkcnMvZG93bnJldi54bWxQSwUGAAAAAAQABAD5AAAAjAMAAAAA&#10;" strokeweight="1.5pt"/>
              <v:line id="Line 585" o:spid="_x0000_s1194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3TsMAAADb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Ez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zd07DAAAA2wAAAA8AAAAAAAAAAAAA&#10;AAAAoQIAAGRycy9kb3ducmV2LnhtbFBLBQYAAAAABAAEAPkAAACRAwAAAAA=&#10;" strokeweight="1.5pt"/>
              <v:line id="Line 586" o:spid="_x0000_s1195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IDr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tfH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ZBIDr8AAADbAAAADwAAAAAAAAAAAAAAAACh&#10;AgAAZHJzL2Rvd25yZXYueG1sUEsFBgAAAAAEAAQA+QAAAI0DAAAAAA==&#10;" strokeweight="1.5pt"/>
              <v:line id="Line 587" o:spid="_x0000_s1196" style="position:absolute;visibility:visible;mso-wrap-style:square" from="3459,15706" to="345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<v:line id="Line 588" o:spid="_x0000_s1197" style="position:absolute;visibility:visible;mso-wrap-style:square" from="4309,15706" to="430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5z4s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Oc+LDAAAA2wAAAA8AAAAAAAAAAAAA&#10;AAAAoQIAAGRycy9kb3ducmV2LnhtbFBLBQYAAAAABAAEAPkAAACRAwAAAAA=&#10;" strokeweight="1.5pt"/>
              <v:line id="Line 589" o:spid="_x0000_s1198" style="position:absolute;visibility:visible;mso-wrap-style:square" from="4819,15706" to="481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  <v:line id="Line 590" o:spid="_x0000_s1199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v:line id="Line 591" o:spid="_x0000_s1200" style="position:absolute;visibility:visible;mso-wrap-style:square" from="1134,1570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<v:shape id="Text Box 592" o:spid="_x0000_s1201" type="#_x0000_t202" style="position:absolute;left:1021;top:16233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<v:textbox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593" o:spid="_x0000_s1202" type="#_x0000_t202" style="position:absolute;left:1417;top:16233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<v:textbox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594" o:spid="_x0000_s1203" type="#_x0000_t202" style="position:absolute;left:1984;top:16233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<v:textbox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595" o:spid="_x0000_s1204" type="#_x0000_t202" style="position:absolute;left:3345;top:16233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<v:textbox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596" o:spid="_x0000_s1205" type="#_x0000_t202" style="position:absolute;left:4196;top:16233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<v:textbox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97" o:spid="_x0000_s1206" type="#_x0000_t202" style="position:absolute;left:11000;top:156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<v:textbox>
                  <w:txbxContent>
                    <w:p w:rsidR="00BD1DDC" w:rsidRPr="00E54BFB" w:rsidRDefault="00BD1DDC" w:rsidP="005718B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598" o:spid="_x0000_s1207" style="position:absolute;flip:x;visibility:visible;mso-wrap-style:square" from="1120,280" to="11623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gKhc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ICoXDAAAA2wAAAA8AAAAAAAAAAAAA&#10;AAAAoQIAAGRycy9kb3ducmV2LnhtbFBLBQYAAAAABAAEAPkAAACRAwAAAAA=&#10;" strokeweight="1.5pt"/>
              <v:line id="Line 599" o:spid="_x0000_s1208" style="position:absolute;visibility:visible;mso-wrap-style:square" from="1120,280" to="11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lBM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QTDAAAA2wAAAA8AAAAAAAAAAAAA&#10;AAAAoQIAAGRycy9kb3ducmV2LnhtbFBLBQYAAAAABAAEAPkAAACRAwAAAAA=&#10;" strokeweight="1.5pt"/>
              <v:line id="Line 600" o:spid="_x0000_s1209" style="position:absolute;visibility:visible;mso-wrap-style:square" from="1120,16556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    <v:line id="Line 601" o:spid="_x0000_s1210" style="position:absolute;flip:y;visibility:visible;mso-wrap-style:square" from="11623,280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GS8cMAAADb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kvHDAAAA2wAAAA8AAAAAAAAAAAAA&#10;AAAAoQIAAGRycy9kb3ducmV2LnhtbFBLBQYAAAAABAAEAPkAAACRAwAAAAA=&#10;" strokeweight="1.5pt"/>
              <v:line id="Line 602" o:spid="_x0000_s1211" style="position:absolute;flip:y;visibility:visible;mso-wrap-style:square" from="454,8335" to="45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MMhsIAAADbAAAADwAAAGRycy9kb3ducmV2LnhtbESPQYvCMBSE7wv+h/AEb2uqLEWqUUQQ&#10;lN3D6gp7fTSvTbF5KUm09d9vFgSPw8x8w6w2g23FnXxoHCuYTTMQxKXTDdcKLj/79wWIEJE1to5J&#10;wYMCbNajtxUW2vV8ovs51iJBOBSowMTYFVKG0pDFMHUdcfIq5y3GJH0ttcc+wW0r51mWS4sNpwWD&#10;He0MldfzzSqQx8/+2+/nl6quDp37PZqvvB+UmoyH7RJEpCG+ws/2QSv4yOH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MMhsIAAADbAAAADwAAAAAAAAAAAAAA&#10;AAChAgAAZHJzL2Rvd25yZXYueG1sUEsFBgAAAAAEAAQA+QAAAJADAAAAAA==&#10;" strokeweight="1.5pt"/>
              <v:line id="Line 603" o:spid="_x0000_s1212" style="position:absolute;flip:y;visibility:visible;mso-wrap-style:square" from="737,8335" to="73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+pHcMAAADbAAAADwAAAGRycy9kb3ducmV2LnhtbESPQWsCMRSE7wX/Q3iCt5pVxMp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/qR3DAAAA2wAAAA8AAAAAAAAAAAAA&#10;AAAAoQIAAGRycy9kb3ducmV2LnhtbFBLBQYAAAAABAAEAPkAAACRAwAAAAA=&#10;" strokeweight="1.5pt"/>
              <v:line id="Line 604" o:spid="_x0000_s1213" style="position:absolute;visibility:visible;mso-wrap-style:square" from="454,1655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A3dc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gN3XAAAAA2wAAAA8AAAAAAAAAAAAAAAAA&#10;oQIAAGRycy9kb3ducmV2LnhtbFBLBQYAAAAABAAEAPkAAACOAwAAAAA=&#10;" strokeweight="1.5pt"/>
              <v:line id="Line 605" o:spid="_x0000_s1214" style="position:absolute;visibility:visible;mso-wrap-style:square" from="454,15139" to="113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S7s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JLuxAAAANsAAAAPAAAAAAAAAAAA&#10;AAAAAKECAABkcnMvZG93bnJldi54bWxQSwUGAAAAAAQABAD5AAAAkgMAAAAA&#10;" strokeweight="1.5pt"/>
              <v:line id="Line 606" o:spid="_x0000_s1215" style="position:absolute;visibility:visible;mso-wrap-style:square" from="454,13154" to="1134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trs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Pra7AAAAA2wAAAA8AAAAAAAAAAAAAAAAA&#10;oQIAAGRycy9kb3ducmV2LnhtbFBLBQYAAAAABAAEAPkAAACOAwAAAAA=&#10;" strokeweight="1.5pt"/>
              <v:line id="Line 607" o:spid="_x0000_s1216" style="position:absolute;visibility:visible;mso-wrap-style:square" from="454,11737" to="1134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IN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DCDXDAAAA2wAAAA8AAAAAAAAAAAAA&#10;AAAAoQIAAGRycy9kb3ducmV2LnhtbFBLBQYAAAAABAAEAPkAAACRAwAAAAA=&#10;" strokeweight="1.5pt"/>
              <v:line id="Line 608" o:spid="_x0000_s1217" style="position:absolute;visibility:visible;mso-wrap-style:square" from="454,10319" to="1134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 strokeweight="1.5pt"/>
              <v:line id="Line 609" o:spid="_x0000_s1218" style="position:absolute;visibility:visible;mso-wrap-style:square" from="454,8335" to="1134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0z2c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M9nDAAAA2wAAAA8AAAAAAAAAAAAA&#10;AAAAoQIAAGRycy9kb3ducmV2LnhtbFBLBQYAAAAABAAEAPkAAACRAwAAAAA=&#10;" strokeweight="1.5pt"/>
              <v:shape id="Text Box 610" o:spid="_x0000_s1219" type="#_x0000_t202" style="position:absolute;left:340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Z8zcYA&#10;AADbAAAADwAAAGRycy9kb3ducmV2LnhtbESPQWvCQBSE74L/YXlCb7rRaimpq4jSUC8S0/bQ22v2&#10;NQlm36bZrYn/3hWEHoeZ+YZZrntTizO1rrKsYDqJQBDnVldcKPh4fx0/g3AeWWNtmRRcyMF6NRws&#10;Mda24yOdM1+IAGEXo4LS+yaW0uUlGXQT2xAH78e2Bn2QbSF1i12Am1rOouhJGqw4LJTY0Lak/JT9&#10;GQWf34dLfWwev6Kq26d98ptmu6RQ6mHUb15AeOr9f/jeftMKFnO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Z8zc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611" o:spid="_x0000_s1220" type="#_x0000_t202" style="position:absolute;left:680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rZVsUA&#10;AADbAAAADwAAAGRycy9kb3ducmV2LnhtbESPQWvCQBSE70L/w/IK3sxGiyKpq0hLpb2IRnvo7TX7&#10;TILZtzG7mvjvXUHwOMzMN8xs0ZlKXKhxpWUFwygGQZxZXXKuYL/7GkxBOI+ssbJMCq7kYDF/6c0w&#10;0bblLV1Sn4sAYZeggsL7OpHSZQUZdJGtiYN3sI1BH2STS91gG+CmkqM4nkiDJYeFAmv6KCg7pmej&#10;4Pd/fa229dtfXLY/m2512qSfq1yp/mu3fAfhqfPP8KP9rRWMx3D/E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utlW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BD1DDC" w:rsidRPr="00FB4F7A" w:rsidRDefault="00BD1DDC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2" o:spid="_x0000_s1221" type="#_x0000_t202" style="position:absolute;left:340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hHIcUA&#10;AADbAAAADwAAAGRycy9kb3ducmV2LnhtbESPQWvCQBSE70L/w/IKvenGlopE1yAtDe1FNOrB2zP7&#10;TILZt2l2a+K/dwuCx2FmvmHmSW9qcaHWVZYVjEcRCOLc6ooLBbvt13AKwnlkjbVlUnAlB8niaTDH&#10;WNuON3TJfCEChF2MCkrvm1hKl5dk0I1sQxy8k20N+iDbQuoWuwA3tXyNook0WHFYKLGhj5Lyc/Zn&#10;FOyPq2u9ad4OUdX9rPv0d519poVSL8/9cgbCU+8f4Xv7Wyt4n8D/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Ech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3" o:spid="_x0000_s1222" type="#_x0000_t202" style="position:absolute;left:680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iusYA&#10;AADbAAAADwAAAGRycy9kb3ducmV2LnhtbESPQWvCQBSE74L/YXlCb7rRoi2pq4jSUC8S0/bQ22v2&#10;NQlm36bZrYn/3hWEHoeZ+YZZrntTizO1rrKsYDqJQBDnVldcKPh4fx0/g3AeWWNtmRRcyMF6NRws&#10;Mda24yOdM1+IAGEXo4LS+yaW0uUlGXQT2xAH78e2Bn2QbSF1i12Am1rOomghDVYcFkpsaFtSfsr+&#10;jILP78OlPjaPX1HV7dM++U2zXVIo9TDqNy8gPPX+P3xvv2kF8y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Tius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FB4F7A" w:rsidRDefault="00BD1DDC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4" o:spid="_x0000_s1223" type="#_x0000_t202" style="position:absolute;left:340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2yMEA&#10;AADbAAAADwAAAGRycy9kb3ducmV2LnhtbERPTYvCMBC9L/gfwgje1tSVFalGERdl9yJa9eBtbMa2&#10;2Exqk7X135uD4PHxvqfz1pTiTrUrLCsY9CMQxKnVBWcKDvvV5xiE88gaS8uk4EEO5rPOxxRjbRve&#10;0T3xmQgh7GJUkHtfxVK6NCeDrm8r4sBdbG3QB1hnUtfYhHBTyq8oGkmDBYeGHCta5pRek3+j4Hje&#10;PMpdNTxFRfO3bde3bfKzzpTqddvFBISn1r/FL/evVvAdxoYv4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7dsjBAAAA2wAAAA8AAAAAAAAAAAAAAAAAmAIAAGRycy9kb3du&#10;cmV2LnhtbFBLBQYAAAAABAAEAPUAAACGAwAAAAA=&#10;" filled="f" stroked="f">
                <v:textbox style="layout-flow:vertical;mso-layout-flow-alt:bottom-to-top"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615" o:spid="_x0000_s1224" type="#_x0000_t202" style="position:absolute;left:680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fTU8YA&#10;AADbAAAADwAAAGRycy9kb3ducmV2LnhtbESPQWvCQBSE74L/YXlCb7rRorSpq4jSUC8S0/bQ22v2&#10;NQlm36bZrYn/3hWEHoeZ+YZZrntTizO1rrKsYDqJQBDnVldcKPh4fx0/gXAeWWNtmRRcyMF6NRws&#10;Mda24yOdM1+IAGEXo4LS+yaW0uUlGXQT2xAH78e2Bn2QbSF1i12Am1rOomghDVYcFkpsaFtSfsr+&#10;jILP78OlPjaPX1HV7dM++U2zXVIo9TDqNy8gPPX+P3xvv2kF82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fTU8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FB4F7A" w:rsidRDefault="00BD1DDC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6" o:spid="_x0000_s1225" type="#_x0000_t202" style="position:absolute;left:340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wc8IA&#10;AADbAAAADwAAAGRycy9kb3ducmV2LnhtbERPy2rCQBTdF/oPwy10VydtIZToKGKp6KbEqAt318w1&#10;CWbuxMyYx993FgWXh/OeLQZTi45aV1lW8D6JQBDnVldcKDjsf96+QDiPrLG2TApGcrCYPz/NMNG2&#10;5x11mS9ECGGXoILS+yaR0uUlGXQT2xAH7mJbgz7AtpC6xT6Em1p+RFEsDVYcGkpsaFVSfs3uRsHx&#10;/DvWu+bzFFX9Nh3WtzT7XhdKvb4MyykIT4N/iP/dG60gDuvDl/A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bBzwgAAANsAAAAPAAAAAAAAAAAAAAAAAJgCAABkcnMvZG93&#10;bnJldi54bWxQSwUGAAAAAAQABAD1AAAAhwMAAAAA&#10;" filled="f" stroked="f">
                <v:textbox style="layout-flow:vertical;mso-layout-flow-alt:bottom-to-top"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617" o:spid="_x0000_s1226" type="#_x0000_t202" style="position:absolute;left:680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0V6MQA&#10;AADbAAAADwAAAGRycy9kb3ducmV2LnhtbESPQYvCMBSE7wv+h/AEb2uqgkg1yqIoehGtetjb2+Zt&#10;W2xeahNt/febBcHjMDPfMLNFa0rxoNoVlhUM+hEI4tTqgjMF59P6cwLCeWSNpWVS8CQHi3nnY4ax&#10;tg0f6ZH4TAQIuxgV5N5XsZQuzcmg69uKOHi/tjbog6wzqWtsAtyUchhFY2mw4LCQY0XLnNJrcjcK&#10;Lj/7Z3msRt9R0ewO7eZ2SFabTKlet/2agvDU+nf41d5qBeMB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tFej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FB4F7A" w:rsidRDefault="00BD1DDC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8" o:spid="_x0000_s1227" type="#_x0000_t202" style="position:absolute;left:340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+Ln8QA&#10;AADbAAAADwAAAGRycy9kb3ducmV2LnhtbESPQYvCMBSE7wv+h/AEb2uqgkg1iigr7mXRqgdvz+bZ&#10;FpuXbhNt/febBcHjMDPfMLNFa0rxoNoVlhUM+hEI4tTqgjMFx8PX5wSE88gaS8uk4EkOFvPOxwxj&#10;bRve0yPxmQgQdjEqyL2vYildmpNB17cVcfCutjbog6wzqWtsAtyUchhFY2mw4LCQY0WrnNJbcjcK&#10;TpefZ7mvRueoaL537eZ3l6w3mVK9brucgvDU+nf41d5qBeMh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/i5/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9" o:spid="_x0000_s1228" type="#_x0000_t202" style="position:absolute;left:680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MuBMQA&#10;AADbAAAADwAAAGRycy9kb3ducmV2LnhtbESPQYvCMBSE74L/ITzBm6YqiFSjLIriXhatetjb2+Zt&#10;W2xeahNt/febBcHjMDPfMItVa0rxoNoVlhWMhhEI4tTqgjMF59N2MAPhPLLG0jIpeJKD1bLbWWCs&#10;bcNHeiQ+EwHCLkYFufdVLKVLczLohrYiDt6vrQ36IOtM6hqbADelHEfRVBosOCzkWNE6p/Sa3I2C&#10;y8/XszxWk++oaD4P7e52SDa7TKl+r/2Yg/DU+nf41d5rBdMJ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zLgT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FB4F7A" w:rsidRDefault="00BD1DDC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BD1DDC" w:rsidRPr="00E54BFB" w:rsidRDefault="00BD1DDC" w:rsidP="005718B5">
    <w:pPr>
      <w:pStyle w:val="a3"/>
      <w:jc w:val="center"/>
      <w:rPr>
        <w:rFonts w:ascii="Arial" w:hAnsi="Arial" w:cs="Arial"/>
        <w:sz w:val="28"/>
        <w:szCs w:val="28"/>
        <w:lang w:val="en-US"/>
      </w:rPr>
    </w:pPr>
    <w:r w:rsidRPr="00E54BFB">
      <w:rPr>
        <w:rFonts w:ascii="Arial" w:hAnsi="Arial" w:cs="Arial"/>
        <w:sz w:val="28"/>
        <w:szCs w:val="28"/>
      </w:rPr>
      <w:t>Лист регистрации изменений</w:t>
    </w:r>
  </w:p>
  <w:p w:rsidR="00BD1DDC" w:rsidRPr="00E54BFB" w:rsidRDefault="00BD1DDC" w:rsidP="005718B5">
    <w:pPr>
      <w:pStyle w:val="a3"/>
      <w:rPr>
        <w:rFonts w:ascii="Arial" w:hAnsi="Arial" w:cs="Arial"/>
        <w:sz w:val="28"/>
        <w:szCs w:val="28"/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134"/>
      <w:gridCol w:w="6237"/>
      <w:gridCol w:w="567"/>
      <w:gridCol w:w="2090"/>
    </w:tblGrid>
    <w:tr w:rsidR="00BD1DDC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BD1DDC" w:rsidRPr="000E546B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0" cy="10335260"/>
                    <wp:effectExtent l="10160" t="15875" r="18415" b="12065"/>
                    <wp:wrapNone/>
                    <wp:docPr id="11" name="Line 50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EFA2185" id="Line 50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-5.95pt,7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pyFQIAAC0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" strokeweight="1.5pt"/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6669405" cy="0"/>
                    <wp:effectExtent l="10160" t="15875" r="16510" b="12700"/>
                    <wp:wrapNone/>
                    <wp:docPr id="10" name="Line 50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6694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CE2B9F2" id="Line 505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519.2pt,-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Зона</w:t>
          </w:r>
        </w:p>
      </w:tc>
      <w:tc>
        <w:tcPr>
          <w:tcW w:w="1134" w:type="dxa"/>
          <w:shd w:val="clear" w:color="auto" w:fill="auto"/>
          <w:vAlign w:val="center"/>
        </w:tcPr>
        <w:p w:rsidR="00BD1DDC" w:rsidRPr="000E546B" w:rsidRDefault="00BD1DDC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Поз. обо- значение</w:t>
          </w:r>
        </w:p>
      </w:tc>
      <w:tc>
        <w:tcPr>
          <w:tcW w:w="6237" w:type="dxa"/>
          <w:shd w:val="clear" w:color="auto" w:fill="auto"/>
          <w:vAlign w:val="center"/>
        </w:tcPr>
        <w:p w:rsidR="00BD1DDC" w:rsidRPr="000E546B" w:rsidRDefault="00BD1DDC" w:rsidP="000E546B">
          <w:pPr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Наименование</w:t>
          </w:r>
        </w:p>
      </w:tc>
      <w:tc>
        <w:tcPr>
          <w:tcW w:w="567" w:type="dxa"/>
          <w:shd w:val="clear" w:color="auto" w:fill="auto"/>
          <w:textDirection w:val="btLr"/>
          <w:vAlign w:val="center"/>
        </w:tcPr>
        <w:p w:rsidR="00BD1DDC" w:rsidRPr="000E546B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Кол.</w:t>
          </w:r>
        </w:p>
      </w:tc>
      <w:tc>
        <w:tcPr>
          <w:tcW w:w="2090" w:type="dxa"/>
          <w:shd w:val="clear" w:color="auto" w:fill="auto"/>
          <w:vAlign w:val="center"/>
        </w:tcPr>
        <w:p w:rsidR="00BD1DDC" w:rsidRPr="000E546B" w:rsidRDefault="00BD1DDC" w:rsidP="000E546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>
                    <wp:simplePos x="0" y="0"/>
                    <wp:positionH relativeFrom="column">
                      <wp:posOffset>1264920</wp:posOffset>
                    </wp:positionH>
                    <wp:positionV relativeFrom="paragraph">
                      <wp:posOffset>27305</wp:posOffset>
                    </wp:positionV>
                    <wp:extent cx="0" cy="10335260"/>
                    <wp:effectExtent l="17145" t="17780" r="11430" b="10160"/>
                    <wp:wrapNone/>
                    <wp:docPr id="9" name="Line 5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B3DB319" id="Line 507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6pt,2.15pt" to="99.6pt,8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Примечание</w:t>
          </w:r>
        </w:p>
      </w:tc>
    </w:tr>
  </w:tbl>
  <w:p w:rsidR="00BD1DDC" w:rsidRDefault="00BD1DDC" w:rsidP="00770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36195</wp:posOffset>
              </wp:positionV>
              <wp:extent cx="288290" cy="2160270"/>
              <wp:effectExtent l="1905" t="0" r="0" b="3810"/>
              <wp:wrapNone/>
              <wp:docPr id="8" name="Text Box 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1DDC" w:rsidRPr="00140824" w:rsidRDefault="00BD1DDC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Перв. примен.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3" o:spid="_x0000_s1229" type="#_x0000_t202" style="position:absolute;margin-left:-53.85pt;margin-top:2.85pt;width:22.7pt;height:170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" filled="f" stroked="f">
              <v:textbox style="layout-flow:vertical;mso-layout-flow-alt:bottom-to-top">
                <w:txbxContent>
                  <w:p w:rsidR="00BD1DDC" w:rsidRPr="00140824" w:rsidRDefault="00BD1DDC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Перв. примен.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431800" cy="0"/>
              <wp:effectExtent l="17145" t="17145" r="17780" b="11430"/>
              <wp:wrapNone/>
              <wp:docPr id="7" name="Line 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D6197B" id="Line 5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14.1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73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-431800</wp:posOffset>
              </wp:positionH>
              <wp:positionV relativeFrom="paragraph">
                <wp:posOffset>36195</wp:posOffset>
              </wp:positionV>
              <wp:extent cx="0" cy="4320540"/>
              <wp:effectExtent l="15875" t="17145" r="12700" b="15240"/>
              <wp:wrapNone/>
              <wp:docPr id="6" name="Line 5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72769F" id="Line 51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pt,2.85pt" to="-34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OqFAIAACsEAAAOAAAAZHJzL2Uyb0RvYy54bWysU82O2jAQvlfqO1i+QxI2U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0" cy="4320540"/>
              <wp:effectExtent l="17145" t="17145" r="11430" b="15240"/>
              <wp:wrapNone/>
              <wp:docPr id="5" name="Line 5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691DF" id="Line 50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48.15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lNFA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36195</wp:posOffset>
              </wp:positionV>
              <wp:extent cx="288290" cy="2160270"/>
              <wp:effectExtent l="0" t="0" r="0" b="3810"/>
              <wp:wrapNone/>
              <wp:docPr id="4" name="Text Box 5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1DDC" w:rsidRPr="00AA544F" w:rsidRDefault="00BD1DDC" w:rsidP="006C1D76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instrText xml:space="preserve"> DOCPROPERTY  Первичная_применяемость  \* MERGEFORMAT </w:instrTex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  <w:t>Ошибка! Неизвестное имя свойства документа.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8" o:spid="_x0000_s1230" type="#_x0000_t202" style="position:absolute;margin-left:-36.85pt;margin-top:2.85pt;width:22.7pt;height:170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" filled="f" stroked="f">
              <v:textbox style="layout-flow:vertical;mso-layout-flow-alt:bottom-to-top">
                <w:txbxContent>
                  <w:p w:rsidR="00BD1DDC" w:rsidRPr="00AA544F" w:rsidRDefault="00BD1DDC" w:rsidP="006C1D76">
                    <w:pPr>
                      <w:jc w:val="center"/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DOCPROPERTY  Первичная_применяемость  \* MERGEFORMAT </w:instrTex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bCs/>
                        <w:i/>
                        <w:sz w:val="16"/>
                        <w:szCs w:val="16"/>
                      </w:rPr>
                      <w:t>Ошибка! Неизвестное имя свойства документа.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D1DDC" w:rsidRDefault="00BD1DD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2020570</wp:posOffset>
              </wp:positionV>
              <wp:extent cx="288290" cy="2160270"/>
              <wp:effectExtent l="1905" t="1270" r="0" b="635"/>
              <wp:wrapNone/>
              <wp:docPr id="3" name="Text Box 5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1DDC" w:rsidRPr="00140824" w:rsidRDefault="00BD1DDC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Справ.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5" o:spid="_x0000_s1231" type="#_x0000_t202" style="position:absolute;margin-left:-53.85pt;margin-top:159.1pt;width:22.7pt;height:170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" filled="f" stroked="f">
              <v:textbox style="layout-flow:vertical;mso-layout-flow-alt:bottom-to-top">
                <w:txbxContent>
                  <w:p w:rsidR="00BD1DDC" w:rsidRPr="00140824" w:rsidRDefault="00BD1DDC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Справ. №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2020570</wp:posOffset>
              </wp:positionV>
              <wp:extent cx="288290" cy="2160270"/>
              <wp:effectExtent l="0" t="1270" r="0" b="635"/>
              <wp:wrapNone/>
              <wp:docPr id="2" name="Text Box 5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1DDC" w:rsidRPr="00140824" w:rsidRDefault="00BD1DDC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4" o:spid="_x0000_s1232" type="#_x0000_t202" style="position:absolute;margin-left:-36.85pt;margin-top:159.1pt;width:22.7pt;height:170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" filled="f" stroked="f">
              <v:textbox style="layout-flow:vertical;mso-layout-flow-alt:bottom-to-top">
                <w:txbxContent>
                  <w:p w:rsidR="00BD1DDC" w:rsidRPr="00140824" w:rsidRDefault="00BD1DDC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2020570</wp:posOffset>
              </wp:positionV>
              <wp:extent cx="431800" cy="0"/>
              <wp:effectExtent l="17145" t="10795" r="17780" b="17780"/>
              <wp:wrapNone/>
              <wp:docPr id="1" name="Line 5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325084" id="Line 5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159.1pt" to="-14.1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IPEw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E7C8C"/>
    <w:multiLevelType w:val="hybridMultilevel"/>
    <w:tmpl w:val="C6F2D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 style="mso-height-percent:1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05"/>
    <w:rsid w:val="000001A7"/>
    <w:rsid w:val="0000039B"/>
    <w:rsid w:val="00003070"/>
    <w:rsid w:val="00005B04"/>
    <w:rsid w:val="00005EDD"/>
    <w:rsid w:val="000116AC"/>
    <w:rsid w:val="00014219"/>
    <w:rsid w:val="00014439"/>
    <w:rsid w:val="0001502F"/>
    <w:rsid w:val="00015281"/>
    <w:rsid w:val="00015B26"/>
    <w:rsid w:val="00016550"/>
    <w:rsid w:val="0002074C"/>
    <w:rsid w:val="00020DD2"/>
    <w:rsid w:val="000235DF"/>
    <w:rsid w:val="000237D6"/>
    <w:rsid w:val="00024382"/>
    <w:rsid w:val="00024DC8"/>
    <w:rsid w:val="00025613"/>
    <w:rsid w:val="00031CFE"/>
    <w:rsid w:val="00032E35"/>
    <w:rsid w:val="00034843"/>
    <w:rsid w:val="00034C4C"/>
    <w:rsid w:val="00040099"/>
    <w:rsid w:val="00041C6D"/>
    <w:rsid w:val="00042A3C"/>
    <w:rsid w:val="00045357"/>
    <w:rsid w:val="0004565E"/>
    <w:rsid w:val="00046014"/>
    <w:rsid w:val="00050180"/>
    <w:rsid w:val="00053550"/>
    <w:rsid w:val="000541EE"/>
    <w:rsid w:val="0005603A"/>
    <w:rsid w:val="00056789"/>
    <w:rsid w:val="00056B0B"/>
    <w:rsid w:val="0005768D"/>
    <w:rsid w:val="00062169"/>
    <w:rsid w:val="00062486"/>
    <w:rsid w:val="000629D0"/>
    <w:rsid w:val="00063792"/>
    <w:rsid w:val="0006606F"/>
    <w:rsid w:val="0006632C"/>
    <w:rsid w:val="000700DE"/>
    <w:rsid w:val="0007258B"/>
    <w:rsid w:val="00073672"/>
    <w:rsid w:val="00073736"/>
    <w:rsid w:val="00073A67"/>
    <w:rsid w:val="00075C55"/>
    <w:rsid w:val="000761A5"/>
    <w:rsid w:val="00076BCE"/>
    <w:rsid w:val="00076EF0"/>
    <w:rsid w:val="000816FA"/>
    <w:rsid w:val="000867B4"/>
    <w:rsid w:val="000872CF"/>
    <w:rsid w:val="000873DA"/>
    <w:rsid w:val="0009280C"/>
    <w:rsid w:val="00095F46"/>
    <w:rsid w:val="000965CB"/>
    <w:rsid w:val="000970C6"/>
    <w:rsid w:val="00097525"/>
    <w:rsid w:val="000A0881"/>
    <w:rsid w:val="000A1379"/>
    <w:rsid w:val="000A1C30"/>
    <w:rsid w:val="000A2B5A"/>
    <w:rsid w:val="000A4703"/>
    <w:rsid w:val="000A68D3"/>
    <w:rsid w:val="000A69A0"/>
    <w:rsid w:val="000A6C7A"/>
    <w:rsid w:val="000A74B6"/>
    <w:rsid w:val="000A794C"/>
    <w:rsid w:val="000B1217"/>
    <w:rsid w:val="000B13CD"/>
    <w:rsid w:val="000B14AE"/>
    <w:rsid w:val="000B2404"/>
    <w:rsid w:val="000B408F"/>
    <w:rsid w:val="000B40F8"/>
    <w:rsid w:val="000B470C"/>
    <w:rsid w:val="000B61A8"/>
    <w:rsid w:val="000C0357"/>
    <w:rsid w:val="000C03FF"/>
    <w:rsid w:val="000C0711"/>
    <w:rsid w:val="000C2232"/>
    <w:rsid w:val="000C4D7A"/>
    <w:rsid w:val="000C61FC"/>
    <w:rsid w:val="000C65B7"/>
    <w:rsid w:val="000C70AB"/>
    <w:rsid w:val="000C7266"/>
    <w:rsid w:val="000C74A6"/>
    <w:rsid w:val="000D3449"/>
    <w:rsid w:val="000D3D6A"/>
    <w:rsid w:val="000D7DDD"/>
    <w:rsid w:val="000E0182"/>
    <w:rsid w:val="000E1452"/>
    <w:rsid w:val="000E17ED"/>
    <w:rsid w:val="000E4841"/>
    <w:rsid w:val="000E4D1A"/>
    <w:rsid w:val="000E546B"/>
    <w:rsid w:val="000F041F"/>
    <w:rsid w:val="000F1446"/>
    <w:rsid w:val="000F1D4C"/>
    <w:rsid w:val="000F1F0E"/>
    <w:rsid w:val="000F22BA"/>
    <w:rsid w:val="000F2B18"/>
    <w:rsid w:val="000F4663"/>
    <w:rsid w:val="000F65E3"/>
    <w:rsid w:val="000F695B"/>
    <w:rsid w:val="000F7010"/>
    <w:rsid w:val="00101C21"/>
    <w:rsid w:val="001025A8"/>
    <w:rsid w:val="001025F8"/>
    <w:rsid w:val="00103E92"/>
    <w:rsid w:val="00110705"/>
    <w:rsid w:val="00110EEC"/>
    <w:rsid w:val="00111D60"/>
    <w:rsid w:val="00111DEE"/>
    <w:rsid w:val="00113492"/>
    <w:rsid w:val="0011349A"/>
    <w:rsid w:val="001139FE"/>
    <w:rsid w:val="00113A7D"/>
    <w:rsid w:val="00113FFE"/>
    <w:rsid w:val="0011589F"/>
    <w:rsid w:val="00116186"/>
    <w:rsid w:val="00116731"/>
    <w:rsid w:val="00117DE6"/>
    <w:rsid w:val="001211E3"/>
    <w:rsid w:val="001223E5"/>
    <w:rsid w:val="00122DBA"/>
    <w:rsid w:val="0012410A"/>
    <w:rsid w:val="001250D2"/>
    <w:rsid w:val="00126FB1"/>
    <w:rsid w:val="00130C08"/>
    <w:rsid w:val="0013102B"/>
    <w:rsid w:val="001315B3"/>
    <w:rsid w:val="001323AF"/>
    <w:rsid w:val="0013407E"/>
    <w:rsid w:val="00136514"/>
    <w:rsid w:val="00137830"/>
    <w:rsid w:val="001407B7"/>
    <w:rsid w:val="00140824"/>
    <w:rsid w:val="00143792"/>
    <w:rsid w:val="001452D6"/>
    <w:rsid w:val="0014535B"/>
    <w:rsid w:val="00150CEF"/>
    <w:rsid w:val="00150E3D"/>
    <w:rsid w:val="00151291"/>
    <w:rsid w:val="001523DA"/>
    <w:rsid w:val="0015371C"/>
    <w:rsid w:val="001554E1"/>
    <w:rsid w:val="0015718B"/>
    <w:rsid w:val="001606A8"/>
    <w:rsid w:val="0016074F"/>
    <w:rsid w:val="00161D62"/>
    <w:rsid w:val="00165A41"/>
    <w:rsid w:val="00166903"/>
    <w:rsid w:val="001670A1"/>
    <w:rsid w:val="0016764F"/>
    <w:rsid w:val="001701B3"/>
    <w:rsid w:val="00171955"/>
    <w:rsid w:val="001725E3"/>
    <w:rsid w:val="0017298D"/>
    <w:rsid w:val="001760D1"/>
    <w:rsid w:val="00177954"/>
    <w:rsid w:val="001828B2"/>
    <w:rsid w:val="00184507"/>
    <w:rsid w:val="00184CC1"/>
    <w:rsid w:val="00187523"/>
    <w:rsid w:val="001907CF"/>
    <w:rsid w:val="00190AA5"/>
    <w:rsid w:val="001965A3"/>
    <w:rsid w:val="001A3259"/>
    <w:rsid w:val="001A4FFC"/>
    <w:rsid w:val="001A74F7"/>
    <w:rsid w:val="001B00F0"/>
    <w:rsid w:val="001B0397"/>
    <w:rsid w:val="001B2E83"/>
    <w:rsid w:val="001B3E89"/>
    <w:rsid w:val="001B436F"/>
    <w:rsid w:val="001B561F"/>
    <w:rsid w:val="001B72B1"/>
    <w:rsid w:val="001B7474"/>
    <w:rsid w:val="001C00CC"/>
    <w:rsid w:val="001C11FF"/>
    <w:rsid w:val="001C5E66"/>
    <w:rsid w:val="001C647B"/>
    <w:rsid w:val="001D023B"/>
    <w:rsid w:val="001D0A80"/>
    <w:rsid w:val="001D0E2E"/>
    <w:rsid w:val="001D1F69"/>
    <w:rsid w:val="001D27C2"/>
    <w:rsid w:val="001D2DA6"/>
    <w:rsid w:val="001D3E4C"/>
    <w:rsid w:val="001D503C"/>
    <w:rsid w:val="001D78C1"/>
    <w:rsid w:val="001E0246"/>
    <w:rsid w:val="001E1F2A"/>
    <w:rsid w:val="001E308B"/>
    <w:rsid w:val="001E4BC1"/>
    <w:rsid w:val="001E59F7"/>
    <w:rsid w:val="001F2575"/>
    <w:rsid w:val="001F292E"/>
    <w:rsid w:val="001F47B0"/>
    <w:rsid w:val="001F4933"/>
    <w:rsid w:val="0020265B"/>
    <w:rsid w:val="00204692"/>
    <w:rsid w:val="002053CD"/>
    <w:rsid w:val="002104FE"/>
    <w:rsid w:val="00211031"/>
    <w:rsid w:val="00212F11"/>
    <w:rsid w:val="002137B8"/>
    <w:rsid w:val="00213AEB"/>
    <w:rsid w:val="00217775"/>
    <w:rsid w:val="00220F17"/>
    <w:rsid w:val="00221854"/>
    <w:rsid w:val="002232E4"/>
    <w:rsid w:val="00223E7E"/>
    <w:rsid w:val="00224E50"/>
    <w:rsid w:val="002262A9"/>
    <w:rsid w:val="00226831"/>
    <w:rsid w:val="00227255"/>
    <w:rsid w:val="00241604"/>
    <w:rsid w:val="00241A0E"/>
    <w:rsid w:val="00244B51"/>
    <w:rsid w:val="00245D11"/>
    <w:rsid w:val="00247921"/>
    <w:rsid w:val="00247B3A"/>
    <w:rsid w:val="0025028F"/>
    <w:rsid w:val="00250504"/>
    <w:rsid w:val="0025061D"/>
    <w:rsid w:val="00253D65"/>
    <w:rsid w:val="00254314"/>
    <w:rsid w:val="00254929"/>
    <w:rsid w:val="00255597"/>
    <w:rsid w:val="00256AD2"/>
    <w:rsid w:val="002578D5"/>
    <w:rsid w:val="00262349"/>
    <w:rsid w:val="00265C3D"/>
    <w:rsid w:val="00267DFB"/>
    <w:rsid w:val="0027023D"/>
    <w:rsid w:val="00271EA1"/>
    <w:rsid w:val="00273A90"/>
    <w:rsid w:val="00273DEF"/>
    <w:rsid w:val="00273E0D"/>
    <w:rsid w:val="002744C8"/>
    <w:rsid w:val="00275B7A"/>
    <w:rsid w:val="0027610A"/>
    <w:rsid w:val="002776CD"/>
    <w:rsid w:val="00277ADC"/>
    <w:rsid w:val="00280755"/>
    <w:rsid w:val="00282F5C"/>
    <w:rsid w:val="00283008"/>
    <w:rsid w:val="002850EA"/>
    <w:rsid w:val="0029072F"/>
    <w:rsid w:val="00293144"/>
    <w:rsid w:val="00293B18"/>
    <w:rsid w:val="0029422E"/>
    <w:rsid w:val="00295287"/>
    <w:rsid w:val="00295D03"/>
    <w:rsid w:val="002A01FD"/>
    <w:rsid w:val="002A0204"/>
    <w:rsid w:val="002A12D9"/>
    <w:rsid w:val="002A2F7F"/>
    <w:rsid w:val="002A3B88"/>
    <w:rsid w:val="002A44C7"/>
    <w:rsid w:val="002A4FEE"/>
    <w:rsid w:val="002A6505"/>
    <w:rsid w:val="002A6B4C"/>
    <w:rsid w:val="002A76F5"/>
    <w:rsid w:val="002B03B6"/>
    <w:rsid w:val="002B09A1"/>
    <w:rsid w:val="002B3016"/>
    <w:rsid w:val="002B3339"/>
    <w:rsid w:val="002B36BD"/>
    <w:rsid w:val="002B527C"/>
    <w:rsid w:val="002B6B5E"/>
    <w:rsid w:val="002B73B6"/>
    <w:rsid w:val="002B7419"/>
    <w:rsid w:val="002C1524"/>
    <w:rsid w:val="002C2706"/>
    <w:rsid w:val="002D1881"/>
    <w:rsid w:val="002D341F"/>
    <w:rsid w:val="002D41AE"/>
    <w:rsid w:val="002D4FC5"/>
    <w:rsid w:val="002D7149"/>
    <w:rsid w:val="002E01F5"/>
    <w:rsid w:val="002E1FA4"/>
    <w:rsid w:val="002E6668"/>
    <w:rsid w:val="002E6BB5"/>
    <w:rsid w:val="002E6EEF"/>
    <w:rsid w:val="002F0FC3"/>
    <w:rsid w:val="002F11E7"/>
    <w:rsid w:val="002F13F4"/>
    <w:rsid w:val="002F2CD0"/>
    <w:rsid w:val="002F39E2"/>
    <w:rsid w:val="002F3F90"/>
    <w:rsid w:val="002F4089"/>
    <w:rsid w:val="002F4298"/>
    <w:rsid w:val="002F4CDB"/>
    <w:rsid w:val="002F5CB0"/>
    <w:rsid w:val="002F68EB"/>
    <w:rsid w:val="002F6C47"/>
    <w:rsid w:val="0030237F"/>
    <w:rsid w:val="0030494C"/>
    <w:rsid w:val="0030787B"/>
    <w:rsid w:val="00311380"/>
    <w:rsid w:val="0031208B"/>
    <w:rsid w:val="00312C02"/>
    <w:rsid w:val="00312EDC"/>
    <w:rsid w:val="003138EE"/>
    <w:rsid w:val="00314814"/>
    <w:rsid w:val="00317489"/>
    <w:rsid w:val="00321E98"/>
    <w:rsid w:val="003221BF"/>
    <w:rsid w:val="00325A41"/>
    <w:rsid w:val="003265D8"/>
    <w:rsid w:val="0032668C"/>
    <w:rsid w:val="003273F8"/>
    <w:rsid w:val="003278D5"/>
    <w:rsid w:val="003300DD"/>
    <w:rsid w:val="00331755"/>
    <w:rsid w:val="003329B0"/>
    <w:rsid w:val="0033379B"/>
    <w:rsid w:val="00333CD2"/>
    <w:rsid w:val="003366A5"/>
    <w:rsid w:val="00340F48"/>
    <w:rsid w:val="00343486"/>
    <w:rsid w:val="00344DAF"/>
    <w:rsid w:val="00345271"/>
    <w:rsid w:val="0034777A"/>
    <w:rsid w:val="00350642"/>
    <w:rsid w:val="0035064B"/>
    <w:rsid w:val="0035296A"/>
    <w:rsid w:val="003551DF"/>
    <w:rsid w:val="00356CF2"/>
    <w:rsid w:val="00357B77"/>
    <w:rsid w:val="003605EA"/>
    <w:rsid w:val="003635F7"/>
    <w:rsid w:val="0036715C"/>
    <w:rsid w:val="003671C7"/>
    <w:rsid w:val="00371EDB"/>
    <w:rsid w:val="00373252"/>
    <w:rsid w:val="0037675D"/>
    <w:rsid w:val="003768E4"/>
    <w:rsid w:val="003822E4"/>
    <w:rsid w:val="00382D12"/>
    <w:rsid w:val="00383120"/>
    <w:rsid w:val="00390CB2"/>
    <w:rsid w:val="00391152"/>
    <w:rsid w:val="00391D76"/>
    <w:rsid w:val="0039238D"/>
    <w:rsid w:val="00395811"/>
    <w:rsid w:val="00395FA1"/>
    <w:rsid w:val="00397F65"/>
    <w:rsid w:val="003A5B11"/>
    <w:rsid w:val="003B1A52"/>
    <w:rsid w:val="003B212F"/>
    <w:rsid w:val="003B3F66"/>
    <w:rsid w:val="003B3FD0"/>
    <w:rsid w:val="003B4662"/>
    <w:rsid w:val="003B472E"/>
    <w:rsid w:val="003B4AB3"/>
    <w:rsid w:val="003B5F5E"/>
    <w:rsid w:val="003B64CD"/>
    <w:rsid w:val="003B65C5"/>
    <w:rsid w:val="003B69DB"/>
    <w:rsid w:val="003B7DAB"/>
    <w:rsid w:val="003C038B"/>
    <w:rsid w:val="003C4F15"/>
    <w:rsid w:val="003C573A"/>
    <w:rsid w:val="003C74E5"/>
    <w:rsid w:val="003D088F"/>
    <w:rsid w:val="003D1238"/>
    <w:rsid w:val="003D34C7"/>
    <w:rsid w:val="003D4580"/>
    <w:rsid w:val="003D4A86"/>
    <w:rsid w:val="003D5AB8"/>
    <w:rsid w:val="003D677F"/>
    <w:rsid w:val="003D778D"/>
    <w:rsid w:val="003D7E8C"/>
    <w:rsid w:val="003E0C42"/>
    <w:rsid w:val="003E1D55"/>
    <w:rsid w:val="003E1E7A"/>
    <w:rsid w:val="003E368D"/>
    <w:rsid w:val="003E578E"/>
    <w:rsid w:val="003F2024"/>
    <w:rsid w:val="003F26F3"/>
    <w:rsid w:val="003F4450"/>
    <w:rsid w:val="003F5F54"/>
    <w:rsid w:val="003F74B9"/>
    <w:rsid w:val="00401BE4"/>
    <w:rsid w:val="0040311A"/>
    <w:rsid w:val="00404397"/>
    <w:rsid w:val="00406371"/>
    <w:rsid w:val="00406ECE"/>
    <w:rsid w:val="00412617"/>
    <w:rsid w:val="004129A6"/>
    <w:rsid w:val="00413560"/>
    <w:rsid w:val="00420876"/>
    <w:rsid w:val="00423302"/>
    <w:rsid w:val="00425BFE"/>
    <w:rsid w:val="0042687A"/>
    <w:rsid w:val="00426910"/>
    <w:rsid w:val="0042699B"/>
    <w:rsid w:val="00436F85"/>
    <w:rsid w:val="0044006B"/>
    <w:rsid w:val="00440C92"/>
    <w:rsid w:val="004425A4"/>
    <w:rsid w:val="004431B3"/>
    <w:rsid w:val="0044334C"/>
    <w:rsid w:val="00444CB9"/>
    <w:rsid w:val="00444F81"/>
    <w:rsid w:val="00445B21"/>
    <w:rsid w:val="00450C15"/>
    <w:rsid w:val="00453D6C"/>
    <w:rsid w:val="00453E2B"/>
    <w:rsid w:val="00456DAA"/>
    <w:rsid w:val="00456E31"/>
    <w:rsid w:val="004579AB"/>
    <w:rsid w:val="00457D20"/>
    <w:rsid w:val="0046494D"/>
    <w:rsid w:val="00464E8F"/>
    <w:rsid w:val="00465400"/>
    <w:rsid w:val="00465421"/>
    <w:rsid w:val="00473D7E"/>
    <w:rsid w:val="00477A81"/>
    <w:rsid w:val="00484752"/>
    <w:rsid w:val="00492647"/>
    <w:rsid w:val="004933F7"/>
    <w:rsid w:val="00497C4A"/>
    <w:rsid w:val="004A1B26"/>
    <w:rsid w:val="004A40C7"/>
    <w:rsid w:val="004A4D1E"/>
    <w:rsid w:val="004A6288"/>
    <w:rsid w:val="004A6595"/>
    <w:rsid w:val="004A7103"/>
    <w:rsid w:val="004A77B5"/>
    <w:rsid w:val="004B0C31"/>
    <w:rsid w:val="004B12F7"/>
    <w:rsid w:val="004B1C50"/>
    <w:rsid w:val="004B207B"/>
    <w:rsid w:val="004B2C62"/>
    <w:rsid w:val="004B45C3"/>
    <w:rsid w:val="004B4AFD"/>
    <w:rsid w:val="004B4E6D"/>
    <w:rsid w:val="004B556A"/>
    <w:rsid w:val="004C2E68"/>
    <w:rsid w:val="004C30A9"/>
    <w:rsid w:val="004C4A1D"/>
    <w:rsid w:val="004C7617"/>
    <w:rsid w:val="004D05C5"/>
    <w:rsid w:val="004D1BF9"/>
    <w:rsid w:val="004D2466"/>
    <w:rsid w:val="004D2669"/>
    <w:rsid w:val="004D6910"/>
    <w:rsid w:val="004D7A91"/>
    <w:rsid w:val="004E1B4D"/>
    <w:rsid w:val="004E2F4C"/>
    <w:rsid w:val="004E333C"/>
    <w:rsid w:val="004E4315"/>
    <w:rsid w:val="004E595F"/>
    <w:rsid w:val="004F2401"/>
    <w:rsid w:val="004F4880"/>
    <w:rsid w:val="004F4A06"/>
    <w:rsid w:val="004F63E0"/>
    <w:rsid w:val="004F665B"/>
    <w:rsid w:val="00501407"/>
    <w:rsid w:val="005057BF"/>
    <w:rsid w:val="00506585"/>
    <w:rsid w:val="005075B6"/>
    <w:rsid w:val="0051108C"/>
    <w:rsid w:val="005133F7"/>
    <w:rsid w:val="00513C89"/>
    <w:rsid w:val="00515E03"/>
    <w:rsid w:val="00516CB8"/>
    <w:rsid w:val="00517288"/>
    <w:rsid w:val="00517B41"/>
    <w:rsid w:val="00521A5A"/>
    <w:rsid w:val="00521AB1"/>
    <w:rsid w:val="00522664"/>
    <w:rsid w:val="005227FF"/>
    <w:rsid w:val="00527129"/>
    <w:rsid w:val="005272B2"/>
    <w:rsid w:val="00534F21"/>
    <w:rsid w:val="0053757F"/>
    <w:rsid w:val="005375B1"/>
    <w:rsid w:val="005413C0"/>
    <w:rsid w:val="005419B1"/>
    <w:rsid w:val="0054263F"/>
    <w:rsid w:val="00542AC6"/>
    <w:rsid w:val="00543CC3"/>
    <w:rsid w:val="0054481B"/>
    <w:rsid w:val="005448FF"/>
    <w:rsid w:val="00550D76"/>
    <w:rsid w:val="005515E4"/>
    <w:rsid w:val="005520C7"/>
    <w:rsid w:val="0055214F"/>
    <w:rsid w:val="0055372F"/>
    <w:rsid w:val="00553D7F"/>
    <w:rsid w:val="00560F00"/>
    <w:rsid w:val="00562B0D"/>
    <w:rsid w:val="00563F10"/>
    <w:rsid w:val="0056745B"/>
    <w:rsid w:val="00567FA1"/>
    <w:rsid w:val="00570397"/>
    <w:rsid w:val="00570D3A"/>
    <w:rsid w:val="00570D6B"/>
    <w:rsid w:val="00571755"/>
    <w:rsid w:val="005718B5"/>
    <w:rsid w:val="0057388B"/>
    <w:rsid w:val="00575B88"/>
    <w:rsid w:val="005760D7"/>
    <w:rsid w:val="00577F97"/>
    <w:rsid w:val="00580365"/>
    <w:rsid w:val="005808DB"/>
    <w:rsid w:val="00581E18"/>
    <w:rsid w:val="005857A9"/>
    <w:rsid w:val="005907CB"/>
    <w:rsid w:val="0059130C"/>
    <w:rsid w:val="00592100"/>
    <w:rsid w:val="00593FB0"/>
    <w:rsid w:val="005947DE"/>
    <w:rsid w:val="005A1911"/>
    <w:rsid w:val="005A1D83"/>
    <w:rsid w:val="005A2D2B"/>
    <w:rsid w:val="005A3435"/>
    <w:rsid w:val="005B2437"/>
    <w:rsid w:val="005B36BB"/>
    <w:rsid w:val="005C008D"/>
    <w:rsid w:val="005C2C79"/>
    <w:rsid w:val="005C4621"/>
    <w:rsid w:val="005C49B0"/>
    <w:rsid w:val="005C4CE9"/>
    <w:rsid w:val="005C51FD"/>
    <w:rsid w:val="005D1647"/>
    <w:rsid w:val="005D240B"/>
    <w:rsid w:val="005D2F42"/>
    <w:rsid w:val="005D6BA2"/>
    <w:rsid w:val="005D7B14"/>
    <w:rsid w:val="005E02EE"/>
    <w:rsid w:val="005E0E08"/>
    <w:rsid w:val="005E1CEF"/>
    <w:rsid w:val="005E455B"/>
    <w:rsid w:val="005E5897"/>
    <w:rsid w:val="005E7003"/>
    <w:rsid w:val="005E7AF9"/>
    <w:rsid w:val="005F101F"/>
    <w:rsid w:val="005F12D0"/>
    <w:rsid w:val="005F3EFC"/>
    <w:rsid w:val="005F49B1"/>
    <w:rsid w:val="005F6FAE"/>
    <w:rsid w:val="005F79C3"/>
    <w:rsid w:val="00606A3B"/>
    <w:rsid w:val="00612A6C"/>
    <w:rsid w:val="00613D01"/>
    <w:rsid w:val="00614D6D"/>
    <w:rsid w:val="006161CC"/>
    <w:rsid w:val="0061675C"/>
    <w:rsid w:val="00622A23"/>
    <w:rsid w:val="00622E38"/>
    <w:rsid w:val="00623682"/>
    <w:rsid w:val="00625611"/>
    <w:rsid w:val="00626818"/>
    <w:rsid w:val="0062738B"/>
    <w:rsid w:val="0063009C"/>
    <w:rsid w:val="00630631"/>
    <w:rsid w:val="00630990"/>
    <w:rsid w:val="006318F8"/>
    <w:rsid w:val="006330C1"/>
    <w:rsid w:val="00635C11"/>
    <w:rsid w:val="006368F5"/>
    <w:rsid w:val="00643CC7"/>
    <w:rsid w:val="00643D48"/>
    <w:rsid w:val="00647677"/>
    <w:rsid w:val="00654BE0"/>
    <w:rsid w:val="00655BA6"/>
    <w:rsid w:val="00655D96"/>
    <w:rsid w:val="00656834"/>
    <w:rsid w:val="006577A2"/>
    <w:rsid w:val="00657DD3"/>
    <w:rsid w:val="00661365"/>
    <w:rsid w:val="00661F8E"/>
    <w:rsid w:val="00666CFA"/>
    <w:rsid w:val="00671559"/>
    <w:rsid w:val="00672197"/>
    <w:rsid w:val="00672A29"/>
    <w:rsid w:val="00672E7A"/>
    <w:rsid w:val="006738C2"/>
    <w:rsid w:val="00673AF0"/>
    <w:rsid w:val="00673C12"/>
    <w:rsid w:val="00680D0F"/>
    <w:rsid w:val="00682425"/>
    <w:rsid w:val="00683401"/>
    <w:rsid w:val="006846CF"/>
    <w:rsid w:val="0068597C"/>
    <w:rsid w:val="00687DCF"/>
    <w:rsid w:val="0069088B"/>
    <w:rsid w:val="0069144B"/>
    <w:rsid w:val="00693EC8"/>
    <w:rsid w:val="00694E2F"/>
    <w:rsid w:val="00694F1F"/>
    <w:rsid w:val="0069637A"/>
    <w:rsid w:val="006A4BB4"/>
    <w:rsid w:val="006A5691"/>
    <w:rsid w:val="006A64BF"/>
    <w:rsid w:val="006B2A73"/>
    <w:rsid w:val="006B3045"/>
    <w:rsid w:val="006B3A36"/>
    <w:rsid w:val="006B5C04"/>
    <w:rsid w:val="006C10AC"/>
    <w:rsid w:val="006C1BF7"/>
    <w:rsid w:val="006C1D76"/>
    <w:rsid w:val="006C1ED5"/>
    <w:rsid w:val="006C4BFC"/>
    <w:rsid w:val="006D069B"/>
    <w:rsid w:val="006D11AE"/>
    <w:rsid w:val="006D2A15"/>
    <w:rsid w:val="006D3C5E"/>
    <w:rsid w:val="006D6C6F"/>
    <w:rsid w:val="006E0CFF"/>
    <w:rsid w:val="006E1079"/>
    <w:rsid w:val="006E224A"/>
    <w:rsid w:val="006E284E"/>
    <w:rsid w:val="006E2BBF"/>
    <w:rsid w:val="006E300E"/>
    <w:rsid w:val="006E5A6B"/>
    <w:rsid w:val="006E64FA"/>
    <w:rsid w:val="006E6530"/>
    <w:rsid w:val="006E7135"/>
    <w:rsid w:val="006E7550"/>
    <w:rsid w:val="006F0003"/>
    <w:rsid w:val="006F0DCE"/>
    <w:rsid w:val="006F3CB2"/>
    <w:rsid w:val="006F3DAD"/>
    <w:rsid w:val="00700DA6"/>
    <w:rsid w:val="00700EA0"/>
    <w:rsid w:val="00702EF8"/>
    <w:rsid w:val="007049BD"/>
    <w:rsid w:val="00712660"/>
    <w:rsid w:val="0071659D"/>
    <w:rsid w:val="00717C18"/>
    <w:rsid w:val="00720B4A"/>
    <w:rsid w:val="00721242"/>
    <w:rsid w:val="00722774"/>
    <w:rsid w:val="00723F37"/>
    <w:rsid w:val="00724169"/>
    <w:rsid w:val="007260D4"/>
    <w:rsid w:val="007270C1"/>
    <w:rsid w:val="00731027"/>
    <w:rsid w:val="007315FB"/>
    <w:rsid w:val="00733A9F"/>
    <w:rsid w:val="00733FFE"/>
    <w:rsid w:val="0073414D"/>
    <w:rsid w:val="0073565B"/>
    <w:rsid w:val="007359D8"/>
    <w:rsid w:val="00736385"/>
    <w:rsid w:val="00736A76"/>
    <w:rsid w:val="00737A5E"/>
    <w:rsid w:val="0074251C"/>
    <w:rsid w:val="0074271A"/>
    <w:rsid w:val="00743E34"/>
    <w:rsid w:val="00744C04"/>
    <w:rsid w:val="00745917"/>
    <w:rsid w:val="00750392"/>
    <w:rsid w:val="00754E91"/>
    <w:rsid w:val="007552F4"/>
    <w:rsid w:val="00756928"/>
    <w:rsid w:val="00756C7D"/>
    <w:rsid w:val="007576ED"/>
    <w:rsid w:val="007607FA"/>
    <w:rsid w:val="00762F73"/>
    <w:rsid w:val="0076641A"/>
    <w:rsid w:val="00770084"/>
    <w:rsid w:val="0077052E"/>
    <w:rsid w:val="00770CEC"/>
    <w:rsid w:val="00771E88"/>
    <w:rsid w:val="00775B71"/>
    <w:rsid w:val="0078060E"/>
    <w:rsid w:val="00783EE0"/>
    <w:rsid w:val="00785902"/>
    <w:rsid w:val="00786103"/>
    <w:rsid w:val="00786E13"/>
    <w:rsid w:val="00790602"/>
    <w:rsid w:val="007911F3"/>
    <w:rsid w:val="00796D0A"/>
    <w:rsid w:val="007A00EC"/>
    <w:rsid w:val="007A3F02"/>
    <w:rsid w:val="007A5672"/>
    <w:rsid w:val="007A701F"/>
    <w:rsid w:val="007A767D"/>
    <w:rsid w:val="007B2E78"/>
    <w:rsid w:val="007B4FE6"/>
    <w:rsid w:val="007B542B"/>
    <w:rsid w:val="007B6641"/>
    <w:rsid w:val="007B67E6"/>
    <w:rsid w:val="007C1873"/>
    <w:rsid w:val="007C21AE"/>
    <w:rsid w:val="007C2D37"/>
    <w:rsid w:val="007C34AA"/>
    <w:rsid w:val="007C379B"/>
    <w:rsid w:val="007C3CC8"/>
    <w:rsid w:val="007C5F45"/>
    <w:rsid w:val="007C66D2"/>
    <w:rsid w:val="007D1136"/>
    <w:rsid w:val="007D21D8"/>
    <w:rsid w:val="007D3C2B"/>
    <w:rsid w:val="007D7122"/>
    <w:rsid w:val="007E000A"/>
    <w:rsid w:val="007E1C85"/>
    <w:rsid w:val="007E28C3"/>
    <w:rsid w:val="007E35CC"/>
    <w:rsid w:val="007E4779"/>
    <w:rsid w:val="007E7187"/>
    <w:rsid w:val="007E752A"/>
    <w:rsid w:val="007F2083"/>
    <w:rsid w:val="007F3004"/>
    <w:rsid w:val="007F4C07"/>
    <w:rsid w:val="0080325D"/>
    <w:rsid w:val="00804487"/>
    <w:rsid w:val="00804B71"/>
    <w:rsid w:val="00804E73"/>
    <w:rsid w:val="008062FB"/>
    <w:rsid w:val="008072AE"/>
    <w:rsid w:val="008076D4"/>
    <w:rsid w:val="0081089F"/>
    <w:rsid w:val="00811067"/>
    <w:rsid w:val="00811B2B"/>
    <w:rsid w:val="00812D60"/>
    <w:rsid w:val="00814C03"/>
    <w:rsid w:val="008150CD"/>
    <w:rsid w:val="008169A7"/>
    <w:rsid w:val="00816F3D"/>
    <w:rsid w:val="0082048C"/>
    <w:rsid w:val="00821839"/>
    <w:rsid w:val="00821A7F"/>
    <w:rsid w:val="008237E8"/>
    <w:rsid w:val="00824813"/>
    <w:rsid w:val="00825456"/>
    <w:rsid w:val="0082583C"/>
    <w:rsid w:val="008268DA"/>
    <w:rsid w:val="00826EFC"/>
    <w:rsid w:val="00831CB3"/>
    <w:rsid w:val="008356B0"/>
    <w:rsid w:val="008366FA"/>
    <w:rsid w:val="008369AE"/>
    <w:rsid w:val="00841C0D"/>
    <w:rsid w:val="00842462"/>
    <w:rsid w:val="00843373"/>
    <w:rsid w:val="008435D3"/>
    <w:rsid w:val="008436A2"/>
    <w:rsid w:val="0084424C"/>
    <w:rsid w:val="00844A70"/>
    <w:rsid w:val="00844BBA"/>
    <w:rsid w:val="00844FD6"/>
    <w:rsid w:val="00845773"/>
    <w:rsid w:val="00851CFF"/>
    <w:rsid w:val="00851F3E"/>
    <w:rsid w:val="008523DD"/>
    <w:rsid w:val="00852B2A"/>
    <w:rsid w:val="00853F99"/>
    <w:rsid w:val="008566EF"/>
    <w:rsid w:val="008618FF"/>
    <w:rsid w:val="00861CAE"/>
    <w:rsid w:val="00861EA7"/>
    <w:rsid w:val="00861EA9"/>
    <w:rsid w:val="0086234F"/>
    <w:rsid w:val="008625D5"/>
    <w:rsid w:val="0086708A"/>
    <w:rsid w:val="00870338"/>
    <w:rsid w:val="00871A15"/>
    <w:rsid w:val="0087248A"/>
    <w:rsid w:val="00872F12"/>
    <w:rsid w:val="0087353E"/>
    <w:rsid w:val="00874139"/>
    <w:rsid w:val="0087460D"/>
    <w:rsid w:val="00875E41"/>
    <w:rsid w:val="00877046"/>
    <w:rsid w:val="0087795D"/>
    <w:rsid w:val="0088044E"/>
    <w:rsid w:val="008816F4"/>
    <w:rsid w:val="0088212F"/>
    <w:rsid w:val="008829B0"/>
    <w:rsid w:val="00883C7B"/>
    <w:rsid w:val="00885401"/>
    <w:rsid w:val="00885550"/>
    <w:rsid w:val="00885940"/>
    <w:rsid w:val="00886530"/>
    <w:rsid w:val="00886D98"/>
    <w:rsid w:val="00891033"/>
    <w:rsid w:val="008911FD"/>
    <w:rsid w:val="0089526D"/>
    <w:rsid w:val="00895736"/>
    <w:rsid w:val="008963DB"/>
    <w:rsid w:val="00896A76"/>
    <w:rsid w:val="00896FAC"/>
    <w:rsid w:val="00897667"/>
    <w:rsid w:val="008A0C72"/>
    <w:rsid w:val="008A274F"/>
    <w:rsid w:val="008A2B3D"/>
    <w:rsid w:val="008A7423"/>
    <w:rsid w:val="008B03C9"/>
    <w:rsid w:val="008B0ECE"/>
    <w:rsid w:val="008B123B"/>
    <w:rsid w:val="008B2022"/>
    <w:rsid w:val="008B24DB"/>
    <w:rsid w:val="008B2C43"/>
    <w:rsid w:val="008B39F8"/>
    <w:rsid w:val="008B4499"/>
    <w:rsid w:val="008B4888"/>
    <w:rsid w:val="008B65CE"/>
    <w:rsid w:val="008B726D"/>
    <w:rsid w:val="008C0443"/>
    <w:rsid w:val="008C10B6"/>
    <w:rsid w:val="008C1120"/>
    <w:rsid w:val="008C1C43"/>
    <w:rsid w:val="008C22D6"/>
    <w:rsid w:val="008C2AB1"/>
    <w:rsid w:val="008C2AEE"/>
    <w:rsid w:val="008C3308"/>
    <w:rsid w:val="008C3ADE"/>
    <w:rsid w:val="008C3C2D"/>
    <w:rsid w:val="008D0E91"/>
    <w:rsid w:val="008D1DB1"/>
    <w:rsid w:val="008D6792"/>
    <w:rsid w:val="008E0AC4"/>
    <w:rsid w:val="008E0DE9"/>
    <w:rsid w:val="008E2841"/>
    <w:rsid w:val="008E2A7B"/>
    <w:rsid w:val="008E416E"/>
    <w:rsid w:val="008F0B88"/>
    <w:rsid w:val="008F59F8"/>
    <w:rsid w:val="008F606B"/>
    <w:rsid w:val="008F6D20"/>
    <w:rsid w:val="008F6E07"/>
    <w:rsid w:val="008F6E58"/>
    <w:rsid w:val="008F7098"/>
    <w:rsid w:val="0090072E"/>
    <w:rsid w:val="00901BC8"/>
    <w:rsid w:val="00903840"/>
    <w:rsid w:val="00907071"/>
    <w:rsid w:val="00911B8D"/>
    <w:rsid w:val="00913A92"/>
    <w:rsid w:val="009156A5"/>
    <w:rsid w:val="00916D13"/>
    <w:rsid w:val="0092116E"/>
    <w:rsid w:val="00921342"/>
    <w:rsid w:val="009220A3"/>
    <w:rsid w:val="009222FF"/>
    <w:rsid w:val="0092419C"/>
    <w:rsid w:val="009250FE"/>
    <w:rsid w:val="0092666E"/>
    <w:rsid w:val="009268A4"/>
    <w:rsid w:val="009306DC"/>
    <w:rsid w:val="00933478"/>
    <w:rsid w:val="009334AE"/>
    <w:rsid w:val="00933BF5"/>
    <w:rsid w:val="00937AF6"/>
    <w:rsid w:val="009428EB"/>
    <w:rsid w:val="00942F5F"/>
    <w:rsid w:val="00943CC6"/>
    <w:rsid w:val="0094496F"/>
    <w:rsid w:val="00944E43"/>
    <w:rsid w:val="00945F27"/>
    <w:rsid w:val="00945FB9"/>
    <w:rsid w:val="009477E9"/>
    <w:rsid w:val="009514E4"/>
    <w:rsid w:val="00952746"/>
    <w:rsid w:val="00952AB6"/>
    <w:rsid w:val="00952C85"/>
    <w:rsid w:val="009537DF"/>
    <w:rsid w:val="00953E91"/>
    <w:rsid w:val="009554EA"/>
    <w:rsid w:val="00961603"/>
    <w:rsid w:val="00961E6F"/>
    <w:rsid w:val="00963DD0"/>
    <w:rsid w:val="00965397"/>
    <w:rsid w:val="00965796"/>
    <w:rsid w:val="00965B32"/>
    <w:rsid w:val="009677AA"/>
    <w:rsid w:val="00970EC7"/>
    <w:rsid w:val="00971D76"/>
    <w:rsid w:val="00971F84"/>
    <w:rsid w:val="0097361C"/>
    <w:rsid w:val="00974E68"/>
    <w:rsid w:val="00975E66"/>
    <w:rsid w:val="00977416"/>
    <w:rsid w:val="00977CEE"/>
    <w:rsid w:val="00981AE2"/>
    <w:rsid w:val="00990647"/>
    <w:rsid w:val="0099181A"/>
    <w:rsid w:val="00993036"/>
    <w:rsid w:val="00993377"/>
    <w:rsid w:val="009937B9"/>
    <w:rsid w:val="00993F73"/>
    <w:rsid w:val="00995DCA"/>
    <w:rsid w:val="00995E19"/>
    <w:rsid w:val="00996931"/>
    <w:rsid w:val="00996C9D"/>
    <w:rsid w:val="00997D6E"/>
    <w:rsid w:val="009A0F56"/>
    <w:rsid w:val="009A39F7"/>
    <w:rsid w:val="009A614A"/>
    <w:rsid w:val="009A7295"/>
    <w:rsid w:val="009B07D8"/>
    <w:rsid w:val="009B1101"/>
    <w:rsid w:val="009B3606"/>
    <w:rsid w:val="009B4018"/>
    <w:rsid w:val="009B5B24"/>
    <w:rsid w:val="009B687E"/>
    <w:rsid w:val="009B74E1"/>
    <w:rsid w:val="009B7D6A"/>
    <w:rsid w:val="009C1461"/>
    <w:rsid w:val="009C2E31"/>
    <w:rsid w:val="009C3F72"/>
    <w:rsid w:val="009C4DFD"/>
    <w:rsid w:val="009C577F"/>
    <w:rsid w:val="009C6D99"/>
    <w:rsid w:val="009D086A"/>
    <w:rsid w:val="009D0C04"/>
    <w:rsid w:val="009D0E3C"/>
    <w:rsid w:val="009D252A"/>
    <w:rsid w:val="009D3B7B"/>
    <w:rsid w:val="009D42CF"/>
    <w:rsid w:val="009D4AC8"/>
    <w:rsid w:val="009D75F6"/>
    <w:rsid w:val="009E04F5"/>
    <w:rsid w:val="009E112C"/>
    <w:rsid w:val="009E16C4"/>
    <w:rsid w:val="009E2202"/>
    <w:rsid w:val="009E55E7"/>
    <w:rsid w:val="009E7119"/>
    <w:rsid w:val="009E7A9C"/>
    <w:rsid w:val="009F0163"/>
    <w:rsid w:val="009F0C49"/>
    <w:rsid w:val="009F26E7"/>
    <w:rsid w:val="009F33A0"/>
    <w:rsid w:val="009F378B"/>
    <w:rsid w:val="009F3C5D"/>
    <w:rsid w:val="009F4084"/>
    <w:rsid w:val="009F5261"/>
    <w:rsid w:val="009F5381"/>
    <w:rsid w:val="009F6E46"/>
    <w:rsid w:val="00A0463C"/>
    <w:rsid w:val="00A05381"/>
    <w:rsid w:val="00A0793E"/>
    <w:rsid w:val="00A07C7B"/>
    <w:rsid w:val="00A10506"/>
    <w:rsid w:val="00A10FF1"/>
    <w:rsid w:val="00A11364"/>
    <w:rsid w:val="00A12422"/>
    <w:rsid w:val="00A1272E"/>
    <w:rsid w:val="00A12A8C"/>
    <w:rsid w:val="00A12E28"/>
    <w:rsid w:val="00A143A1"/>
    <w:rsid w:val="00A1483C"/>
    <w:rsid w:val="00A15064"/>
    <w:rsid w:val="00A15B1E"/>
    <w:rsid w:val="00A15C97"/>
    <w:rsid w:val="00A16E87"/>
    <w:rsid w:val="00A230F8"/>
    <w:rsid w:val="00A23362"/>
    <w:rsid w:val="00A23D45"/>
    <w:rsid w:val="00A25640"/>
    <w:rsid w:val="00A26B01"/>
    <w:rsid w:val="00A30FE5"/>
    <w:rsid w:val="00A36062"/>
    <w:rsid w:val="00A362B1"/>
    <w:rsid w:val="00A36A03"/>
    <w:rsid w:val="00A36E53"/>
    <w:rsid w:val="00A3711E"/>
    <w:rsid w:val="00A376CB"/>
    <w:rsid w:val="00A401C5"/>
    <w:rsid w:val="00A42533"/>
    <w:rsid w:val="00A42F42"/>
    <w:rsid w:val="00A4430B"/>
    <w:rsid w:val="00A44F52"/>
    <w:rsid w:val="00A44FD9"/>
    <w:rsid w:val="00A466B5"/>
    <w:rsid w:val="00A47157"/>
    <w:rsid w:val="00A47BA4"/>
    <w:rsid w:val="00A52FE2"/>
    <w:rsid w:val="00A53EDB"/>
    <w:rsid w:val="00A55DA3"/>
    <w:rsid w:val="00A60D07"/>
    <w:rsid w:val="00A635C8"/>
    <w:rsid w:val="00A64A52"/>
    <w:rsid w:val="00A64B83"/>
    <w:rsid w:val="00A70FC7"/>
    <w:rsid w:val="00A714A1"/>
    <w:rsid w:val="00A72AFB"/>
    <w:rsid w:val="00A73D82"/>
    <w:rsid w:val="00A7781B"/>
    <w:rsid w:val="00A809F6"/>
    <w:rsid w:val="00A820AA"/>
    <w:rsid w:val="00A82BA9"/>
    <w:rsid w:val="00A8424E"/>
    <w:rsid w:val="00A86A86"/>
    <w:rsid w:val="00A9020E"/>
    <w:rsid w:val="00A90455"/>
    <w:rsid w:val="00A90C8C"/>
    <w:rsid w:val="00A91DED"/>
    <w:rsid w:val="00A93AAA"/>
    <w:rsid w:val="00A962B5"/>
    <w:rsid w:val="00A9741A"/>
    <w:rsid w:val="00AA0CD6"/>
    <w:rsid w:val="00AA117E"/>
    <w:rsid w:val="00AA1A8A"/>
    <w:rsid w:val="00AA320A"/>
    <w:rsid w:val="00AA33B1"/>
    <w:rsid w:val="00AA544F"/>
    <w:rsid w:val="00AA5727"/>
    <w:rsid w:val="00AA5E7F"/>
    <w:rsid w:val="00AA7B9B"/>
    <w:rsid w:val="00AB0F69"/>
    <w:rsid w:val="00AB174F"/>
    <w:rsid w:val="00AB25A0"/>
    <w:rsid w:val="00AB3242"/>
    <w:rsid w:val="00AB7879"/>
    <w:rsid w:val="00AC0043"/>
    <w:rsid w:val="00AC2CCD"/>
    <w:rsid w:val="00AC31E8"/>
    <w:rsid w:val="00AC43FA"/>
    <w:rsid w:val="00AC541B"/>
    <w:rsid w:val="00AC572A"/>
    <w:rsid w:val="00AC5DEE"/>
    <w:rsid w:val="00AC7961"/>
    <w:rsid w:val="00AD2FB0"/>
    <w:rsid w:val="00AD67AE"/>
    <w:rsid w:val="00AE0032"/>
    <w:rsid w:val="00AE130D"/>
    <w:rsid w:val="00AE1BB5"/>
    <w:rsid w:val="00AE6FCD"/>
    <w:rsid w:val="00AF13AB"/>
    <w:rsid w:val="00AF1FCC"/>
    <w:rsid w:val="00AF28E5"/>
    <w:rsid w:val="00AF3052"/>
    <w:rsid w:val="00AF42BB"/>
    <w:rsid w:val="00AF4C58"/>
    <w:rsid w:val="00AF4D73"/>
    <w:rsid w:val="00AF5EB9"/>
    <w:rsid w:val="00AF6379"/>
    <w:rsid w:val="00B01AFB"/>
    <w:rsid w:val="00B0375F"/>
    <w:rsid w:val="00B05639"/>
    <w:rsid w:val="00B0716A"/>
    <w:rsid w:val="00B110A1"/>
    <w:rsid w:val="00B1275C"/>
    <w:rsid w:val="00B15762"/>
    <w:rsid w:val="00B15BAB"/>
    <w:rsid w:val="00B16ADC"/>
    <w:rsid w:val="00B17000"/>
    <w:rsid w:val="00B216D4"/>
    <w:rsid w:val="00B23B3D"/>
    <w:rsid w:val="00B24819"/>
    <w:rsid w:val="00B30483"/>
    <w:rsid w:val="00B320E1"/>
    <w:rsid w:val="00B35C59"/>
    <w:rsid w:val="00B377C8"/>
    <w:rsid w:val="00B40003"/>
    <w:rsid w:val="00B43120"/>
    <w:rsid w:val="00B4422A"/>
    <w:rsid w:val="00B46789"/>
    <w:rsid w:val="00B46823"/>
    <w:rsid w:val="00B46A01"/>
    <w:rsid w:val="00B47609"/>
    <w:rsid w:val="00B5097E"/>
    <w:rsid w:val="00B50DF5"/>
    <w:rsid w:val="00B51DF7"/>
    <w:rsid w:val="00B520CA"/>
    <w:rsid w:val="00B650B6"/>
    <w:rsid w:val="00B65130"/>
    <w:rsid w:val="00B67356"/>
    <w:rsid w:val="00B71702"/>
    <w:rsid w:val="00B7322E"/>
    <w:rsid w:val="00B74B8D"/>
    <w:rsid w:val="00B77807"/>
    <w:rsid w:val="00B77B2F"/>
    <w:rsid w:val="00B80375"/>
    <w:rsid w:val="00B83ED2"/>
    <w:rsid w:val="00B84E92"/>
    <w:rsid w:val="00B87CCE"/>
    <w:rsid w:val="00B922B8"/>
    <w:rsid w:val="00B937A1"/>
    <w:rsid w:val="00B96425"/>
    <w:rsid w:val="00BA1A8E"/>
    <w:rsid w:val="00BA46FA"/>
    <w:rsid w:val="00BA5EDD"/>
    <w:rsid w:val="00BB1BD7"/>
    <w:rsid w:val="00BB1F82"/>
    <w:rsid w:val="00BB2244"/>
    <w:rsid w:val="00BB5610"/>
    <w:rsid w:val="00BB5873"/>
    <w:rsid w:val="00BB58B6"/>
    <w:rsid w:val="00BC0BD3"/>
    <w:rsid w:val="00BC185A"/>
    <w:rsid w:val="00BC208E"/>
    <w:rsid w:val="00BC2EEF"/>
    <w:rsid w:val="00BC3F8B"/>
    <w:rsid w:val="00BC49A2"/>
    <w:rsid w:val="00BC53E9"/>
    <w:rsid w:val="00BC7589"/>
    <w:rsid w:val="00BD06E9"/>
    <w:rsid w:val="00BD1A53"/>
    <w:rsid w:val="00BD1DDC"/>
    <w:rsid w:val="00BD1E53"/>
    <w:rsid w:val="00BD3A26"/>
    <w:rsid w:val="00BD4819"/>
    <w:rsid w:val="00BD7B49"/>
    <w:rsid w:val="00BE00AB"/>
    <w:rsid w:val="00BE0348"/>
    <w:rsid w:val="00BE2D19"/>
    <w:rsid w:val="00BE2EE9"/>
    <w:rsid w:val="00BE3C47"/>
    <w:rsid w:val="00BE4837"/>
    <w:rsid w:val="00BE4F69"/>
    <w:rsid w:val="00BE622A"/>
    <w:rsid w:val="00BE7C23"/>
    <w:rsid w:val="00BF1874"/>
    <w:rsid w:val="00BF339A"/>
    <w:rsid w:val="00BF3E67"/>
    <w:rsid w:val="00BF3F65"/>
    <w:rsid w:val="00BF6167"/>
    <w:rsid w:val="00BF627B"/>
    <w:rsid w:val="00C0273B"/>
    <w:rsid w:val="00C02AC0"/>
    <w:rsid w:val="00C0638B"/>
    <w:rsid w:val="00C06C92"/>
    <w:rsid w:val="00C10273"/>
    <w:rsid w:val="00C126E2"/>
    <w:rsid w:val="00C13B20"/>
    <w:rsid w:val="00C15AC2"/>
    <w:rsid w:val="00C1677E"/>
    <w:rsid w:val="00C21940"/>
    <w:rsid w:val="00C22B64"/>
    <w:rsid w:val="00C26E21"/>
    <w:rsid w:val="00C27524"/>
    <w:rsid w:val="00C27D85"/>
    <w:rsid w:val="00C3149A"/>
    <w:rsid w:val="00C319A2"/>
    <w:rsid w:val="00C32C60"/>
    <w:rsid w:val="00C36AF5"/>
    <w:rsid w:val="00C377C2"/>
    <w:rsid w:val="00C40E3A"/>
    <w:rsid w:val="00C42BA0"/>
    <w:rsid w:val="00C42EA9"/>
    <w:rsid w:val="00C4527F"/>
    <w:rsid w:val="00C47EAC"/>
    <w:rsid w:val="00C5143E"/>
    <w:rsid w:val="00C51AAB"/>
    <w:rsid w:val="00C55009"/>
    <w:rsid w:val="00C56341"/>
    <w:rsid w:val="00C60A84"/>
    <w:rsid w:val="00C610DC"/>
    <w:rsid w:val="00C6186B"/>
    <w:rsid w:val="00C6214A"/>
    <w:rsid w:val="00C628FC"/>
    <w:rsid w:val="00C64C5A"/>
    <w:rsid w:val="00C66E7F"/>
    <w:rsid w:val="00C712AF"/>
    <w:rsid w:val="00C7146B"/>
    <w:rsid w:val="00C74BE7"/>
    <w:rsid w:val="00C74F27"/>
    <w:rsid w:val="00C75108"/>
    <w:rsid w:val="00C760A6"/>
    <w:rsid w:val="00C77DAB"/>
    <w:rsid w:val="00C81789"/>
    <w:rsid w:val="00C83704"/>
    <w:rsid w:val="00C841F7"/>
    <w:rsid w:val="00C853AD"/>
    <w:rsid w:val="00C86BAE"/>
    <w:rsid w:val="00C90494"/>
    <w:rsid w:val="00C90FFE"/>
    <w:rsid w:val="00C92556"/>
    <w:rsid w:val="00C927E3"/>
    <w:rsid w:val="00C92908"/>
    <w:rsid w:val="00C93066"/>
    <w:rsid w:val="00C931D2"/>
    <w:rsid w:val="00C932EF"/>
    <w:rsid w:val="00C9342B"/>
    <w:rsid w:val="00C9354C"/>
    <w:rsid w:val="00C955AD"/>
    <w:rsid w:val="00C964AF"/>
    <w:rsid w:val="00C96F4C"/>
    <w:rsid w:val="00CA0DA3"/>
    <w:rsid w:val="00CA0EAC"/>
    <w:rsid w:val="00CA13B3"/>
    <w:rsid w:val="00CA2E29"/>
    <w:rsid w:val="00CA346F"/>
    <w:rsid w:val="00CA3670"/>
    <w:rsid w:val="00CA38B3"/>
    <w:rsid w:val="00CA41CD"/>
    <w:rsid w:val="00CA60EC"/>
    <w:rsid w:val="00CA73DE"/>
    <w:rsid w:val="00CB1256"/>
    <w:rsid w:val="00CB5A5A"/>
    <w:rsid w:val="00CB6580"/>
    <w:rsid w:val="00CB6885"/>
    <w:rsid w:val="00CB7DD0"/>
    <w:rsid w:val="00CC18FF"/>
    <w:rsid w:val="00CC2136"/>
    <w:rsid w:val="00CC33B7"/>
    <w:rsid w:val="00CC4F67"/>
    <w:rsid w:val="00CC7316"/>
    <w:rsid w:val="00CC7634"/>
    <w:rsid w:val="00CD1E1D"/>
    <w:rsid w:val="00CD4E0E"/>
    <w:rsid w:val="00CD4FB7"/>
    <w:rsid w:val="00CD6B15"/>
    <w:rsid w:val="00CE2868"/>
    <w:rsid w:val="00CE3BA7"/>
    <w:rsid w:val="00CE487C"/>
    <w:rsid w:val="00CE6017"/>
    <w:rsid w:val="00CE7B56"/>
    <w:rsid w:val="00CE7F0F"/>
    <w:rsid w:val="00CF2578"/>
    <w:rsid w:val="00CF4A53"/>
    <w:rsid w:val="00CF4B62"/>
    <w:rsid w:val="00CF4C12"/>
    <w:rsid w:val="00CF5D04"/>
    <w:rsid w:val="00CF700D"/>
    <w:rsid w:val="00CF7043"/>
    <w:rsid w:val="00CF7475"/>
    <w:rsid w:val="00CF7775"/>
    <w:rsid w:val="00D00CF3"/>
    <w:rsid w:val="00D00D84"/>
    <w:rsid w:val="00D018DC"/>
    <w:rsid w:val="00D01A6A"/>
    <w:rsid w:val="00D02323"/>
    <w:rsid w:val="00D03A94"/>
    <w:rsid w:val="00D045D3"/>
    <w:rsid w:val="00D04B12"/>
    <w:rsid w:val="00D0556E"/>
    <w:rsid w:val="00D05B78"/>
    <w:rsid w:val="00D05C61"/>
    <w:rsid w:val="00D06AE7"/>
    <w:rsid w:val="00D071DC"/>
    <w:rsid w:val="00D0782F"/>
    <w:rsid w:val="00D10DB7"/>
    <w:rsid w:val="00D11A87"/>
    <w:rsid w:val="00D122B8"/>
    <w:rsid w:val="00D13381"/>
    <w:rsid w:val="00D14E69"/>
    <w:rsid w:val="00D176B0"/>
    <w:rsid w:val="00D20D7B"/>
    <w:rsid w:val="00D22250"/>
    <w:rsid w:val="00D23580"/>
    <w:rsid w:val="00D25060"/>
    <w:rsid w:val="00D25ADF"/>
    <w:rsid w:val="00D275A0"/>
    <w:rsid w:val="00D30ECA"/>
    <w:rsid w:val="00D32108"/>
    <w:rsid w:val="00D3279F"/>
    <w:rsid w:val="00D418FE"/>
    <w:rsid w:val="00D4366B"/>
    <w:rsid w:val="00D45D86"/>
    <w:rsid w:val="00D4705D"/>
    <w:rsid w:val="00D52FAB"/>
    <w:rsid w:val="00D53ABA"/>
    <w:rsid w:val="00D540D8"/>
    <w:rsid w:val="00D550F0"/>
    <w:rsid w:val="00D55538"/>
    <w:rsid w:val="00D55F31"/>
    <w:rsid w:val="00D5797D"/>
    <w:rsid w:val="00D6192F"/>
    <w:rsid w:val="00D643E5"/>
    <w:rsid w:val="00D644C0"/>
    <w:rsid w:val="00D64DC8"/>
    <w:rsid w:val="00D66257"/>
    <w:rsid w:val="00D679B8"/>
    <w:rsid w:val="00D70103"/>
    <w:rsid w:val="00D7086F"/>
    <w:rsid w:val="00D73098"/>
    <w:rsid w:val="00D737CD"/>
    <w:rsid w:val="00D74294"/>
    <w:rsid w:val="00D776F6"/>
    <w:rsid w:val="00D8302F"/>
    <w:rsid w:val="00D835CC"/>
    <w:rsid w:val="00D83CBE"/>
    <w:rsid w:val="00D84167"/>
    <w:rsid w:val="00D859C9"/>
    <w:rsid w:val="00D948FF"/>
    <w:rsid w:val="00D94F02"/>
    <w:rsid w:val="00D9513A"/>
    <w:rsid w:val="00D96284"/>
    <w:rsid w:val="00D97D7E"/>
    <w:rsid w:val="00DA0AC6"/>
    <w:rsid w:val="00DA1065"/>
    <w:rsid w:val="00DA1E9C"/>
    <w:rsid w:val="00DA302B"/>
    <w:rsid w:val="00DA360E"/>
    <w:rsid w:val="00DA604C"/>
    <w:rsid w:val="00DA67F9"/>
    <w:rsid w:val="00DA7479"/>
    <w:rsid w:val="00DA7B1C"/>
    <w:rsid w:val="00DB0BC7"/>
    <w:rsid w:val="00DB0CAA"/>
    <w:rsid w:val="00DB4117"/>
    <w:rsid w:val="00DB7270"/>
    <w:rsid w:val="00DB7E94"/>
    <w:rsid w:val="00DC0B78"/>
    <w:rsid w:val="00DC1138"/>
    <w:rsid w:val="00DC16F5"/>
    <w:rsid w:val="00DC323A"/>
    <w:rsid w:val="00DC3EA7"/>
    <w:rsid w:val="00DC44F7"/>
    <w:rsid w:val="00DC4AFD"/>
    <w:rsid w:val="00DC6D7B"/>
    <w:rsid w:val="00DD1020"/>
    <w:rsid w:val="00DD11ED"/>
    <w:rsid w:val="00DD14AF"/>
    <w:rsid w:val="00DD2175"/>
    <w:rsid w:val="00DD4586"/>
    <w:rsid w:val="00DD5CFF"/>
    <w:rsid w:val="00DD6512"/>
    <w:rsid w:val="00DD6558"/>
    <w:rsid w:val="00DD6A11"/>
    <w:rsid w:val="00DE09E2"/>
    <w:rsid w:val="00DE1AE6"/>
    <w:rsid w:val="00DE2CF5"/>
    <w:rsid w:val="00DE4413"/>
    <w:rsid w:val="00DE7092"/>
    <w:rsid w:val="00DF0CE8"/>
    <w:rsid w:val="00DF2BB4"/>
    <w:rsid w:val="00DF6463"/>
    <w:rsid w:val="00E00F67"/>
    <w:rsid w:val="00E01A66"/>
    <w:rsid w:val="00E03003"/>
    <w:rsid w:val="00E03F07"/>
    <w:rsid w:val="00E0430F"/>
    <w:rsid w:val="00E0754D"/>
    <w:rsid w:val="00E07A61"/>
    <w:rsid w:val="00E11459"/>
    <w:rsid w:val="00E12542"/>
    <w:rsid w:val="00E130D4"/>
    <w:rsid w:val="00E13D35"/>
    <w:rsid w:val="00E174DA"/>
    <w:rsid w:val="00E17A45"/>
    <w:rsid w:val="00E17B99"/>
    <w:rsid w:val="00E21C5E"/>
    <w:rsid w:val="00E239E6"/>
    <w:rsid w:val="00E25BF5"/>
    <w:rsid w:val="00E264C1"/>
    <w:rsid w:val="00E26570"/>
    <w:rsid w:val="00E265BE"/>
    <w:rsid w:val="00E2795B"/>
    <w:rsid w:val="00E303DB"/>
    <w:rsid w:val="00E34432"/>
    <w:rsid w:val="00E34EEB"/>
    <w:rsid w:val="00E364FA"/>
    <w:rsid w:val="00E3726A"/>
    <w:rsid w:val="00E402F4"/>
    <w:rsid w:val="00E429C7"/>
    <w:rsid w:val="00E4395F"/>
    <w:rsid w:val="00E4472D"/>
    <w:rsid w:val="00E4661C"/>
    <w:rsid w:val="00E479C5"/>
    <w:rsid w:val="00E47D60"/>
    <w:rsid w:val="00E50772"/>
    <w:rsid w:val="00E51D15"/>
    <w:rsid w:val="00E526EF"/>
    <w:rsid w:val="00E53BF1"/>
    <w:rsid w:val="00E54461"/>
    <w:rsid w:val="00E54744"/>
    <w:rsid w:val="00E54BFB"/>
    <w:rsid w:val="00E56E59"/>
    <w:rsid w:val="00E62A5E"/>
    <w:rsid w:val="00E62BC8"/>
    <w:rsid w:val="00E67822"/>
    <w:rsid w:val="00E67927"/>
    <w:rsid w:val="00E72B7B"/>
    <w:rsid w:val="00E730DD"/>
    <w:rsid w:val="00E76407"/>
    <w:rsid w:val="00E7705F"/>
    <w:rsid w:val="00E77223"/>
    <w:rsid w:val="00E779DE"/>
    <w:rsid w:val="00E80DB8"/>
    <w:rsid w:val="00E850D4"/>
    <w:rsid w:val="00E858A9"/>
    <w:rsid w:val="00E90A73"/>
    <w:rsid w:val="00E91C9E"/>
    <w:rsid w:val="00E9452D"/>
    <w:rsid w:val="00E95890"/>
    <w:rsid w:val="00EA055C"/>
    <w:rsid w:val="00EA0FDE"/>
    <w:rsid w:val="00EA12B4"/>
    <w:rsid w:val="00EA1F6A"/>
    <w:rsid w:val="00EA2F8B"/>
    <w:rsid w:val="00EA3684"/>
    <w:rsid w:val="00EA3DEB"/>
    <w:rsid w:val="00EA472B"/>
    <w:rsid w:val="00EA4A59"/>
    <w:rsid w:val="00EA7FE6"/>
    <w:rsid w:val="00EB0A38"/>
    <w:rsid w:val="00EB1E6F"/>
    <w:rsid w:val="00EB357E"/>
    <w:rsid w:val="00EB35D3"/>
    <w:rsid w:val="00EB373D"/>
    <w:rsid w:val="00EB3767"/>
    <w:rsid w:val="00EB3FB5"/>
    <w:rsid w:val="00EB7EE2"/>
    <w:rsid w:val="00EC031E"/>
    <w:rsid w:val="00EC418B"/>
    <w:rsid w:val="00EC490A"/>
    <w:rsid w:val="00ED09BE"/>
    <w:rsid w:val="00ED2E8D"/>
    <w:rsid w:val="00ED4403"/>
    <w:rsid w:val="00ED5268"/>
    <w:rsid w:val="00ED6BFF"/>
    <w:rsid w:val="00ED771D"/>
    <w:rsid w:val="00ED79E4"/>
    <w:rsid w:val="00EE1C42"/>
    <w:rsid w:val="00EE24CD"/>
    <w:rsid w:val="00EE3A41"/>
    <w:rsid w:val="00EE43D0"/>
    <w:rsid w:val="00EE5A52"/>
    <w:rsid w:val="00EE6B86"/>
    <w:rsid w:val="00EE6E37"/>
    <w:rsid w:val="00EF2BC4"/>
    <w:rsid w:val="00EF4CAD"/>
    <w:rsid w:val="00EF5083"/>
    <w:rsid w:val="00EF58CC"/>
    <w:rsid w:val="00EF74E0"/>
    <w:rsid w:val="00F00884"/>
    <w:rsid w:val="00F00DB1"/>
    <w:rsid w:val="00F013F2"/>
    <w:rsid w:val="00F014D5"/>
    <w:rsid w:val="00F024AF"/>
    <w:rsid w:val="00F02A1A"/>
    <w:rsid w:val="00F03315"/>
    <w:rsid w:val="00F03E43"/>
    <w:rsid w:val="00F04DDD"/>
    <w:rsid w:val="00F05DB2"/>
    <w:rsid w:val="00F070C2"/>
    <w:rsid w:val="00F118A2"/>
    <w:rsid w:val="00F12058"/>
    <w:rsid w:val="00F13893"/>
    <w:rsid w:val="00F158A6"/>
    <w:rsid w:val="00F168EB"/>
    <w:rsid w:val="00F17AE7"/>
    <w:rsid w:val="00F17B23"/>
    <w:rsid w:val="00F21004"/>
    <w:rsid w:val="00F2188D"/>
    <w:rsid w:val="00F21BAB"/>
    <w:rsid w:val="00F22D50"/>
    <w:rsid w:val="00F233BA"/>
    <w:rsid w:val="00F3067A"/>
    <w:rsid w:val="00F354A2"/>
    <w:rsid w:val="00F40D34"/>
    <w:rsid w:val="00F4142C"/>
    <w:rsid w:val="00F41C71"/>
    <w:rsid w:val="00F44109"/>
    <w:rsid w:val="00F5128A"/>
    <w:rsid w:val="00F556E0"/>
    <w:rsid w:val="00F57F95"/>
    <w:rsid w:val="00F60574"/>
    <w:rsid w:val="00F60918"/>
    <w:rsid w:val="00F61D29"/>
    <w:rsid w:val="00F623AA"/>
    <w:rsid w:val="00F63F53"/>
    <w:rsid w:val="00F64A10"/>
    <w:rsid w:val="00F65B85"/>
    <w:rsid w:val="00F66047"/>
    <w:rsid w:val="00F70E95"/>
    <w:rsid w:val="00F73203"/>
    <w:rsid w:val="00F75C40"/>
    <w:rsid w:val="00F76847"/>
    <w:rsid w:val="00F77B55"/>
    <w:rsid w:val="00F77E79"/>
    <w:rsid w:val="00F800D6"/>
    <w:rsid w:val="00F806B4"/>
    <w:rsid w:val="00F814D7"/>
    <w:rsid w:val="00F8175A"/>
    <w:rsid w:val="00F8213E"/>
    <w:rsid w:val="00F82D4D"/>
    <w:rsid w:val="00F8602F"/>
    <w:rsid w:val="00F87392"/>
    <w:rsid w:val="00F9049D"/>
    <w:rsid w:val="00F91CC8"/>
    <w:rsid w:val="00F94F38"/>
    <w:rsid w:val="00FA13ED"/>
    <w:rsid w:val="00FA1682"/>
    <w:rsid w:val="00FA36E4"/>
    <w:rsid w:val="00FA42B7"/>
    <w:rsid w:val="00FB0CF7"/>
    <w:rsid w:val="00FB1707"/>
    <w:rsid w:val="00FB1D8B"/>
    <w:rsid w:val="00FB264F"/>
    <w:rsid w:val="00FB2ADD"/>
    <w:rsid w:val="00FB2E3C"/>
    <w:rsid w:val="00FB3ADE"/>
    <w:rsid w:val="00FB4670"/>
    <w:rsid w:val="00FB4A94"/>
    <w:rsid w:val="00FB661E"/>
    <w:rsid w:val="00FB78B5"/>
    <w:rsid w:val="00FC0BF6"/>
    <w:rsid w:val="00FC0C19"/>
    <w:rsid w:val="00FC4664"/>
    <w:rsid w:val="00FC79D0"/>
    <w:rsid w:val="00FD178D"/>
    <w:rsid w:val="00FD203E"/>
    <w:rsid w:val="00FD4EC7"/>
    <w:rsid w:val="00FD6046"/>
    <w:rsid w:val="00FE0405"/>
    <w:rsid w:val="00FE0874"/>
    <w:rsid w:val="00FE26B8"/>
    <w:rsid w:val="00FE7C07"/>
    <w:rsid w:val="00FE7DBC"/>
    <w:rsid w:val="00FF0E5E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1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2447E5C4-DEF5-47AF-9CC7-AE37640A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52E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BB1B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082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14082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63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1"/>
    <w:basedOn w:val="a"/>
    <w:rsid w:val="003551DF"/>
    <w:pPr>
      <w:spacing w:before="200" w:after="200"/>
      <w:jc w:val="center"/>
    </w:pPr>
    <w:rPr>
      <w:rFonts w:ascii="Arial" w:hAnsi="Arial"/>
      <w:sz w:val="32"/>
    </w:rPr>
  </w:style>
  <w:style w:type="paragraph" w:styleId="a6">
    <w:name w:val="Balloon Text"/>
    <w:basedOn w:val="a"/>
    <w:semiHidden/>
    <w:rsid w:val="00EB0A38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EA7FE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B1BD7"/>
    <w:rPr>
      <w:b/>
      <w:bCs/>
      <w:kern w:val="36"/>
      <w:sz w:val="48"/>
      <w:szCs w:val="48"/>
    </w:rPr>
  </w:style>
  <w:style w:type="character" w:customStyle="1" w:styleId="name">
    <w:name w:val="name"/>
    <w:rsid w:val="005760D7"/>
  </w:style>
  <w:style w:type="paragraph" w:styleId="a8">
    <w:name w:val="List Paragraph"/>
    <w:basedOn w:val="a"/>
    <w:uiPriority w:val="34"/>
    <w:qFormat/>
    <w:rsid w:val="0084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1;&#1048;&#1041;&#1051;&#1048;&#1054;&#1058;&#1045;&#1050;&#1048;\Template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33AFB-6648-4FD6-9F3E-BFF04E389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2716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A1</vt:lpstr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</dc:title>
  <dc:creator>Дунаев Иван Евгеньевич</dc:creator>
  <cp:lastModifiedBy>Дунаев Иван</cp:lastModifiedBy>
  <cp:revision>250</cp:revision>
  <cp:lastPrinted>2019-10-23T14:01:00Z</cp:lastPrinted>
  <dcterms:created xsi:type="dcterms:W3CDTF">2018-09-18T14:40:00Z</dcterms:created>
  <dcterms:modified xsi:type="dcterms:W3CDTF">2020-07-08T06:04:00Z</dcterms:modified>
</cp:coreProperties>
</file>