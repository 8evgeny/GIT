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8C6DCF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C1-C</w:t>
            </w:r>
            <w:r>
              <w:rPr>
                <w:rFonts w:ascii="Arial" w:hAnsi="Arial" w:cs="Arial"/>
              </w:rPr>
              <w:t>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 xml:space="preserve">0805-0,1 </w:t>
            </w:r>
            <w:r w:rsidRPr="007A701F">
              <w:rPr>
                <w:rFonts w:ascii="Arial" w:hAnsi="Arial" w:cs="Arial"/>
              </w:rPr>
              <w:t>мкФ</w:t>
            </w:r>
            <w:r w:rsidRPr="007A701F">
              <w:rPr>
                <w:rFonts w:ascii="Arial" w:hAnsi="Arial" w:cs="Arial"/>
                <w:lang w:val="en-US"/>
              </w:rPr>
              <w:t>±10%-50</w:t>
            </w:r>
            <w:r w:rsidRPr="007A701F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  <w:lang w:val="en-US"/>
              </w:rPr>
              <w:t>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8C6DCF" w:rsidRDefault="008C6DCF" w:rsidP="008C6D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2410A" w:rsidRPr="007A701F" w:rsidRDefault="0012410A" w:rsidP="00DE441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2410A" w:rsidRPr="007A701F" w:rsidRDefault="0012410A" w:rsidP="00020DD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2410A" w:rsidRPr="007A701F" w:rsidRDefault="0012410A" w:rsidP="000867B4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2410A" w:rsidRPr="007A701F" w:rsidRDefault="0012410A" w:rsidP="00020DD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20D7B" w:rsidRPr="007A701F" w:rsidRDefault="00D20D7B" w:rsidP="00DE441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  <w:r w:rsidR="000973C0">
              <w:rPr>
                <w:rFonts w:ascii="Arial" w:hAnsi="Arial" w:cs="Arial"/>
                <w:lang w:val="en-US"/>
              </w:rPr>
              <w:t xml:space="preserve">, </w:t>
            </w:r>
            <w:r w:rsidR="003B3FD0">
              <w:rPr>
                <w:rFonts w:ascii="Arial" w:hAnsi="Arial" w:cs="Arial"/>
                <w:lang w:val="en-US"/>
              </w:rPr>
              <w:t>D</w:t>
            </w:r>
            <w:r w:rsidR="000973C0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TLC59116F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0973C0" w:rsidRDefault="000973C0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B3FD0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27023D" w:rsidRPr="007A701F" w:rsidRDefault="003B3FD0" w:rsidP="003B3FD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0973C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 w:rsidR="000973C0">
              <w:rPr>
                <w:rFonts w:ascii="Arial" w:hAnsi="Arial" w:cs="Arial"/>
                <w:lang w:val="en-US"/>
              </w:rPr>
              <w:t>3</w:t>
            </w:r>
            <w:r w:rsidR="00916B66">
              <w:rPr>
                <w:rFonts w:ascii="Arial" w:hAnsi="Arial" w:cs="Arial"/>
                <w:lang w:val="en-US"/>
              </w:rPr>
              <w:t>, D</w:t>
            </w:r>
            <w:r w:rsidR="000973C0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rPr>
                <w:rFonts w:ascii="Arial" w:hAnsi="Arial" w:cs="Arial"/>
                <w:lang w:val="en-US"/>
              </w:rPr>
            </w:pPr>
            <w:r w:rsidRPr="003B3FD0">
              <w:rPr>
                <w:rFonts w:ascii="Arial" w:hAnsi="Arial" w:cs="Arial"/>
                <w:lang w:val="en-US"/>
              </w:rPr>
              <w:t>MCP23017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916B66" w:rsidP="0027023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3B3FD0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Microchip</w:t>
            </w: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ALS32</w:t>
            </w:r>
            <w:r w:rsidRPr="007A701F">
              <w:rPr>
                <w:rFonts w:ascii="Arial" w:hAnsi="Arial" w:cs="Arial"/>
                <w:lang w:val="en-US"/>
              </w:rPr>
              <w:t>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  <w:lang w:val="en-US"/>
              </w:rPr>
              <w:t>TLHR4400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F17AE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17AE7" w:rsidRPr="007A701F" w:rsidRDefault="00F17AE7" w:rsidP="00F17AE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F17AE7">
              <w:rPr>
                <w:rFonts w:ascii="Arial" w:hAnsi="Arial" w:cs="Arial"/>
              </w:rPr>
              <w:t>TLHG4400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17AE7" w:rsidRPr="007A701F" w:rsidRDefault="00F17AE7" w:rsidP="00F17AE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17AE7" w:rsidRPr="00F17AE7" w:rsidRDefault="00F17AE7" w:rsidP="00F17AE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0973C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</w:t>
            </w:r>
            <w:r w:rsidR="000973C0">
              <w:rPr>
                <w:rFonts w:ascii="Arial" w:hAnsi="Arial" w:cs="Arial"/>
                <w:lang w:val="en-US"/>
              </w:rPr>
              <w:t>4-H19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Светодиод </w:t>
            </w:r>
            <w:r w:rsidRPr="005A1911">
              <w:rPr>
                <w:rFonts w:ascii="Arial" w:hAnsi="Arial" w:cs="Arial"/>
              </w:rPr>
              <w:t>SSL-LX3059IGW-CA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0973C0" w:rsidP="005A19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F17AE7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5A1911">
              <w:rPr>
                <w:rFonts w:ascii="Arial" w:hAnsi="Arial" w:cs="Arial"/>
                <w:sz w:val="12"/>
                <w:szCs w:val="12"/>
                <w:lang w:val="en-US"/>
              </w:rPr>
              <w:t>Lumex</w:t>
            </w: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8C6DCF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A191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A1911" w:rsidRPr="007A701F" w:rsidRDefault="005A1911" w:rsidP="005A19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A1911" w:rsidRPr="007A701F" w:rsidRDefault="005A1911" w:rsidP="005A19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R1-R35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8C6DCF" w:rsidRDefault="008C6DCF" w:rsidP="008C6D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>
              <w:rPr>
                <w:rFonts w:ascii="Arial" w:hAnsi="Arial" w:cs="Arial"/>
                <w:sz w:val="12"/>
                <w:szCs w:val="12"/>
              </w:rPr>
              <w:t>2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R37-R64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D27CF" w:rsidRPr="007A701F" w:rsidRDefault="007D27CF" w:rsidP="007D27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RC0805JR-075K1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8C6DCF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EB1E6F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C5DEE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C5DEE" w:rsidRPr="007A701F" w:rsidRDefault="00AC5DEE" w:rsidP="00EB1E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C5DEE" w:rsidRPr="007A701F" w:rsidRDefault="00AC5DEE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A2E6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  <w:r w:rsidR="000973C0">
              <w:rPr>
                <w:rFonts w:ascii="Arial" w:hAnsi="Arial" w:cs="Arial"/>
                <w:lang w:val="en-US"/>
              </w:rPr>
              <w:t>-S28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Кнопка тактовая </w:t>
            </w:r>
            <w:r w:rsidR="00A23D45" w:rsidRPr="00A23D45">
              <w:rPr>
                <w:rFonts w:ascii="Arial" w:hAnsi="Arial" w:cs="Arial"/>
              </w:rPr>
              <w:t>1273SHIM-160G-G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EA2E67" w:rsidRDefault="000973C0" w:rsidP="00EB1E6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</w:p>
          <w:p w:rsidR="00EB1E6F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EB1E6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8C6DC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BC817-40.215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8C6DC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4D05C5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D05C5" w:rsidRPr="007A701F" w:rsidRDefault="004D05C5" w:rsidP="004D05C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4D05C5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313AB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="00313AB1">
              <w:rPr>
                <w:rFonts w:ascii="Arial" w:hAnsi="Arial" w:cs="Arial"/>
                <w:lang w:val="en-US"/>
              </w:rPr>
              <w:t>IDC-14MS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EB1E6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B1E6F" w:rsidRPr="007A701F" w:rsidRDefault="00EB1E6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B1E6F" w:rsidRPr="007A701F" w:rsidRDefault="00EB1E6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8C6DC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C6DCF" w:rsidRPr="007A701F" w:rsidRDefault="008C6DCF" w:rsidP="00EB1E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C6DCF" w:rsidRPr="007A701F" w:rsidRDefault="008C6DCF" w:rsidP="00EB1E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6EE" w:rsidRDefault="00DF46EE">
      <w:r>
        <w:separator/>
      </w:r>
    </w:p>
  </w:endnote>
  <w:endnote w:type="continuationSeparator" w:id="0">
    <w:p w:rsidR="00DF46EE" w:rsidRDefault="00DF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BD1DDC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BD1DDC" w:rsidRDefault="00BD1DDC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B3339" w:rsidRDefault="00BD1DDC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BD1DDC" w:rsidRPr="002B3339" w:rsidRDefault="00BD1DDC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D1DDC" w:rsidRPr="002A3B88" w:rsidRDefault="00BD1DDC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BD1DDC" w:rsidRPr="002A3B88" w:rsidRDefault="00BD1DDC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D1DDC" w:rsidRDefault="00BD1D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Default="00BD1D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6EE" w:rsidRDefault="00DF46EE">
      <w:r>
        <w:separator/>
      </w:r>
    </w:p>
  </w:footnote>
  <w:footnote w:type="continuationSeparator" w:id="0">
    <w:p w:rsidR="00DF46EE" w:rsidRDefault="00DF4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C02AC0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C02AC0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C02AC0" w:rsidRDefault="00BD1DDC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C02AC0" w:rsidRDefault="00BD1DDC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D27CF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C02AC0" w:rsidRDefault="00BD1DDC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733A9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02AC0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C02AC0" w:rsidRDefault="00BD1DDC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7D27CF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C02AC0" w:rsidRDefault="00BD1DDC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BD1DDC" w:rsidRPr="002B36BD" w:rsidRDefault="00BD1DDC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BD1DDC" w:rsidRPr="00733A9F" w:rsidRDefault="00BD1DDC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C02AC0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77052E" w:rsidRDefault="00BD1DDC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BD1DDC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BD1DDC" w:rsidRPr="00BC49A2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BD1DDC" w:rsidRPr="00BC49A2" w:rsidRDefault="00BD1DDC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BD1DDC" w:rsidRPr="00BC49A2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BD1DDC" w:rsidRPr="00BC49A2" w:rsidRDefault="00BD1DDC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8AD6DF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BD1DDC" w:rsidRPr="00BC49A2" w:rsidRDefault="00BD1DDC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D948FF" w:rsidRDefault="00BD1DDC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BD1DDC" w:rsidRPr="00916B66" w:rsidRDefault="00BD1DDC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УИ-16</w:t>
                            </w:r>
                            <w:r w:rsidR="00FB338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-1</w:t>
                            </w:r>
                          </w:p>
                          <w:p w:rsidR="00BD1DDC" w:rsidRPr="00916B66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D27CF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B4888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BD1DDC" w:rsidRPr="00BE4837" w:rsidRDefault="00BD1DDC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5F79C3" w:rsidRDefault="00BD1DDC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A42F42" w:rsidRDefault="00BD1DDC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6764F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6F3DAD" w:rsidRDefault="00BD1DDC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A38B3" w:rsidRDefault="00BD1DDC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C5143E" w:rsidRDefault="00BD1DDC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3C74E5" w:rsidRDefault="00BD1DDC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645CE" w:rsidRDefault="00BD1DDC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</w:t>
                            </w:r>
                            <w:r>
                              <w:rPr>
                                <w:rFonts w:ascii="Arial" w:hAnsi="Arial" w:cs="Arial"/>
                              </w:rPr>
                              <w:t>РЛМ.468389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140824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BC49A2" w:rsidRDefault="00BD1DDC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4B0C31" w:rsidRDefault="00BD1DDC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BD1DDC" w:rsidRPr="004B0C31" w:rsidRDefault="00BD1DDC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BD1DDC" w:rsidRPr="004B0C31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BD1DDC" w:rsidRPr="00D948FF" w:rsidRDefault="00BD1DDC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BD1DDC" w:rsidRPr="006F3DAD" w:rsidRDefault="00BD1DDC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BD1DDC" w:rsidRPr="00916B66" w:rsidRDefault="00BD1DDC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УИ-16</w:t>
                      </w:r>
                      <w:r w:rsidR="00FB3381">
                        <w:rPr>
                          <w:rFonts w:ascii="Arial" w:hAnsi="Arial" w:cs="Arial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-1</w:t>
                      </w:r>
                    </w:p>
                    <w:p w:rsidR="00BD1DDC" w:rsidRPr="00916B66" w:rsidRDefault="00BD1DDC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7D27CF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BD1DDC" w:rsidRPr="008B4888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BD1DDC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BD1DDC" w:rsidRPr="00BE4837" w:rsidRDefault="00BD1DDC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BD1DDC" w:rsidRPr="00BC49A2" w:rsidRDefault="00BD1DDC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BD1DDC" w:rsidRPr="004B0C31" w:rsidRDefault="00BD1DDC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BD1DDC" w:rsidRPr="005F79C3" w:rsidRDefault="00BD1DDC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BD1DDC" w:rsidRPr="00A42F42" w:rsidRDefault="00BD1DDC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BD1DDC" w:rsidRPr="0016764F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BD1DDC" w:rsidRPr="006F3DAD" w:rsidRDefault="00BD1DDC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BD1DDC" w:rsidRPr="00CA38B3" w:rsidRDefault="00BD1DDC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BD1DDC" w:rsidRPr="00C5143E" w:rsidRDefault="00BD1DDC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BD1DDC" w:rsidRPr="00C5143E" w:rsidRDefault="00BD1DDC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BD1DDC" w:rsidRPr="003C74E5" w:rsidRDefault="00BD1DDC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4B0C31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BD1DDC" w:rsidRPr="002645CE" w:rsidRDefault="00BD1DDC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</w:t>
                      </w:r>
                      <w:r>
                        <w:rPr>
                          <w:rFonts w:ascii="Arial" w:hAnsi="Arial" w:cs="Arial"/>
                        </w:rPr>
                        <w:t>РЛМ.468389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BD1DDC" w:rsidRPr="00140824" w:rsidRDefault="00BD1DDC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BC49A2" w:rsidRDefault="00BD1DDC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BD1DDC" w:rsidRPr="004B0C31" w:rsidRDefault="00BD1DDC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BD1DDC" w:rsidRPr="004B0C31" w:rsidRDefault="00BD1DDC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BD1DDC" w:rsidRPr="00BC49A2" w:rsidRDefault="00BD1DD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BD1DDC" w:rsidRPr="00E54BFB" w:rsidRDefault="00BD1DDC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D27CF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89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 w:rsidR="002645C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811B2B" w:rsidRDefault="00BD1DDC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2B36BD" w:rsidRDefault="00BD1DDC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E54BFB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1DDC" w:rsidRPr="00FB4F7A" w:rsidRDefault="00BD1DDC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BD1DDC" w:rsidRPr="00E54BFB" w:rsidRDefault="00BD1DDC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BD1DDC" w:rsidRPr="00E54BFB" w:rsidRDefault="00BD1DDC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7D27CF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BD1DDC" w:rsidRPr="00E54BFB" w:rsidRDefault="00BD1DDC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89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 w:rsidR="002645CE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BD1DDC" w:rsidRPr="00811B2B" w:rsidRDefault="00BD1DDC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BD1DDC" w:rsidRPr="002B36BD" w:rsidRDefault="00BD1DDC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BD1DDC" w:rsidRPr="00E54BFB" w:rsidRDefault="00BD1DDC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E54BFB" w:rsidRDefault="00BD1DDC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BD1DDC" w:rsidRPr="00FB4F7A" w:rsidRDefault="00BD1DDC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BD1DDC" w:rsidRPr="00E54BFB" w:rsidRDefault="00BD1DDC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BD1DDC" w:rsidRPr="00E54BFB" w:rsidRDefault="00BD1DDC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BD1DDC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D6FE6AD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90300B1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BD1DDC" w:rsidRPr="000E546B" w:rsidRDefault="00BD1DDC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BD1DDC" w:rsidRPr="000E546B" w:rsidRDefault="00BD1DDC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BD1DDC" w:rsidRPr="000E546B" w:rsidRDefault="00BD1DDC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F88CFB1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BD1DDC" w:rsidRDefault="00BD1DDC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849C6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AFD6C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26436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AA544F" w:rsidRDefault="00BD1DDC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BD1DDC" w:rsidRPr="00AA544F" w:rsidRDefault="00BD1DDC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D1DDC" w:rsidRDefault="00BD1D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D1DDC" w:rsidRPr="00140824" w:rsidRDefault="00BD1DDC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BD1DDC" w:rsidRPr="00140824" w:rsidRDefault="00BD1DDC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AE568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3C0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4BC1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45CE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C02"/>
    <w:rsid w:val="00312EDC"/>
    <w:rsid w:val="003138EE"/>
    <w:rsid w:val="00313AB1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1755"/>
    <w:rsid w:val="003329B0"/>
    <w:rsid w:val="0033379B"/>
    <w:rsid w:val="00333CD2"/>
    <w:rsid w:val="003366A5"/>
    <w:rsid w:val="00340F48"/>
    <w:rsid w:val="00343486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F66"/>
    <w:rsid w:val="003B3FD0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26F3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05C5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337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911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060E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27CF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C6DCF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B66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5FB9"/>
    <w:rsid w:val="009477E9"/>
    <w:rsid w:val="009514E4"/>
    <w:rsid w:val="00952746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3D45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5DEE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75F"/>
    <w:rsid w:val="00B05639"/>
    <w:rsid w:val="00B0716A"/>
    <w:rsid w:val="00B110A1"/>
    <w:rsid w:val="00B1275C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DDC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73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59C9"/>
    <w:rsid w:val="00D93658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46EE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E67"/>
    <w:rsid w:val="00EA2F8B"/>
    <w:rsid w:val="00EA3684"/>
    <w:rsid w:val="00EA3DEB"/>
    <w:rsid w:val="00EA472B"/>
    <w:rsid w:val="00EA4A59"/>
    <w:rsid w:val="00EA7FE6"/>
    <w:rsid w:val="00EB0A38"/>
    <w:rsid w:val="00EB1E6F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AE7"/>
    <w:rsid w:val="00F17B23"/>
    <w:rsid w:val="00F21004"/>
    <w:rsid w:val="00F2188D"/>
    <w:rsid w:val="00F21BAB"/>
    <w:rsid w:val="00F22D50"/>
    <w:rsid w:val="00F233BA"/>
    <w:rsid w:val="00F3067A"/>
    <w:rsid w:val="00F334A6"/>
    <w:rsid w:val="00F354A2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381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14C22-FC72-4DA1-84C4-6CA19489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2726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256</cp:revision>
  <cp:lastPrinted>2019-10-23T14:01:00Z</cp:lastPrinted>
  <dcterms:created xsi:type="dcterms:W3CDTF">2018-09-18T14:40:00Z</dcterms:created>
  <dcterms:modified xsi:type="dcterms:W3CDTF">2020-07-09T12:33:00Z</dcterms:modified>
</cp:coreProperties>
</file>