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0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2"/>
        <w:gridCol w:w="1212"/>
        <w:gridCol w:w="6612"/>
        <w:gridCol w:w="588"/>
        <w:gridCol w:w="1638"/>
      </w:tblGrid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45D86" w:rsidRPr="007A701F" w:rsidRDefault="00D45D86" w:rsidP="00842462">
            <w:pPr>
              <w:pStyle w:val="a8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45D86" w:rsidRPr="007A701F" w:rsidRDefault="00D45D86" w:rsidP="00981AE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45D86" w:rsidRPr="007A701F" w:rsidRDefault="00D45D86" w:rsidP="00981AE2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45D86" w:rsidRPr="007A701F" w:rsidRDefault="00D45D86" w:rsidP="00981AE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45D86" w:rsidRPr="007A701F" w:rsidRDefault="00D45D86" w:rsidP="00981AE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45D86" w:rsidRPr="007A701F" w:rsidRDefault="00D45D86" w:rsidP="00842462">
            <w:pPr>
              <w:pStyle w:val="a8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45D86" w:rsidRPr="007A701F" w:rsidRDefault="00D45D86" w:rsidP="00981AE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A1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45D86" w:rsidRPr="007A701F" w:rsidRDefault="00D45D86" w:rsidP="003635F7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Модуль питания SCW0</w:t>
            </w:r>
            <w:r w:rsidR="003635F7" w:rsidRPr="007A701F">
              <w:rPr>
                <w:rFonts w:ascii="Arial" w:hAnsi="Arial" w:cs="Arial"/>
              </w:rPr>
              <w:t>8</w:t>
            </w:r>
            <w:r w:rsidRPr="007A701F">
              <w:rPr>
                <w:rFonts w:ascii="Arial" w:hAnsi="Arial" w:cs="Arial"/>
              </w:rPr>
              <w:t>C-05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45D86" w:rsidRPr="007A701F" w:rsidRDefault="00D45D86" w:rsidP="00981AE2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45D86" w:rsidRPr="007A701F" w:rsidRDefault="00D45D86" w:rsidP="003635F7">
            <w:pPr>
              <w:ind w:left="-107" w:right="-81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A701F">
              <w:rPr>
                <w:rFonts w:ascii="Arial" w:hAnsi="Arial" w:cs="Arial"/>
                <w:sz w:val="16"/>
                <w:szCs w:val="16"/>
                <w:lang w:val="en-US"/>
              </w:rPr>
              <w:t>MEAN</w:t>
            </w:r>
            <w:r w:rsidR="003635F7" w:rsidRPr="007A701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A701F">
              <w:rPr>
                <w:rFonts w:ascii="Arial" w:hAnsi="Arial" w:cs="Arial"/>
                <w:sz w:val="16"/>
                <w:szCs w:val="16"/>
                <w:lang w:val="en-US"/>
              </w:rPr>
              <w:t>WELL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635F7" w:rsidRPr="007A701F" w:rsidRDefault="003635F7" w:rsidP="003635F7">
            <w:pPr>
              <w:pStyle w:val="a8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  <w:lang w:val="en-US"/>
              </w:rPr>
              <w:t>A</w:t>
            </w:r>
            <w:r w:rsidRPr="007A701F">
              <w:rPr>
                <w:rFonts w:ascii="Arial" w:hAnsi="Arial" w:cs="Arial"/>
              </w:rPr>
              <w:t>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635F7" w:rsidRPr="007A701F" w:rsidRDefault="003635F7" w:rsidP="00E239E6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 xml:space="preserve">Модуль питания </w:t>
            </w:r>
            <w:r w:rsidR="007B6641" w:rsidRPr="007A701F">
              <w:rPr>
                <w:rFonts w:ascii="Arial" w:hAnsi="Arial" w:cs="Arial"/>
              </w:rPr>
              <w:t>SCW08C-12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ind w:left="-107" w:right="-81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A701F">
              <w:rPr>
                <w:rFonts w:ascii="Arial" w:hAnsi="Arial" w:cs="Arial"/>
                <w:sz w:val="16"/>
                <w:szCs w:val="16"/>
                <w:lang w:val="en-US"/>
              </w:rPr>
              <w:t>MEAN</w:t>
            </w:r>
            <w:r w:rsidRPr="007A701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A701F">
              <w:rPr>
                <w:rFonts w:ascii="Arial" w:hAnsi="Arial" w:cs="Arial"/>
                <w:sz w:val="16"/>
                <w:szCs w:val="16"/>
                <w:lang w:val="en-US"/>
              </w:rPr>
              <w:t>WELL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635F7" w:rsidRPr="007A701F" w:rsidRDefault="003635F7" w:rsidP="003635F7">
            <w:pPr>
              <w:pStyle w:val="a8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635F7" w:rsidRPr="007A701F" w:rsidRDefault="003635F7" w:rsidP="003635F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E4413" w:rsidRPr="007A701F" w:rsidRDefault="003635F7" w:rsidP="00F536E4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Конденсаторы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E4413" w:rsidRPr="007A701F" w:rsidRDefault="00DE4413" w:rsidP="003635F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E4413" w:rsidRPr="007A701F" w:rsidRDefault="00DE4413" w:rsidP="003635F7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E4413" w:rsidRPr="007A701F" w:rsidRDefault="00DE4413" w:rsidP="00363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E4413" w:rsidRPr="007A701F" w:rsidRDefault="00DE4413" w:rsidP="00363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E4413" w:rsidRPr="007A701F" w:rsidRDefault="00DE4413" w:rsidP="003635F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E0EDD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E0EDD" w:rsidRPr="007A701F" w:rsidRDefault="00FE0EDD" w:rsidP="003635F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E0EDD" w:rsidRPr="00FE0EDD" w:rsidRDefault="00FE0EDD" w:rsidP="003635F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E0EDD" w:rsidRPr="007A701F" w:rsidRDefault="00FE0EDD" w:rsidP="00FE0EDD">
            <w:pPr>
              <w:rPr>
                <w:rFonts w:ascii="Arial" w:hAnsi="Arial" w:cs="Arial"/>
              </w:rPr>
            </w:pPr>
            <w:r w:rsidRPr="00FE0EDD">
              <w:rPr>
                <w:rFonts w:ascii="Arial" w:hAnsi="Arial" w:cs="Arial"/>
              </w:rPr>
              <w:t>0603-0,1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E0EDD" w:rsidRPr="00FE0EDD" w:rsidRDefault="00FE0EDD" w:rsidP="003635F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E0EDD" w:rsidRPr="007A701F" w:rsidRDefault="00FE0EDD" w:rsidP="00FE0ED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FE0EDD" w:rsidRPr="007A701F" w:rsidRDefault="00FE0EDD" w:rsidP="00FE0ED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E0EDD">
              <w:rPr>
                <w:rFonts w:ascii="Arial" w:hAnsi="Arial" w:cs="Arial"/>
                <w:sz w:val="12"/>
                <w:szCs w:val="12"/>
              </w:rPr>
              <w:t>CC0603KPX7R9BB104</w:t>
            </w:r>
          </w:p>
        </w:tc>
      </w:tr>
      <w:tr w:rsidR="00FE0EDD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E0EDD" w:rsidRPr="007A701F" w:rsidRDefault="00FE0EDD" w:rsidP="003635F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E0EDD" w:rsidRDefault="00FE0EDD" w:rsidP="003635F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C2, C3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E0EDD" w:rsidRPr="00FE0EDD" w:rsidRDefault="00FE0EDD" w:rsidP="00FE0EDD">
            <w:pPr>
              <w:rPr>
                <w:rFonts w:ascii="Arial" w:hAnsi="Arial" w:cs="Arial"/>
              </w:rPr>
            </w:pPr>
            <w:r w:rsidRPr="00FE0EDD">
              <w:rPr>
                <w:rFonts w:ascii="Arial" w:hAnsi="Arial" w:cs="Arial"/>
              </w:rPr>
              <w:t>0603-1 мкФ±10%-50В-X5R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E0EDD" w:rsidRDefault="00FE0EDD" w:rsidP="003635F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E0EDD" w:rsidRPr="007A701F" w:rsidRDefault="00FE0EDD" w:rsidP="00FE0ED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FE0EDD" w:rsidRPr="007A701F" w:rsidRDefault="00FE0EDD" w:rsidP="00FE0ED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FE0EDD">
              <w:rPr>
                <w:rFonts w:ascii="Arial" w:hAnsi="Arial" w:cs="Arial"/>
                <w:sz w:val="12"/>
                <w:szCs w:val="12"/>
                <w:lang w:val="en-US"/>
              </w:rPr>
              <w:t>CC0603KPX7R9BB104</w:t>
            </w:r>
          </w:p>
        </w:tc>
      </w:tr>
      <w:tr w:rsidR="00FE0EDD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E0EDD" w:rsidRPr="007A701F" w:rsidRDefault="00FE0EDD" w:rsidP="00FE0ED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E0EDD" w:rsidRDefault="00FE0EDD" w:rsidP="00FE0ED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C4-C10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E0EDD" w:rsidRPr="007A701F" w:rsidRDefault="00FE0EDD" w:rsidP="00FE0EDD">
            <w:pPr>
              <w:rPr>
                <w:rFonts w:ascii="Arial" w:hAnsi="Arial" w:cs="Arial"/>
              </w:rPr>
            </w:pPr>
            <w:r w:rsidRPr="00FE0EDD">
              <w:rPr>
                <w:rFonts w:ascii="Arial" w:hAnsi="Arial" w:cs="Arial"/>
              </w:rPr>
              <w:t>0603-0,1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E0EDD" w:rsidRPr="00FE0EDD" w:rsidRDefault="00FE0EDD" w:rsidP="00FE0ED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E0EDD" w:rsidRPr="007A701F" w:rsidRDefault="00FE0EDD" w:rsidP="00FE0ED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FE0EDD" w:rsidRPr="007A701F" w:rsidRDefault="00FE0EDD" w:rsidP="00FE0ED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E0EDD">
              <w:rPr>
                <w:rFonts w:ascii="Arial" w:hAnsi="Arial" w:cs="Arial"/>
                <w:sz w:val="12"/>
                <w:szCs w:val="12"/>
              </w:rPr>
              <w:t>CC0603KPX7R9BB104</w:t>
            </w:r>
          </w:p>
        </w:tc>
      </w:tr>
      <w:tr w:rsidR="00FE0EDD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E0EDD" w:rsidRPr="007A701F" w:rsidRDefault="00FE0EDD" w:rsidP="00FE0ED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E0EDD" w:rsidRDefault="007853F1" w:rsidP="00FE0ED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E0EDD" w:rsidRPr="00FE0EDD" w:rsidRDefault="007853F1" w:rsidP="00FE0EDD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0805-0,1 мкФ±10%-100В-X7R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E0EDD" w:rsidRDefault="007853F1" w:rsidP="00FE0ED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853F1" w:rsidRPr="007A701F" w:rsidRDefault="007853F1" w:rsidP="007853F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FE0EDD" w:rsidRPr="007A701F" w:rsidRDefault="007853F1" w:rsidP="00FE0ED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853F1">
              <w:rPr>
                <w:rFonts w:ascii="Arial" w:hAnsi="Arial" w:cs="Arial"/>
                <w:sz w:val="12"/>
                <w:szCs w:val="12"/>
                <w:lang w:val="en-US"/>
              </w:rPr>
              <w:t>CC0805KKX7R0BB104</w:t>
            </w:r>
          </w:p>
        </w:tc>
      </w:tr>
      <w:tr w:rsidR="00DC0082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C0082" w:rsidRPr="007A701F" w:rsidRDefault="00DC0082" w:rsidP="00DC008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C0082" w:rsidRDefault="00DC0082" w:rsidP="00DC008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C0082" w:rsidRPr="007853F1" w:rsidRDefault="00DC0082" w:rsidP="00DC0082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0603-10,0 мкФ±20%-6,3В-X5R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C0082" w:rsidRDefault="00DC0082" w:rsidP="00DC00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C0082" w:rsidRPr="007A701F" w:rsidRDefault="00DC0082" w:rsidP="00DC008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DC0082" w:rsidRPr="007A701F" w:rsidRDefault="00DC0082" w:rsidP="00DC008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853F1">
              <w:rPr>
                <w:rFonts w:ascii="Arial" w:hAnsi="Arial" w:cs="Arial"/>
                <w:sz w:val="12"/>
                <w:szCs w:val="12"/>
                <w:lang w:val="en-US"/>
              </w:rPr>
              <w:t>CC0603MRX5R5BB106</w:t>
            </w:r>
          </w:p>
        </w:tc>
      </w:tr>
      <w:tr w:rsidR="00DC0082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C0082" w:rsidRPr="007A701F" w:rsidRDefault="00DC0082" w:rsidP="00DC008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C0082" w:rsidRDefault="00DC0082" w:rsidP="00DC008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C0082" w:rsidRPr="007853F1" w:rsidRDefault="00DC0082" w:rsidP="00DC0082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0603-0,01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C0082" w:rsidRDefault="00DC0082" w:rsidP="00DC00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C0082" w:rsidRPr="007A701F" w:rsidRDefault="00DC0082" w:rsidP="00DC008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DC0082" w:rsidRPr="007A701F" w:rsidRDefault="00DC0082" w:rsidP="00DC008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853F1">
              <w:rPr>
                <w:rFonts w:ascii="Arial" w:hAnsi="Arial" w:cs="Arial"/>
                <w:sz w:val="12"/>
                <w:szCs w:val="12"/>
                <w:lang w:val="en-US"/>
              </w:rPr>
              <w:t>CC0603KPX7R9BB103</w:t>
            </w:r>
          </w:p>
        </w:tc>
      </w:tr>
      <w:tr w:rsidR="00DC0082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C0082" w:rsidRPr="007A701F" w:rsidRDefault="00DC0082" w:rsidP="00DC008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C0082" w:rsidRDefault="00DC0082" w:rsidP="00DC008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C0082" w:rsidRPr="007853F1" w:rsidRDefault="00DC0082" w:rsidP="00DC0082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0603-0,1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C0082" w:rsidRDefault="00DC0082" w:rsidP="00DC00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C0082" w:rsidRPr="007A701F" w:rsidRDefault="00DC0082" w:rsidP="00DC008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DC0082" w:rsidRPr="007A701F" w:rsidRDefault="00DC0082" w:rsidP="00DC008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853F1">
              <w:rPr>
                <w:rFonts w:ascii="Arial" w:hAnsi="Arial" w:cs="Arial"/>
                <w:sz w:val="12"/>
                <w:szCs w:val="12"/>
                <w:lang w:val="en-US"/>
              </w:rPr>
              <w:t>CC0603KPX7R9BB104</w:t>
            </w:r>
          </w:p>
        </w:tc>
      </w:tr>
      <w:tr w:rsidR="00DC0082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C0082" w:rsidRPr="007A701F" w:rsidRDefault="00DC0082" w:rsidP="00DC008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C0082" w:rsidRDefault="00DC0082" w:rsidP="00DC008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C0082" w:rsidRPr="007853F1" w:rsidRDefault="00DC0082" w:rsidP="00DC0082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0603-0,01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C0082" w:rsidRDefault="00DC0082" w:rsidP="00DC00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C0082" w:rsidRPr="007A701F" w:rsidRDefault="00DC0082" w:rsidP="00DC008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DC0082" w:rsidRPr="007A701F" w:rsidRDefault="00DC0082" w:rsidP="00DC008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853F1">
              <w:rPr>
                <w:rFonts w:ascii="Arial" w:hAnsi="Arial" w:cs="Arial"/>
                <w:sz w:val="12"/>
                <w:szCs w:val="12"/>
                <w:lang w:val="en-US"/>
              </w:rPr>
              <w:t>CC0603KPX7R9BB103</w:t>
            </w:r>
          </w:p>
        </w:tc>
      </w:tr>
      <w:tr w:rsidR="00DC0082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C0082" w:rsidRPr="007A701F" w:rsidRDefault="00DC0082" w:rsidP="00DC008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C0082" w:rsidRDefault="00DC0082" w:rsidP="00DC008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C0082" w:rsidRPr="007853F1" w:rsidRDefault="00DC0082" w:rsidP="00DC0082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0603-0,1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C0082" w:rsidRDefault="00DC0082" w:rsidP="00DC00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C0082" w:rsidRPr="007A701F" w:rsidRDefault="00DC0082" w:rsidP="00DC008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DC0082" w:rsidRPr="007A701F" w:rsidRDefault="00DC0082" w:rsidP="00DC008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853F1">
              <w:rPr>
                <w:rFonts w:ascii="Arial" w:hAnsi="Arial" w:cs="Arial"/>
                <w:sz w:val="12"/>
                <w:szCs w:val="12"/>
                <w:lang w:val="en-US"/>
              </w:rPr>
              <w:t>CC0603KPX7R9BB104</w:t>
            </w:r>
          </w:p>
        </w:tc>
      </w:tr>
      <w:tr w:rsidR="00DC0082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C0082" w:rsidRPr="007A701F" w:rsidRDefault="00DC0082" w:rsidP="00DC008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C0082" w:rsidRPr="001E3F44" w:rsidRDefault="00DC0082" w:rsidP="00DC008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C0082" w:rsidRPr="007A701F" w:rsidRDefault="00DC0082" w:rsidP="00DC0082">
            <w:pPr>
              <w:rPr>
                <w:rFonts w:ascii="Arial" w:hAnsi="Arial" w:cs="Arial"/>
              </w:rPr>
            </w:pPr>
            <w:r w:rsidRPr="001E3F44">
              <w:rPr>
                <w:rFonts w:ascii="Arial" w:hAnsi="Arial" w:cs="Arial"/>
              </w:rPr>
              <w:t>0603-4700 пФ±10%-50В-X7R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C0082" w:rsidRPr="001E3F44" w:rsidRDefault="00DC0082" w:rsidP="00DC00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C0082" w:rsidRPr="007A701F" w:rsidRDefault="00DC0082" w:rsidP="00DC008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DC0082" w:rsidRPr="007A701F" w:rsidRDefault="00DC0082" w:rsidP="00DC008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1E3F44">
              <w:rPr>
                <w:rFonts w:ascii="Arial" w:hAnsi="Arial" w:cs="Arial"/>
                <w:sz w:val="12"/>
                <w:szCs w:val="12"/>
                <w:lang w:val="en-US"/>
              </w:rPr>
              <w:t>CC0603KPX7R9BB472</w:t>
            </w:r>
          </w:p>
        </w:tc>
      </w:tr>
      <w:tr w:rsidR="00DC0082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C0082" w:rsidRPr="007A701F" w:rsidRDefault="00DC0082" w:rsidP="00DC008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C0082" w:rsidRPr="007A701F" w:rsidRDefault="00DC0082" w:rsidP="00DC008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C0082" w:rsidRPr="00FE0EDD" w:rsidRDefault="00DC0082" w:rsidP="00DC0082">
            <w:pPr>
              <w:rPr>
                <w:rFonts w:ascii="Arial" w:hAnsi="Arial" w:cs="Arial"/>
              </w:rPr>
            </w:pPr>
            <w:r w:rsidRPr="00FE0EDD">
              <w:rPr>
                <w:rFonts w:ascii="Arial" w:hAnsi="Arial" w:cs="Arial"/>
              </w:rPr>
              <w:t>0603-1 мкФ±10%-50В-X5R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C0082" w:rsidRDefault="00DC0082" w:rsidP="00DC00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C0082" w:rsidRPr="007A701F" w:rsidRDefault="00DC0082" w:rsidP="00DC008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DC0082" w:rsidRPr="007A701F" w:rsidRDefault="00DC0082" w:rsidP="00DC008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FE0EDD">
              <w:rPr>
                <w:rFonts w:ascii="Arial" w:hAnsi="Arial" w:cs="Arial"/>
                <w:sz w:val="12"/>
                <w:szCs w:val="12"/>
                <w:lang w:val="en-US"/>
              </w:rPr>
              <w:t>CC0603KPX7R9BB104</w:t>
            </w:r>
          </w:p>
        </w:tc>
      </w:tr>
      <w:tr w:rsidR="00DC0082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C0082" w:rsidRPr="007A701F" w:rsidRDefault="00DC0082" w:rsidP="00DC008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C0082" w:rsidRPr="001E3F44" w:rsidRDefault="00DC0082" w:rsidP="00DC008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C0082" w:rsidRPr="007853F1" w:rsidRDefault="00DC0082" w:rsidP="00DC0082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0603-10,0 мкФ±20%-6,3В-X5R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C0082" w:rsidRDefault="00DC0082" w:rsidP="00DC00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C0082" w:rsidRPr="007A701F" w:rsidRDefault="00DC0082" w:rsidP="00DC008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DC0082" w:rsidRPr="007A701F" w:rsidRDefault="00DC0082" w:rsidP="00DC008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853F1">
              <w:rPr>
                <w:rFonts w:ascii="Arial" w:hAnsi="Arial" w:cs="Arial"/>
                <w:sz w:val="12"/>
                <w:szCs w:val="12"/>
                <w:lang w:val="en-US"/>
              </w:rPr>
              <w:t>CC0603MRX5R5BB106</w:t>
            </w:r>
          </w:p>
        </w:tc>
      </w:tr>
      <w:tr w:rsidR="00DC0082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C0082" w:rsidRPr="007A701F" w:rsidRDefault="00DC0082" w:rsidP="00DC008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C0082" w:rsidRPr="007A701F" w:rsidRDefault="00DC0082" w:rsidP="00DC008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C0082" w:rsidRPr="007A701F" w:rsidRDefault="00DC0082" w:rsidP="00DC0082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1</w:t>
            </w:r>
            <w:r w:rsidRPr="007A701F">
              <w:rPr>
                <w:rFonts w:ascii="Arial" w:hAnsi="Arial" w:cs="Arial"/>
                <w:lang w:val="en-US"/>
              </w:rPr>
              <w:t>0</w:t>
            </w:r>
            <w:r w:rsidRPr="007A701F">
              <w:rPr>
                <w:rFonts w:ascii="Arial" w:hAnsi="Arial" w:cs="Arial"/>
              </w:rPr>
              <w:t xml:space="preserve"> мкФ±</w:t>
            </w:r>
            <w:r w:rsidRPr="007A701F">
              <w:rPr>
                <w:rFonts w:ascii="Arial" w:hAnsi="Arial" w:cs="Arial"/>
                <w:lang w:val="en-US"/>
              </w:rPr>
              <w:t>1</w:t>
            </w:r>
            <w:r w:rsidRPr="007A701F">
              <w:rPr>
                <w:rFonts w:ascii="Arial" w:hAnsi="Arial" w:cs="Arial"/>
              </w:rPr>
              <w:t>0%-</w:t>
            </w:r>
            <w:r w:rsidRPr="007A701F">
              <w:rPr>
                <w:rFonts w:ascii="Arial" w:hAnsi="Arial" w:cs="Arial"/>
                <w:lang w:val="en-US"/>
              </w:rPr>
              <w:t>6,3</w:t>
            </w:r>
            <w:r w:rsidRPr="007A701F">
              <w:rPr>
                <w:rFonts w:ascii="Arial" w:hAnsi="Arial" w:cs="Arial"/>
              </w:rPr>
              <w:t>В, тип A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C0082" w:rsidRPr="007A701F" w:rsidRDefault="00DC0082" w:rsidP="00DC00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C0082" w:rsidRPr="007A701F" w:rsidRDefault="00DC0082" w:rsidP="00DC008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AVX</w:t>
            </w:r>
          </w:p>
          <w:p w:rsidR="00DC0082" w:rsidRPr="007A701F" w:rsidRDefault="00DC0082" w:rsidP="00DC008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TAJA106K006RNJ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1E3F44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853F1" w:rsidRDefault="004268F0" w:rsidP="004268F0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0603-0,1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853F1">
              <w:rPr>
                <w:rFonts w:ascii="Arial" w:hAnsi="Arial" w:cs="Arial"/>
                <w:sz w:val="12"/>
                <w:szCs w:val="12"/>
                <w:lang w:val="en-US"/>
              </w:rPr>
              <w:t>CC0603KPX7R9BB104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1E3F44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C22, C23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  <w:r w:rsidRPr="001E3F44">
              <w:rPr>
                <w:rFonts w:ascii="Arial" w:hAnsi="Arial" w:cs="Arial"/>
              </w:rPr>
              <w:t>0603-100 пФ±10%-50В-X7R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F536E4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E3F44">
              <w:rPr>
                <w:rFonts w:ascii="Arial" w:hAnsi="Arial" w:cs="Arial"/>
                <w:sz w:val="12"/>
                <w:szCs w:val="12"/>
              </w:rPr>
              <w:t>CC0603KPX7R9BB101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C24-C32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853F1" w:rsidRDefault="004268F0" w:rsidP="004268F0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0603-0,1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853F1">
              <w:rPr>
                <w:rFonts w:ascii="Arial" w:hAnsi="Arial" w:cs="Arial"/>
                <w:sz w:val="12"/>
                <w:szCs w:val="12"/>
                <w:lang w:val="en-US"/>
              </w:rPr>
              <w:t>CC0603KPX7R9BB104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1E3F44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1E3F44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1E3F44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C33, C34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  <w:r w:rsidRPr="001E3F44">
              <w:rPr>
                <w:rFonts w:ascii="Arial" w:hAnsi="Arial" w:cs="Arial"/>
              </w:rPr>
              <w:t>0603-2,2 мкФ±10%-50В-X5R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F536E4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E3F44">
              <w:rPr>
                <w:rFonts w:ascii="Arial" w:hAnsi="Arial" w:cs="Arial"/>
                <w:sz w:val="12"/>
                <w:szCs w:val="12"/>
              </w:rPr>
              <w:t>CC0603KRX5R5BB225</w:t>
            </w:r>
          </w:p>
        </w:tc>
      </w:tr>
      <w:tr w:rsidR="004268F0" w:rsidRPr="007A701F" w:rsidTr="0072382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72382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C35-C37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853F1" w:rsidRDefault="004268F0" w:rsidP="00723827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0603-0,1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Default="004268F0" w:rsidP="0072382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72382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72382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853F1">
              <w:rPr>
                <w:rFonts w:ascii="Arial" w:hAnsi="Arial" w:cs="Arial"/>
                <w:sz w:val="12"/>
                <w:szCs w:val="12"/>
                <w:lang w:val="en-US"/>
              </w:rPr>
              <w:t>CC0603KPX7R9BB104</w:t>
            </w:r>
          </w:p>
        </w:tc>
      </w:tr>
      <w:tr w:rsidR="004268F0" w:rsidRPr="007A701F" w:rsidTr="0072382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C38-C40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853F1" w:rsidRDefault="004268F0" w:rsidP="004268F0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0603-10,0 мкФ±20%-6,3В-X5R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853F1">
              <w:rPr>
                <w:rFonts w:ascii="Arial" w:hAnsi="Arial" w:cs="Arial"/>
                <w:sz w:val="12"/>
                <w:szCs w:val="12"/>
                <w:lang w:val="en-US"/>
              </w:rPr>
              <w:t>CC0603MRX5R5BB106</w:t>
            </w:r>
          </w:p>
        </w:tc>
      </w:tr>
      <w:tr w:rsidR="004268F0" w:rsidRPr="007A701F" w:rsidTr="0072382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177813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C41, C42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853F1" w:rsidRDefault="004268F0" w:rsidP="004268F0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0603-0,1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853F1">
              <w:rPr>
                <w:rFonts w:ascii="Arial" w:hAnsi="Arial" w:cs="Arial"/>
                <w:sz w:val="12"/>
                <w:szCs w:val="12"/>
                <w:lang w:val="en-US"/>
              </w:rPr>
              <w:t>CC0603KPX7R9BB104</w:t>
            </w:r>
          </w:p>
        </w:tc>
      </w:tr>
      <w:tr w:rsidR="004268F0" w:rsidRPr="007A701F" w:rsidTr="0072382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853F1" w:rsidRDefault="004268F0" w:rsidP="004268F0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0603-10,0 мкФ±20%-6,3В-X5R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853F1">
              <w:rPr>
                <w:rFonts w:ascii="Arial" w:hAnsi="Arial" w:cs="Arial"/>
                <w:sz w:val="12"/>
                <w:szCs w:val="12"/>
                <w:lang w:val="en-US"/>
              </w:rPr>
              <w:t>CC0603MRX5R5BB106</w:t>
            </w:r>
          </w:p>
        </w:tc>
      </w:tr>
      <w:tr w:rsidR="004268F0" w:rsidRPr="007A701F" w:rsidTr="0072382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853F1" w:rsidRDefault="004268F0" w:rsidP="004268F0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0603-0,1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853F1">
              <w:rPr>
                <w:rFonts w:ascii="Arial" w:hAnsi="Arial" w:cs="Arial"/>
                <w:sz w:val="12"/>
                <w:szCs w:val="12"/>
                <w:lang w:val="en-US"/>
              </w:rPr>
              <w:t>CC0603KPX7R9BB104</w:t>
            </w:r>
          </w:p>
        </w:tc>
      </w:tr>
      <w:tr w:rsidR="004268F0" w:rsidRPr="007A701F" w:rsidTr="0072382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853F1" w:rsidRDefault="004268F0" w:rsidP="004268F0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0603-10,0 мкФ±20%-6,3В-X5R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853F1">
              <w:rPr>
                <w:rFonts w:ascii="Arial" w:hAnsi="Arial" w:cs="Arial"/>
                <w:sz w:val="12"/>
                <w:szCs w:val="12"/>
                <w:lang w:val="en-US"/>
              </w:rPr>
              <w:t>CC0603MRX5R5BB106</w:t>
            </w:r>
          </w:p>
        </w:tc>
      </w:tr>
      <w:tr w:rsidR="004268F0" w:rsidRPr="007A701F" w:rsidTr="0072382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853F1" w:rsidRDefault="004268F0" w:rsidP="004268F0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0603-0,1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853F1">
              <w:rPr>
                <w:rFonts w:ascii="Arial" w:hAnsi="Arial" w:cs="Arial"/>
                <w:sz w:val="12"/>
                <w:szCs w:val="12"/>
                <w:lang w:val="en-US"/>
              </w:rPr>
              <w:t>CC0603KPX7R9BB104</w:t>
            </w:r>
          </w:p>
        </w:tc>
      </w:tr>
      <w:tr w:rsidR="004268F0" w:rsidRPr="007A701F" w:rsidTr="0072382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853F1" w:rsidRDefault="004268F0" w:rsidP="004268F0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0603-10,0 мкФ±20%-6,3В-X5R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853F1">
              <w:rPr>
                <w:rFonts w:ascii="Arial" w:hAnsi="Arial" w:cs="Arial"/>
                <w:sz w:val="12"/>
                <w:szCs w:val="12"/>
                <w:lang w:val="en-US"/>
              </w:rPr>
              <w:t>CC0603MRX5R5BB106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C48, C49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853F1" w:rsidRDefault="004268F0" w:rsidP="004268F0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0603-0,1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853F1">
              <w:rPr>
                <w:rFonts w:ascii="Arial" w:hAnsi="Arial" w:cs="Arial"/>
                <w:sz w:val="12"/>
                <w:szCs w:val="12"/>
                <w:lang w:val="en-US"/>
              </w:rPr>
              <w:t>CC0603KPX7R9BB104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C50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853F1" w:rsidRDefault="004268F0" w:rsidP="004268F0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0603-10,0 мкФ±20%-6,3В-X5R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853F1">
              <w:rPr>
                <w:rFonts w:ascii="Arial" w:hAnsi="Arial" w:cs="Arial"/>
                <w:sz w:val="12"/>
                <w:szCs w:val="12"/>
                <w:lang w:val="en-US"/>
              </w:rPr>
              <w:t>CC0603MRX5R5BB106</w:t>
            </w:r>
          </w:p>
        </w:tc>
      </w:tr>
      <w:tr w:rsidR="004268F0" w:rsidRPr="007A701F" w:rsidTr="0072382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72382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C51, C52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723827">
            <w:pPr>
              <w:rPr>
                <w:rFonts w:ascii="Arial" w:hAnsi="Arial" w:cs="Arial"/>
                <w:lang w:val="en-US"/>
              </w:rPr>
            </w:pPr>
            <w:r w:rsidRPr="00EB4B70">
              <w:rPr>
                <w:rFonts w:ascii="Arial" w:hAnsi="Arial" w:cs="Arial"/>
                <w:lang w:val="en-US"/>
              </w:rPr>
              <w:t>0603-6,2 пФ±0,25пФ-50В-NP0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72382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72382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723827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EB4B70">
              <w:rPr>
                <w:rFonts w:ascii="Arial" w:hAnsi="Arial" w:cs="Arial"/>
                <w:sz w:val="12"/>
                <w:szCs w:val="12"/>
                <w:lang w:val="en-US"/>
              </w:rPr>
              <w:t>CC0603CRNPO9BN6R2</w:t>
            </w:r>
          </w:p>
        </w:tc>
      </w:tr>
      <w:tr w:rsidR="004268F0" w:rsidRPr="007A701F" w:rsidTr="0072382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72382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C53-C79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853F1" w:rsidRDefault="004268F0" w:rsidP="00723827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0603-0,1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Default="004268F0" w:rsidP="0072382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27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72382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72382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853F1">
              <w:rPr>
                <w:rFonts w:ascii="Arial" w:hAnsi="Arial" w:cs="Arial"/>
                <w:sz w:val="12"/>
                <w:szCs w:val="12"/>
                <w:lang w:val="en-US"/>
              </w:rPr>
              <w:t>CC0603KPX7R9BB104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C80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FE0EDD" w:rsidRDefault="004268F0" w:rsidP="004268F0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22 мкФ±20%-100В, 10x10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853F1">
              <w:rPr>
                <w:rFonts w:ascii="Arial" w:hAnsi="Arial" w:cs="Arial"/>
                <w:sz w:val="12"/>
                <w:szCs w:val="12"/>
                <w:lang w:val="en-US"/>
              </w:rPr>
              <w:t>CA100M0022REG-1010</w:t>
            </w:r>
          </w:p>
        </w:tc>
      </w:tr>
      <w:tr w:rsidR="004268F0" w:rsidRPr="007A701F" w:rsidTr="0072382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72382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Default="004268F0" w:rsidP="0072382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C81-C86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FE0EDD" w:rsidRDefault="004268F0" w:rsidP="00723827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0805-0,1 мкФ±10%-100В-X7R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Default="004268F0" w:rsidP="0072382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72382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72382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853F1">
              <w:rPr>
                <w:rFonts w:ascii="Arial" w:hAnsi="Arial" w:cs="Arial"/>
                <w:sz w:val="12"/>
                <w:szCs w:val="12"/>
                <w:lang w:val="en-US"/>
              </w:rPr>
              <w:t>CC0805KKX7R0BB104</w:t>
            </w:r>
          </w:p>
        </w:tc>
      </w:tr>
      <w:tr w:rsidR="004268F0" w:rsidRPr="007A701F" w:rsidTr="0072382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72382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C87-C89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853F1" w:rsidRDefault="004268F0" w:rsidP="00723827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0603-10,0 мкФ±20%-6,3В-X5R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Default="004268F0" w:rsidP="0072382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72382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72382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853F1">
              <w:rPr>
                <w:rFonts w:ascii="Arial" w:hAnsi="Arial" w:cs="Arial"/>
                <w:sz w:val="12"/>
                <w:szCs w:val="12"/>
                <w:lang w:val="en-US"/>
              </w:rPr>
              <w:t>CC0603MRX5R5BB106</w:t>
            </w:r>
          </w:p>
        </w:tc>
      </w:tr>
      <w:tr w:rsidR="004268F0" w:rsidRPr="007A701F" w:rsidTr="0072382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C90-C96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853F1" w:rsidRDefault="004268F0" w:rsidP="004268F0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0603-0,1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853F1">
              <w:rPr>
                <w:rFonts w:ascii="Arial" w:hAnsi="Arial" w:cs="Arial"/>
                <w:sz w:val="12"/>
                <w:szCs w:val="12"/>
                <w:lang w:val="en-US"/>
              </w:rPr>
              <w:t>CC0603KPX7R9BB104</w:t>
            </w:r>
          </w:p>
        </w:tc>
      </w:tr>
      <w:tr w:rsidR="004268F0" w:rsidRPr="007A701F" w:rsidTr="0072382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C97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1</w:t>
            </w:r>
            <w:r w:rsidRPr="007A701F">
              <w:rPr>
                <w:rFonts w:ascii="Arial" w:hAnsi="Arial" w:cs="Arial"/>
                <w:lang w:val="en-US"/>
              </w:rPr>
              <w:t>0</w:t>
            </w:r>
            <w:r w:rsidRPr="007A701F">
              <w:rPr>
                <w:rFonts w:ascii="Arial" w:hAnsi="Arial" w:cs="Arial"/>
              </w:rPr>
              <w:t xml:space="preserve"> мкФ±</w:t>
            </w:r>
            <w:r w:rsidRPr="007A701F">
              <w:rPr>
                <w:rFonts w:ascii="Arial" w:hAnsi="Arial" w:cs="Arial"/>
                <w:lang w:val="en-US"/>
              </w:rPr>
              <w:t>1</w:t>
            </w:r>
            <w:r w:rsidRPr="007A701F">
              <w:rPr>
                <w:rFonts w:ascii="Arial" w:hAnsi="Arial" w:cs="Arial"/>
              </w:rPr>
              <w:t>0%-</w:t>
            </w:r>
            <w:r w:rsidRPr="007A701F">
              <w:rPr>
                <w:rFonts w:ascii="Arial" w:hAnsi="Arial" w:cs="Arial"/>
                <w:lang w:val="en-US"/>
              </w:rPr>
              <w:t>6,3</w:t>
            </w:r>
            <w:r w:rsidRPr="007A701F">
              <w:rPr>
                <w:rFonts w:ascii="Arial" w:hAnsi="Arial" w:cs="Arial"/>
              </w:rPr>
              <w:t>В, тип A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AVX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TAJA106K006RNJ</w:t>
            </w:r>
          </w:p>
        </w:tc>
      </w:tr>
      <w:tr w:rsidR="004268F0" w:rsidRPr="007A701F" w:rsidTr="0072382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853F1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C98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100 мкФ±20%-6,3В, 6,3x5,4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853F1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853F1">
              <w:rPr>
                <w:rFonts w:ascii="Arial" w:hAnsi="Arial" w:cs="Arial"/>
                <w:sz w:val="12"/>
                <w:szCs w:val="12"/>
              </w:rPr>
              <w:t>CA006M0100RED-0605</w:t>
            </w:r>
          </w:p>
        </w:tc>
      </w:tr>
      <w:tr w:rsidR="004268F0" w:rsidRPr="007A701F" w:rsidTr="0072382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C99, C100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853F1" w:rsidRDefault="004268F0" w:rsidP="004268F0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0603-0,1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853F1">
              <w:rPr>
                <w:rFonts w:ascii="Arial" w:hAnsi="Arial" w:cs="Arial"/>
                <w:sz w:val="12"/>
                <w:szCs w:val="12"/>
                <w:lang w:val="en-US"/>
              </w:rPr>
              <w:t>CC0603KPX7R9BB104</w:t>
            </w:r>
          </w:p>
        </w:tc>
      </w:tr>
      <w:tr w:rsidR="004268F0" w:rsidRPr="007A701F" w:rsidTr="0072382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853F1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>Микросхемы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STM32H753IIT6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ST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Microelectronics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D2, D3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IS61LV25616AL-10TLI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ISSI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M24M01-RMN6TP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ST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Microelectronics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TLV320AIC3254-Q1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Texas</w:t>
            </w: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r w:rsidRPr="007A701F">
              <w:rPr>
                <w:rFonts w:ascii="Arial" w:hAnsi="Arial" w:cs="Arial"/>
                <w:sz w:val="12"/>
                <w:szCs w:val="12"/>
              </w:rPr>
              <w:t>Instruments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6PAIC3254IRHBRQ1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DP83848IVV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MAX3221EAE+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Maxim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Semiconductor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SN74</w:t>
            </w:r>
            <w:r>
              <w:rPr>
                <w:rFonts w:ascii="Arial" w:hAnsi="Arial" w:cs="Arial"/>
                <w:lang w:val="en-US"/>
              </w:rPr>
              <w:t>HC</w:t>
            </w:r>
            <w:r w:rsidRPr="007A701F">
              <w:rPr>
                <w:rFonts w:ascii="Arial" w:hAnsi="Arial" w:cs="Arial"/>
                <w:lang w:val="en-US"/>
              </w:rPr>
              <w:t>14D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TPS2375D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D1</w:t>
            </w: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LM1117IDTX-3.3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D1</w:t>
            </w: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LM4950TS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H1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>Светодиод HSMC-C170-T0000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Broadcom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Limited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K1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Реле </w:t>
            </w:r>
            <w:r w:rsidRPr="007A701F">
              <w:rPr>
                <w:rFonts w:ascii="Arial" w:hAnsi="Arial" w:cs="Arial"/>
                <w:lang w:val="en-US"/>
              </w:rPr>
              <w:t>V23105A5307A201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TYCO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K2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Реле IM03GR 1-1462037-4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TYCO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L1, L2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 xml:space="preserve">Индуктивность </w:t>
            </w:r>
            <w:r w:rsidRPr="007A701F">
              <w:rPr>
                <w:rFonts w:ascii="Arial" w:hAnsi="Arial" w:cs="Arial"/>
                <w:lang w:val="en-US"/>
              </w:rPr>
              <w:t>1210-1,0</w:t>
            </w:r>
            <w:r w:rsidRPr="007A701F">
              <w:rPr>
                <w:rFonts w:ascii="Arial" w:hAnsi="Arial" w:cs="Arial"/>
              </w:rPr>
              <w:t xml:space="preserve"> мкГн±2</w:t>
            </w:r>
            <w:r w:rsidRPr="007A701F">
              <w:rPr>
                <w:rFonts w:ascii="Arial" w:hAnsi="Arial" w:cs="Arial"/>
                <w:lang w:val="en-US"/>
              </w:rPr>
              <w:t>0</w:t>
            </w:r>
            <w:r w:rsidRPr="007A701F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MURATA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LQH32CN1R0M33L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Резисторы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4268F0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  <w:lang w:val="en-US"/>
              </w:rPr>
              <w:t>R1</w:t>
            </w:r>
            <w:r>
              <w:rPr>
                <w:rFonts w:ascii="Arial" w:hAnsi="Arial" w:cs="Arial"/>
                <w:lang w:val="en-US"/>
              </w:rPr>
              <w:t>-R4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8F7220">
              <w:rPr>
                <w:rFonts w:ascii="Arial" w:hAnsi="Arial" w:cs="Arial"/>
                <w:lang w:val="en-US"/>
              </w:rPr>
              <w:t>0603-49,9 Ом±1%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8F7220">
              <w:rPr>
                <w:rFonts w:ascii="Arial" w:hAnsi="Arial" w:cs="Arial"/>
                <w:sz w:val="12"/>
                <w:szCs w:val="12"/>
                <w:lang w:val="en-US"/>
              </w:rPr>
              <w:t>RC0603FR-0749R9L</w:t>
            </w:r>
          </w:p>
        </w:tc>
      </w:tr>
      <w:tr w:rsidR="004268F0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R5, R6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8F7220">
              <w:rPr>
                <w:rFonts w:ascii="Arial" w:hAnsi="Arial" w:cs="Arial"/>
                <w:lang w:val="en-US"/>
              </w:rPr>
              <w:t>0603-470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8F7220">
              <w:rPr>
                <w:rFonts w:ascii="Arial" w:hAnsi="Arial" w:cs="Arial"/>
                <w:sz w:val="12"/>
                <w:szCs w:val="12"/>
                <w:lang w:val="en-US"/>
              </w:rPr>
              <w:t>RC0603JR-07470RL</w:t>
            </w:r>
          </w:p>
        </w:tc>
      </w:tr>
      <w:tr w:rsidR="004268F0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221340" w:rsidRDefault="004268F0" w:rsidP="004268F0">
            <w:pPr>
              <w:rPr>
                <w:rFonts w:ascii="Arial" w:hAnsi="Arial" w:cs="Arial"/>
                <w:lang w:val="en-US"/>
              </w:rPr>
            </w:pPr>
            <w:r w:rsidRPr="00F244BC">
              <w:rPr>
                <w:rFonts w:ascii="Arial" w:hAnsi="Arial" w:cs="Arial"/>
                <w:lang w:val="en-US"/>
              </w:rPr>
              <w:t>0603-220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221340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F244BC">
              <w:rPr>
                <w:rFonts w:ascii="Arial" w:hAnsi="Arial" w:cs="Arial"/>
                <w:sz w:val="12"/>
                <w:szCs w:val="12"/>
                <w:lang w:val="en-US"/>
              </w:rPr>
              <w:t>RC0603JR-07220RL</w:t>
            </w:r>
          </w:p>
        </w:tc>
      </w:tr>
      <w:tr w:rsidR="004268F0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F244BC">
              <w:rPr>
                <w:rFonts w:ascii="Arial" w:hAnsi="Arial" w:cs="Arial"/>
                <w:lang w:val="en-US"/>
              </w:rPr>
              <w:t>0603-2,7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F244BC">
              <w:rPr>
                <w:rFonts w:ascii="Arial" w:hAnsi="Arial" w:cs="Arial"/>
                <w:sz w:val="12"/>
                <w:szCs w:val="12"/>
                <w:lang w:val="en-US"/>
              </w:rPr>
              <w:t>RC0603JR-072K7L</w:t>
            </w:r>
          </w:p>
        </w:tc>
      </w:tr>
      <w:tr w:rsidR="004268F0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R9-R12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F244BC">
              <w:rPr>
                <w:rFonts w:ascii="Arial" w:hAnsi="Arial" w:cs="Arial"/>
                <w:lang w:val="en-US"/>
              </w:rPr>
              <w:t>0603-3,3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244BC">
              <w:rPr>
                <w:rFonts w:ascii="Arial" w:hAnsi="Arial" w:cs="Arial"/>
                <w:sz w:val="12"/>
                <w:szCs w:val="12"/>
              </w:rPr>
              <w:t>RC0603JR-073K3L</w:t>
            </w:r>
          </w:p>
        </w:tc>
      </w:tr>
      <w:tr w:rsidR="004268F0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R13, R14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F244BC">
              <w:rPr>
                <w:rFonts w:ascii="Arial" w:hAnsi="Arial" w:cs="Arial"/>
                <w:lang w:val="en-US"/>
              </w:rPr>
              <w:t>0603-1,8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221340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F244BC">
              <w:rPr>
                <w:rFonts w:ascii="Arial" w:hAnsi="Arial" w:cs="Arial"/>
                <w:sz w:val="12"/>
                <w:szCs w:val="12"/>
                <w:lang w:val="en-US"/>
              </w:rPr>
              <w:t>RC0603JR-071K8L</w:t>
            </w:r>
          </w:p>
        </w:tc>
      </w:tr>
      <w:tr w:rsidR="004268F0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R15-R38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  <w:r w:rsidRPr="00F244BC">
              <w:rPr>
                <w:rFonts w:ascii="Arial" w:hAnsi="Arial" w:cs="Arial"/>
              </w:rPr>
              <w:t>0603-3,3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24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F244BC">
              <w:rPr>
                <w:rFonts w:ascii="Arial" w:hAnsi="Arial" w:cs="Arial"/>
                <w:sz w:val="12"/>
                <w:szCs w:val="12"/>
                <w:lang w:val="en-US"/>
              </w:rPr>
              <w:t>RC0603JR-073K3L</w:t>
            </w:r>
          </w:p>
        </w:tc>
      </w:tr>
      <w:tr w:rsidR="004268F0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R39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F244BC">
              <w:rPr>
                <w:rFonts w:ascii="Arial" w:hAnsi="Arial" w:cs="Arial"/>
                <w:lang w:val="en-US"/>
              </w:rPr>
              <w:t>0603-4,87 кОм±1%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F244BC">
              <w:rPr>
                <w:rFonts w:ascii="Arial" w:hAnsi="Arial" w:cs="Arial"/>
                <w:sz w:val="12"/>
                <w:szCs w:val="12"/>
                <w:lang w:val="en-US"/>
              </w:rPr>
              <w:t>RC0603FR-074K87L</w:t>
            </w:r>
          </w:p>
        </w:tc>
      </w:tr>
      <w:tr w:rsidR="004268F0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R40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F244BC">
              <w:rPr>
                <w:rFonts w:ascii="Arial" w:hAnsi="Arial" w:cs="Arial"/>
                <w:lang w:val="en-US"/>
              </w:rPr>
              <w:t>0603-1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F244BC">
              <w:rPr>
                <w:rFonts w:ascii="Arial" w:hAnsi="Arial" w:cs="Arial"/>
                <w:sz w:val="12"/>
                <w:szCs w:val="12"/>
                <w:lang w:val="en-US"/>
              </w:rPr>
              <w:t>RC0603JR-071KL</w:t>
            </w:r>
          </w:p>
        </w:tc>
      </w:tr>
      <w:tr w:rsidR="004268F0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R41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F244BC">
              <w:rPr>
                <w:rFonts w:ascii="Arial" w:hAnsi="Arial" w:cs="Arial"/>
                <w:lang w:val="en-US"/>
              </w:rPr>
              <w:t>0603-0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F244BC">
              <w:rPr>
                <w:rFonts w:ascii="Arial" w:hAnsi="Arial" w:cs="Arial"/>
                <w:sz w:val="12"/>
                <w:szCs w:val="12"/>
                <w:lang w:val="en-US"/>
              </w:rPr>
              <w:t>RC0603JR-070RL</w:t>
            </w:r>
          </w:p>
        </w:tc>
      </w:tr>
      <w:tr w:rsidR="004268F0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R42-R46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F244BC">
              <w:rPr>
                <w:rFonts w:ascii="Arial" w:hAnsi="Arial" w:cs="Arial"/>
                <w:lang w:val="en-US"/>
              </w:rPr>
              <w:t>0603-5,1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F244BC">
              <w:rPr>
                <w:rFonts w:ascii="Arial" w:hAnsi="Arial" w:cs="Arial"/>
                <w:sz w:val="12"/>
                <w:szCs w:val="12"/>
                <w:lang w:val="en-US"/>
              </w:rPr>
              <w:t>RC0603JR-075K1L</w:t>
            </w:r>
          </w:p>
        </w:tc>
      </w:tr>
      <w:tr w:rsidR="004268F0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221340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4268F0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4268F0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R47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F244BC">
              <w:rPr>
                <w:rFonts w:ascii="Arial" w:hAnsi="Arial" w:cs="Arial"/>
                <w:lang w:val="en-US"/>
              </w:rPr>
              <w:t>0603-2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F244BC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F244BC">
              <w:rPr>
                <w:rFonts w:ascii="Arial" w:hAnsi="Arial" w:cs="Arial"/>
                <w:sz w:val="12"/>
                <w:szCs w:val="12"/>
                <w:lang w:val="en-US"/>
              </w:rPr>
              <w:t>RC0603JR-072KL</w:t>
            </w:r>
          </w:p>
        </w:tc>
      </w:tr>
      <w:tr w:rsidR="004268F0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R48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F244BC">
              <w:rPr>
                <w:rFonts w:ascii="Arial" w:hAnsi="Arial" w:cs="Arial"/>
                <w:lang w:val="en-US"/>
              </w:rPr>
              <w:t>0603-1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F244BC">
              <w:rPr>
                <w:rFonts w:ascii="Arial" w:hAnsi="Arial" w:cs="Arial"/>
                <w:sz w:val="12"/>
                <w:szCs w:val="12"/>
                <w:lang w:val="en-US"/>
              </w:rPr>
              <w:t>RC0603JR-071KL</w:t>
            </w:r>
          </w:p>
        </w:tc>
      </w:tr>
      <w:tr w:rsidR="004268F0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R49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F244BC">
              <w:rPr>
                <w:rFonts w:ascii="Arial" w:hAnsi="Arial" w:cs="Arial"/>
                <w:lang w:val="en-US"/>
              </w:rPr>
              <w:t>0603-24,9 кОм±1%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244BC">
              <w:rPr>
                <w:rFonts w:ascii="Arial" w:hAnsi="Arial" w:cs="Arial"/>
                <w:sz w:val="12"/>
                <w:szCs w:val="12"/>
              </w:rPr>
              <w:t>RC0603FR-0724K9L</w:t>
            </w:r>
          </w:p>
        </w:tc>
      </w:tr>
      <w:tr w:rsidR="004268F0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R50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F244BC">
              <w:rPr>
                <w:rFonts w:ascii="Arial" w:hAnsi="Arial" w:cs="Arial"/>
                <w:lang w:val="en-US"/>
              </w:rPr>
              <w:t>0603-178 кОм±1%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F244BC">
              <w:rPr>
                <w:rFonts w:ascii="Arial" w:hAnsi="Arial" w:cs="Arial"/>
                <w:sz w:val="12"/>
                <w:szCs w:val="12"/>
                <w:lang w:val="en-US"/>
              </w:rPr>
              <w:t>RC0603FR-07178KL</w:t>
            </w:r>
          </w:p>
        </w:tc>
      </w:tr>
      <w:tr w:rsidR="004268F0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R51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B373F0">
              <w:rPr>
                <w:rFonts w:ascii="Arial" w:hAnsi="Arial" w:cs="Arial"/>
                <w:lang w:val="en-US"/>
              </w:rPr>
              <w:t>0603-357 Ом±1%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373F0">
              <w:rPr>
                <w:rFonts w:ascii="Arial" w:hAnsi="Arial" w:cs="Arial"/>
                <w:sz w:val="12"/>
                <w:szCs w:val="12"/>
              </w:rPr>
              <w:t>RC0603FR-07357RL</w:t>
            </w:r>
          </w:p>
        </w:tc>
      </w:tr>
      <w:tr w:rsidR="004268F0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R52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F244BC">
              <w:rPr>
                <w:rFonts w:ascii="Arial" w:hAnsi="Arial" w:cs="Arial"/>
                <w:lang w:val="en-US"/>
              </w:rPr>
              <w:t>0603-2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F244BC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F244BC">
              <w:rPr>
                <w:rFonts w:ascii="Arial" w:hAnsi="Arial" w:cs="Arial"/>
                <w:sz w:val="12"/>
                <w:szCs w:val="12"/>
                <w:lang w:val="en-US"/>
              </w:rPr>
              <w:t>RC0603JR-072KL</w:t>
            </w:r>
          </w:p>
        </w:tc>
      </w:tr>
      <w:tr w:rsidR="004268F0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B373F0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R53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F244BC">
              <w:rPr>
                <w:rFonts w:ascii="Arial" w:hAnsi="Arial" w:cs="Arial"/>
                <w:lang w:val="en-US"/>
              </w:rPr>
              <w:t>0603-1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F244BC">
              <w:rPr>
                <w:rFonts w:ascii="Arial" w:hAnsi="Arial" w:cs="Arial"/>
                <w:sz w:val="12"/>
                <w:szCs w:val="12"/>
                <w:lang w:val="en-US"/>
              </w:rPr>
              <w:t>RC0603JR-071KL</w:t>
            </w:r>
          </w:p>
        </w:tc>
      </w:tr>
      <w:tr w:rsidR="004268F0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R54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F244BC">
              <w:rPr>
                <w:rFonts w:ascii="Arial" w:hAnsi="Arial" w:cs="Arial"/>
                <w:lang w:val="en-US"/>
              </w:rPr>
              <w:t>0603-2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F244BC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F244BC">
              <w:rPr>
                <w:rFonts w:ascii="Arial" w:hAnsi="Arial" w:cs="Arial"/>
                <w:sz w:val="12"/>
                <w:szCs w:val="12"/>
                <w:lang w:val="en-US"/>
              </w:rPr>
              <w:t>RC0603JR-072KL</w:t>
            </w:r>
          </w:p>
        </w:tc>
      </w:tr>
      <w:tr w:rsidR="004268F0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R55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090E3C">
              <w:rPr>
                <w:rFonts w:ascii="Arial" w:hAnsi="Arial" w:cs="Arial"/>
                <w:lang w:val="en-US"/>
              </w:rPr>
              <w:t>0603-2,2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090E3C">
              <w:rPr>
                <w:rFonts w:ascii="Arial" w:hAnsi="Arial" w:cs="Arial"/>
                <w:sz w:val="12"/>
                <w:szCs w:val="12"/>
                <w:lang w:val="en-US"/>
              </w:rPr>
              <w:t>RC0603JR-072K2L</w:t>
            </w:r>
          </w:p>
        </w:tc>
      </w:tr>
      <w:tr w:rsidR="004268F0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R56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090E3C">
              <w:rPr>
                <w:rFonts w:ascii="Arial" w:hAnsi="Arial" w:cs="Arial"/>
                <w:lang w:val="en-US"/>
              </w:rPr>
              <w:t>0603-240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090E3C">
              <w:rPr>
                <w:rFonts w:ascii="Arial" w:hAnsi="Arial" w:cs="Arial"/>
                <w:sz w:val="12"/>
                <w:szCs w:val="12"/>
                <w:lang w:val="en-US"/>
              </w:rPr>
              <w:t>RC0603JR-07240RL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R57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090E3C">
              <w:rPr>
                <w:rFonts w:ascii="Arial" w:hAnsi="Arial" w:cs="Arial"/>
                <w:lang w:val="en-US"/>
              </w:rPr>
              <w:t>0603-1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090E3C">
              <w:rPr>
                <w:rFonts w:ascii="Arial" w:hAnsi="Arial" w:cs="Arial"/>
                <w:sz w:val="12"/>
                <w:szCs w:val="12"/>
                <w:lang w:val="en-US"/>
              </w:rPr>
              <w:t>RC0603JR-071RL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R58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F244BC">
              <w:rPr>
                <w:rFonts w:ascii="Arial" w:hAnsi="Arial" w:cs="Arial"/>
                <w:lang w:val="en-US"/>
              </w:rPr>
              <w:t>0603-0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F244BC">
              <w:rPr>
                <w:rFonts w:ascii="Arial" w:hAnsi="Arial" w:cs="Arial"/>
                <w:sz w:val="12"/>
                <w:szCs w:val="12"/>
                <w:lang w:val="en-US"/>
              </w:rPr>
              <w:t>RC0603JR-070RL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R59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090E3C">
              <w:rPr>
                <w:rFonts w:ascii="Arial" w:hAnsi="Arial" w:cs="Arial"/>
                <w:lang w:val="en-US"/>
              </w:rPr>
              <w:t>0603-1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090E3C">
              <w:rPr>
                <w:rFonts w:ascii="Arial" w:hAnsi="Arial" w:cs="Arial"/>
                <w:sz w:val="12"/>
                <w:szCs w:val="12"/>
                <w:lang w:val="en-US"/>
              </w:rPr>
              <w:t>RC0603JR-071RL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R60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090E3C">
              <w:rPr>
                <w:rFonts w:ascii="Arial" w:hAnsi="Arial" w:cs="Arial"/>
                <w:lang w:val="en-US"/>
              </w:rPr>
              <w:t>0603-2,2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090E3C">
              <w:rPr>
                <w:rFonts w:ascii="Arial" w:hAnsi="Arial" w:cs="Arial"/>
                <w:sz w:val="12"/>
                <w:szCs w:val="12"/>
                <w:lang w:val="en-US"/>
              </w:rPr>
              <w:t>RC0603JR-072K2L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R61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F244BC">
              <w:rPr>
                <w:rFonts w:ascii="Arial" w:hAnsi="Arial" w:cs="Arial"/>
                <w:lang w:val="en-US"/>
              </w:rPr>
              <w:t>0603-1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F244BC">
              <w:rPr>
                <w:rFonts w:ascii="Arial" w:hAnsi="Arial" w:cs="Arial"/>
                <w:sz w:val="12"/>
                <w:szCs w:val="12"/>
                <w:lang w:val="en-US"/>
              </w:rPr>
              <w:t>RC0603JR-071KL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R62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F244BC">
              <w:rPr>
                <w:rFonts w:ascii="Arial" w:hAnsi="Arial" w:cs="Arial"/>
                <w:lang w:val="en-US"/>
              </w:rPr>
              <w:t>0603-2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F244BC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F244BC">
              <w:rPr>
                <w:rFonts w:ascii="Arial" w:hAnsi="Arial" w:cs="Arial"/>
                <w:sz w:val="12"/>
                <w:szCs w:val="12"/>
                <w:lang w:val="en-US"/>
              </w:rPr>
              <w:t>RC0603JR-072KL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R63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F244BC">
              <w:rPr>
                <w:rFonts w:ascii="Arial" w:hAnsi="Arial" w:cs="Arial"/>
                <w:lang w:val="en-US"/>
              </w:rPr>
              <w:t>0603-5,1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F244BC">
              <w:rPr>
                <w:rFonts w:ascii="Arial" w:hAnsi="Arial" w:cs="Arial"/>
                <w:sz w:val="12"/>
                <w:szCs w:val="12"/>
                <w:lang w:val="en-US"/>
              </w:rPr>
              <w:t>RC0603JR-075K1L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R64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090E3C">
              <w:rPr>
                <w:rFonts w:ascii="Arial" w:hAnsi="Arial" w:cs="Arial"/>
                <w:lang w:val="en-US"/>
              </w:rPr>
              <w:t>0603-100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090E3C">
              <w:rPr>
                <w:rFonts w:ascii="Arial" w:hAnsi="Arial" w:cs="Arial"/>
                <w:sz w:val="12"/>
                <w:szCs w:val="12"/>
                <w:lang w:val="en-US"/>
              </w:rPr>
              <w:t>RC0603JR-07100KL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R65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090E3C">
              <w:rPr>
                <w:rFonts w:ascii="Arial" w:hAnsi="Arial" w:cs="Arial"/>
                <w:lang w:val="en-US"/>
              </w:rPr>
              <w:t>0603-5,6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090E3C">
              <w:rPr>
                <w:rFonts w:ascii="Arial" w:hAnsi="Arial" w:cs="Arial"/>
                <w:sz w:val="12"/>
                <w:szCs w:val="12"/>
                <w:lang w:val="en-US"/>
              </w:rPr>
              <w:t>RC0603JR-075K6L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R66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090E3C">
              <w:rPr>
                <w:rFonts w:ascii="Arial" w:hAnsi="Arial" w:cs="Arial"/>
                <w:lang w:val="en-US"/>
              </w:rPr>
              <w:t>0603-100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090E3C">
              <w:rPr>
                <w:rFonts w:ascii="Arial" w:hAnsi="Arial" w:cs="Arial"/>
                <w:sz w:val="12"/>
                <w:szCs w:val="12"/>
                <w:lang w:val="en-US"/>
              </w:rPr>
              <w:t>RC0603JR-07100KL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R67-R69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8A06AB">
              <w:rPr>
                <w:rFonts w:ascii="Arial" w:hAnsi="Arial" w:cs="Arial"/>
                <w:lang w:val="en-US"/>
              </w:rPr>
              <w:t>0603-51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8A06AB">
              <w:rPr>
                <w:rFonts w:ascii="Arial" w:hAnsi="Arial" w:cs="Arial"/>
                <w:sz w:val="12"/>
                <w:szCs w:val="12"/>
                <w:lang w:val="en-US"/>
              </w:rPr>
              <w:t>RC0603JR-0751KL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R70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8A06AB">
              <w:rPr>
                <w:rFonts w:ascii="Arial" w:hAnsi="Arial" w:cs="Arial"/>
                <w:lang w:val="en-US"/>
              </w:rPr>
              <w:t>0603-15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8A06AB">
              <w:rPr>
                <w:rFonts w:ascii="Arial" w:hAnsi="Arial" w:cs="Arial"/>
                <w:sz w:val="12"/>
                <w:szCs w:val="12"/>
                <w:lang w:val="en-US"/>
              </w:rPr>
              <w:t>RC0603JR-0715KL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R71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9420D6">
              <w:rPr>
                <w:rFonts w:ascii="Arial" w:hAnsi="Arial" w:cs="Arial"/>
                <w:lang w:val="en-US"/>
              </w:rPr>
              <w:t>0603-10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420D6">
              <w:rPr>
                <w:rFonts w:ascii="Arial" w:hAnsi="Arial" w:cs="Arial"/>
                <w:sz w:val="12"/>
                <w:szCs w:val="12"/>
                <w:lang w:val="en-US"/>
              </w:rPr>
              <w:t>RC0603JR-0710KL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9420D6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R72, R73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9420D6">
              <w:rPr>
                <w:rFonts w:ascii="Arial" w:hAnsi="Arial" w:cs="Arial"/>
                <w:lang w:val="en-US"/>
              </w:rPr>
              <w:t>0603-6,8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420D6">
              <w:rPr>
                <w:rFonts w:ascii="Arial" w:hAnsi="Arial" w:cs="Arial"/>
                <w:sz w:val="12"/>
                <w:szCs w:val="12"/>
                <w:lang w:val="en-US"/>
              </w:rPr>
              <w:t>RC0603JR-076K8L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4268F0" w:rsidRPr="007A701F" w:rsidTr="00885401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S1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Кнопка тактовая DTSM-32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DIPTRONICS</w:t>
            </w:r>
          </w:p>
        </w:tc>
      </w:tr>
      <w:tr w:rsidR="004268F0" w:rsidRPr="007A701F" w:rsidTr="00D8416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Кнопка тактовая TS-A</w:t>
            </w:r>
            <w:r w:rsidRPr="007A701F">
              <w:rPr>
                <w:rFonts w:ascii="Arial" w:hAnsi="Arial" w:cs="Arial"/>
                <w:lang w:val="en-US"/>
              </w:rPr>
              <w:t>2</w:t>
            </w:r>
            <w:r w:rsidRPr="007A701F">
              <w:rPr>
                <w:rFonts w:ascii="Arial" w:hAnsi="Arial" w:cs="Arial"/>
              </w:rPr>
              <w:t>PV-130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Switronic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Industrial</w:t>
            </w:r>
          </w:p>
        </w:tc>
      </w:tr>
      <w:tr w:rsidR="004268F0" w:rsidRPr="007A701F" w:rsidTr="00D8416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4268F0" w:rsidRPr="007A701F" w:rsidTr="00D8416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4268F0" w:rsidRPr="007A701F" w:rsidTr="00D8416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S3-S6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Кнопка тактовая TS-A</w:t>
            </w:r>
            <w:r w:rsidRPr="007A701F">
              <w:rPr>
                <w:rFonts w:ascii="Arial" w:hAnsi="Arial" w:cs="Arial"/>
                <w:lang w:val="en-US"/>
              </w:rPr>
              <w:t>6</w:t>
            </w:r>
            <w:r w:rsidRPr="007A701F">
              <w:rPr>
                <w:rFonts w:ascii="Arial" w:hAnsi="Arial" w:cs="Arial"/>
              </w:rPr>
              <w:t>PV-130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Switronic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Industrial</w:t>
            </w:r>
          </w:p>
        </w:tc>
      </w:tr>
      <w:tr w:rsidR="004268F0" w:rsidRPr="007A701F" w:rsidTr="00D8416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V1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Диодная сборка </w:t>
            </w:r>
            <w:r w:rsidR="00EF3CFB" w:rsidRPr="00EF3CFB">
              <w:rPr>
                <w:rFonts w:ascii="Arial" w:hAnsi="Arial" w:cs="Arial"/>
              </w:rPr>
              <w:t>SLVU2.8-4A1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F3CFB" w:rsidRPr="007A701F" w:rsidRDefault="00EF3CFB" w:rsidP="00EF3CF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ST</w:t>
            </w:r>
          </w:p>
          <w:p w:rsidR="004268F0" w:rsidRPr="007A701F" w:rsidRDefault="00EF3CFB" w:rsidP="00EF3CF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Microelectronics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>Супрессор SMBJ58CA-TR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ST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Microelectronics</w:t>
            </w:r>
          </w:p>
        </w:tc>
      </w:tr>
      <w:tr w:rsidR="008C477C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C477C" w:rsidRPr="007A701F" w:rsidRDefault="008C477C" w:rsidP="008C477C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V3, V4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Супрессор SM</w:t>
            </w:r>
            <w:r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</w:rPr>
              <w:t>J1</w:t>
            </w:r>
            <w:r w:rsidRPr="007A701F">
              <w:rPr>
                <w:rFonts w:ascii="Arial" w:hAnsi="Arial" w:cs="Arial"/>
              </w:rPr>
              <w:t>8CA-TR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ST</w:t>
            </w:r>
          </w:p>
          <w:p w:rsidR="008C477C" w:rsidRPr="007A701F" w:rsidRDefault="008C477C" w:rsidP="008C477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Microelectronics</w:t>
            </w:r>
          </w:p>
        </w:tc>
      </w:tr>
      <w:tr w:rsidR="008C477C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C477C" w:rsidRPr="007A701F" w:rsidRDefault="008C477C" w:rsidP="008C477C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C477C" w:rsidRPr="00827E3C" w:rsidRDefault="008C477C" w:rsidP="008C477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V5, V6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Диодный мост</w:t>
            </w:r>
            <w:r>
              <w:t xml:space="preserve"> </w:t>
            </w:r>
            <w:r w:rsidRPr="00827E3C">
              <w:rPr>
                <w:rFonts w:ascii="Arial" w:hAnsi="Arial" w:cs="Arial"/>
              </w:rPr>
              <w:t>MB6S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C477C" w:rsidRPr="00827E3C" w:rsidRDefault="008C477C" w:rsidP="008C47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827E3C">
              <w:rPr>
                <w:rFonts w:ascii="Arial" w:hAnsi="Arial" w:cs="Arial"/>
                <w:sz w:val="12"/>
                <w:szCs w:val="12"/>
                <w:lang w:val="en-US"/>
              </w:rPr>
              <w:t>Kingtronics</w:t>
            </w:r>
          </w:p>
        </w:tc>
      </w:tr>
      <w:tr w:rsidR="008C477C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C477C" w:rsidRPr="007A701F" w:rsidRDefault="008C477C" w:rsidP="008C477C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  <w:lang w:val="en-US"/>
              </w:rPr>
              <w:t>V</w:t>
            </w:r>
            <w:r>
              <w:rPr>
                <w:rFonts w:ascii="Arial" w:hAnsi="Arial" w:cs="Arial"/>
                <w:lang w:val="en-US"/>
              </w:rPr>
              <w:t xml:space="preserve">7, </w:t>
            </w:r>
            <w:r w:rsidRPr="007A701F">
              <w:rPr>
                <w:rFonts w:ascii="Arial" w:hAnsi="Arial" w:cs="Arial"/>
                <w:lang w:val="en-US"/>
              </w:rPr>
              <w:t>V</w:t>
            </w: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Диод </w:t>
            </w:r>
            <w:r w:rsidRPr="007A701F">
              <w:rPr>
                <w:rFonts w:ascii="Arial" w:hAnsi="Arial" w:cs="Arial"/>
                <w:lang w:val="en-US"/>
              </w:rPr>
              <w:t>LL4002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Visha</w:t>
            </w: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</w:t>
            </w:r>
          </w:p>
        </w:tc>
      </w:tr>
      <w:tr w:rsidR="008C477C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C477C" w:rsidRPr="007A701F" w:rsidRDefault="008C477C" w:rsidP="008C477C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Транзистор </w:t>
            </w:r>
            <w:r>
              <w:rPr>
                <w:rFonts w:ascii="Arial" w:hAnsi="Arial" w:cs="Arial"/>
                <w:lang w:val="en-US"/>
              </w:rPr>
              <w:t>BC848B.215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NXP</w:t>
            </w:r>
          </w:p>
        </w:tc>
      </w:tr>
      <w:tr w:rsidR="008C477C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C477C" w:rsidRPr="007A701F" w:rsidRDefault="008C477C" w:rsidP="008C477C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C477C" w:rsidRPr="008C477C" w:rsidRDefault="008C477C" w:rsidP="008C477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V</w:t>
            </w:r>
            <w:r>
              <w:rPr>
                <w:rFonts w:ascii="Arial" w:hAnsi="Arial" w:cs="Arial"/>
              </w:rPr>
              <w:t>10, V</w:t>
            </w:r>
            <w:r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Диод </w:t>
            </w:r>
            <w:r w:rsidRPr="007A701F">
              <w:rPr>
                <w:rFonts w:ascii="Arial" w:hAnsi="Arial" w:cs="Arial"/>
                <w:lang w:val="en-US"/>
              </w:rPr>
              <w:t>LL4148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Visha</w:t>
            </w: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</w:t>
            </w:r>
          </w:p>
        </w:tc>
      </w:tr>
      <w:tr w:rsidR="008C477C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C477C" w:rsidRPr="007A701F" w:rsidRDefault="008C477C" w:rsidP="008C477C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C477C" w:rsidRDefault="008C477C" w:rsidP="008C477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V12, V13</w:t>
            </w:r>
            <w:bookmarkStart w:id="0" w:name="_GoBack"/>
            <w:bookmarkEnd w:id="0"/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Транзистор </w:t>
            </w:r>
            <w:r>
              <w:rPr>
                <w:rFonts w:ascii="Arial" w:hAnsi="Arial" w:cs="Arial"/>
                <w:lang w:val="en-US"/>
              </w:rPr>
              <w:t>BC848B.215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NXP</w:t>
            </w:r>
          </w:p>
        </w:tc>
      </w:tr>
      <w:tr w:rsidR="008C477C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C477C" w:rsidRPr="007A701F" w:rsidRDefault="008C477C" w:rsidP="008C477C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8C477C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C477C" w:rsidRPr="007A701F" w:rsidRDefault="008C477C" w:rsidP="008C477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X1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Розетка HR971169C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HAN RUN</w:t>
            </w:r>
          </w:p>
        </w:tc>
      </w:tr>
      <w:tr w:rsidR="008C477C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C477C" w:rsidRPr="007A701F" w:rsidRDefault="008C477C" w:rsidP="008C477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X2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Вилка </w:t>
            </w:r>
            <w:r w:rsidRPr="007A701F">
              <w:rPr>
                <w:rFonts w:ascii="Arial" w:hAnsi="Arial" w:cs="Arial"/>
                <w:lang w:val="en-US"/>
              </w:rPr>
              <w:t>DRB-9MB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Connfly</w:t>
            </w:r>
          </w:p>
        </w:tc>
      </w:tr>
      <w:tr w:rsidR="008C477C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C477C" w:rsidRPr="007A701F" w:rsidRDefault="008C477C" w:rsidP="008C477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X3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Вилка </w:t>
            </w:r>
            <w:r w:rsidRPr="007A701F">
              <w:rPr>
                <w:rFonts w:ascii="Arial" w:hAnsi="Arial" w:cs="Arial"/>
                <w:lang w:val="en-US"/>
              </w:rPr>
              <w:t>DS-210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Dragon City</w:t>
            </w:r>
          </w:p>
          <w:p w:rsidR="008C477C" w:rsidRPr="007A701F" w:rsidRDefault="008C477C" w:rsidP="008C477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Industries</w:t>
            </w:r>
          </w:p>
        </w:tc>
      </w:tr>
      <w:tr w:rsidR="008C477C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C477C" w:rsidRPr="007A701F" w:rsidRDefault="008C477C" w:rsidP="008C477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X4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Вилка </w:t>
            </w:r>
            <w:r w:rsidRPr="007A701F">
              <w:rPr>
                <w:rFonts w:ascii="Arial" w:hAnsi="Arial" w:cs="Arial"/>
                <w:lang w:val="en-US"/>
              </w:rPr>
              <w:t>CWF-3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Connfly</w:t>
            </w:r>
          </w:p>
        </w:tc>
      </w:tr>
      <w:tr w:rsidR="008C477C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C477C" w:rsidRPr="007A701F" w:rsidRDefault="008C477C" w:rsidP="008C477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X5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Вилка </w:t>
            </w:r>
            <w:r w:rsidRPr="007A701F">
              <w:rPr>
                <w:rFonts w:ascii="Arial" w:hAnsi="Arial" w:cs="Arial"/>
                <w:lang w:val="en-US"/>
              </w:rPr>
              <w:t>CWF-2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Connfly</w:t>
            </w:r>
          </w:p>
        </w:tc>
      </w:tr>
      <w:tr w:rsidR="008C477C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C477C" w:rsidRPr="007A701F" w:rsidRDefault="008C477C" w:rsidP="008C477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X6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>Вилка</w:t>
            </w:r>
            <w:r w:rsidRPr="007A701F">
              <w:rPr>
                <w:rFonts w:ascii="Arial" w:hAnsi="Arial" w:cs="Arial"/>
                <w:lang w:val="en-US"/>
              </w:rPr>
              <w:t xml:space="preserve"> FDC-14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Connfly</w:t>
            </w:r>
          </w:p>
        </w:tc>
      </w:tr>
      <w:tr w:rsidR="008C477C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C477C" w:rsidRPr="007A701F" w:rsidRDefault="008C477C" w:rsidP="008C477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X7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Вилка</w:t>
            </w:r>
            <w:r w:rsidRPr="007A701F">
              <w:rPr>
                <w:rFonts w:ascii="Arial" w:hAnsi="Arial" w:cs="Arial"/>
                <w:lang w:val="en-US"/>
              </w:rPr>
              <w:t xml:space="preserve"> </w:t>
            </w:r>
            <w:r w:rsidRPr="007A701F">
              <w:rPr>
                <w:rFonts w:ascii="Arial" w:hAnsi="Arial" w:cs="Arial"/>
              </w:rPr>
              <w:t>15EDGRC-3.81-03P-14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Degson</w:t>
            </w:r>
          </w:p>
        </w:tc>
      </w:tr>
      <w:tr w:rsidR="008C477C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C477C" w:rsidRPr="007A701F" w:rsidRDefault="008C477C" w:rsidP="008C477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X8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>Розетка</w:t>
            </w:r>
            <w:r w:rsidRPr="007A701F">
              <w:rPr>
                <w:rFonts w:ascii="Arial" w:hAnsi="Arial" w:cs="Arial"/>
                <w:lang w:val="en-US"/>
              </w:rPr>
              <w:t xml:space="preserve"> </w:t>
            </w:r>
            <w:r w:rsidRPr="00B15F86">
              <w:rPr>
                <w:rFonts w:ascii="Arial" w:hAnsi="Arial" w:cs="Arial"/>
                <w:lang w:val="en-US"/>
              </w:rPr>
              <w:t>ST-313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15F86">
              <w:rPr>
                <w:rFonts w:ascii="Arial" w:hAnsi="Arial" w:cs="Arial"/>
                <w:sz w:val="12"/>
                <w:szCs w:val="12"/>
              </w:rPr>
              <w:t>Dragon City</w:t>
            </w:r>
          </w:p>
        </w:tc>
      </w:tr>
      <w:tr w:rsidR="008C477C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C477C" w:rsidRPr="007A701F" w:rsidRDefault="008C477C" w:rsidP="008C477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Вилка</w:t>
            </w:r>
            <w:r w:rsidRPr="007A701F">
              <w:rPr>
                <w:rFonts w:ascii="Arial" w:hAnsi="Arial" w:cs="Arial"/>
                <w:lang w:val="en-US"/>
              </w:rPr>
              <w:t xml:space="preserve"> </w:t>
            </w:r>
            <w:r w:rsidRPr="007A701F">
              <w:rPr>
                <w:rFonts w:ascii="Arial" w:hAnsi="Arial" w:cs="Arial"/>
              </w:rPr>
              <w:t>IDC-10MS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CONNFLY</w:t>
            </w:r>
          </w:p>
        </w:tc>
      </w:tr>
      <w:tr w:rsidR="008C477C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C477C" w:rsidRPr="007A701F" w:rsidRDefault="008C477C" w:rsidP="008C477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8C477C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C477C" w:rsidRPr="007A701F" w:rsidRDefault="008C477C" w:rsidP="008C477C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Z1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>Резонатор</w:t>
            </w:r>
            <w:r w:rsidRPr="007A701F">
              <w:rPr>
                <w:rFonts w:ascii="Arial" w:hAnsi="Arial" w:cs="Arial"/>
                <w:lang w:val="en-US"/>
              </w:rPr>
              <w:t xml:space="preserve"> </w:t>
            </w:r>
            <w:r w:rsidRPr="007A701F">
              <w:rPr>
                <w:rFonts w:ascii="Arial" w:hAnsi="Arial" w:cs="Arial"/>
              </w:rPr>
              <w:t>кварцевый</w:t>
            </w:r>
            <w:r w:rsidRPr="007A701F">
              <w:rPr>
                <w:rFonts w:ascii="Arial" w:hAnsi="Arial" w:cs="Arial"/>
                <w:lang w:val="en-US"/>
              </w:rPr>
              <w:t xml:space="preserve"> KX-3HT HC-49/U8H 25MHz±30ppm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Geyer</w:t>
            </w:r>
          </w:p>
          <w:p w:rsidR="008C477C" w:rsidRPr="007A701F" w:rsidRDefault="008C477C" w:rsidP="008C477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Electronic</w:t>
            </w:r>
          </w:p>
        </w:tc>
      </w:tr>
      <w:tr w:rsidR="008C477C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C477C" w:rsidRPr="007A701F" w:rsidRDefault="008C477C" w:rsidP="008C477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8C477C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C477C" w:rsidRPr="007A701F" w:rsidRDefault="008C477C" w:rsidP="008C477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8C477C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C477C" w:rsidRPr="007A701F" w:rsidRDefault="008C477C" w:rsidP="008C477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8C477C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C477C" w:rsidRPr="007A701F" w:rsidRDefault="008C477C" w:rsidP="008C477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8C477C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C477C" w:rsidRPr="007A701F" w:rsidRDefault="008C477C" w:rsidP="008C477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8C477C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C477C" w:rsidRPr="007A701F" w:rsidRDefault="008C477C" w:rsidP="008C477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8C477C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C477C" w:rsidRPr="007A701F" w:rsidRDefault="008C477C" w:rsidP="008C477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C477C" w:rsidRPr="007A701F" w:rsidRDefault="008C477C" w:rsidP="008C477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</w:tbl>
    <w:p w:rsidR="00B46A01" w:rsidRPr="007A701F" w:rsidRDefault="00B46A01" w:rsidP="00395811">
      <w:pPr>
        <w:rPr>
          <w:rFonts w:ascii="Arial" w:hAnsi="Arial" w:cs="Arial"/>
          <w:lang w:val="en-US"/>
        </w:rPr>
        <w:sectPr w:rsidR="00B46A01" w:rsidRPr="007A701F" w:rsidSect="003C573A">
          <w:headerReference w:type="default" r:id="rId8"/>
          <w:headerReference w:type="first" r:id="rId9"/>
          <w:footerReference w:type="first" r:id="rId10"/>
          <w:pgSz w:w="11906" w:h="16838" w:code="9"/>
          <w:pgMar w:top="567" w:right="567" w:bottom="1866" w:left="1418" w:header="227" w:footer="1674" w:gutter="0"/>
          <w:cols w:space="708"/>
          <w:titlePg/>
          <w:docGrid w:linePitch="360"/>
        </w:sectPr>
      </w:pPr>
    </w:p>
    <w:tbl>
      <w:tblPr>
        <w:tblW w:w="10504" w:type="dxa"/>
        <w:tblInd w:w="-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1038"/>
        <w:gridCol w:w="1079"/>
        <w:gridCol w:w="1033"/>
        <w:gridCol w:w="1158"/>
        <w:gridCol w:w="1260"/>
        <w:gridCol w:w="1171"/>
        <w:gridCol w:w="1392"/>
        <w:gridCol w:w="1102"/>
        <w:gridCol w:w="686"/>
      </w:tblGrid>
      <w:tr w:rsidR="007A701F" w:rsidRPr="007A701F">
        <w:trPr>
          <w:trHeight w:val="450"/>
          <w:tblHeader/>
        </w:trPr>
        <w:tc>
          <w:tcPr>
            <w:tcW w:w="585" w:type="dxa"/>
            <w:vMerge w:val="restart"/>
            <w:tcBorders>
              <w:left w:val="nil"/>
            </w:tcBorders>
            <w:vAlign w:val="center"/>
          </w:tcPr>
          <w:p w:rsidR="005718B5" w:rsidRPr="007A701F" w:rsidRDefault="005718B5" w:rsidP="00D8302F">
            <w:pPr>
              <w:ind w:left="-81" w:right="-108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lastRenderedPageBreak/>
              <w:t>Изм.</w:t>
            </w:r>
          </w:p>
        </w:tc>
        <w:tc>
          <w:tcPr>
            <w:tcW w:w="4308" w:type="dxa"/>
            <w:gridSpan w:val="4"/>
            <w:vAlign w:val="center"/>
          </w:tcPr>
          <w:p w:rsidR="005718B5" w:rsidRPr="007A701F" w:rsidRDefault="005718B5" w:rsidP="00267DFB">
            <w:pPr>
              <w:ind w:right="12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Номера листов</w:t>
            </w:r>
            <w:r w:rsidR="00D8302F" w:rsidRPr="007A701F">
              <w:rPr>
                <w:rFonts w:ascii="Arial" w:hAnsi="Arial" w:cs="Arial"/>
              </w:rPr>
              <w:t xml:space="preserve"> </w:t>
            </w:r>
            <w:r w:rsidRPr="007A701F">
              <w:rPr>
                <w:rFonts w:ascii="Arial" w:hAnsi="Arial" w:cs="Arial"/>
              </w:rPr>
              <w:t>(страниц)</w:t>
            </w:r>
          </w:p>
        </w:tc>
        <w:tc>
          <w:tcPr>
            <w:tcW w:w="1260" w:type="dxa"/>
            <w:vMerge w:val="restart"/>
            <w:vAlign w:val="center"/>
          </w:tcPr>
          <w:p w:rsidR="005718B5" w:rsidRPr="007A701F" w:rsidRDefault="005718B5" w:rsidP="003551DF">
            <w:pPr>
              <w:ind w:left="-96" w:right="-77" w:firstLine="37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Всего</w:t>
            </w:r>
            <w:r w:rsidR="003551DF" w:rsidRPr="007A701F">
              <w:rPr>
                <w:rFonts w:ascii="Arial" w:hAnsi="Arial" w:cs="Arial"/>
              </w:rPr>
              <w:br/>
            </w:r>
            <w:r w:rsidRPr="007A701F">
              <w:rPr>
                <w:rFonts w:ascii="Arial" w:hAnsi="Arial" w:cs="Arial"/>
              </w:rPr>
              <w:t>листов (страниц)</w:t>
            </w:r>
            <w:r w:rsidR="003551DF" w:rsidRPr="007A701F">
              <w:rPr>
                <w:rFonts w:ascii="Arial" w:hAnsi="Arial" w:cs="Arial"/>
              </w:rPr>
              <w:br/>
            </w:r>
            <w:r w:rsidRPr="007A701F">
              <w:rPr>
                <w:rFonts w:ascii="Arial" w:hAnsi="Arial" w:cs="Arial"/>
              </w:rPr>
              <w:t>в</w:t>
            </w:r>
            <w:r w:rsidR="003551DF" w:rsidRPr="007A701F">
              <w:rPr>
                <w:rFonts w:ascii="Arial" w:hAnsi="Arial" w:cs="Arial"/>
              </w:rPr>
              <w:br/>
            </w:r>
            <w:r w:rsidRPr="007A701F">
              <w:rPr>
                <w:rFonts w:ascii="Arial" w:hAnsi="Arial" w:cs="Arial"/>
              </w:rPr>
              <w:t>документе</w:t>
            </w:r>
          </w:p>
        </w:tc>
        <w:tc>
          <w:tcPr>
            <w:tcW w:w="1171" w:type="dxa"/>
            <w:vMerge w:val="restart"/>
            <w:vAlign w:val="center"/>
          </w:tcPr>
          <w:p w:rsidR="005718B5" w:rsidRPr="007A701F" w:rsidRDefault="005718B5" w:rsidP="00267DFB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№</w:t>
            </w:r>
          </w:p>
          <w:p w:rsidR="005718B5" w:rsidRPr="007A701F" w:rsidRDefault="005718B5" w:rsidP="00267DFB">
            <w:pPr>
              <w:ind w:right="-15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докум.</w:t>
            </w:r>
          </w:p>
        </w:tc>
        <w:tc>
          <w:tcPr>
            <w:tcW w:w="1392" w:type="dxa"/>
            <w:vMerge w:val="restart"/>
            <w:vAlign w:val="center"/>
          </w:tcPr>
          <w:p w:rsidR="005718B5" w:rsidRPr="007A701F" w:rsidRDefault="005718B5" w:rsidP="00267DFB">
            <w:pPr>
              <w:ind w:left="-59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Входящий № сопроводительного докум. и дата</w:t>
            </w:r>
          </w:p>
        </w:tc>
        <w:tc>
          <w:tcPr>
            <w:tcW w:w="1102" w:type="dxa"/>
            <w:vMerge w:val="restart"/>
            <w:vAlign w:val="center"/>
          </w:tcPr>
          <w:p w:rsidR="005718B5" w:rsidRPr="007A701F" w:rsidRDefault="005718B5" w:rsidP="00672E7A">
            <w:pPr>
              <w:ind w:left="-60" w:right="-100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Подпись</w:t>
            </w:r>
          </w:p>
        </w:tc>
        <w:tc>
          <w:tcPr>
            <w:tcW w:w="686" w:type="dxa"/>
            <w:vMerge w:val="restart"/>
            <w:tcBorders>
              <w:right w:val="nil"/>
            </w:tcBorders>
            <w:noWrap/>
            <w:vAlign w:val="center"/>
          </w:tcPr>
          <w:p w:rsidR="005718B5" w:rsidRPr="007A701F" w:rsidRDefault="00D8302F" w:rsidP="003551DF">
            <w:pPr>
              <w:ind w:left="-77" w:right="-9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Дата</w:t>
            </w:r>
          </w:p>
        </w:tc>
      </w:tr>
      <w:tr w:rsidR="007A701F" w:rsidRPr="007A701F">
        <w:trPr>
          <w:trHeight w:val="450"/>
          <w:tblHeader/>
        </w:trPr>
        <w:tc>
          <w:tcPr>
            <w:tcW w:w="585" w:type="dxa"/>
            <w:vMerge/>
            <w:tcBorders>
              <w:left w:val="nil"/>
            </w:tcBorders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Merge w:val="restart"/>
            <w:vAlign w:val="center"/>
          </w:tcPr>
          <w:p w:rsidR="005718B5" w:rsidRPr="007A701F" w:rsidRDefault="005718B5" w:rsidP="00267DFB">
            <w:pPr>
              <w:ind w:left="-51" w:right="-24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измене</w:t>
            </w:r>
            <w:r w:rsidR="003551DF" w:rsidRPr="007A701F">
              <w:rPr>
                <w:rFonts w:ascii="Arial" w:hAnsi="Arial" w:cs="Arial"/>
              </w:rPr>
              <w:t>н</w:t>
            </w:r>
            <w:r w:rsidRPr="007A701F">
              <w:rPr>
                <w:rFonts w:ascii="Arial" w:hAnsi="Arial" w:cs="Arial"/>
              </w:rPr>
              <w:t>ных</w:t>
            </w:r>
          </w:p>
        </w:tc>
        <w:tc>
          <w:tcPr>
            <w:tcW w:w="1079" w:type="dxa"/>
            <w:vMerge w:val="restart"/>
            <w:vAlign w:val="center"/>
          </w:tcPr>
          <w:p w:rsidR="005718B5" w:rsidRPr="007A701F" w:rsidRDefault="005718B5" w:rsidP="00267DFB">
            <w:pPr>
              <w:tabs>
                <w:tab w:val="left" w:pos="922"/>
              </w:tabs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замененных</w:t>
            </w:r>
          </w:p>
        </w:tc>
        <w:tc>
          <w:tcPr>
            <w:tcW w:w="1033" w:type="dxa"/>
            <w:vMerge w:val="restart"/>
            <w:vAlign w:val="center"/>
          </w:tcPr>
          <w:p w:rsidR="005718B5" w:rsidRPr="007A701F" w:rsidRDefault="005718B5" w:rsidP="00267DFB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новых</w:t>
            </w:r>
          </w:p>
        </w:tc>
        <w:tc>
          <w:tcPr>
            <w:tcW w:w="1158" w:type="dxa"/>
            <w:vMerge w:val="restart"/>
            <w:vAlign w:val="center"/>
          </w:tcPr>
          <w:p w:rsidR="005718B5" w:rsidRPr="007A701F" w:rsidRDefault="005718B5" w:rsidP="00267DFB">
            <w:pPr>
              <w:ind w:left="-59" w:right="-1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аннулированных</w:t>
            </w:r>
          </w:p>
        </w:tc>
        <w:tc>
          <w:tcPr>
            <w:tcW w:w="1260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vMerge/>
            <w:tcBorders>
              <w:right w:val="nil"/>
            </w:tcBorders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  <w:tblHeader/>
        </w:trPr>
        <w:tc>
          <w:tcPr>
            <w:tcW w:w="585" w:type="dxa"/>
            <w:vMerge/>
            <w:tcBorders>
              <w:left w:val="nil"/>
            </w:tcBorders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vMerge/>
            <w:tcBorders>
              <w:right w:val="nil"/>
            </w:tcBorders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  <w:tblHeader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8C1120">
            <w:pPr>
              <w:tabs>
                <w:tab w:val="left" w:pos="516"/>
              </w:tabs>
              <w:ind w:right="5"/>
              <w:jc w:val="center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AA5E7F">
            <w:pPr>
              <w:ind w:right="20"/>
              <w:jc w:val="center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8C1120">
            <w:pPr>
              <w:ind w:left="-68" w:right="-33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  <w:tblHeader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</w:tr>
    </w:tbl>
    <w:p w:rsidR="006F0003" w:rsidRPr="007A701F" w:rsidRDefault="006F0003" w:rsidP="001211E3">
      <w:pPr>
        <w:rPr>
          <w:rFonts w:ascii="Arial" w:hAnsi="Arial" w:cs="Arial"/>
        </w:rPr>
      </w:pPr>
    </w:p>
    <w:sectPr w:rsidR="006F0003" w:rsidRPr="007A701F" w:rsidSect="00D55F31">
      <w:headerReference w:type="default" r:id="rId11"/>
      <w:footerReference w:type="default" r:id="rId12"/>
      <w:headerReference w:type="first" r:id="rId13"/>
      <w:pgSz w:w="11906" w:h="16838" w:code="9"/>
      <w:pgMar w:top="567" w:right="57" w:bottom="1418" w:left="1412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D92" w:rsidRDefault="009F5D92">
      <w:r>
        <w:separator/>
      </w:r>
    </w:p>
  </w:endnote>
  <w:endnote w:type="continuationSeparator" w:id="0">
    <w:p w:rsidR="009F5D92" w:rsidRDefault="009F5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46" w:type="dxa"/>
      <w:tblInd w:w="7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9146"/>
    </w:tblGrid>
    <w:tr w:rsidR="00EB4B70">
      <w:trPr>
        <w:trHeight w:val="2486"/>
      </w:trPr>
      <w:tc>
        <w:tcPr>
          <w:tcW w:w="9146" w:type="dxa"/>
          <w:tcBorders>
            <w:top w:val="nil"/>
            <w:left w:val="nil"/>
            <w:bottom w:val="nil"/>
            <w:right w:val="nil"/>
          </w:tcBorders>
        </w:tcPr>
        <w:p w:rsidR="00EB4B70" w:rsidRDefault="00EB4B70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1" allowOverlap="1" wp14:anchorId="2450C789" wp14:editId="4A038FC3">
                    <wp:simplePos x="0" y="0"/>
                    <wp:positionH relativeFrom="column">
                      <wp:posOffset>4432300</wp:posOffset>
                    </wp:positionH>
                    <wp:positionV relativeFrom="paragraph">
                      <wp:posOffset>-1172845</wp:posOffset>
                    </wp:positionV>
                    <wp:extent cx="1070610" cy="179070"/>
                    <wp:effectExtent l="3175" t="0" r="2540" b="3175"/>
                    <wp:wrapNone/>
                    <wp:docPr id="65" name="Text Box 6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70610" cy="179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4B70" w:rsidRPr="002B3339" w:rsidRDefault="00EB4B70" w:rsidP="002B3339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50C7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4" o:spid="_x0000_s1175" type="#_x0000_t202" style="position:absolute;margin-left:349pt;margin-top:-92.35pt;width:84.3pt;height:14.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" filled="f" stroked="f">
                    <v:textbox inset="0,0,0,0">
                      <w:txbxContent>
                        <w:p w:rsidR="00EB4B70" w:rsidRPr="002B3339" w:rsidRDefault="00EB4B70" w:rsidP="002B3339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1" allowOverlap="1" wp14:anchorId="05AF0023" wp14:editId="25A4FF74">
                    <wp:simplePos x="0" y="0"/>
                    <wp:positionH relativeFrom="column">
                      <wp:posOffset>2348230</wp:posOffset>
                    </wp:positionH>
                    <wp:positionV relativeFrom="paragraph">
                      <wp:posOffset>-1176655</wp:posOffset>
                    </wp:positionV>
                    <wp:extent cx="1443990" cy="148590"/>
                    <wp:effectExtent l="0" t="4445" r="0" b="0"/>
                    <wp:wrapNone/>
                    <wp:docPr id="64" name="Text Box 6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43990" cy="148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4B70" w:rsidRPr="002A3B88" w:rsidRDefault="00EB4B70" w:rsidP="002A3B88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AF0023" id="Text Box 631" o:spid="_x0000_s1176" type="#_x0000_t202" style="position:absolute;margin-left:184.9pt;margin-top:-92.65pt;width:113.7pt;height:11.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" filled="f" stroked="f">
                    <v:textbox inset="0,0,0,0">
                      <w:txbxContent>
                        <w:p w:rsidR="00EB4B70" w:rsidRPr="002A3B88" w:rsidRDefault="00EB4B70" w:rsidP="002A3B88"/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EB4B70" w:rsidRDefault="00EB4B7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B70" w:rsidRDefault="00EB4B7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D92" w:rsidRDefault="009F5D92">
      <w:r>
        <w:separator/>
      </w:r>
    </w:p>
  </w:footnote>
  <w:footnote w:type="continuationSeparator" w:id="0">
    <w:p w:rsidR="009F5D92" w:rsidRDefault="009F5D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horzAnchor="margin" w:tblpX="-177" w:tblpY="-288"/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4"/>
      <w:gridCol w:w="1214"/>
      <w:gridCol w:w="6611"/>
      <w:gridCol w:w="589"/>
      <w:gridCol w:w="1622"/>
    </w:tblGrid>
    <w:tr w:rsidR="00EB4B70" w:rsidRPr="000E546B" w:rsidTr="000E546B">
      <w:trPr>
        <w:cantSplit/>
        <w:trHeight w:val="851"/>
        <w:tblHeader/>
      </w:trPr>
      <w:tc>
        <w:tcPr>
          <w:tcW w:w="454" w:type="dxa"/>
          <w:shd w:val="clear" w:color="auto" w:fill="auto"/>
          <w:textDirection w:val="btLr"/>
          <w:vAlign w:val="center"/>
        </w:tcPr>
        <w:p w:rsidR="00EB4B70" w:rsidRPr="00C02AC0" w:rsidRDefault="00EB4B70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Зона</w:t>
          </w:r>
        </w:p>
      </w:tc>
      <w:tc>
        <w:tcPr>
          <w:tcW w:w="1214" w:type="dxa"/>
          <w:shd w:val="clear" w:color="auto" w:fill="auto"/>
          <w:vAlign w:val="center"/>
        </w:tcPr>
        <w:p w:rsidR="00EB4B70" w:rsidRPr="00C02AC0" w:rsidRDefault="00EB4B70" w:rsidP="000E546B">
          <w:pPr>
            <w:ind w:left="-142" w:right="-200"/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Поз. обо- значение</w:t>
          </w:r>
        </w:p>
      </w:tc>
      <w:tc>
        <w:tcPr>
          <w:tcW w:w="6611" w:type="dxa"/>
          <w:shd w:val="clear" w:color="auto" w:fill="auto"/>
          <w:vAlign w:val="center"/>
        </w:tcPr>
        <w:p w:rsidR="00EB4B70" w:rsidRPr="00C02AC0" w:rsidRDefault="00EB4B70" w:rsidP="000E546B">
          <w:pPr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Наименование</w:t>
          </w:r>
        </w:p>
      </w:tc>
      <w:tc>
        <w:tcPr>
          <w:tcW w:w="589" w:type="dxa"/>
          <w:shd w:val="clear" w:color="auto" w:fill="auto"/>
          <w:textDirection w:val="btLr"/>
          <w:vAlign w:val="center"/>
        </w:tcPr>
        <w:p w:rsidR="00EB4B70" w:rsidRPr="00C02AC0" w:rsidRDefault="00EB4B70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Кол.</w:t>
          </w:r>
        </w:p>
      </w:tc>
      <w:tc>
        <w:tcPr>
          <w:tcW w:w="1622" w:type="dxa"/>
          <w:shd w:val="clear" w:color="auto" w:fill="auto"/>
          <w:vAlign w:val="center"/>
        </w:tcPr>
        <w:p w:rsidR="00EB4B70" w:rsidRPr="00C02AC0" w:rsidRDefault="00EB4B70" w:rsidP="000E546B">
          <w:pPr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Примечание</w:t>
          </w:r>
        </w:p>
      </w:tc>
    </w:tr>
  </w:tbl>
  <w:p w:rsidR="00EB4B70" w:rsidRDefault="00EB4B70" w:rsidP="0077052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49536" behindDoc="0" locked="0" layoutInCell="1" allowOverlap="1" wp14:anchorId="0256AB39" wp14:editId="51F35145">
              <wp:simplePos x="0" y="0"/>
              <wp:positionH relativeFrom="column">
                <wp:posOffset>-683895</wp:posOffset>
              </wp:positionH>
              <wp:positionV relativeFrom="paragraph">
                <wp:posOffset>33655</wp:posOffset>
              </wp:positionV>
              <wp:extent cx="7273290" cy="10418445"/>
              <wp:effectExtent l="1905" t="14605" r="1905" b="0"/>
              <wp:wrapNone/>
              <wp:docPr id="164" name="Group 4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73290" cy="10418445"/>
                        <a:chOff x="340" y="280"/>
                        <a:chExt cx="11454" cy="16407"/>
                      </a:xfrm>
                    </wpg:grpSpPr>
                    <wps:wsp>
                      <wps:cNvPr id="165" name="Text Box 438"/>
                      <wps:cNvSpPr txBox="1">
                        <a:spLocks noChangeArrowheads="1"/>
                      </wps:cNvSpPr>
                      <wps:spPr bwMode="auto">
                        <a:xfrm>
                          <a:off x="4818" y="15876"/>
                          <a:ext cx="6237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C02AC0" w:rsidRDefault="00EB4B70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ГРЛМ.468351.00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4 </w:t>
                            </w:r>
                            <w:r w:rsidRPr="00C02AC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ПЭ3</w:t>
                            </w:r>
                          </w:p>
                          <w:p w:rsidR="00EB4B70" w:rsidRPr="00C02AC0" w:rsidRDefault="00EB4B70" w:rsidP="002A76F5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6" name="Text Box 439"/>
                      <wps:cNvSpPr txBox="1">
                        <a:spLocks noChangeArrowheads="1"/>
                      </wps:cNvSpPr>
                      <wps:spPr bwMode="auto">
                        <a:xfrm>
                          <a:off x="10914" y="15989"/>
                          <a:ext cx="709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733A9F" w:rsidRDefault="00EB4B70" w:rsidP="007E7187">
                            <w:pPr>
                              <w:ind w:right="-12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8C477C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t>5</w:t>
                            </w: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7" name="Text Box 440"/>
                      <wps:cNvSpPr txBox="1">
                        <a:spLocks noChangeArrowheads="1"/>
                      </wps:cNvSpPr>
                      <wps:spPr bwMode="auto">
                        <a:xfrm>
                          <a:off x="5612" y="15252"/>
                          <a:ext cx="6010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C02AC0" w:rsidRDefault="00EB4B70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ГРЛМ.468351.00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4 </w:t>
                            </w: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ПЭ3.</w:t>
                            </w: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doc</w:t>
                            </w: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  <w:p w:rsidR="00EB4B70" w:rsidRPr="00C02AC0" w:rsidRDefault="00EB4B70" w:rsidP="00AA5E7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8" name="Text Box 441"/>
                      <wps:cNvSpPr txBox="1">
                        <a:spLocks noChangeArrowheads="1"/>
                      </wps:cNvSpPr>
                      <wps:spPr bwMode="auto">
                        <a:xfrm>
                          <a:off x="4818" y="15252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C02AC0" w:rsidRDefault="00EB4B70" w:rsidP="000D3D6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9" name="Text Box 442"/>
                      <wps:cNvSpPr txBox="1">
                        <a:spLocks noChangeArrowheads="1"/>
                      </wps:cNvSpPr>
                      <wps:spPr bwMode="auto">
                        <a:xfrm>
                          <a:off x="1020" y="15989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2B36BD" w:rsidRDefault="00EB4B70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0" name="Text Box 443"/>
                      <wps:cNvSpPr txBox="1">
                        <a:spLocks noChangeArrowheads="1"/>
                      </wps:cNvSpPr>
                      <wps:spPr bwMode="auto">
                        <a:xfrm>
                          <a:off x="1416" y="159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2B36BD" w:rsidRDefault="00EB4B70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1" name="Text Box 444"/>
                      <wps:cNvSpPr txBox="1">
                        <a:spLocks noChangeArrowheads="1"/>
                      </wps:cNvSpPr>
                      <wps:spPr bwMode="auto">
                        <a:xfrm>
                          <a:off x="1983" y="15989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2B36BD" w:rsidRDefault="00EB4B70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2" name="Text Box 445"/>
                      <wps:cNvSpPr txBox="1">
                        <a:spLocks noChangeArrowheads="1"/>
                      </wps:cNvSpPr>
                      <wps:spPr bwMode="auto">
                        <a:xfrm>
                          <a:off x="3344" y="15989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5F79C3" w:rsidRDefault="00EB4B70" w:rsidP="005F79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3" name="Text Box 446"/>
                      <wps:cNvSpPr txBox="1">
                        <a:spLocks noChangeArrowheads="1"/>
                      </wps:cNvSpPr>
                      <wps:spPr bwMode="auto">
                        <a:xfrm>
                          <a:off x="4195" y="15989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2B36BD" w:rsidRDefault="00EB4B70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4" name="Line 447"/>
                      <wps:cNvCnPr/>
                      <wps:spPr bwMode="auto">
                        <a:xfrm flipH="1">
                          <a:off x="4819" y="15252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" name="Line 448"/>
                      <wps:cNvCnPr/>
                      <wps:spPr bwMode="auto">
                        <a:xfrm>
                          <a:off x="4819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" name="Line 449"/>
                      <wps:cNvCnPr/>
                      <wps:spPr bwMode="auto">
                        <a:xfrm>
                          <a:off x="5613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" name="Line 450"/>
                      <wps:cNvCnPr/>
                      <wps:spPr bwMode="auto">
                        <a:xfrm flipH="1">
                          <a:off x="1134" y="15706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" name="Line 451"/>
                      <wps:cNvCnPr/>
                      <wps:spPr bwMode="auto">
                        <a:xfrm>
                          <a:off x="1134" y="1598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" name="Line 452"/>
                      <wps:cNvCnPr/>
                      <wps:spPr bwMode="auto">
                        <a:xfrm>
                          <a:off x="1134" y="1627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Line 453"/>
                      <wps:cNvCnPr/>
                      <wps:spPr bwMode="auto">
                        <a:xfrm flipH="1">
                          <a:off x="11057" y="15989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454"/>
                      <wps:cNvCnPr/>
                      <wps:spPr bwMode="auto">
                        <a:xfrm>
                          <a:off x="1531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Line 455"/>
                      <wps:cNvCnPr/>
                      <wps:spPr bwMode="auto">
                        <a:xfrm>
                          <a:off x="2098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456"/>
                      <wps:cNvCnPr/>
                      <wps:spPr bwMode="auto">
                        <a:xfrm>
                          <a:off x="345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" name="Line 457"/>
                      <wps:cNvCnPr/>
                      <wps:spPr bwMode="auto">
                        <a:xfrm>
                          <a:off x="430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" name="Line 458"/>
                      <wps:cNvCnPr/>
                      <wps:spPr bwMode="auto">
                        <a:xfrm>
                          <a:off x="481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" name="Line 459"/>
                      <wps:cNvCnPr/>
                      <wps:spPr bwMode="auto">
                        <a:xfrm>
                          <a:off x="11057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7" name="Line 460"/>
                      <wps:cNvCnPr/>
                      <wps:spPr bwMode="auto">
                        <a:xfrm>
                          <a:off x="1134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" name="Text Box 461"/>
                      <wps:cNvSpPr txBox="1">
                        <a:spLocks noChangeArrowheads="1"/>
                      </wps:cNvSpPr>
                      <wps:spPr bwMode="auto">
                        <a:xfrm>
                          <a:off x="1021" y="16233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C02AC0" w:rsidRDefault="00EB4B70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9" name="Text Box 462"/>
                      <wps:cNvSpPr txBox="1">
                        <a:spLocks noChangeArrowheads="1"/>
                      </wps:cNvSpPr>
                      <wps:spPr bwMode="auto">
                        <a:xfrm>
                          <a:off x="1417" y="16233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C02AC0" w:rsidRDefault="00EB4B70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0" name="Text Box 463"/>
                      <wps:cNvSpPr txBox="1">
                        <a:spLocks noChangeArrowheads="1"/>
                      </wps:cNvSpPr>
                      <wps:spPr bwMode="auto">
                        <a:xfrm>
                          <a:off x="1984" y="16233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C02AC0" w:rsidRDefault="00EB4B70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1" name="Text Box 464"/>
                      <wps:cNvSpPr txBox="1">
                        <a:spLocks noChangeArrowheads="1"/>
                      </wps:cNvSpPr>
                      <wps:spPr bwMode="auto">
                        <a:xfrm>
                          <a:off x="3345" y="16233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C02AC0" w:rsidRDefault="00EB4B70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2" name="Text Box 465"/>
                      <wps:cNvSpPr txBox="1">
                        <a:spLocks noChangeArrowheads="1"/>
                      </wps:cNvSpPr>
                      <wps:spPr bwMode="auto">
                        <a:xfrm>
                          <a:off x="4196" y="16233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C02AC0" w:rsidRDefault="00EB4B70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Text Box 466"/>
                      <wps:cNvSpPr txBox="1">
                        <a:spLocks noChangeArrowheads="1"/>
                      </wps:cNvSpPr>
                      <wps:spPr bwMode="auto">
                        <a:xfrm>
                          <a:off x="11000" y="156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733A9F" w:rsidRDefault="00EB4B70" w:rsidP="0077052E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733A9F">
                              <w:rPr>
                                <w:rFonts w:ascii="Arial" w:hAnsi="Arial" w:cs="Arial"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4" name="Line 467"/>
                      <wps:cNvCnPr/>
                      <wps:spPr bwMode="auto">
                        <a:xfrm flipH="1">
                          <a:off x="1120" y="280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5" name="Line 468"/>
                      <wps:cNvCnPr/>
                      <wps:spPr bwMode="auto">
                        <a:xfrm>
                          <a:off x="1120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" name="Line 469"/>
                      <wps:cNvCnPr/>
                      <wps:spPr bwMode="auto">
                        <a:xfrm>
                          <a:off x="1120" y="16556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" name="Line 470"/>
                      <wps:cNvCnPr/>
                      <wps:spPr bwMode="auto">
                        <a:xfrm flipV="1">
                          <a:off x="11623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" name="Line 471"/>
                      <wps:cNvCnPr/>
                      <wps:spPr bwMode="auto">
                        <a:xfrm flipV="1">
                          <a:off x="454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" name="Line 472"/>
                      <wps:cNvCnPr/>
                      <wps:spPr bwMode="auto">
                        <a:xfrm flipV="1">
                          <a:off x="737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Line 473"/>
                      <wps:cNvCnPr/>
                      <wps:spPr bwMode="auto">
                        <a:xfrm>
                          <a:off x="454" y="16556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" name="Line 474"/>
                      <wps:cNvCnPr/>
                      <wps:spPr bwMode="auto">
                        <a:xfrm>
                          <a:off x="454" y="1513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" name="Line 475"/>
                      <wps:cNvCnPr/>
                      <wps:spPr bwMode="auto">
                        <a:xfrm>
                          <a:off x="454" y="131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3" name="Line 476"/>
                      <wps:cNvCnPr/>
                      <wps:spPr bwMode="auto">
                        <a:xfrm>
                          <a:off x="454" y="117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" name="Line 477"/>
                      <wps:cNvCnPr/>
                      <wps:spPr bwMode="auto">
                        <a:xfrm>
                          <a:off x="454" y="1031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" name="Line 478"/>
                      <wps:cNvCnPr/>
                      <wps:spPr bwMode="auto">
                        <a:xfrm>
                          <a:off x="454" y="83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" name="Text Box 479"/>
                      <wps:cNvSpPr txBox="1">
                        <a:spLocks noChangeArrowheads="1"/>
                      </wps:cNvSpPr>
                      <wps:spPr bwMode="auto">
                        <a:xfrm>
                          <a:off x="340" y="1513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C02AC0" w:rsidRDefault="00EB4B70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7" name="Text Box 480"/>
                      <wps:cNvSpPr txBox="1">
                        <a:spLocks noChangeArrowheads="1"/>
                      </wps:cNvSpPr>
                      <wps:spPr bwMode="auto">
                        <a:xfrm>
                          <a:off x="680" y="1513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FB4F7A" w:rsidRDefault="00EB4B70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8" name="Text Box 481"/>
                      <wps:cNvSpPr txBox="1">
                        <a:spLocks noChangeArrowheads="1"/>
                      </wps:cNvSpPr>
                      <wps:spPr bwMode="auto">
                        <a:xfrm>
                          <a:off x="340" y="13154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C02AC0" w:rsidRDefault="00EB4B70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" name="Text Box 482"/>
                      <wps:cNvSpPr txBox="1">
                        <a:spLocks noChangeArrowheads="1"/>
                      </wps:cNvSpPr>
                      <wps:spPr bwMode="auto">
                        <a:xfrm>
                          <a:off x="680" y="13154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FB4F7A" w:rsidRDefault="00EB4B70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0" name="Text Box 483"/>
                      <wps:cNvSpPr txBox="1">
                        <a:spLocks noChangeArrowheads="1"/>
                      </wps:cNvSpPr>
                      <wps:spPr bwMode="auto">
                        <a:xfrm>
                          <a:off x="340" y="11737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C02AC0" w:rsidRDefault="00EB4B70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" name="Text Box 484"/>
                      <wps:cNvSpPr txBox="1">
                        <a:spLocks noChangeArrowheads="1"/>
                      </wps:cNvSpPr>
                      <wps:spPr bwMode="auto">
                        <a:xfrm>
                          <a:off x="680" y="11737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FB4F7A" w:rsidRDefault="00EB4B70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" name="Text Box 485"/>
                      <wps:cNvSpPr txBox="1">
                        <a:spLocks noChangeArrowheads="1"/>
                      </wps:cNvSpPr>
                      <wps:spPr bwMode="auto">
                        <a:xfrm>
                          <a:off x="340" y="1031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C02AC0" w:rsidRDefault="00EB4B70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3" name="Text Box 486"/>
                      <wps:cNvSpPr txBox="1">
                        <a:spLocks noChangeArrowheads="1"/>
                      </wps:cNvSpPr>
                      <wps:spPr bwMode="auto">
                        <a:xfrm>
                          <a:off x="680" y="1031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FB4F7A" w:rsidRDefault="00EB4B70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4" name="Text Box 487"/>
                      <wps:cNvSpPr txBox="1">
                        <a:spLocks noChangeArrowheads="1"/>
                      </wps:cNvSpPr>
                      <wps:spPr bwMode="auto">
                        <a:xfrm>
                          <a:off x="340" y="8335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C02AC0" w:rsidRDefault="00EB4B70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" name="Text Box 488"/>
                      <wps:cNvSpPr txBox="1">
                        <a:spLocks noChangeArrowheads="1"/>
                      </wps:cNvSpPr>
                      <wps:spPr bwMode="auto">
                        <a:xfrm>
                          <a:off x="680" y="8335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FB4F7A" w:rsidRDefault="00EB4B70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56AB39" id="Group 437" o:spid="_x0000_s1026" style="position:absolute;margin-left:-53.85pt;margin-top:2.65pt;width:572.7pt;height:820.35pt;z-index:251649536" coordorigin="340,280" coordsize="11454,1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8" o:spid="_x0000_s1027" type="#_x0000_t202" style="position:absolute;left:4818;top:15876;width:623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hZ2MAA&#10;AADcAAAADwAAAGRycy9kb3ducmV2LnhtbERPS4vCMBC+C/6HMMLeNFFW0WoUUYQ9uawv8DY0Y1ts&#10;JqWJtvvvzcKCt/n4nrNYtbYUT6p94VjDcKBAEKfOFJxpOB13/SkIH5ANlo5Jwy95WC27nQUmxjX8&#10;Q89DyEQMYZ+ghjyEKpHSpzlZ9ANXEUfu5mqLIcI6k6bGJobbUo6UmkiLBceGHCva5JTeDw+r4by/&#10;XS+f6jvb2nHVuFZJtjOp9UevXc9BBGrDW/zv/jJx/mQMf8/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hZ2MAAAADcAAAADwAAAAAAAAAAAAAAAACYAgAAZHJzL2Rvd25y&#10;ZXYueG1sUEsFBgAAAAAEAAQA9QAAAIUDAAAAAA==&#10;" filled="f" stroked="f">
                <v:textbox>
                  <w:txbxContent>
                    <w:p w:rsidR="00EB4B70" w:rsidRPr="00C02AC0" w:rsidRDefault="00EB4B70" w:rsidP="00395FA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ГРЛМ.468351.00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4 </w:t>
                      </w:r>
                      <w:r w:rsidRPr="00C02AC0">
                        <w:rPr>
                          <w:rFonts w:ascii="Arial" w:hAnsi="Arial" w:cs="Arial"/>
                          <w:sz w:val="32"/>
                          <w:szCs w:val="32"/>
                        </w:rPr>
                        <w:t>ПЭ3</w:t>
                      </w:r>
                    </w:p>
                    <w:p w:rsidR="00EB4B70" w:rsidRPr="00C02AC0" w:rsidRDefault="00EB4B70" w:rsidP="002A76F5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  <v:shape id="Text Box 439" o:spid="_x0000_s1028" type="#_x0000_t202" style="position:absolute;left:10914;top:15989;width:709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Hr8EA&#10;AADcAAAADwAAAGRycy9kb3ducmV2LnhtbERPTYvCMBC9L/gfwgh7WxNFi1ajiIuwJ2VdFbwNzdgW&#10;m0lpsrb+eyMs7G0e73MWq85W4k6NLx1rGA4UCOLMmZJzDcef7ccUhA/IBivHpOFBHlbL3tsCU+Na&#10;/qb7IeQihrBPUUMRQp1K6bOCLPqBq4kjd3WNxRBhk0vTYBvDbSVHSiXSYsmxocCaNgVlt8Ov1XDa&#10;XS/nsdrnn3ZSt65Tku1Mav3e79ZzEIG68C/+c3+ZOD9J4P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qx6/BAAAA3AAAAA8AAAAAAAAAAAAAAAAAmAIAAGRycy9kb3du&#10;cmV2LnhtbFBLBQYAAAAABAAEAPUAAACGAwAAAAA=&#10;" filled="f" stroked="f">
                <v:textbox>
                  <w:txbxContent>
                    <w:p w:rsidR="00EB4B70" w:rsidRPr="00733A9F" w:rsidRDefault="00EB4B70" w:rsidP="007E7187">
                      <w:pPr>
                        <w:ind w:right="-12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begin"/>
                      </w: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separate"/>
                      </w:r>
                      <w:r w:rsidR="008C477C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t>5</w:t>
                      </w: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v:shape id="Text Box 440" o:spid="_x0000_s1029" type="#_x0000_t202" style="position:absolute;left:5612;top:15252;width:601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ZiNM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n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mI0wgAAANwAAAAPAAAAAAAAAAAAAAAAAJgCAABkcnMvZG93&#10;bnJldi54bWxQSwUGAAAAAAQABAD1AAAAhwMAAAAA&#10;" filled="f" stroked="f">
                <v:textbox>
                  <w:txbxContent>
                    <w:p w:rsidR="00EB4B70" w:rsidRPr="00C02AC0" w:rsidRDefault="00EB4B70" w:rsidP="00395FA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ГРЛМ.468351.00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4 </w:t>
                      </w: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</w:rPr>
                        <w:t>ПЭ3.</w:t>
                      </w: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doc</w:t>
                      </w: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</w:rPr>
                        <w:t>х</w:t>
                      </w:r>
                    </w:p>
                    <w:p w:rsidR="00EB4B70" w:rsidRPr="00C02AC0" w:rsidRDefault="00EB4B70" w:rsidP="00AA5E7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Text Box 441" o:spid="_x0000_s1030" type="#_x0000_t202" style="position:absolute;left:4818;top:15252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n2Rs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0Mo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59kbEAAAA3AAAAA8AAAAAAAAAAAAAAAAAmAIAAGRycy9k&#10;b3ducmV2LnhtbFBLBQYAAAAABAAEAPUAAACJAwAAAAA=&#10;" filled="f" stroked="f">
                <v:textbox>
                  <w:txbxContent>
                    <w:p w:rsidR="00EB4B70" w:rsidRPr="00C02AC0" w:rsidRDefault="00EB4B70" w:rsidP="000D3D6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  <v:shape id="Text Box 442" o:spid="_x0000_s1031" type="#_x0000_t202" style="position:absolute;left:1020;top:15989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T3c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OkM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VT3cAAAADcAAAADwAAAAAAAAAAAAAAAACYAgAAZHJzL2Rvd25y&#10;ZXYueG1sUEsFBgAAAAAEAAQA9QAAAIUDAAAAAA==&#10;" filled="f" stroked="f">
                <v:textbox>
                  <w:txbxContent>
                    <w:p w:rsidR="00EB4B70" w:rsidRPr="002B36BD" w:rsidRDefault="00EB4B70" w:rsidP="002B36BD"/>
                  </w:txbxContent>
                </v:textbox>
              </v:shape>
              <v:shape id="Text Box 443" o:spid="_x0000_s1032" type="#_x0000_t202" style="position:absolute;left:1416;top:159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snc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n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VmydxQAAANwAAAAPAAAAAAAAAAAAAAAAAJgCAABkcnMv&#10;ZG93bnJldi54bWxQSwUGAAAAAAQABAD1AAAAigMAAAAA&#10;" filled="f" stroked="f">
                <v:textbox>
                  <w:txbxContent>
                    <w:p w:rsidR="00EB4B70" w:rsidRPr="002B36BD" w:rsidRDefault="00EB4B70" w:rsidP="002B36BD"/>
                  </w:txbxContent>
                </v:textbox>
              </v:shape>
              <v:shape id="Text Box 444" o:spid="_x0000_s1033" type="#_x0000_t202" style="position:absolute;left:1983;top:15989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rJBs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P8x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ayQbBAAAA3AAAAA8AAAAAAAAAAAAAAAAAmAIAAGRycy9kb3du&#10;cmV2LnhtbFBLBQYAAAAABAAEAPUAAACGAwAAAAA=&#10;" filled="f" stroked="f">
                <v:textbox>
                  <w:txbxContent>
                    <w:p w:rsidR="00EB4B70" w:rsidRPr="002B36BD" w:rsidRDefault="00EB4B70" w:rsidP="002B36BD"/>
                  </w:txbxContent>
                </v:textbox>
              </v:shape>
              <v:shape id="Text Box 445" o:spid="_x0000_s1034" type="#_x0000_t202" style="position:absolute;left:3344;top:15989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Xcc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j/dQ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FdxwgAAANwAAAAPAAAAAAAAAAAAAAAAAJgCAABkcnMvZG93&#10;bnJldi54bWxQSwUGAAAAAAQABAD1AAAAhwMAAAAA&#10;" filled="f" stroked="f">
                <v:textbox>
                  <w:txbxContent>
                    <w:p w:rsidR="00EB4B70" w:rsidRPr="005F79C3" w:rsidRDefault="00EB4B70" w:rsidP="005F79C3"/>
                  </w:txbxContent>
                </v:textbox>
              </v:shape>
              <v:shape id="Text Box 446" o:spid="_x0000_s1035" type="#_x0000_t202" style="position:absolute;left:4195;top:15989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  <v:textbox>
                  <w:txbxContent>
                    <w:p w:rsidR="00EB4B70" w:rsidRPr="002B36BD" w:rsidRDefault="00EB4B70" w:rsidP="002B36BD"/>
                  </w:txbxContent>
                </v:textbox>
              </v:shape>
              <v:line id="Line 447" o:spid="_x0000_s1036" style="position:absolute;flip:x;visibility:visible;mso-wrap-style:square" from="4819,15252" to="11624,1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paKcEAAADcAAAADwAAAGRycy9kb3ducmV2LnhtbERPTYvCMBC9L/gfwgje1lQRV6pRRBAU&#10;97CrgtehmTbFZlKSaOu/3yws7G0e73NWm9424kk+1I4VTMYZCOLC6ZorBdfL/n0BIkRkjY1jUvCi&#10;AJv14G2FuXYdf9PzHCuRQjjkqMDE2OZShsKQxTB2LXHiSuctxgR9JbXHLoXbRk6zbC4t1pwaDLa0&#10;M1Tczw+rQB5P3ZffT69lVR5adzuaz3nXKzUa9tsliEh9/Bf/uQ86zf+Ywe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+lopwQAAANwAAAAPAAAAAAAAAAAAAAAA&#10;AKECAABkcnMvZG93bnJldi54bWxQSwUGAAAAAAQABAD5AAAAjwMAAAAA&#10;" strokeweight="1.5pt"/>
              <v:line id="Line 448" o:spid="_x0000_s1037" style="position:absolute;visibility:visible;mso-wrap-style:square" from="4819,15252" to="4819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A9gMMAAADcAAAADwAAAGRycy9kb3ducmV2LnhtbERPS2vCQBC+F/oflil4qxsrtRJdRQQf&#10;9NZUBG9DdkxisrPp7kbTf98tCN7m43vOfNmbRlzJ+cqygtEwAUGcW11xoeDwvXmdgvABWWNjmRT8&#10;kofl4vlpjqm2N/6iaxYKEUPYp6igDKFNpfR5SQb90LbEkTtbZzBE6AqpHd5iuGnkW5JMpMGKY0OJ&#10;La1LyuusMwqOXcanS71xDXbb3e58/Kn9+FOpwUu/moEI1IeH+O7e6zj/4x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QPYDDAAAA3AAAAA8AAAAAAAAAAAAA&#10;AAAAoQIAAGRycy9kb3ducmV2LnhtbFBLBQYAAAAABAAEAPkAAACRAwAAAAA=&#10;" strokeweight="1.5pt"/>
              <v:line id="Line 449" o:spid="_x0000_s1038" style="position:absolute;visibility:visible;mso-wrap-style:square" from="5613,15252" to="561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Kj98IAAADcAAAADwAAAGRycy9kb3ducmV2LnhtbERPTWvCQBC9F/wPywi91Y0VrERXEUEt&#10;3hpF8DZkxyQmO5vubjT++26h0Ns83ucsVr1pxJ2crywrGI8SEMS51RUXCk7H7dsMhA/IGhvLpOBJ&#10;HlbLwcsCU20f/EX3LBQihrBPUUEZQptK6fOSDPqRbYkjd7XOYIjQFVI7fMRw08j3JJlKgxXHhhJb&#10;2pSU11lnFJy7jC+3eusa7Hb7/fX8XfvJQanXYb+egwjUh3/xn/tTx/kf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Kj98IAAADcAAAADwAAAAAAAAAAAAAA&#10;AAChAgAAZHJzL2Rvd25yZXYueG1sUEsFBgAAAAAEAAQA+QAAAJADAAAAAA==&#10;" strokeweight="1.5pt"/>
              <v:line id="Line 450" o:spid="_x0000_s1039" style="position:absolute;flip:x;visibility:visible;mso-wrap-style:square" from="1134,15706" to="1162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jEXsEAAADcAAAADwAAAGRycy9kb3ducmV2LnhtbERPS4vCMBC+L/gfwgje1nQ9qFSjLAuC&#10;oof1AV6HZtqUbSYlibb+e7MgeJuP7znLdW8bcScfascKvsYZCOLC6ZorBZfz5nMOIkRkjY1jUvCg&#10;AOvV4GOJuXYdH+l+ipVIIRxyVGBibHMpQ2HIYhi7ljhxpfMWY4K+ktpjl8JtIydZNpUWa04NBlv6&#10;MVT8nW5Wgdztu1+/mVzKqty27rozh2nXKzUa9t8LEJH6+Ba/3Fud5s9m8P9Muk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KMRewQAAANwAAAAPAAAAAAAAAAAAAAAA&#10;AKECAABkcnMvZG93bnJldi54bWxQSwUGAAAAAAQABAD5AAAAjwMAAAAA&#10;" strokeweight="1.5pt"/>
              <v:line id="Line 451" o:spid="_x0000_s104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<v:line id="Line 452" o:spid="_x0000_s1041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03hcMAAADcAAAADwAAAGRycy9kb3ducmV2LnhtbERPS2vCQBC+F/oflil4qxsr1BpdRQQf&#10;9NZUBG9DdkxisrPp7kbTf98tCN7m43vOfNmbRlzJ+cqygtEwAUGcW11xoeDwvXn9AOEDssbGMin4&#10;JQ/LxfPTHFNtb/xF1ywUIoawT1FBGUKbSunzkgz6oW2JI3e2zmCI0BVSO7zFcNPItyR5lwYrjg0l&#10;trQuKa+zzig4dhmfLvXGNdhtd7vz8af240+lBi/9agYiUB8e4rt7r+P8yRT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dN4XDAAAA3AAAAA8AAAAAAAAAAAAA&#10;AAAAoQIAAGRycy9kb3ducmV2LnhtbFBLBQYAAAAABAAEAPkAAACRAwAAAAA=&#10;" strokeweight="1.5pt"/>
              <v:line id="Line 453" o:spid="_x0000_s1042" style="position:absolute;flip:x;visibility:visible;mso-wrap-style:square" from="11057,15989" to="11623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QsDcQAAADcAAAADwAAAGRycy9kb3ducmV2LnhtbESPQWsCMRCF74X+hzBCbzWrB5GtUUQQ&#10;FHtoreB12Mxulm4mS5K667/vHARvM7w3732z2oy+UzeKqQ1sYDYtQBFXwbbcGLj87N+XoFJGttgF&#10;JgN3SrBZv76ssLRh4G+6nXOjJIRTiQZczn2pdaoceUzT0BOLVofoMcsaG20jDhLuOz0vioX22LI0&#10;OOxp56j6Pf95A/p4Gr7ifn6pm/rQh+vRfS6G0Zi3ybj9AJVpzE/z4/pgBX8p+PKMTK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FCwNxAAAANwAAAAPAAAAAAAAAAAA&#10;AAAAAKECAABkcnMvZG93bnJldi54bWxQSwUGAAAAAAQABAD5AAAAkgMAAAAA&#10;" strokeweight="1.5pt"/>
              <v:line id="Line 454" o:spid="_x0000_s1043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5LpMEAAADcAAAADwAAAGRycy9kb3ducmV2LnhtbERPTYvCMBC9L/gfwgh7W1NXEKlGEcFV&#10;9mZXBG9DM7a1zaQmqXb//UYQ9jaP9zmLVW8acSfnK8sKxqMEBHFudcWFguPP9mMGwgdkjY1lUvBL&#10;HlbLwdsCU20ffKB7FgoRQ9inqKAMoU2l9HlJBv3ItsSRu1hnMEToCqkdPmK4aeRnkkylwYpjQ4kt&#10;bUrK66wzCk5dxudrvXUNdl+73eV0q/3kW6n3Yb+egwjUh3/xy73Xcf5sDM9n4gVy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PkukwQAAANwAAAAPAAAAAAAAAAAAAAAA&#10;AKECAABkcnMvZG93bnJldi54bWxQSwUGAAAAAAQABAD5AAAAjwMAAAAA&#10;" strokeweight="1.5pt"/>
              <v:line id="Line 455" o:spid="_x0000_s1044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zV08EAAADcAAAADwAAAGRycy9kb3ducmV2LnhtbERPTYvCMBC9C/sfwix403QVRLpGkQVX&#10;8WZXhL0NzdjWNpNukmr990YQ9jaP9zmLVW8acSXnK8sKPsYJCOLc6ooLBcefzWgOwgdkjY1lUnAn&#10;D6vl22CBqbY3PtA1C4WIIexTVFCG0KZS+rwkg35sW+LIna0zGCJ0hdQObzHcNHKSJDNpsOLYUGJL&#10;XyXlddYZBacu499LvXENdt/b7fn0V/vpXqnhe7/+BBGoD//il3un4/z5BJ7Px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7NXTwQAAANwAAAAPAAAAAAAAAAAAAAAA&#10;AKECAABkcnMvZG93bnJldi54bWxQSwUGAAAAAAQABAD5AAAAjwMAAAAA&#10;" strokeweight="1.5pt"/>
              <v:line id="Line 456" o:spid="_x0000_s1045" style="position:absolute;visibility:visible;mso-wrap-style:square" from="3459,15706" to="345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BwSMIAAADcAAAADwAAAGRycy9kb3ducmV2LnhtbERPS2vCQBC+F/wPywje6qYViqRuRArW&#10;4q1RAr0N2cnDZGfT3Y2m/75bKHibj+85m+1kenEl51vLCp6WCQji0uqWawXn0/5xDcIHZI29ZVLw&#10;Qx622exhg6m2N/6kax5qEUPYp6igCWFIpfRlQwb90g7EkausMxgidLXUDm8x3PTyOUlepMGWY0OD&#10;A701VHb5aBQUY85fl27vehzfD4eq+O786qjUYj7tXkEEmsJd/O/+0HH+egV/z8QLZPY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BwSMIAAADcAAAADwAAAAAAAAAAAAAA&#10;AAChAgAAZHJzL2Rvd25yZXYueG1sUEsFBgAAAAAEAAQA+QAAAJADAAAAAA==&#10;" strokeweight="1.5pt"/>
              <v:line id="Line 457" o:spid="_x0000_s1046" style="position:absolute;visibility:visible;mso-wrap-style:square" from="4309,15706" to="430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noPMIAAADcAAAADwAAAGRycy9kb3ducmV2LnhtbERPTWvCQBC9F/wPywje6sZaikRXEcFa&#10;ejOK4G3IjklMdjbubjT9926h0Ns83ucsVr1pxJ2crywrmIwTEMS51RUXCo6H7esMhA/IGhvLpOCH&#10;PKyWg5cFpto+eE/3LBQihrBPUUEZQptK6fOSDPqxbYkjd7HOYIjQFVI7fMRw08i3JPmQBiuODSW2&#10;tCkpr7POKDh1GZ+v9dY12H3udpfTrfbTb6VGw349BxGoD//iP/eXjvN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noPMIAAADcAAAADwAAAAAAAAAAAAAA&#10;AAChAgAAZHJzL2Rvd25yZXYueG1sUEsFBgAAAAAEAAQA+QAAAJADAAAAAA==&#10;" strokeweight="1.5pt"/>
              <v:line id="Line 458" o:spid="_x0000_s1047" style="position:absolute;visibility:visible;mso-wrap-style:square" from="4819,15706" to="481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VNp8IAAADcAAAADwAAAGRycy9kb3ducmV2LnhtbERPTWvCQBC9F/wPywje6sZKi0RXEcFa&#10;ejOK4G3IjklMdjbubjT9926h0Ns83ucsVr1pxJ2crywrmIwTEMS51RUXCo6H7esMhA/IGhvLpOCH&#10;PKyWg5cFpto+eE/3LBQihrBPUUEZQptK6fOSDPqxbYkjd7HOYIjQFVI7fMRw08i3JPmQBiuODSW2&#10;tCkpr7POKDh1GZ+v9dY12H3udpfTrfbTb6VGw349BxGoD//iP/eXjvN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AVNp8IAAADcAAAADwAAAAAAAAAAAAAA&#10;AAChAgAAZHJzL2Rvd25yZXYueG1sUEsFBgAAAAAEAAQA+QAAAJADAAAAAA==&#10;" strokeweight="1.5pt"/>
              <v:line id="Line 459" o:spid="_x0000_s1048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fT0MIAAADcAAAADwAAAGRycy9kb3ducmV2LnhtbERPS2vCQBC+F/oflil4q5sqiKRuRApW&#10;6c1UAr0N2cnDZGfT3Y2m/94tFHqbj+85m+1kenEl51vLCl7mCQji0uqWawXnz/3zGoQPyBp7y6Tg&#10;hzxss8eHDaba3vhE1zzUIoawT1FBE8KQSunLhgz6uR2II1dZZzBE6GqpHd5iuOnlIklW0mDLsaHB&#10;gd4aKrt8NAqKMeevS7d3PY7vh0NVfHd++aHU7GnavYIINIV/8Z/7qOP89Qp+n4kXyO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fT0MIAAADcAAAADwAAAAAAAAAAAAAA&#10;AAChAgAAZHJzL2Rvd25yZXYueG1sUEsFBgAAAAAEAAQA+QAAAJADAAAAAA==&#10;" strokeweight="1.5pt"/>
              <v:line id="Line 460" o:spid="_x0000_s1049" style="position:absolute;visibility:visible;mso-wrap-style:square" from="1134,1570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t2S8IAAADcAAAADwAAAGRycy9kb3ducmV2LnhtbERPTWvCQBC9F/wPywje6sYKrURXEcFa&#10;ejOK4G3IjklMdjbubjT9926h0Ns83ucsVr1pxJ2crywrmIwTEMS51RUXCo6H7esMhA/IGhvLpOCH&#10;PKyWg5cFpto+eE/3LBQihrBPUUEZQptK6fOSDPqxbYkjd7HOYIjQFVI7fMRw08i3JHmXBiuODSW2&#10;tCkpr7POKDh1GZ+v9dY12H3udpfTrfbTb6VGw349BxGoD//iP/eXjvN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5t2S8IAAADcAAAADwAAAAAAAAAAAAAA&#10;AAChAgAAZHJzL2Rvd25yZXYueG1sUEsFBgAAAAAEAAQA+QAAAJADAAAAAA==&#10;" strokeweight="1.5pt"/>
              <v:shape id="Text Box 461" o:spid="_x0000_s1050" type="#_x0000_t202" style="position:absolute;left:1021;top:16233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QvM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60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1ELzEAAAA3AAAAA8AAAAAAAAAAAAAAAAAmAIAAGRycy9k&#10;b3ducmV2LnhtbFBLBQYAAAAABAAEAPUAAACJAwAAAAA=&#10;" filled="f" stroked="f">
                <v:textbox>
                  <w:txbxContent>
                    <w:p w:rsidR="00EB4B70" w:rsidRPr="00C02AC0" w:rsidRDefault="00EB4B70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462" o:spid="_x0000_s1051" type="#_x0000_t202" style="position:absolute;left:1417;top:16233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m1J8AA&#10;AADcAAAADwAAAGRycy9kb3ducmV2LnhtbERPS4vCMBC+C/6HMII3TVZUtBpFlAVPiu4DvA3N2JZt&#10;JqXJ2vrvjSB4m4/vOct1a0txo9oXjjV8DBUI4tSZgjMN31+fgxkIH5ANlo5Jw508rFfdzhIT4xo+&#10;0e0cMhFD2CeoIQ+hSqT0aU4W/dBVxJG7utpiiLDOpKmxieG2lCOlptJiwbEhx4q2OaV/53+r4edw&#10;vfyO1THb2UnVuFZJtnOpdb/XbhYgArXhLX659ybOn83h+Uy8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Lm1J8AAAADcAAAADwAAAAAAAAAAAAAAAACYAgAAZHJzL2Rvd25y&#10;ZXYueG1sUEsFBgAAAAAEAAQA9QAAAIUDAAAAAA==&#10;" filled="f" stroked="f">
                <v:textbox>
                  <w:txbxContent>
                    <w:p w:rsidR="00EB4B70" w:rsidRPr="00C02AC0" w:rsidRDefault="00EB4B70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463" o:spid="_x0000_s1052" type="#_x0000_t202" style="position:absolute;left:1984;top:16233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qKZ8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aimfEAAAA3AAAAA8AAAAAAAAAAAAAAAAAmAIAAGRycy9k&#10;b3ducmV2LnhtbFBLBQYAAAAABAAEAPUAAACJAwAAAAA=&#10;" filled="f" stroked="f">
                <v:textbox>
                  <w:txbxContent>
                    <w:p w:rsidR="00EB4B70" w:rsidRPr="00C02AC0" w:rsidRDefault="00EB4B70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464" o:spid="_x0000_s1053" type="#_x0000_t202" style="position:absolute;left:3345;top:16233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Yv/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f9yH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Yv/MAAAADcAAAADwAAAAAAAAAAAAAAAACYAgAAZHJzL2Rvd25y&#10;ZXYueG1sUEsFBgAAAAAEAAQA9QAAAIUDAAAAAA==&#10;" filled="f" stroked="f">
                <v:textbox>
                  <w:txbxContent>
                    <w:p w:rsidR="00EB4B70" w:rsidRPr="00C02AC0" w:rsidRDefault="00EB4B70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465" o:spid="_x0000_s1054" type="#_x0000_t202" style="position:absolute;left:4196;top:16233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<v:textbox>
                  <w:txbxContent>
                    <w:p w:rsidR="00EB4B70" w:rsidRPr="00C02AC0" w:rsidRDefault="00EB4B70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466" o:spid="_x0000_s1055" type="#_x0000_t202" style="position:absolute;left:11000;top:156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<v:textbox>
                  <w:txbxContent>
                    <w:p w:rsidR="00EB4B70" w:rsidRPr="00733A9F" w:rsidRDefault="00EB4B70" w:rsidP="0077052E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733A9F">
                        <w:rPr>
                          <w:rFonts w:ascii="Arial" w:hAnsi="Arial" w:cs="Arial"/>
                          <w:sz w:val="16"/>
                        </w:rPr>
                        <w:t>Лист</w:t>
                      </w:r>
                    </w:p>
                  </w:txbxContent>
                </v:textbox>
              </v:shape>
              <v:line id="Line 467" o:spid="_x0000_s1056" style="position:absolute;flip:x;visibility:visible;mso-wrap-style:square" from="1120,280" to="11623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a808EAAADcAAAADwAAAGRycy9kb3ducmV2LnhtbERPTYvCMBC9L/gfwgje1lQRWatRRBAU&#10;97CrgtehmTbFZlKSaOu/3yws7G0e73NWm9424kk+1I4VTMYZCOLC6ZorBdfL/v0DRIjIGhvHpOBF&#10;ATbrwdsKc+06/qbnOVYihXDIUYGJsc2lDIUhi2HsWuLElc5bjAn6SmqPXQq3jZxm2VxarDk1GGxp&#10;Z6i4nx9WgTyeui+/n17Lqjy07nY0n/OuV2o07LdLEJH6+C/+cx90mr+Ywe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9rzTwQAAANwAAAAPAAAAAAAAAAAAAAAA&#10;AKECAABkcnMvZG93bnJldi54bWxQSwUGAAAAAAQABAD5AAAAjwMAAAAA&#10;" strokeweight="1.5pt"/>
              <v:line id="Line 468" o:spid="_x0000_s1057" style="position:absolute;visibility:visible;mso-wrap-style:square" from="1120,280" to="11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zbesMAAADcAAAADwAAAGRycy9kb3ducmV2LnhtbERPS2vCQBC+F/oflil4qxsrlRpdRQQf&#10;9NZUBG9DdkxisrPp7kbTf98tCN7m43vOfNmbRlzJ+cqygtEwAUGcW11xoeDwvXn9AOEDssbGMin4&#10;JQ/LxfPTHFNtb/xF1ywUIoawT1FBGUKbSunzkgz6oW2JI3e2zmCI0BVSO7zFcNPItySZSIMVx4YS&#10;W1qXlNdZZxQcu4xPl3rjGuy2u935+FP78adSg5d+NQMRqA8P8d2913H+9B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c23rDAAAA3AAAAA8AAAAAAAAAAAAA&#10;AAAAoQIAAGRycy9kb3ducmV2LnhtbFBLBQYAAAAABAAEAPkAAACRAwAAAAA=&#10;" strokeweight="1.5pt"/>
              <v:line id="Line 469" o:spid="_x0000_s1058" style="position:absolute;visibility:visible;mso-wrap-style:square" from="1120,16556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5FDcIAAADcAAAADwAAAGRycy9kb3ducmV2LnhtbERPTWvCQBC9F/wPywi91Y0VpEZXEUEt&#10;3hpF8DZkxyQmO5vubjT++26h0Ns83ucsVr1pxJ2crywrGI8SEMS51RUXCk7H7dsHCB+QNTaWScGT&#10;PKyWg5cFpto++IvuWShEDGGfooIyhDaV0uclGfQj2xJH7mqdwRChK6R2+IjhppHvSTKVBiuODSW2&#10;tCkpr7POKDh3GV9u9dY12O32++v5u/aTg1Kvw349BxGoD//iP/enjvNn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Q5FDcIAAADcAAAADwAAAAAAAAAAAAAA&#10;AAChAgAAZHJzL2Rvd25yZXYueG1sUEsFBgAAAAAEAAQA+QAAAJADAAAAAA==&#10;" strokeweight="1.5pt"/>
              <v:line id="Line 470" o:spid="_x0000_s1059" style="position:absolute;flip:y;visibility:visible;mso-wrap-style:square" from="11623,280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QipMEAAADcAAAADwAAAGRycy9kb3ducmV2LnhtbERPTYvCMBC9L/gfwgje1lQP7lqNIoKg&#10;uIddFbwOzbQpNpOSRFv/vVlY2Ns83ucs171txIN8qB0rmIwzEMSF0zVXCi7n3fsniBCRNTaOScGT&#10;AqxXg7cl5tp1/EOPU6xECuGQowITY5tLGQpDFsPYtcSJK523GBP0ldQeuxRuGznNspm0WHNqMNjS&#10;1lBxO92tAnk4dt9+N72UVblv3fVgvmZdr9Ro2G8WICL18V/8597rNH/+Ab/PpAv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JCKkwQAAANwAAAAPAAAAAAAAAAAAAAAA&#10;AKECAABkcnMvZG93bnJldi54bWxQSwUGAAAAAAQABAD5AAAAjwMAAAAA&#10;" strokeweight="1.5pt"/>
              <v:line id="Line 471" o:spid="_x0000_s1060" style="position:absolute;flip:y;visibility:visible;mso-wrap-style:square" from="454,8335" to="45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u21sQAAADcAAAADwAAAGRycy9kb3ducmV2LnhtbESPQWsCMRCF74X+hzAFbzVbD9KuRikF&#10;QdFDq4LXYTO7WbqZLEl013/vHAq9zfDevPfNcj36Tt0opjawgbdpAYq4CrblxsD5tHl9B5UyssUu&#10;MBm4U4L16vlpiaUNA//Q7ZgbJSGcSjTgcu5LrVPlyGOahp5YtDpEj1nW2GgbcZBw3+lZUcy1x5al&#10;wWFPX46q3+PVG9C7/fAdN7Nz3dTbPlx27jAfRmMmL+PnAlSmMf+b/663VvA/hFaekQn0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u7bWxAAAANwAAAAPAAAAAAAAAAAA&#10;AAAAAKECAABkcnMvZG93bnJldi54bWxQSwUGAAAAAAQABAD5AAAAkgMAAAAA&#10;" strokeweight="1.5pt"/>
              <v:line id="Line 472" o:spid="_x0000_s1061" style="position:absolute;flip:y;visibility:visible;mso-wrap-style:square" from="737,8335" to="73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cTTcEAAADcAAAADwAAAGRycy9kb3ducmV2LnhtbERPS4vCMBC+L/gfwgje1nQ9iFajLAuC&#10;oof1AV6HZtqUbSYlibb+e7MgeJuP7znLdW8bcScfascKvsYZCOLC6ZorBZfz5nMGIkRkjY1jUvCg&#10;AOvV4GOJuXYdH+l+ipVIIRxyVGBibHMpQ2HIYhi7ljhxpfMWY4K+ktpjl8JtIydZNpUWa04NBlv6&#10;MVT8nW5Wgdztu1+/mVzKqty27rozh2nXKzUa9t8LEJH6+Ba/3Fud5s/n8P9Muk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9xNNwQAAANwAAAAPAAAAAAAAAAAAAAAA&#10;AKECAABkcnMvZG93bnJldi54bWxQSwUGAAAAAAQABAD5AAAAjwMAAAAA&#10;" strokeweight="1.5pt"/>
              <v:line id="Line 473" o:spid="_x0000_s1062" style="position:absolute;visibility:visible;mso-wrap-style:square" from="454,1655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SMGcIAAADcAAAADwAAAGRycy9kb3ducmV2LnhtbESPQWvCQBSE7wX/w/IEb3VjBSnRVURQ&#10;S29NRfD2yD6TmOzbuLvR9N93BcHjMDPfMItVbxpxI+crywom4wQEcW51xYWCw+/2/ROED8gaG8uk&#10;4I88rJaDtwWm2t75h25ZKESEsE9RQRlCm0rp85IM+rFtiaN3ts5giNIVUju8R7hp5EeSzKTBiuNC&#10;iS1tSsrrrDMKjl3Gp0u9dQ12u/3+fLzWfvqt1GjYr+cgAvXhFX62v7SCSITHmXg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oSMGcIAAADcAAAADwAAAAAAAAAAAAAA&#10;AAChAgAAZHJzL2Rvd25yZXYueG1sUEsFBgAAAAAEAAQA+QAAAJADAAAAAA==&#10;" strokeweight="1.5pt"/>
              <v:line id="Line 474" o:spid="_x0000_s1063" style="position:absolute;visibility:visible;mso-wrap-style:square" from="454,15139" to="1134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gpgsQAAADcAAAADwAAAGRycy9kb3ducmV2LnhtbESPT2vCQBTE7wW/w/IKvdWNFqRENyIF&#10;a/HWVARvj+zLH5N9G3c3Gr99Vyj0OMzMb5jVejSduJLzjWUFs2kCgriwuuFKweFn+/oOwgdkjZ1l&#10;UnAnD+ts8rTCVNsbf9M1D5WIEPYpKqhD6FMpfVGTQT+1PXH0SusMhihdJbXDW4SbTs6TZCENNhwX&#10;auzpo6aizQej4DjkfDq3W9fh8LnblcdL69/2Sr08j5sliEBj+A//tb+0gnkyg8eZeARk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yCmCxAAAANwAAAAPAAAAAAAAAAAA&#10;AAAAAKECAABkcnMvZG93bnJldi54bWxQSwUGAAAAAAQABAD5AAAAkgMAAAAA&#10;" strokeweight="1.5pt"/>
              <v:line id="Line 475" o:spid="_x0000_s1064" style="position:absolute;visibility:visible;mso-wrap-style:square" from="454,13154" to="1134,13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q39cQAAADc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JMU7mfiEZ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Grf1xAAAANwAAAAPAAAAAAAAAAAA&#10;AAAAAKECAABkcnMvZG93bnJldi54bWxQSwUGAAAAAAQABAD5AAAAkgMAAAAA&#10;" strokeweight="1.5pt"/>
              <v:line id="Line 476" o:spid="_x0000_s1065" style="position:absolute;visibility:visible;mso-wrap-style:square" from="454,11737" to="1134,1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YSbsQAAADcAAAADwAAAGRycy9kb3ducmV2LnhtbESPQWvCQBSE74X+h+UVvNVNFURSV5GC&#10;Vbw1SqC3R/aZxGTfprsbjf++Kwgeh5n5hlmsBtOKCzlfW1bwMU5AEBdW11wqOB4273MQPiBrbC2T&#10;ght5WC1fXxaYanvlH7pkoRQRwj5FBVUIXSqlLyoy6Me2I47eyTqDIUpXSu3wGuGmlZMkmUmDNceF&#10;Cjv6qqhost4oyPuMf8/NxrXYf2+3p/yv8dO9UqO3Yf0JItAQnuFHe6cVTJIp3M/E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VhJuxAAAANwAAAAPAAAAAAAAAAAA&#10;AAAAAKECAABkcnMvZG93bnJldi54bWxQSwUGAAAAAAQABAD5AAAAkgMAAAAA&#10;" strokeweight="1.5pt"/>
              <v:line id="Line 477" o:spid="_x0000_s1066" style="position:absolute;visibility:visible;mso-wrap-style:square" from="454,10319" to="1134,10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+KGsQAAADc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JIP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v4oaxAAAANwAAAAPAAAAAAAAAAAA&#10;AAAAAKECAABkcnMvZG93bnJldi54bWxQSwUGAAAAAAQABAD5AAAAkgMAAAAA&#10;" strokeweight="1.5pt"/>
              <v:line id="Line 478" o:spid="_x0000_s1067" style="position:absolute;visibility:visible;mso-wrap-style:square" from="454,8335" to="1134,8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MvgcQAAADc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JIP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8y+BxAAAANwAAAAPAAAAAAAAAAAA&#10;AAAAAKECAABkcnMvZG93bnJldi54bWxQSwUGAAAAAAQABAD5AAAAkgMAAAAA&#10;" strokeweight="1.5pt"/>
              <v:shape id="Text Box 479" o:spid="_x0000_s1068" type="#_x0000_t202" style="position:absolute;left:340;top:1513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veDMYA&#10;AADcAAAADwAAAGRycy9kb3ducmV2LnhtbESPQWvCQBSE70L/w/IKveluLYhEN6FYlPZSNOqht9fs&#10;axLMvo3ZrYn/vlsQPA4z8w2zzAbbiAt1vnas4XmiQBAXztRcajjs1+M5CB+QDTaOScOVPGTpw2iJ&#10;iXE97+iSh1JECPsENVQhtImUvqjIop+4ljh6P66zGKLsSmk67CPcNnKq1ExarDkuVNjSqqLilP9a&#10;Dcfvz2uza1++VN1/bIfNeZu/bUqtnx6H1wWIQEO4h2/td6NhqmbwfyYeAZ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veDM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EB4B70" w:rsidRPr="00C02AC0" w:rsidRDefault="00EB4B70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Text Box 480" o:spid="_x0000_s1069" type="#_x0000_t202" style="position:absolute;left:680;top:1513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d7l8YA&#10;AADcAAAADwAAAGRycy9kb3ducmV2LnhtbESPQWvCQBSE70L/w/IKvZndWqiSukppUeylaLSH3l6z&#10;zySYfRuzq4n/3i0IHoeZ+YaZzntbizO1vnKs4TlRIIhzZyouNOy2i+EEhA/IBmvHpOFCHuazh8EU&#10;U+M63tA5C4WIEPYpaihDaFIpfV6SRZ+4hjh6e9daDFG2hTQtdhFuazlS6lVarDgulNjQR0n5ITtZ&#10;DT9/35d607z8qqr7WvfL4zr7XBZaPz32728gAvXhHr61V0bDSI3h/0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d7l8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EB4B70" w:rsidRPr="00FB4F7A" w:rsidRDefault="00EB4B70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1" o:spid="_x0000_s1070" type="#_x0000_t202" style="position:absolute;left:340;top:13154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v5cMA&#10;AADcAAAADwAAAGRycy9kb3ducmV2LnhtbERPz2vCMBS+C/sfwhvsZpM5kFGNIg5luwytevD2bJ5t&#10;sXmpTWbrf28OA48f3+/pvLe1uFHrK8ca3hMFgjh3puJCw363Gn6C8AHZYO2YNNzJw3z2MphialzH&#10;W7ploRAxhH2KGsoQmlRKn5dk0SeuIY7c2bUWQ4RtIU2LXQy3tRwpNZYWK44NJTa0LCm/ZH9Ww+H0&#10;e6+3zcdRVd3Ppl9fN9nXutD67bVfTEAE6sNT/O/+NhpGKq6N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jv5cMAAADcAAAADwAAAAAAAAAAAAAAAACYAgAAZHJzL2Rv&#10;d25yZXYueG1sUEsFBgAAAAAEAAQA9QAAAIgDAAAAAA==&#10;" filled="f" stroked="f">
                <v:textbox style="layout-flow:vertical;mso-layout-flow-alt:bottom-to-top">
                  <w:txbxContent>
                    <w:p w:rsidR="00EB4B70" w:rsidRPr="00C02AC0" w:rsidRDefault="00EB4B70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82" o:spid="_x0000_s1071" type="#_x0000_t202" style="position:absolute;left:680;top:13154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RKfsYA&#10;AADcAAAADwAAAGRycy9kb3ducmV2LnhtbESPQWvCQBSE70L/w/IKvZndWiiaukppUeylaLSH3l6z&#10;zySYfRuzq4n/3i0IHoeZ+YaZzntbizO1vnKs4TlRIIhzZyouNOy2i+EYhA/IBmvHpOFCHuazh8EU&#10;U+M63tA5C4WIEPYpaihDaFIpfV6SRZ+4hjh6e9daDFG2hTQtdhFuazlS6lVarDgulNjQR0n5ITtZ&#10;DT9/35d607z8qqr7WvfL4zr7XBZaPz32728gAvXhHr61V0bDSE3g/0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RKfs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EB4B70" w:rsidRPr="00FB4F7A" w:rsidRDefault="00EB4B70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3" o:spid="_x0000_s1072" type="#_x0000_t202" style="position:absolute;left:340;top:11737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d1PsQA&#10;AADcAAAADwAAAGRycy9kb3ducmV2LnhtbERPz2vCMBS+C/sfwhvsZlMdjFGNIhvKdhlt3Q7ens2z&#10;LTYvNcls/e+Xw8Djx/d7uR5NJ67kfGtZwSxJQRBXVrdcK/jeb6evIHxA1thZJgU38rBePUyWmGk7&#10;cEHXMtQihrDPUEETQp9J6auGDPrE9sSRO1lnMEToaqkdDjHcdHKepi/SYMuxocGe3hqqzuWvUfBz&#10;/Lp1Rf98SNvhMx93l7x839VKPT2OmwWIQGO4i//dH1rBfBbnxzPxCM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3dT7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EB4B70" w:rsidRPr="00C02AC0" w:rsidRDefault="00EB4B70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Взам. инв. №</w:t>
                      </w:r>
                    </w:p>
                  </w:txbxContent>
                </v:textbox>
              </v:shape>
              <v:shape id="Text Box 484" o:spid="_x0000_s1073" type="#_x0000_t202" style="position:absolute;left:680;top:11737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vQpcYA&#10;AADcAAAADwAAAGRycy9kb3ducmV2LnhtbESPQWvCQBSE70L/w/IKvZlNUiglugapKO2laNSDt2f2&#10;mYRm36bZrYn/vlsoeBxm5htmno+mFVfqXWNZQRLFIIhLqxuuFBz26+krCOeRNbaWScGNHOSLh8kc&#10;M20H3tG18JUIEHYZKqi97zIpXVmTQRfZjjh4F9sb9EH2ldQ9DgFuWpnG8Ys02HBYqLGjt5rKr+LH&#10;KDieP2/trns+xc3wsR0339titamUenoclzMQnkZ/D/+337WCNEng70w4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vQpc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EB4B70" w:rsidRPr="00FB4F7A" w:rsidRDefault="00EB4B70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5" o:spid="_x0000_s1074" type="#_x0000_t202" style="position:absolute;left:340;top:1031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lO0sYA&#10;AADcAAAADwAAAGRycy9kb3ducmV2LnhtbESPQWvCQBSE70L/w/IKvZlNUhBJXUNpqdiLaNoevD2z&#10;r0lo9m3Mbk38964geBxm5htmkY+mFSfqXWNZQRLFIIhLqxuuFHx/fUznIJxH1thaJgVncpAvHyYL&#10;zLQdeEenwlciQNhlqKD2vsukdGVNBl1kO+Lg/dreoA+yr6TucQhw08o0jmfSYMNhocaO3moq/4p/&#10;o+DnsDm3u+55HzfD53ZcHbfF+6pS6ulxfH0B4Wn09/CtvdYK0iSF65lwBOTy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lO0s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EB4B70" w:rsidRPr="00C02AC0" w:rsidRDefault="00EB4B70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дубл.</w:t>
                      </w:r>
                    </w:p>
                  </w:txbxContent>
                </v:textbox>
              </v:shape>
              <v:shape id="Text Box 486" o:spid="_x0000_s1075" type="#_x0000_t202" style="position:absolute;left:680;top:1031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XrSccA&#10;AADcAAAADwAAAGRycy9kb3ducmV2LnhtbESPT2vCQBTE7wW/w/IEb3WjASmpq4jSYC+iqR56e82+&#10;JsHs2zS7zZ9v3y0Uehxm5jfMejuYWnTUusqygsU8AkGcW11xoeD69vL4BMJ5ZI21ZVIwkoPtZvKw&#10;xkTbni/UZb4QAcIuQQWl900ipctLMujmtiEO3qdtDfog20LqFvsAN7VcRtFKGqw4LJTY0L6k/J59&#10;GwW3j9NYX5r4Par61/OQfp2zQ1ooNZsOu2cQngb/H/5rH7WC5SKG3zPhCM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5l60n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EB4B70" w:rsidRPr="00FB4F7A" w:rsidRDefault="00EB4B70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7" o:spid="_x0000_s1076" type="#_x0000_t202" style="position:absolute;left:340;top:8335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xzPcYA&#10;AADcAAAADwAAAGRycy9kb3ducmV2LnhtbESPT2vCQBTE7wW/w/IEb3XjH4pEVyktil5Eox68vWZf&#10;k9Ds25hdTfz2XUHwOMzMb5jZojWluFHtCssKBv0IBHFqdcGZguNh+T4B4TyyxtIyKbiTg8W88zbD&#10;WNuG93RLfCYChF2MCnLvq1hKl+Zk0PVtRRy8X1sb9EHWmdQ1NgFuSjmMog9psOCwkGNFXzmlf8nV&#10;KDj9bO/lvhqdo6LZ7NrVZZd8rzKlet32cwrCU+tf4Wd7rRUMB2N4nAlH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YxzPc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EB4B70" w:rsidRPr="00C02AC0" w:rsidRDefault="00EB4B70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88" o:spid="_x0000_s1077" type="#_x0000_t202" style="position:absolute;left:680;top:8335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DWpsUA&#10;AADcAAAADwAAAGRycy9kb3ducmV2LnhtbESPQWvCQBSE7wX/w/IEb3WjYpHoKqVF0Yto1IO31+xr&#10;Epp9G7Orif++Kwgeh5n5hpktWlOKG9WusKxg0I9AEKdWF5wpOB6W7xMQziNrLC2Tgjs5WMw7bzOM&#10;tW14T7fEZyJA2MWoIPe+iqV0aU4GXd9WxMH7tbVBH2SdSV1jE+CmlMMo+pAGCw4LOVb0lVP6l1yN&#10;gtPP9l7uq9E5KprNrl1ddsn3KlOq120/pyA8tf4VfrbXWsFwMIbHmXAE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wNamxQAAANwAAAAPAAAAAAAAAAAAAAAAAJgCAABkcnMv&#10;ZG93bnJldi54bWxQSwUGAAAAAAQABAD1AAAAigMAAAAA&#10;" filled="f" stroked="f">
                <v:textbox style="layout-flow:vertical;mso-layout-flow-alt:bottom-to-top">
                  <w:txbxContent>
                    <w:p w:rsidR="00EB4B70" w:rsidRPr="00FB4F7A" w:rsidRDefault="00EB4B70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v:group>
          </w:pict>
        </mc:Fallback>
      </mc:AlternateContent>
    </w:r>
  </w:p>
  <w:p w:rsidR="00EB4B70" w:rsidRPr="0077052E" w:rsidRDefault="00EB4B70" w:rsidP="0077052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horzAnchor="margin" w:tblpX="-177" w:tblpY="-288"/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4"/>
      <w:gridCol w:w="1214"/>
      <w:gridCol w:w="6611"/>
      <w:gridCol w:w="589"/>
      <w:gridCol w:w="1622"/>
    </w:tblGrid>
    <w:tr w:rsidR="00EB4B70" w:rsidRPr="00BC49A2" w:rsidTr="000E546B">
      <w:trPr>
        <w:cantSplit/>
        <w:trHeight w:val="851"/>
        <w:tblHeader/>
      </w:trPr>
      <w:tc>
        <w:tcPr>
          <w:tcW w:w="454" w:type="dxa"/>
          <w:shd w:val="clear" w:color="auto" w:fill="auto"/>
          <w:textDirection w:val="btLr"/>
          <w:vAlign w:val="center"/>
        </w:tcPr>
        <w:p w:rsidR="00EB4B70" w:rsidRPr="00BC49A2" w:rsidRDefault="00EB4B70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Зона</w:t>
          </w:r>
        </w:p>
      </w:tc>
      <w:tc>
        <w:tcPr>
          <w:tcW w:w="1214" w:type="dxa"/>
          <w:shd w:val="clear" w:color="auto" w:fill="auto"/>
          <w:vAlign w:val="center"/>
        </w:tcPr>
        <w:p w:rsidR="00EB4B70" w:rsidRPr="00BC49A2" w:rsidRDefault="00EB4B70" w:rsidP="000E546B">
          <w:pPr>
            <w:ind w:left="-142" w:right="-200"/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Поз. обо- значение</w:t>
          </w:r>
        </w:p>
      </w:tc>
      <w:tc>
        <w:tcPr>
          <w:tcW w:w="6611" w:type="dxa"/>
          <w:shd w:val="clear" w:color="auto" w:fill="auto"/>
          <w:vAlign w:val="center"/>
        </w:tcPr>
        <w:p w:rsidR="00EB4B70" w:rsidRPr="00BC49A2" w:rsidRDefault="00EB4B70" w:rsidP="000E546B">
          <w:pPr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Наименование</w:t>
          </w:r>
        </w:p>
      </w:tc>
      <w:tc>
        <w:tcPr>
          <w:tcW w:w="589" w:type="dxa"/>
          <w:shd w:val="clear" w:color="auto" w:fill="auto"/>
          <w:textDirection w:val="btLr"/>
          <w:vAlign w:val="center"/>
        </w:tcPr>
        <w:p w:rsidR="00EB4B70" w:rsidRPr="00BC49A2" w:rsidRDefault="00EB4B70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Кол.</w:t>
          </w:r>
        </w:p>
      </w:tc>
      <w:tc>
        <w:tcPr>
          <w:tcW w:w="1622" w:type="dxa"/>
          <w:shd w:val="clear" w:color="auto" w:fill="auto"/>
          <w:vAlign w:val="center"/>
        </w:tcPr>
        <w:p w:rsidR="00EB4B70" w:rsidRPr="00BC49A2" w:rsidRDefault="00EB4B70" w:rsidP="000867B4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2"/>
              <w:szCs w:val="22"/>
            </w:rPr>
            <w:t>Примечание</w:t>
          </w: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7E819A4F" wp14:editId="4D09BC2A">
                    <wp:simplePos x="0" y="0"/>
                    <wp:positionH relativeFrom="column">
                      <wp:posOffset>1253490</wp:posOffset>
                    </wp:positionH>
                    <wp:positionV relativeFrom="paragraph">
                      <wp:posOffset>38100</wp:posOffset>
                    </wp:positionV>
                    <wp:extent cx="0" cy="10335260"/>
                    <wp:effectExtent l="15240" t="9525" r="13335" b="18415"/>
                    <wp:wrapNone/>
                    <wp:docPr id="163" name="Line 40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0" cy="10335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0EEE6643" id="Line 409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7pt,3pt" to="98.7pt,8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" strokeweight="1.5pt"/>
                </w:pict>
              </mc:Fallback>
            </mc:AlternateContent>
          </w:r>
        </w:p>
      </w:tc>
    </w:tr>
  </w:tbl>
  <w:p w:rsidR="00EB4B70" w:rsidRPr="00BC49A2" w:rsidRDefault="00EB4B70" w:rsidP="0077052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872" behindDoc="0" locked="0" layoutInCell="1" allowOverlap="1" wp14:anchorId="09846DA7" wp14:editId="386F63B4">
              <wp:simplePos x="0" y="0"/>
              <wp:positionH relativeFrom="column">
                <wp:posOffset>-683895</wp:posOffset>
              </wp:positionH>
              <wp:positionV relativeFrom="paragraph">
                <wp:posOffset>33020</wp:posOffset>
              </wp:positionV>
              <wp:extent cx="7176135" cy="10426700"/>
              <wp:effectExtent l="0" t="0" r="24765" b="0"/>
              <wp:wrapNone/>
              <wp:docPr id="66" name="Group 6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6135" cy="10426700"/>
                        <a:chOff x="341" y="279"/>
                        <a:chExt cx="11301" cy="16420"/>
                      </a:xfrm>
                    </wpg:grpSpPr>
                    <wps:wsp>
                      <wps:cNvPr id="67" name="Text Box 342"/>
                      <wps:cNvSpPr txBox="1">
                        <a:spLocks noChangeArrowheads="1"/>
                      </wps:cNvSpPr>
                      <wps:spPr bwMode="auto">
                        <a:xfrm>
                          <a:off x="2099" y="15111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4B0C31" w:rsidRDefault="00EB4B70" w:rsidP="00BE7C2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Дунаев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68" name="Text Box 343"/>
                      <wps:cNvSpPr txBox="1">
                        <a:spLocks noChangeArrowheads="1"/>
                      </wps:cNvSpPr>
                      <wps:spPr bwMode="auto">
                        <a:xfrm>
                          <a:off x="2099" y="15394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6F3DAD" w:rsidRDefault="00EB4B70" w:rsidP="00BE7C2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F3DA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Катышев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69" name="Text Box 344"/>
                      <wps:cNvSpPr txBox="1">
                        <a:spLocks noChangeArrowheads="1"/>
                      </wps:cNvSpPr>
                      <wps:spPr bwMode="auto">
                        <a:xfrm>
                          <a:off x="2099" y="15961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D948FF" w:rsidRDefault="00EB4B70" w:rsidP="005F79C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948F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Хамедов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70" name="Text Box 345"/>
                      <wps:cNvSpPr txBox="1">
                        <a:spLocks noChangeArrowheads="1"/>
                      </wps:cNvSpPr>
                      <wps:spPr bwMode="auto">
                        <a:xfrm>
                          <a:off x="2099" y="16245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6F3DAD" w:rsidRDefault="00EB4B70" w:rsidP="00BE7C2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Жуков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71" name="Text Box 346"/>
                      <wps:cNvSpPr txBox="1">
                        <a:spLocks noChangeArrowheads="1"/>
                      </wps:cNvSpPr>
                      <wps:spPr bwMode="auto">
                        <a:xfrm>
                          <a:off x="4820" y="15139"/>
                          <a:ext cx="3969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4B0C31" w:rsidRDefault="00EB4B70" w:rsidP="00C5143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EB4B70" w:rsidRPr="00770084" w:rsidRDefault="00EB4B70" w:rsidP="008C044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Узел печатный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СЦ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  <w:p w:rsidR="00EB4B70" w:rsidRPr="00045357" w:rsidRDefault="00EB4B70" w:rsidP="00C5143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Перечень элементов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" name="Text Box 347"/>
                      <wps:cNvSpPr txBox="1">
                        <a:spLocks noChangeArrowheads="1"/>
                      </wps:cNvSpPr>
                      <wps:spPr bwMode="auto">
                        <a:xfrm>
                          <a:off x="9583" y="15394"/>
                          <a:ext cx="851" cy="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4B0C31" w:rsidRDefault="00EB4B70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 \* MERGEFORMAT </w:instrText>
                            </w: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8C477C">
                              <w:rPr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10800" anchor="t" anchorCtr="0" upright="1">
                        <a:noAutofit/>
                      </wps:bodyPr>
                    </wps:wsp>
                    <wps:wsp>
                      <wps:cNvPr id="73" name="Text Box 348"/>
                      <wps:cNvSpPr txBox="1">
                        <a:spLocks noChangeArrowheads="1"/>
                      </wps:cNvSpPr>
                      <wps:spPr bwMode="auto">
                        <a:xfrm>
                          <a:off x="10434" y="15394"/>
                          <a:ext cx="1134" cy="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8B4888" w:rsidRDefault="007B0F1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10800" anchor="t" anchorCtr="0" upright="1">
                        <a:noAutofit/>
                      </wps:bodyPr>
                    </wps:wsp>
                    <wps:wsp>
                      <wps:cNvPr id="74" name="Text Box 349"/>
                      <wps:cNvSpPr txBox="1">
                        <a:spLocks noChangeArrowheads="1"/>
                      </wps:cNvSpPr>
                      <wps:spPr bwMode="auto">
                        <a:xfrm>
                          <a:off x="8789" y="15876"/>
                          <a:ext cx="2835" cy="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Default="00EB4B70" w:rsidP="00BE483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ООО «Группа индустриальных</w:t>
                            </w:r>
                          </w:p>
                          <w:p w:rsidR="00EB4B70" w:rsidRPr="00BE4837" w:rsidRDefault="00EB4B70" w:rsidP="00BE483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технологий»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" name="Text Box 350"/>
                      <wps:cNvSpPr txBox="1">
                        <a:spLocks noChangeArrowheads="1"/>
                      </wps:cNvSpPr>
                      <wps:spPr bwMode="auto">
                        <a:xfrm>
                          <a:off x="4820" y="14515"/>
                          <a:ext cx="6804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BC49A2" w:rsidRDefault="00EB4B70" w:rsidP="00C5143E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ГРЛМ.468351.00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4 </w:t>
                            </w:r>
                            <w:r w:rsidRPr="00BC49A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ПЭ3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" name="Text Box 351"/>
                      <wps:cNvSpPr txBox="1">
                        <a:spLocks noChangeArrowheads="1"/>
                      </wps:cNvSpPr>
                      <wps:spPr bwMode="auto">
                        <a:xfrm>
                          <a:off x="5614" y="12644"/>
                          <a:ext cx="6010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4B0C31" w:rsidRDefault="00EB4B70" w:rsidP="0062368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ГРЛМ.468351.00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4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</w:t>
                            </w:r>
                            <w:r w:rsidRPr="00D10DB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Э3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doc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" name="Text Box 352"/>
                      <wps:cNvSpPr txBox="1">
                        <a:spLocks noChangeArrowheads="1"/>
                      </wps:cNvSpPr>
                      <wps:spPr bwMode="auto">
                        <a:xfrm>
                          <a:off x="4820" y="12644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4B0C31" w:rsidRDefault="00EB4B70" w:rsidP="000D3D6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Text Box 353"/>
                      <wps:cNvSpPr txBox="1">
                        <a:spLocks noChangeArrowheads="1"/>
                      </wps:cNvSpPr>
                      <wps:spPr bwMode="auto">
                        <a:xfrm>
                          <a:off x="1135" y="13835"/>
                          <a:ext cx="96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140824" w:rsidRDefault="00EB4B70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" name="Text Box 354"/>
                      <wps:cNvSpPr txBox="1">
                        <a:spLocks noChangeArrowheads="1"/>
                      </wps:cNvSpPr>
                      <wps:spPr bwMode="auto">
                        <a:xfrm>
                          <a:off x="1022" y="14572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140824" w:rsidRDefault="00EB4B70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" name="Text Box 355"/>
                      <wps:cNvSpPr txBox="1">
                        <a:spLocks noChangeArrowheads="1"/>
                      </wps:cNvSpPr>
                      <wps:spPr bwMode="auto">
                        <a:xfrm>
                          <a:off x="1418" y="14572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140824" w:rsidRDefault="00EB4B70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" name="Text Box 356"/>
                      <wps:cNvSpPr txBox="1">
                        <a:spLocks noChangeArrowheads="1"/>
                      </wps:cNvSpPr>
                      <wps:spPr bwMode="auto">
                        <a:xfrm>
                          <a:off x="1985" y="14572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140824" w:rsidRDefault="00EB4B70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" name="Text Box 357"/>
                      <wps:cNvSpPr txBox="1">
                        <a:spLocks noChangeArrowheads="1"/>
                      </wps:cNvSpPr>
                      <wps:spPr bwMode="auto">
                        <a:xfrm>
                          <a:off x="3346" y="14572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5F79C3" w:rsidRDefault="00EB4B70" w:rsidP="005F79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" name="Text Box 358"/>
                      <wps:cNvSpPr txBox="1">
                        <a:spLocks noChangeArrowheads="1"/>
                      </wps:cNvSpPr>
                      <wps:spPr bwMode="auto">
                        <a:xfrm>
                          <a:off x="4197" y="14572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A42F42" w:rsidRDefault="00EB4B70" w:rsidP="00A42F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" name="Line 359"/>
                      <wps:cNvCnPr/>
                      <wps:spPr bwMode="auto">
                        <a:xfrm flipH="1">
                          <a:off x="1135" y="14288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360"/>
                      <wps:cNvCnPr/>
                      <wps:spPr bwMode="auto">
                        <a:xfrm>
                          <a:off x="1135" y="1457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361"/>
                      <wps:cNvCnPr/>
                      <wps:spPr bwMode="auto">
                        <a:xfrm>
                          <a:off x="1135" y="14855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362"/>
                      <wps:cNvCnPr/>
                      <wps:spPr bwMode="auto">
                        <a:xfrm flipH="1">
                          <a:off x="1135" y="15139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363"/>
                      <wps:cNvCnPr/>
                      <wps:spPr bwMode="auto">
                        <a:xfrm>
                          <a:off x="1135" y="1542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364"/>
                      <wps:cNvCnPr/>
                      <wps:spPr bwMode="auto">
                        <a:xfrm>
                          <a:off x="1135" y="1570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365"/>
                      <wps:cNvCnPr/>
                      <wps:spPr bwMode="auto">
                        <a:xfrm>
                          <a:off x="1135" y="1598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366"/>
                      <wps:cNvCnPr/>
                      <wps:spPr bwMode="auto">
                        <a:xfrm>
                          <a:off x="1135" y="1627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367"/>
                      <wps:cNvCnPr/>
                      <wps:spPr bwMode="auto">
                        <a:xfrm flipH="1">
                          <a:off x="8789" y="15422"/>
                          <a:ext cx="28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368"/>
                      <wps:cNvCnPr/>
                      <wps:spPr bwMode="auto">
                        <a:xfrm flipH="1">
                          <a:off x="8789" y="15706"/>
                          <a:ext cx="28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369"/>
                      <wps:cNvCnPr/>
                      <wps:spPr bwMode="auto">
                        <a:xfrm>
                          <a:off x="1532" y="14288"/>
                          <a:ext cx="0" cy="85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370"/>
                      <wps:cNvCnPr/>
                      <wps:spPr bwMode="auto">
                        <a:xfrm>
                          <a:off x="2099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371"/>
                      <wps:cNvCnPr/>
                      <wps:spPr bwMode="auto">
                        <a:xfrm>
                          <a:off x="3460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372"/>
                      <wps:cNvCnPr/>
                      <wps:spPr bwMode="auto">
                        <a:xfrm>
                          <a:off x="4310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373"/>
                      <wps:cNvCnPr/>
                      <wps:spPr bwMode="auto">
                        <a:xfrm>
                          <a:off x="4820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374"/>
                      <wps:cNvCnPr/>
                      <wps:spPr bwMode="auto">
                        <a:xfrm>
                          <a:off x="1135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Line 375"/>
                      <wps:cNvCnPr/>
                      <wps:spPr bwMode="auto">
                        <a:xfrm>
                          <a:off x="8789" y="15139"/>
                          <a:ext cx="0" cy="141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376"/>
                      <wps:cNvCnPr/>
                      <wps:spPr bwMode="auto">
                        <a:xfrm>
                          <a:off x="9073" y="15422"/>
                          <a:ext cx="0" cy="28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377"/>
                      <wps:cNvCnPr/>
                      <wps:spPr bwMode="auto">
                        <a:xfrm>
                          <a:off x="9356" y="15422"/>
                          <a:ext cx="0" cy="28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378"/>
                      <wps:cNvCnPr/>
                      <wps:spPr bwMode="auto">
                        <a:xfrm>
                          <a:off x="9640" y="15139"/>
                          <a:ext cx="0" cy="56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379"/>
                      <wps:cNvCnPr/>
                      <wps:spPr bwMode="auto">
                        <a:xfrm>
                          <a:off x="10490" y="15139"/>
                          <a:ext cx="0" cy="56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380"/>
                      <wps:cNvCnPr/>
                      <wps:spPr bwMode="auto">
                        <a:xfrm>
                          <a:off x="8336" y="13098"/>
                          <a:ext cx="0" cy="73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381"/>
                      <wps:cNvCnPr/>
                      <wps:spPr bwMode="auto">
                        <a:xfrm flipH="1">
                          <a:off x="4820" y="12644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382"/>
                      <wps:cNvCnPr/>
                      <wps:spPr bwMode="auto">
                        <a:xfrm flipH="1">
                          <a:off x="4820" y="13098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383"/>
                      <wps:cNvCnPr/>
                      <wps:spPr bwMode="auto">
                        <a:xfrm>
                          <a:off x="5614" y="12644"/>
                          <a:ext cx="0" cy="119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384"/>
                      <wps:cNvCnPr/>
                      <wps:spPr bwMode="auto">
                        <a:xfrm>
                          <a:off x="4820" y="12644"/>
                          <a:ext cx="0" cy="119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385"/>
                      <wps:cNvCnPr/>
                      <wps:spPr bwMode="auto">
                        <a:xfrm flipH="1">
                          <a:off x="1135" y="13835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386"/>
                      <wps:cNvCnPr/>
                      <wps:spPr bwMode="auto">
                        <a:xfrm>
                          <a:off x="4820" y="13835"/>
                          <a:ext cx="0" cy="45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387"/>
                      <wps:cNvCnPr/>
                      <wps:spPr bwMode="auto">
                        <a:xfrm>
                          <a:off x="2099" y="13835"/>
                          <a:ext cx="0" cy="45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Line 388"/>
                      <wps:cNvCnPr/>
                      <wps:spPr bwMode="auto">
                        <a:xfrm>
                          <a:off x="1135" y="13835"/>
                          <a:ext cx="0" cy="45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Text Box 389"/>
                      <wps:cNvSpPr txBox="1">
                        <a:spLocks noChangeArrowheads="1"/>
                      </wps:cNvSpPr>
                      <wps:spPr bwMode="auto">
                        <a:xfrm>
                          <a:off x="4191" y="14827"/>
                          <a:ext cx="64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4B0C31" w:rsidRDefault="00EB4B70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  <wps:wsp>
                      <wps:cNvPr id="115" name="Text Box 390"/>
                      <wps:cNvSpPr txBox="1">
                        <a:spLocks noChangeArrowheads="1"/>
                      </wps:cNvSpPr>
                      <wps:spPr bwMode="auto">
                        <a:xfrm>
                          <a:off x="3346" y="14827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4B0C31" w:rsidRDefault="00EB4B70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</w:t>
                            </w:r>
                            <w:r w:rsidRPr="004B0C31"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6" name="Text Box 391"/>
                      <wps:cNvSpPr txBox="1">
                        <a:spLocks noChangeArrowheads="1"/>
                      </wps:cNvSpPr>
                      <wps:spPr bwMode="auto">
                        <a:xfrm>
                          <a:off x="8789" y="15082"/>
                          <a:ext cx="85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4B0C31" w:rsidRDefault="00EB4B70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7" name="Text Box 392"/>
                      <wps:cNvSpPr txBox="1">
                        <a:spLocks noChangeArrowheads="1"/>
                      </wps:cNvSpPr>
                      <wps:spPr bwMode="auto">
                        <a:xfrm>
                          <a:off x="1022" y="14827"/>
                          <a:ext cx="62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4B0C31" w:rsidRDefault="00EB4B70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" name="Text Box 393"/>
                      <wps:cNvSpPr txBox="1">
                        <a:spLocks noChangeArrowheads="1"/>
                      </wps:cNvSpPr>
                      <wps:spPr bwMode="auto">
                        <a:xfrm>
                          <a:off x="1418" y="14827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4B0C31" w:rsidRDefault="00EB4B70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" name="Text Box 394"/>
                      <wps:cNvSpPr txBox="1">
                        <a:spLocks noChangeArrowheads="1"/>
                      </wps:cNvSpPr>
                      <wps:spPr bwMode="auto">
                        <a:xfrm>
                          <a:off x="1135" y="15111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16764F" w:rsidRDefault="00EB4B70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6764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" name="Text Box 395"/>
                      <wps:cNvSpPr txBox="1">
                        <a:spLocks noChangeArrowheads="1"/>
                      </wps:cNvSpPr>
                      <wps:spPr bwMode="auto">
                        <a:xfrm>
                          <a:off x="1135" y="15394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16764F" w:rsidRDefault="00EB4B70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6764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" name="Text Box 396"/>
                      <wps:cNvSpPr txBox="1">
                        <a:spLocks noChangeArrowheads="1"/>
                      </wps:cNvSpPr>
                      <wps:spPr bwMode="auto">
                        <a:xfrm>
                          <a:off x="1135" y="15961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6F3DAD" w:rsidRDefault="00EB4B70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F3DA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" name="Text Box 397"/>
                      <wps:cNvSpPr txBox="1">
                        <a:spLocks noChangeArrowheads="1"/>
                      </wps:cNvSpPr>
                      <wps:spPr bwMode="auto">
                        <a:xfrm>
                          <a:off x="1135" y="16245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6F3DAD" w:rsidRDefault="00EB4B70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F3DA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Text Box 398"/>
                      <wps:cNvSpPr txBox="1">
                        <a:spLocks noChangeArrowheads="1"/>
                      </wps:cNvSpPr>
                      <wps:spPr bwMode="auto">
                        <a:xfrm>
                          <a:off x="2099" y="14827"/>
                          <a:ext cx="136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4B0C31" w:rsidRDefault="00EB4B70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" name="Text Box 399"/>
                      <wps:cNvSpPr txBox="1">
                        <a:spLocks noChangeArrowheads="1"/>
                      </wps:cNvSpPr>
                      <wps:spPr bwMode="auto">
                        <a:xfrm>
                          <a:off x="9640" y="15082"/>
                          <a:ext cx="85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4B0C31" w:rsidRDefault="00EB4B70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Text Box 400"/>
                      <wps:cNvSpPr txBox="1">
                        <a:spLocks noChangeArrowheads="1"/>
                      </wps:cNvSpPr>
                      <wps:spPr bwMode="auto">
                        <a:xfrm>
                          <a:off x="10490" y="15082"/>
                          <a:ext cx="113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CA38B3" w:rsidRDefault="00EB4B70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6" name="Text Box 401"/>
                      <wps:cNvSpPr txBox="1">
                        <a:spLocks noChangeArrowheads="1"/>
                      </wps:cNvSpPr>
                      <wps:spPr bwMode="auto">
                        <a:xfrm>
                          <a:off x="8794" y="15492"/>
                          <a:ext cx="291" cy="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C5143E" w:rsidRDefault="00EB4B70" w:rsidP="006C1ED5">
                            <w:pPr>
                              <w:jc w:val="center"/>
                              <w:rPr>
                                <w:rFonts w:ascii="GOST 2.304 A" w:hAnsi="GOST 2.304 A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7" name="Text Box 403"/>
                      <wps:cNvSpPr txBox="1">
                        <a:spLocks noChangeArrowheads="1"/>
                      </wps:cNvSpPr>
                      <wps:spPr bwMode="auto">
                        <a:xfrm>
                          <a:off x="9243" y="15422"/>
                          <a:ext cx="384" cy="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C5143E" w:rsidRDefault="00EB4B70" w:rsidP="0077052E">
                            <w:pPr>
                              <w:rPr>
                                <w:rFonts w:ascii="GOST 2.304 A" w:hAnsi="GOST 2.304 A" w:cs="Arial"/>
                                <w:i/>
                                <w:sz w:val="16"/>
                              </w:rPr>
                            </w:pPr>
                            <w:r w:rsidRPr="00C5143E">
                              <w:rPr>
                                <w:rFonts w:ascii="GOST 2.304 A" w:hAnsi="GOST 2.304 A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  <wps:wsp>
                      <wps:cNvPr id="128" name="Text Box 404"/>
                      <wps:cNvSpPr txBox="1">
                        <a:spLocks noChangeArrowheads="1"/>
                      </wps:cNvSpPr>
                      <wps:spPr bwMode="auto">
                        <a:xfrm>
                          <a:off x="2099" y="13835"/>
                          <a:ext cx="272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140824" w:rsidRDefault="00EB4B70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" name="Text Box 405"/>
                      <wps:cNvSpPr txBox="1">
                        <a:spLocks noChangeArrowheads="1"/>
                      </wps:cNvSpPr>
                      <wps:spPr bwMode="auto">
                        <a:xfrm>
                          <a:off x="4820" y="13835"/>
                          <a:ext cx="680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3C74E5" w:rsidRDefault="00EB4B70" w:rsidP="0077052E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0" name="Line 406"/>
                      <wps:cNvCnPr/>
                      <wps:spPr bwMode="auto">
                        <a:xfrm flipH="1">
                          <a:off x="1121" y="280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407"/>
                      <wps:cNvCnPr/>
                      <wps:spPr bwMode="auto">
                        <a:xfrm>
                          <a:off x="1121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408"/>
                      <wps:cNvCnPr/>
                      <wps:spPr bwMode="auto">
                        <a:xfrm>
                          <a:off x="1121" y="16556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410"/>
                      <wps:cNvCnPr/>
                      <wps:spPr bwMode="auto">
                        <a:xfrm flipV="1">
                          <a:off x="455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Line 411"/>
                      <wps:cNvCnPr/>
                      <wps:spPr bwMode="auto">
                        <a:xfrm flipV="1">
                          <a:off x="738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" name="Line 412"/>
                      <wps:cNvCnPr/>
                      <wps:spPr bwMode="auto">
                        <a:xfrm>
                          <a:off x="455" y="16556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" name="Line 413"/>
                      <wps:cNvCnPr/>
                      <wps:spPr bwMode="auto">
                        <a:xfrm>
                          <a:off x="455" y="1513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Line 414"/>
                      <wps:cNvCnPr/>
                      <wps:spPr bwMode="auto">
                        <a:xfrm>
                          <a:off x="455" y="131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415"/>
                      <wps:cNvCnPr/>
                      <wps:spPr bwMode="auto">
                        <a:xfrm>
                          <a:off x="455" y="117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416"/>
                      <wps:cNvCnPr/>
                      <wps:spPr bwMode="auto">
                        <a:xfrm>
                          <a:off x="455" y="1031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417"/>
                      <wps:cNvCnPr/>
                      <wps:spPr bwMode="auto">
                        <a:xfrm>
                          <a:off x="455" y="83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Text Box 418"/>
                      <wps:cNvSpPr txBox="1">
                        <a:spLocks noChangeArrowheads="1"/>
                      </wps:cNvSpPr>
                      <wps:spPr bwMode="auto">
                        <a:xfrm>
                          <a:off x="341" y="1513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4B0C31" w:rsidRDefault="00EB4B70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2" name="Text Box 419"/>
                      <wps:cNvSpPr txBox="1">
                        <a:spLocks noChangeArrowheads="1"/>
                      </wps:cNvSpPr>
                      <wps:spPr bwMode="auto">
                        <a:xfrm>
                          <a:off x="681" y="1513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140824" w:rsidRDefault="00EB4B70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" name="Text Box 420"/>
                      <wps:cNvSpPr txBox="1">
                        <a:spLocks noChangeArrowheads="1"/>
                      </wps:cNvSpPr>
                      <wps:spPr bwMode="auto">
                        <a:xfrm>
                          <a:off x="341" y="13154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4B0C31" w:rsidRDefault="00EB4B70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4" name="Text Box 421"/>
                      <wps:cNvSpPr txBox="1">
                        <a:spLocks noChangeArrowheads="1"/>
                      </wps:cNvSpPr>
                      <wps:spPr bwMode="auto">
                        <a:xfrm>
                          <a:off x="681" y="13154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140824" w:rsidRDefault="00EB4B70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5" name="Text Box 422"/>
                      <wps:cNvSpPr txBox="1">
                        <a:spLocks noChangeArrowheads="1"/>
                      </wps:cNvSpPr>
                      <wps:spPr bwMode="auto">
                        <a:xfrm>
                          <a:off x="341" y="11737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4B0C31" w:rsidRDefault="00EB4B70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" name="Text Box 423"/>
                      <wps:cNvSpPr txBox="1">
                        <a:spLocks noChangeArrowheads="1"/>
                      </wps:cNvSpPr>
                      <wps:spPr bwMode="auto">
                        <a:xfrm>
                          <a:off x="681" y="11737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140824" w:rsidRDefault="00EB4B70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7" name="Text Box 424"/>
                      <wps:cNvSpPr txBox="1">
                        <a:spLocks noChangeArrowheads="1"/>
                      </wps:cNvSpPr>
                      <wps:spPr bwMode="auto">
                        <a:xfrm>
                          <a:off x="341" y="1031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4B0C31" w:rsidRDefault="00EB4B70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8" name="Text Box 425"/>
                      <wps:cNvSpPr txBox="1">
                        <a:spLocks noChangeArrowheads="1"/>
                      </wps:cNvSpPr>
                      <wps:spPr bwMode="auto">
                        <a:xfrm>
                          <a:off x="681" y="1031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140824" w:rsidRDefault="00EB4B70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9" name="Text Box 426"/>
                      <wps:cNvSpPr txBox="1">
                        <a:spLocks noChangeArrowheads="1"/>
                      </wps:cNvSpPr>
                      <wps:spPr bwMode="auto">
                        <a:xfrm>
                          <a:off x="341" y="8335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4B0C31" w:rsidRDefault="00EB4B70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0" name="Text Box 427"/>
                      <wps:cNvSpPr txBox="1">
                        <a:spLocks noChangeArrowheads="1"/>
                      </wps:cNvSpPr>
                      <wps:spPr bwMode="auto">
                        <a:xfrm>
                          <a:off x="681" y="8335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140824" w:rsidRDefault="00EB4B70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1" name="Text Box 428"/>
                      <wps:cNvSpPr txBox="1">
                        <a:spLocks noChangeArrowheads="1"/>
                      </wps:cNvSpPr>
                      <wps:spPr bwMode="auto">
                        <a:xfrm>
                          <a:off x="681" y="284"/>
                          <a:ext cx="454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770084" w:rsidRDefault="00EB4B70" w:rsidP="000B408F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</w:rPr>
                              <w:t>ГРЛМ.468351.00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91440" tIns="45720" rIns="54000" bIns="45720" anchor="t" anchorCtr="0" upright="1">
                        <a:noAutofit/>
                      </wps:bodyPr>
                    </wps:wsp>
                    <wps:wsp>
                      <wps:cNvPr id="152" name="Line 429"/>
                      <wps:cNvCnPr/>
                      <wps:spPr bwMode="auto">
                        <a:xfrm>
                          <a:off x="455" y="284"/>
                          <a:ext cx="0" cy="680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" name="Line 430"/>
                      <wps:cNvCnPr/>
                      <wps:spPr bwMode="auto">
                        <a:xfrm>
                          <a:off x="738" y="284"/>
                          <a:ext cx="0" cy="680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" name="Line 431"/>
                      <wps:cNvCnPr/>
                      <wps:spPr bwMode="auto">
                        <a:xfrm>
                          <a:off x="455" y="7088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Line 432"/>
                      <wps:cNvCnPr/>
                      <wps:spPr bwMode="auto">
                        <a:xfrm>
                          <a:off x="455" y="368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" name="Line 433"/>
                      <wps:cNvCnPr/>
                      <wps:spPr bwMode="auto">
                        <a:xfrm>
                          <a:off x="455" y="27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Text Box 434"/>
                      <wps:cNvSpPr txBox="1">
                        <a:spLocks noChangeArrowheads="1"/>
                      </wps:cNvSpPr>
                      <wps:spPr bwMode="auto">
                        <a:xfrm>
                          <a:off x="341" y="284"/>
                          <a:ext cx="567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BC49A2" w:rsidRDefault="00EB4B70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C49A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Перв. примен.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8" name="Text Box 435"/>
                      <wps:cNvSpPr txBox="1">
                        <a:spLocks noChangeArrowheads="1"/>
                      </wps:cNvSpPr>
                      <wps:spPr bwMode="auto">
                        <a:xfrm>
                          <a:off x="681" y="3685"/>
                          <a:ext cx="454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140824" w:rsidRDefault="00EB4B70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9" name="Text Box 436"/>
                      <wps:cNvSpPr txBox="1">
                        <a:spLocks noChangeArrowheads="1"/>
                      </wps:cNvSpPr>
                      <wps:spPr bwMode="auto">
                        <a:xfrm>
                          <a:off x="341" y="3685"/>
                          <a:ext cx="567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BC49A2" w:rsidRDefault="00EB4B70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C49A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Справ.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0" name="Text Box 504"/>
                      <wps:cNvSpPr txBox="1">
                        <a:spLocks noChangeArrowheads="1"/>
                      </wps:cNvSpPr>
                      <wps:spPr bwMode="auto">
                        <a:xfrm>
                          <a:off x="9055" y="15462"/>
                          <a:ext cx="291" cy="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4B0C31" w:rsidRDefault="00EB4B70" w:rsidP="00117DE6">
                            <w:pPr>
                              <w:ind w:left="-40" w:right="-59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EB4B70" w:rsidRPr="004B0C31" w:rsidRDefault="00EB4B70" w:rsidP="00117DE6">
                            <w:pPr>
                              <w:ind w:right="-89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1" name="Line 626"/>
                      <wps:cNvCnPr/>
                      <wps:spPr bwMode="auto">
                        <a:xfrm>
                          <a:off x="1118" y="279"/>
                          <a:ext cx="105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" name="Line 627"/>
                      <wps:cNvCnPr/>
                      <wps:spPr bwMode="auto">
                        <a:xfrm flipH="1">
                          <a:off x="11600" y="279"/>
                          <a:ext cx="24" cy="1628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846DA7" id="Group 628" o:spid="_x0000_s1078" style="position:absolute;margin-left:-53.85pt;margin-top:2.6pt;width:565.05pt;height:821pt;z-index:251663872" coordorigin="341,279" coordsize="11301,16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2" o:spid="_x0000_s1079" type="#_x0000_t202" style="position:absolute;left:2099;top:15111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K5BsUA&#10;AADbAAAADwAAAGRycy9kb3ducmV2LnhtbESPQWvCQBSE74X+h+UJ3urGQm1IXaUUClLQYhTF2yP7&#10;mg3Nvo3ZNYn/3i0UPA4z8w0zXw62Fh21vnKsYDpJQBAXTldcKtjvPp9SED4ga6wdk4IreVguHh/m&#10;mGnX85a6PJQiQthnqMCE0GRS+sKQRT9xDXH0flxrMUTZllK32Ee4reVzksykxYrjgsGGPgwVv/nF&#10;Kjidu/SYXi9fPm/6rdno75fDWio1Hg3vbyACDeEe/m+vtILZK/x9iT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orkGxQAAANsAAAAPAAAAAAAAAAAAAAAAAJgCAABkcnMv&#10;ZG93bnJldi54bWxQSwUGAAAAAAQABAD1AAAAigMAAAAA&#10;" filled="f" stroked="f">
                <v:textbox inset=".5mm,,.5mm">
                  <w:txbxContent>
                    <w:p w:rsidR="00EB4B70" w:rsidRPr="004B0C31" w:rsidRDefault="00EB4B70" w:rsidP="00BE7C2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Дунаев</w:t>
                      </w:r>
                    </w:p>
                  </w:txbxContent>
                </v:textbox>
              </v:shape>
              <v:shape id="Text Box 343" o:spid="_x0000_s1080" type="#_x0000_t202" style="position:absolute;left:2099;top:15394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0tdMIA&#10;AADbAAAADwAAAGRycy9kb3ducmV2LnhtbERPXWvCMBR9H+w/hCv4NlMHSqmmZQwGMtBhNzZ8uzTX&#10;ptjc1Ca29d8vD4M9Hs73tphsKwbqfeNYwXKRgCCunG64VvD1+faUgvABWWPrmBTcyUORPz5sMdNu&#10;5CMNZahFDGGfoQITQpdJ6StDFv3CdcSRO7veYoiwr6XucYzhtpXPSbKWFhuODQY7ejVUXcqbVXC6&#10;DulPer+9+7Ibj+agP1bfe6nUfDa9bEAEmsK/+M+90wrWcWz8En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PS10wgAAANsAAAAPAAAAAAAAAAAAAAAAAJgCAABkcnMvZG93&#10;bnJldi54bWxQSwUGAAAAAAQABAD1AAAAhwMAAAAA&#10;" filled="f" stroked="f">
                <v:textbox inset=".5mm,,.5mm">
                  <w:txbxContent>
                    <w:p w:rsidR="00EB4B70" w:rsidRPr="006F3DAD" w:rsidRDefault="00EB4B70" w:rsidP="00BE7C2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3DA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Катышев</w:t>
                      </w:r>
                    </w:p>
                  </w:txbxContent>
                </v:textbox>
              </v:shape>
              <v:shape id="Text Box 344" o:spid="_x0000_s1081" type="#_x0000_t202" style="position:absolute;left:2099;top:15961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GI78UA&#10;AADbAAAADwAAAGRycy9kb3ducmV2LnhtbESPQWvCQBSE74X+h+UVequbCpUYXaUUCqXQFqMo3h7Z&#10;ZzaYfRuzaxL/fVcQPA4z8w0zXw62Fh21vnKs4HWUgCAunK64VLBZf76kIHxA1lg7JgUX8rBcPD7M&#10;MdOu5xV1eShFhLDPUIEJocmk9IUhi37kGuLoHVxrMUTZllK32Ee4reU4SSbSYsVxwWBDH4aKY362&#10;CvanLt2ll/O3z5t+ZX7139v2Ryr1/DS8z0AEGsI9fGt/aQWTKVy/xB8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cYjvxQAAANsAAAAPAAAAAAAAAAAAAAAAAJgCAABkcnMv&#10;ZG93bnJldi54bWxQSwUGAAAAAAQABAD1AAAAigMAAAAA&#10;" filled="f" stroked="f">
                <v:textbox inset=".5mm,,.5mm">
                  <w:txbxContent>
                    <w:p w:rsidR="00EB4B70" w:rsidRPr="00D948FF" w:rsidRDefault="00EB4B70" w:rsidP="005F79C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948FF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Хамедов</w:t>
                      </w:r>
                    </w:p>
                  </w:txbxContent>
                </v:textbox>
              </v:shape>
              <v:shape id="Text Box 345" o:spid="_x0000_s1082" type="#_x0000_t202" style="position:absolute;left:2099;top:16245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3r8IA&#10;AADbAAAADwAAAGRycy9kb3ducmV2LnhtbERPXWvCMBR9F/wP4Qp7s6nCttIZRQRhDLZhFcfeLs1d&#10;U2xuuia29d8vDwMfD+d7tRltI3rqfO1YwSJJQRCXTtdcKTgd9/MMhA/IGhvHpOBGHjbr6WSFuXYD&#10;H6gvQiViCPscFZgQ2lxKXxqy6BPXEkfux3UWQ4RdJXWHQwy3jVym6ZO0WHNsMNjSzlB5Ka5Wwfdv&#10;n31lt+ubL9rhYD705+P5XSr1MBu3LyACjeEu/ne/agXPcX38En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krevwgAAANsAAAAPAAAAAAAAAAAAAAAAAJgCAABkcnMvZG93&#10;bnJldi54bWxQSwUGAAAAAAQABAD1AAAAhwMAAAAA&#10;" filled="f" stroked="f">
                <v:textbox inset=".5mm,,.5mm">
                  <w:txbxContent>
                    <w:p w:rsidR="00EB4B70" w:rsidRPr="006F3DAD" w:rsidRDefault="00EB4B70" w:rsidP="00BE7C2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Жуков</w:t>
                      </w:r>
                    </w:p>
                  </w:txbxContent>
                </v:textbox>
              </v:shape>
              <v:shape id="Text Box 346" o:spid="_x0000_s1083" type="#_x0000_t202" style="position:absolute;left:4820;top:15139;width:3969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<v:textbox>
                  <w:txbxContent>
                    <w:p w:rsidR="00EB4B70" w:rsidRPr="004B0C31" w:rsidRDefault="00EB4B70" w:rsidP="00C5143E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EB4B70" w:rsidRPr="00770084" w:rsidRDefault="00EB4B70" w:rsidP="008C0443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Узел печатный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СЦ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  <w:p w:rsidR="00EB4B70" w:rsidRPr="00045357" w:rsidRDefault="00EB4B70" w:rsidP="00C5143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Перечень элементов</w:t>
                      </w:r>
                    </w:p>
                  </w:txbxContent>
                </v:textbox>
              </v:shape>
              <v:shape id="Text Box 347" o:spid="_x0000_s1084" type="#_x0000_t202" style="position:absolute;left:9583;top:15394;width:851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+3W8IA&#10;AADbAAAADwAAAGRycy9kb3ducmV2LnhtbESPQWvCQBSE7wX/w/KE3urGHGpJXaUUlNCTTfX+zL4m&#10;0ezbZXcb47/vCoLHYWa+YZbr0fRiIB86ywrmswwEcW11x42C/c/m5Q1EiMgae8uk4EoB1qvJ0xIL&#10;bS/8TUMVG5EgHApU0MboCilD3ZLBMLOOOHm/1huMSfpGao+XBDe9zLPsVRrsOC206Oizpfpc/RkF&#10;Y/VV9thFfzxtt4ehLN0+3zmlnqfjxzuISGN8hO/tUitY5HD7kn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n7dbwgAAANsAAAAPAAAAAAAAAAAAAAAAAJgCAABkcnMvZG93&#10;bnJldi54bWxQSwUGAAAAAAQABAD1AAAAhwMAAAAA&#10;" filled="f" stroked="f">
                <v:textbox inset=",,,.3mm">
                  <w:txbxContent>
                    <w:p w:rsidR="00EB4B70" w:rsidRPr="004B0C31" w:rsidRDefault="00EB4B70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 \* MERGEFORMAT </w:instrText>
                      </w: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8C477C">
                        <w:rPr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1</w:t>
                      </w: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348" o:spid="_x0000_s1085" type="#_x0000_t202" style="position:absolute;left:10434;top:15394;width:113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MSwMIA&#10;AADbAAAADwAAAGRycy9kb3ducmV2LnhtbESPQWsCMRSE7wX/Q3iCt5pVoZXVKCJUlp7aVe/PzXN3&#10;dfMSknTd/vumUOhxmJlvmPV2MJ3oyYfWsoLZNANBXFndcq3gdHx7XoIIEVljZ5kUfFOA7Wb0tMZc&#10;2wd/Ul/GWiQIhxwVNDG6XMpQNWQwTK0jTt7VeoMxSV9L7fGR4KaT8yx7kQZbTgsNOto3VN3LL6Ng&#10;KN+LDtvoL7fD4dwXhTvNP5xSk/GwW4GINMT/8F+70ApeF/D7Jf0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0xLAwgAAANsAAAAPAAAAAAAAAAAAAAAAAJgCAABkcnMvZG93&#10;bnJldi54bWxQSwUGAAAAAAQABAD1AAAAhwMAAAAA&#10;" filled="f" stroked="f">
                <v:textbox inset=",,,.3mm">
                  <w:txbxContent>
                    <w:p w:rsidR="00EB4B70" w:rsidRPr="008B4888" w:rsidRDefault="007B0F1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  <v:shape id="Text Box 349" o:spid="_x0000_s1086" type="#_x0000_t202" style="position:absolute;left:8789;top:15876;width:2835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<v:textbox>
                  <w:txbxContent>
                    <w:p w:rsidR="00EB4B70" w:rsidRDefault="00EB4B70" w:rsidP="00BE483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ООО «Группа индустриальных</w:t>
                      </w:r>
                    </w:p>
                    <w:p w:rsidR="00EB4B70" w:rsidRPr="00BE4837" w:rsidRDefault="00EB4B70" w:rsidP="00BE483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технологий»</w:t>
                      </w:r>
                    </w:p>
                  </w:txbxContent>
                </v:textbox>
              </v:shape>
              <v:shape id="Text Box 350" o:spid="_x0000_s1087" type="#_x0000_t202" style="position:absolute;left:4820;top:14515;width:6804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<v:textbox>
                  <w:txbxContent>
                    <w:p w:rsidR="00EB4B70" w:rsidRPr="00BC49A2" w:rsidRDefault="00EB4B70" w:rsidP="00C5143E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ГРЛМ.468351.00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4 </w:t>
                      </w:r>
                      <w:r w:rsidRPr="00BC49A2">
                        <w:rPr>
                          <w:rFonts w:ascii="Arial" w:hAnsi="Arial" w:cs="Arial"/>
                          <w:sz w:val="32"/>
                          <w:szCs w:val="32"/>
                        </w:rPr>
                        <w:t>ПЭ3</w:t>
                      </w:r>
                    </w:p>
                  </w:txbxContent>
                </v:textbox>
              </v:shape>
              <v:shape id="Text Box 351" o:spid="_x0000_s1088" type="#_x0000_t202" style="position:absolute;left:5614;top:12644;width:601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<v:textbox>
                  <w:txbxContent>
                    <w:p w:rsidR="00EB4B70" w:rsidRPr="004B0C31" w:rsidRDefault="00EB4B70" w:rsidP="00623682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ГРЛМ.468351.00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4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</w:t>
                      </w:r>
                      <w:r w:rsidRPr="00D10DB7">
                        <w:rPr>
                          <w:rFonts w:ascii="Arial" w:hAnsi="Arial" w:cs="Arial"/>
                          <w:sz w:val="28"/>
                          <w:szCs w:val="28"/>
                        </w:rPr>
                        <w:t>Э3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doc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х</w:t>
                      </w:r>
                    </w:p>
                  </w:txbxContent>
                </v:textbox>
              </v:shape>
              <v:shape id="Text Box 352" o:spid="_x0000_s1089" type="#_x0000_t202" style="position:absolute;left:4820;top:12644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<v:textbox>
                  <w:txbxContent>
                    <w:p w:rsidR="00EB4B70" w:rsidRPr="004B0C31" w:rsidRDefault="00EB4B70" w:rsidP="000D3D6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  <v:shape id="Text Box 353" o:spid="_x0000_s1090" type="#_x0000_t202" style="position:absolute;left:1135;top:13835;width:96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<v:textbox>
                  <w:txbxContent>
                    <w:p w:rsidR="00EB4B70" w:rsidRPr="00140824" w:rsidRDefault="00EB4B70" w:rsidP="0077052E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</v:shape>
              <v:shape id="Text Box 354" o:spid="_x0000_s1091" type="#_x0000_t202" style="position:absolute;left:1022;top:14572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<v:textbox>
                  <w:txbxContent>
                    <w:p w:rsidR="00EB4B70" w:rsidRPr="00140824" w:rsidRDefault="00EB4B70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355" o:spid="_x0000_s1092" type="#_x0000_t202" style="position:absolute;left:1418;top:14572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<v:textbox>
                  <w:txbxContent>
                    <w:p w:rsidR="00EB4B70" w:rsidRPr="00140824" w:rsidRDefault="00EB4B70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356" o:spid="_x0000_s1093" type="#_x0000_t202" style="position:absolute;left:1985;top:14572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<v:textbox>
                  <w:txbxContent>
                    <w:p w:rsidR="00EB4B70" w:rsidRPr="00140824" w:rsidRDefault="00EB4B70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357" o:spid="_x0000_s1094" type="#_x0000_t202" style="position:absolute;left:3346;top:14572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<v:textbox>
                  <w:txbxContent>
                    <w:p w:rsidR="00EB4B70" w:rsidRPr="005F79C3" w:rsidRDefault="00EB4B70" w:rsidP="005F79C3"/>
                  </w:txbxContent>
                </v:textbox>
              </v:shape>
              <v:shape id="Text Box 358" o:spid="_x0000_s1095" type="#_x0000_t202" style="position:absolute;left:4197;top:14572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<v:textbox>
                  <w:txbxContent>
                    <w:p w:rsidR="00EB4B70" w:rsidRPr="00A42F42" w:rsidRDefault="00EB4B70" w:rsidP="00A42F42"/>
                  </w:txbxContent>
                </v:textbox>
              </v:shape>
              <v:line id="Line 359" o:spid="_x0000_s1096" style="position:absolute;flip:x;visibility:visible;mso-wrap-style:square" from="1135,14288" to="11624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SN8MIAAADbAAAADwAAAGRycy9kb3ducmV2LnhtbESPQYvCMBSE7wv+h/AEb2uqiEg1igiC&#10;4h52VfD6aF6bYvNSkmjrvzcLC3scZuYbZrXpbSOe5EPtWMFknIEgLpyuuVJwvew/FyBCRNbYOCYF&#10;LwqwWQ8+Vphr1/EPPc+xEgnCIUcFJsY2lzIUhiyGsWuJk1c6bzEm6SupPXYJbhs5zbK5tFhzWjDY&#10;0s5QcT8/rAJ5PHXffj+9llV5aN3taL7mXa/UaNhvlyAi9fE//Nc+aAWLGfx+ST9Ar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RSN8MIAAADbAAAADwAAAAAAAAAAAAAA&#10;AAChAgAAZHJzL2Rvd25yZXYueG1sUEsFBgAAAAAEAAQA+QAAAJADAAAAAA==&#10;" strokeweight="1.5pt"/>
              <v:line id="Line 360" o:spid="_x0000_s1097" style="position:absolute;visibility:visible;mso-wrap-style:square" from="1135,14572" to="4820,1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<v:line id="Line 361" o:spid="_x0000_s1098" style="position:absolute;visibility:visible;mso-wrap-style:square" from="1135,14855" to="4820,14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8BsMAAADbAAAADwAAAGRycy9kb3ducmV2LnhtbESPT4vCMBTE7wt+h/AEb2uqgkg1igj+&#10;YW/bFcHbo3m2tc1LTVLtfvvNwsIeh5n5DbPa9KYRT3K+sqxgMk5AEOdWV1woOH/t3xcgfEDW2Fgm&#10;Bd/kYbMevK0w1fbFn/TMQiEihH2KCsoQ2lRKn5dk0I9tSxy9m3UGQ5SukNrhK8JNI6dJMpcGK44L&#10;Jba0Kymvs84ouHQZX+/13jXYHY7H2+VR+9mHUqNhv12CCNSH//Bf+6QVLObw+yX+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KvAbDAAAA2wAAAA8AAAAAAAAAAAAA&#10;AAAAoQIAAGRycy9kb3ducmV2LnhtbFBLBQYAAAAABAAEAPkAAACRAwAAAAA=&#10;" strokeweight="1.5pt"/>
              <v:line id="Line 362" o:spid="_x0000_s1099" style="position:absolute;flip:x;visibility:visible;mso-wrap-style:square" from="1135,15139" to="11624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YTh8IAAADbAAAADwAAAGRycy9kb3ducmV2LnhtbESPT4vCMBTE7wt+h/AEb2u6HlSqUZYF&#10;QdHD+ge8PprXpmzzUpJo67c3C4LHYWZ+wyzXvW3EnXyoHSv4GmcgiAuna64UXM6bzzmIEJE1No5J&#10;wYMCrFeDjyXm2nV8pPspViJBOOSowMTY5lKGwpDFMHYtcfJK5y3GJH0ltccuwW0jJ1k2lRZrTgsG&#10;W/oxVPydblaB3O27X7+ZXMqq3LbuujOHadcrNRr23wsQkfr4Dr/aW61gPoP/L+kHyN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YTh8IAAADbAAAADwAAAAAAAAAAAAAA&#10;AAChAgAAZHJzL2Rvd25yZXYueG1sUEsFBgAAAAAEAAQA+QAAAJADAAAAAA==&#10;" strokeweight="1.5pt"/>
              <v:line id="Line 363" o:spid="_x0000_s1100" style="position:absolute;visibility:visible;mso-wrap-style:square" from="1135,15422" to="4820,15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<v:line id="Line 364" o:spid="_x0000_s1101" style="position:absolute;visibility:visible;mso-wrap-style:square" from="1135,15706" to="4820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E3ksYAAADb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rBbA7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RN5LGAAAA2wAAAA8AAAAAAAAA&#10;AAAAAAAAoQIAAGRycy9kb3ducmV2LnhtbFBLBQYAAAAABAAEAPkAAACUAwAAAAA=&#10;"/>
              <v:line id="Line 365" o:spid="_x0000_s1102" style="position:absolute;visibility:visible;mso-wrap-style:square" from="1135,15989" to="4820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<v:line id="Line 366" o:spid="_x0000_s1103" style="position:absolute;visibility:visible;mso-wrap-style:square" from="1135,16273" to="4820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<v:line id="Line 367" o:spid="_x0000_s1104" style="position:absolute;flip:x;visibility:visible;mso-wrap-style:square" from="8789,15422" to="11624,15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gmwsIAAADbAAAADwAAAGRycy9kb3ducmV2LnhtbESPQYvCMBSE7wv+h/CEva2pPYhbjSKC&#10;oOweXBW8PprXpti8lCTa+u/NwsIeh5n5hlmuB9uKB/nQOFYwnWQgiEunG64VXM67jzmIEJE1to5J&#10;wZMCrFejtyUW2vX8Q49TrEWCcChQgYmxK6QMpSGLYeI64uRVzluMSfpaao99gttW5lk2kxYbTgsG&#10;O9oaKm+nu1UgD1/90e/yS1VX+85dD+Z71g9KvY+HzQJEpCH+h//ae63gM4ffL+kH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GgmwsIAAADbAAAADwAAAAAAAAAAAAAA&#10;AAChAgAAZHJzL2Rvd25yZXYueG1sUEsFBgAAAAAEAAQA+QAAAJADAAAAAA==&#10;" strokeweight="1.5pt"/>
              <v:line id="Line 368" o:spid="_x0000_s1105" style="position:absolute;flip:x;visibility:visible;mso-wrap-style:square" from="8789,15706" to="11624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SDWcMAAADbAAAADwAAAGRycy9kb3ducmV2LnhtbESPQWsCMRSE7wX/Q3iCt5pVQepqFBEE&#10;xR5aFbw+Nm83i5uXJYnu+u+bQqHHYWa+YVab3jbiST7UjhVMxhkI4sLpmisF18v+/QNEiMgaG8ek&#10;4EUBNuvB2wpz7Tr+puc5ViJBOOSowMTY5lKGwpDFMHYtcfJK5y3GJH0ltccuwW0jp1k2lxZrTgsG&#10;W9oZKu7nh1Ugj6fuy++n17IqD627Hc3nvOuVGg377RJEpD7+h//aB61gMYP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kg1nDAAAA2wAAAA8AAAAAAAAAAAAA&#10;AAAAoQIAAGRycy9kb3ducmV2LnhtbFBLBQYAAAAABAAEAPkAAACRAwAAAAA=&#10;" strokeweight="1.5pt"/>
              <v:line id="Line 369" o:spid="_x0000_s1106" style="position:absolute;visibility:visible;mso-wrap-style:square" from="1532,14288" to="1532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0RN8QAAADbAAAADwAAAGRycy9kb3ducmV2LnhtbESPT2vCQBTE74V+h+UVvNWNtUiNriKC&#10;f+itqQjeHtlnEpN9m+5uNP323YLgcZiZ3zDzZW8acSXnK8sKRsMEBHFudcWFgsP35vUDhA/IGhvL&#10;pOCXPCwXz09zTLW98Rdds1CICGGfooIyhDaV0uclGfRD2xJH72ydwRClK6R2eItw08i3JJlIgxXH&#10;hRJbWpeU11lnFBy7jE+XeuMa7La73fn4U/vxp1KDl341AxGoD4/wvb3XCqb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zRE3xAAAANsAAAAPAAAAAAAAAAAA&#10;AAAAAKECAABkcnMvZG93bnJldi54bWxQSwUGAAAAAAQABAD5AAAAkgMAAAAA&#10;" strokeweight="1.5pt"/>
              <v:line id="Line 370" o:spid="_x0000_s1107" style="position:absolute;visibility:visible;mso-wrap-style:square" from="2099,14288" to="209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G0rMQAAADbAAAADwAAAGRycy9kb3ducmV2LnhtbESPT2vCQBTE74V+h+UVvNWNlUqNriKC&#10;f+itqQjeHtlnEpN9m+5uNP323YLgcZiZ3zDzZW8acSXnK8sKRsMEBHFudcWFgsP35vUDhA/IGhvL&#10;pOCXPCwXz09zTLW98Rdds1CICGGfooIyhDaV0uclGfRD2xJH72ydwRClK6R2eItw08i3JJlIgxXH&#10;hRJbWpeU11lnFBy7jE+XeuMa7La73fn4U/vxp1KDl341AxGoD4/wvb3XCqb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gbSsxAAAANsAAAAPAAAAAAAAAAAA&#10;AAAAAKECAABkcnMvZG93bnJldi54bWxQSwUGAAAAAAQABAD5AAAAkgMAAAAA&#10;" strokeweight="1.5pt"/>
              <v:line id="Line 371" o:spid="_x0000_s1108" style="position:absolute;visibility:visible;mso-wrap-style:square" from="3460,14288" to="346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Mq28MAAADbAAAADwAAAGRycy9kb3ducmV2LnhtbESPQWvCQBSE7wX/w/KE3urGClKjq4ig&#10;Fm+NInh7ZJ9JTPZturvR+O+7hUKPw8x8wyxWvWnEnZyvLCsYjxIQxLnVFRcKTsft2wcIH5A1NpZJ&#10;wZM8rJaDlwWm2j74i+5ZKESEsE9RQRlCm0rp85IM+pFtiaN3tc5giNIVUjt8RLhp5HuSTKXBiuNC&#10;iS1tSsrrrDMKzl3Gl1u9dQ12u/3+ev6u/eSg1OuwX89BBOrDf/iv/akVzK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TKtvDAAAA2wAAAA8AAAAAAAAAAAAA&#10;AAAAoQIAAGRycy9kb3ducmV2LnhtbFBLBQYAAAAABAAEAPkAAACRAwAAAAA=&#10;" strokeweight="1.5pt"/>
              <v:line id="Line 372" o:spid="_x0000_s1109" style="position:absolute;visibility:visible;mso-wrap-style:square" from="4310,14288" to="431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+PQMQAAADbAAAADwAAAGRycy9kb3ducmV2LnhtbESPT2vCQBTE74V+h+UVvNWNFWqNriKC&#10;f+itqQjeHtlnEpN9m+5uNP323YLgcZiZ3zDzZW8acSXnK8sKRsMEBHFudcWFgsP35vUDhA/IGhvL&#10;pOCXPCwXz09zTLW98Rdds1CICGGfooIyhDaV0uclGfRD2xJH72ydwRClK6R2eItw08i3JHmXBiuO&#10;CyW2tC4pr7POKDh2GZ8u9cY12G13u/Pxp/bjT6UGL/1qBiJQHx7he3uvFUw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H49AxAAAANsAAAAPAAAAAAAAAAAA&#10;AAAAAKECAABkcnMvZG93bnJldi54bWxQSwUGAAAAAAQABAD5AAAAkgMAAAAA&#10;" strokeweight="1.5pt"/>
              <v:line id="Line 373" o:spid="_x0000_s1110" style="position:absolute;visibility:visible;mso-wrap-style:square" from="4820,14288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AbMsAAAADbAAAADwAAAGRycy9kb3ducmV2LnhtbERPz2vCMBS+C/sfwhvspukUxHVGGQN1&#10;eLOOwm6P5tl2bV5qkmr9781B8Pjx/V6uB9OKCzlfW1bwPklAEBdW11wq+D1uxgsQPiBrbC2Tght5&#10;WK9eRktMtb3ygS5ZKEUMYZ+igiqELpXSFxUZ9BPbEUfuZJ3BEKErpXZ4jeGmldMkmUuDNceGCjv6&#10;rqhost4oyPuM//6bjWux3+52p/zc+NleqbfX4esTRKAhPMUP949W8BH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2AGzLAAAAA2wAAAA8AAAAAAAAAAAAAAAAA&#10;oQIAAGRycy9kb3ducmV2LnhtbFBLBQYAAAAABAAEAPkAAACOAwAAAAA=&#10;" strokeweight="1.5pt"/>
              <v:line id="Line 374" o:spid="_x0000_s1111" style="position:absolute;visibility:visible;mso-wrap-style:square" from="1135,14288" to="1135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y+qcMAAADbAAAADwAAAGRycy9kb3ducmV2LnhtbESPQWvCQBSE7wX/w/IEb3VjhVKjq4hg&#10;Lb0ZRfD2yD6TmOzbuLvR9N+7hUKPw8x8wyxWvWnEnZyvLCuYjBMQxLnVFRcKjoft6wcIH5A1NpZJ&#10;wQ95WC0HLwtMtX3wnu5ZKESEsE9RQRlCm0rp85IM+rFtiaN3sc5giNIVUjt8RLhp5FuSvEuDFceF&#10;ElvalJTXWWcUnLqMz9d66xrsPne7y+lW++m3UqNhv56DCNSH//Bf+0srmM3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MvqnDAAAA2wAAAA8AAAAAAAAAAAAA&#10;AAAAoQIAAGRycy9kb3ducmV2LnhtbFBLBQYAAAAABAAEAPkAAACRAwAAAAA=&#10;" strokeweight="1.5pt"/>
              <v:line id="Line 375" o:spid="_x0000_s1112" style="position:absolute;visibility:visible;mso-wrap-style:square" from="8789,15139" to="878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HtZc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b4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HtZcUAAADcAAAADwAAAAAAAAAA&#10;AAAAAAChAgAAZHJzL2Rvd25yZXYueG1sUEsFBgAAAAAEAAQA+QAAAJMDAAAAAA==&#10;" strokeweight="1.5pt"/>
              <v:line id="Line 376" o:spid="_x0000_s1113" style="position:absolute;visibility:visible;mso-wrap-style:square" from="9073,15422" to="907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WlR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c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aVFxAAAANwAAAAPAAAAAAAAAAAA&#10;AAAAAKECAABkcnMvZG93bnJldi54bWxQSwUGAAAAAAQABAD5AAAAkgMAAAAA&#10;"/>
              <v:line id="Line 377" o:spid="_x0000_s1114" style="position:absolute;visibility:visible;mso-wrap-style:square" from="9356,15422" to="9356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<v:line id="Line 378" o:spid="_x0000_s1115" style="position:absolute;visibility:visible;mso-wrap-style:square" from="9640,15139" to="9640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NzEsIAAADcAAAADwAAAGRycy9kb3ducmV2LnhtbERPTWvCQBC9F/oflin0VjdVkBJdRQS1&#10;9GYqAW9DdkxisrPp7kbTf+8Kgrd5vM+ZLwfTigs5X1tW8DlKQBAXVtdcKjj8bj6+QPiArLG1TAr+&#10;ycNy8foyx1TbK+/pkoVSxBD2KSqoQuhSKX1RkUE/sh1x5E7WGQwRulJqh9cYblo5TpKpNFhzbKiw&#10;o3VFRZP1RkHeZ3w8NxvXYr/d7U75X+MnP0q9vw2rGYhAQ3iKH+5vHecnE7g/Ey+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NzEsIAAADcAAAADwAAAAAAAAAAAAAA&#10;AAChAgAAZHJzL2Rvd25yZXYueG1sUEsFBgAAAAAEAAQA+QAAAJADAAAAAA==&#10;" strokeweight="1.5pt"/>
              <v:line id="Line 379" o:spid="_x0000_s1116" style="position:absolute;visibility:visible;mso-wrap-style:square" from="10490,15139" to="10490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rrZsIAAADcAAAADwAAAGRycy9kb3ducmV2LnhtbERPTWvCQBC9C/6HZQRvumkt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rrZsIAAADcAAAADwAAAAAAAAAAAAAA&#10;AAChAgAAZHJzL2Rvd25yZXYueG1sUEsFBgAAAAAEAAQA+QAAAJADAAAAAA==&#10;" strokeweight="1.5pt"/>
              <v:line id="Line 380" o:spid="_x0000_s1117" style="position:absolute;visibility:visible;mso-wrap-style:square" from="8336,13098" to="8336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ZO/cIAAADcAAAADwAAAGRycy9kb3ducmV2LnhtbERPTWvCQBC9C/6HZQRvumml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ZO/cIAAADcAAAADwAAAAAAAAAAAAAA&#10;AAChAgAAZHJzL2Rvd25yZXYueG1sUEsFBgAAAAAEAAQA+QAAAJADAAAAAA==&#10;" strokeweight="1.5pt"/>
              <v:line id="Line 381" o:spid="_x0000_s1118" style="position:absolute;flip:x;visibility:visible;mso-wrap-style:square" from="4820,12644" to="11625,12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ISuMAAAADcAAAADwAAAGRycy9kb3ducmV2LnhtbERPS4vCMBC+C/sfwizsTdP1UKRrFBEE&#10;xT34Aq9DM23KNpOSZG3990YQvM3H95z5crCtuJEPjWMF35MMBHHpdMO1gst5M56BCBFZY+uYFNwp&#10;wHLxMZpjoV3PR7qdYi1SCIcCFZgYu0LKUBqyGCauI05c5bzFmKCvpfbYp3DbymmW5dJiw6nBYEdr&#10;Q+Xf6d8qkLt9f/Cb6aWqq23nrjvzm/eDUl+fw+oHRKQhvsUv91an+VkOz2fSBX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iErjAAAAA3AAAAA8AAAAAAAAAAAAAAAAA&#10;oQIAAGRycy9kb3ducmV2LnhtbFBLBQYAAAAABAAEAPkAAACOAwAAAAA=&#10;" strokeweight="1.5pt"/>
              <v:line id="Line 382" o:spid="_x0000_s1119" style="position:absolute;flip:x;visibility:visible;mso-wrap-style:square" from="4820,13098" to="11625,13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63I8AAAADcAAAADwAAAGRycy9kb3ducmV2LnhtbERPTYvCMBC9C/sfwix403Q9qFSjiCAo&#10;elBX2OvQTJtiMylJ1nb//UYQvM3jfc5y3dtGPMiH2rGCr3EGgrhwuuZKwe17N5qDCBFZY+OYFPxR&#10;gPXqY7DEXLuOL/S4xkqkEA45KjAxtrmUoTBkMYxdS5y40nmLMUFfSe2xS+G2kZMsm0qLNacGgy1t&#10;DRX3669VIA/H7ux3k1tZlfvW/RzMadr1Sg0/+80CRKQ+vsUv916n+dkMns+kC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0utyPAAAAA3AAAAA8AAAAAAAAAAAAAAAAA&#10;oQIAAGRycy9kb3ducmV2LnhtbFBLBQYAAAAABAAEAPkAAACOAwAAAAA=&#10;" strokeweight="1.5pt"/>
              <v:line id="Line 383" o:spid="_x0000_s1120" style="position:absolute;visibility:visible;mso-wrap-style:square" from="5614,12644" to="5614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fhY8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a0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9fhY8UAAADcAAAADwAAAAAAAAAA&#10;AAAAAAChAgAAZHJzL2Rvd25yZXYueG1sUEsFBgAAAAAEAAQA+QAAAJMDAAAAAA==&#10;" strokeweight="1.5pt"/>
              <v:line id="Line 384" o:spid="_x0000_s1121" style="position:absolute;visibility:visible;mso-wrap-style:square" from="4820,12644" to="4820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tE+MIAAADcAAAADwAAAGRycy9kb3ducmV2LnhtbERPTWvCQBC9C/6HZQRvummFoqmrFMFa&#10;emsUwduQHZM02dm4u9H033cFwds83ucs171pxJWcrywreJkmIIhzqysuFBz228kchA/IGhvLpOCP&#10;PKxXw8ESU21v/EPXLBQihrBPUUEZQptK6fOSDPqpbYkjd7bOYIjQFVI7vMVw08jXJHmTBiuODSW2&#10;tCkpr7POKDh2GZ9+661rsPvc7c7HS+1n30qNR/3HO4hAfXiKH+4vHecnC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tE+MIAAADcAAAADwAAAAAAAAAAAAAA&#10;AAChAgAAZHJzL2Rvd25yZXYueG1sUEsFBgAAAAAEAAQA+QAAAJADAAAAAA==&#10;" strokeweight="1.5pt"/>
              <v:line id="Line 385" o:spid="_x0000_s1122" style="position:absolute;flip:x;visibility:visible;mso-wrap-style:square" from="1135,13835" to="11624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65isQAAADcAAAADwAAAGRycy9kb3ducmV2LnhtbESPQWsCMRCF74L/IYzQW83qQWRrFBEE&#10;pT1UK3gdNrObpZvJkqTu9t93DgVvM7w3732z2Y2+Uw+KqQ1sYDEvQBFXwbbcGLh9HV/XoFJGttgF&#10;JgO/lGC3nU42WNow8IUe19woCeFUogGXc19qnSpHHtM89MSi1SF6zLLGRtuIg4T7Ti+LYqU9tiwN&#10;Dns6OKq+rz/egD6/D5/xuLzVTX3qw/3sPlbDaMzLbNy/gco05qf5//pkBX8h+PKMTK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HrmKxAAAANwAAAAPAAAAAAAAAAAA&#10;AAAAAKECAABkcnMvZG93bnJldi54bWxQSwUGAAAAAAQABAD5AAAAkgMAAAAA&#10;" strokeweight="1.5pt"/>
              <v:line id="Line 386" o:spid="_x0000_s1123" style="position:absolute;visibility:visible;mso-wrap-style:square" from="4820,13835" to="4820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TeI8IAAADcAAAADwAAAGRycy9kb3ducmV2LnhtbERPTWvCQBC9F/wPywje6iYVpERXEUEt&#10;vTUVwduQHZOY7Gzc3Wj677tCobd5vM9ZrgfTijs5X1tWkE4TEMSF1TWXCo7fu9d3ED4ga2wtk4If&#10;8rBejV6WmGn74C+656EUMYR9hgqqELpMSl9UZNBPbUccuYt1BkOErpTa4SOGm1a+JclcGqw5NlTY&#10;0baiosl7o+DU53y+NjvXYr8/HC6nW+Nnn0pNxsNmASLQEP7Ff+4PHeenKTyfiR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TeI8IAAADcAAAADwAAAAAAAAAAAAAA&#10;AAChAgAAZHJzL2Rvd25yZXYueG1sUEsFBgAAAAAEAAQA+QAAAJADAAAAAA==&#10;" strokeweight="1.5pt"/>
              <v:line id="Line 387" o:spid="_x0000_s1124" style="position:absolute;visibility:visible;mso-wrap-style:square" from="2099,13835" to="2099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ZAVMEAAADcAAAADwAAAGRycy9kb3ducmV2LnhtbERPTYvCMBC9L/gfwgje1lSFZalGEcF1&#10;2ZtdEbwNzdjWNpOapNr992ZB8DaP9zmLVW8acSPnK8sKJuMEBHFudcWFgsPv9v0ThA/IGhvLpOCP&#10;PKyWg7cFptreeU+3LBQihrBPUUEZQptK6fOSDPqxbYkjd7bOYIjQFVI7vMdw08hpknxIgxXHhhJb&#10;2pSU11lnFBy7jE+Xeusa7L52u/PxWvvZj1KjYb+egwjUh5f46f7Wcf5kCv/Px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5kBUwQAAANwAAAAPAAAAAAAAAAAAAAAA&#10;AKECAABkcnMvZG93bnJldi54bWxQSwUGAAAAAAQABAD5AAAAjwMAAAAA&#10;" strokeweight="1.5pt"/>
              <v:line id="Line 388" o:spid="_x0000_s1125" style="position:absolute;visibility:visible;mso-wrap-style:square" from="1135,13835" to="1135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rlz8EAAADcAAAADwAAAGRycy9kb3ducmV2LnhtbERPTYvCMBC9L/gfwgje1tQVlqUaRQRX&#10;2ZtdEbwNzdjWNpOapNr992ZB8DaP9znzZW8acSPnK8sKJuMEBHFudcWFgsPv5v0LhA/IGhvLpOCP&#10;PCwXg7c5ptreeU+3LBQihrBPUUEZQptK6fOSDPqxbYkjd7bOYIjQFVI7vMdw08iPJPmUBiuODSW2&#10;tC4pr7POKDh2GZ8u9cY12H1vt+fjtfbTH6VGw341AxGoDy/x073Tcf5kCv/Px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quXPwQAAANwAAAAPAAAAAAAAAAAAAAAA&#10;AKECAABkcnMvZG93bnJldi54bWxQSwUGAAAAAAQABAD5AAAAjwMAAAAA&#10;" strokeweight="1.5pt"/>
              <v:shape id="Text Box 389" o:spid="_x0000_s1126" type="#_x0000_t202" style="position:absolute;left:4191;top:14827;width:648;height:4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477MYA&#10;AADcAAAADwAAAGRycy9kb3ducmV2LnhtbERPS0vDQBC+C/0PyxS8SLtJKqWk3ZZSUYSWSh+HHsfs&#10;mESzs2F3TaO/3hUEb/PxPWex6k0jOnK+tqwgHScgiAuray4VnE+PoxkIH5A1NpZJwRd5WC0HNwvM&#10;tb3ygbpjKEUMYZ+jgiqENpfSFxUZ9GPbEkfuzTqDIUJXSu3wGsNNI7MkmUqDNceGClvaVFR8HD+N&#10;gu8Xt7NZtntKXy+TugsPd+/77V6p22G/noMI1Id/8Z/7Wcf56T38PhMv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477MYAAADcAAAADwAAAAAAAAAAAAAAAACYAgAAZHJz&#10;L2Rvd25yZXYueG1sUEsFBgAAAAAEAAQA9QAAAIsDAAAAAA==&#10;" filled="f" stroked="f">
                <v:textbox>
                  <w:txbxContent>
                    <w:p w:rsidR="00EB4B70" w:rsidRPr="004B0C31" w:rsidRDefault="00EB4B70" w:rsidP="0077052E">
                      <w:pPr>
                        <w:jc w:val="center"/>
                        <w:rPr>
                          <w:rFonts w:ascii="GOST 2.304 A" w:hAnsi="GOST 2.304 A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390" o:spid="_x0000_s1127" type="#_x0000_t202" style="position:absolute;left:3346;top:14827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4qpc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yfzu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/iqlwgAAANwAAAAPAAAAAAAAAAAAAAAAAJgCAABkcnMvZG93&#10;bnJldi54bWxQSwUGAAAAAAQABAD1AAAAhwMAAAAA&#10;" filled="f" stroked="f">
                <v:textbox>
                  <w:txbxContent>
                    <w:p w:rsidR="00EB4B70" w:rsidRPr="004B0C31" w:rsidRDefault="00EB4B70" w:rsidP="0077052E">
                      <w:pPr>
                        <w:jc w:val="center"/>
                        <w:rPr>
                          <w:rFonts w:ascii="GOST 2.304 A" w:hAnsi="GOST 2.304 A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</w:t>
                      </w:r>
                      <w:r w:rsidRPr="004B0C31">
                        <w:rPr>
                          <w:rFonts w:ascii="GOST 2.304 A" w:hAnsi="GOST 2.304 A" w:cs="Arial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391" o:spid="_x0000_s1128" type="#_x0000_t202" style="position:absolute;left:8789;top:15082;width:85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00s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g/XcD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LTSwgAAANwAAAAPAAAAAAAAAAAAAAAAAJgCAABkcnMvZG93&#10;bnJldi54bWxQSwUGAAAAAAQABAD1AAAAhwMAAAAA&#10;" filled="f" stroked="f">
                <v:textbox>
                  <w:txbxContent>
                    <w:p w:rsidR="00EB4B70" w:rsidRPr="004B0C31" w:rsidRDefault="00EB4B70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392" o:spid="_x0000_s1129" type="#_x0000_t202" style="position:absolute;left:1022;top:14827;width:62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<v:textbox>
                  <w:txbxContent>
                    <w:p w:rsidR="00EB4B70" w:rsidRPr="004B0C31" w:rsidRDefault="00EB4B70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393" o:spid="_x0000_s1130" type="#_x0000_t202" style="position:absolute;left:1418;top:14827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  <v:textbox>
                  <w:txbxContent>
                    <w:p w:rsidR="00EB4B70" w:rsidRPr="004B0C31" w:rsidRDefault="00EB4B70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394" o:spid="_x0000_s1131" type="#_x0000_t202" style="position:absolute;left:1135;top:15111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<v:textbox>
                  <w:txbxContent>
                    <w:p w:rsidR="00EB4B70" w:rsidRPr="0016764F" w:rsidRDefault="00EB4B70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6764F">
                        <w:rPr>
                          <w:rFonts w:ascii="Arial" w:hAnsi="Arial" w:cs="Arial"/>
                          <w:sz w:val="16"/>
                          <w:szCs w:val="16"/>
                        </w:rPr>
                        <w:t>Разраб.</w:t>
                      </w:r>
                    </w:p>
                  </w:txbxContent>
                </v:textbox>
              </v:shape>
              <v:shape id="Text Box 395" o:spid="_x0000_s1132" type="#_x0000_t202" style="position:absolute;left:1135;top:15394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<v:textbox>
                  <w:txbxContent>
                    <w:p w:rsidR="00EB4B70" w:rsidRPr="0016764F" w:rsidRDefault="00EB4B70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6764F">
                        <w:rPr>
                          <w:rFonts w:ascii="Arial" w:hAnsi="Arial" w:cs="Arial"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396" o:spid="_x0000_s1133" type="#_x0000_t202" style="position:absolute;left:1135;top:15961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  <v:textbox>
                  <w:txbxContent>
                    <w:p w:rsidR="00EB4B70" w:rsidRPr="006F3DAD" w:rsidRDefault="00EB4B70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3DAD">
                        <w:rPr>
                          <w:rFonts w:ascii="Arial" w:hAnsi="Arial" w:cs="Arial"/>
                          <w:sz w:val="16"/>
                          <w:szCs w:val="16"/>
                        </w:rPr>
                        <w:t>Н. контр.</w:t>
                      </w:r>
                    </w:p>
                  </w:txbxContent>
                </v:textbox>
              </v:shape>
              <v:shape id="Text Box 397" o:spid="_x0000_s1134" type="#_x0000_t202" style="position:absolute;left:1135;top:16245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4bMEA&#10;AADcAAAADwAAAGRycy9kb3ducmV2LnhtbERPTYvCMBC9L/gfwgje1sTiLlqNIrsInlbWVcHb0Ixt&#10;sZmUJtr6740g7G0e73Pmy85W4kaNLx1rGA0VCOLMmZJzDfu/9fsEhA/IBivHpOFOHpaL3tscU+Na&#10;/qXbLuQihrBPUUMRQp1K6bOCLPqhq4kjd3aNxRBhk0vTYBvDbSUTpT6lxZJjQ4E1fRWUXXZXq+Hw&#10;cz4dx2qbf9uPunWdkmynUutBv1vNQATqwr/45d6YOD9J4PlMv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eGzBAAAA3AAAAA8AAAAAAAAAAAAAAAAAmAIAAGRycy9kb3du&#10;cmV2LnhtbFBLBQYAAAAABAAEAPUAAACGAwAAAAA=&#10;" filled="f" stroked="f">
                <v:textbox>
                  <w:txbxContent>
                    <w:p w:rsidR="00EB4B70" w:rsidRPr="006F3DAD" w:rsidRDefault="00EB4B70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3DAD">
                        <w:rPr>
                          <w:rFonts w:ascii="Arial" w:hAnsi="Arial" w:cs="Arial"/>
                          <w:sz w:val="16"/>
                          <w:szCs w:val="16"/>
                        </w:rPr>
                        <w:t>Утв.</w:t>
                      </w:r>
                    </w:p>
                  </w:txbxContent>
                </v:textbox>
              </v:shape>
              <v:shape id="Text Box 398" o:spid="_x0000_s1135" type="#_x0000_t202" style="position:absolute;left:2099;top:14827;width:136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d98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6Qx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933wgAAANwAAAAPAAAAAAAAAAAAAAAAAJgCAABkcnMvZG93&#10;bnJldi54bWxQSwUGAAAAAAQABAD1AAAAhwMAAAAA&#10;" filled="f" stroked="f">
                <v:textbox>
                  <w:txbxContent>
                    <w:p w:rsidR="00EB4B70" w:rsidRPr="004B0C31" w:rsidRDefault="00EB4B70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399" o:spid="_x0000_s1136" type="#_x0000_t202" style="position:absolute;left:9640;top:15082;width:85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5Fg8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h/m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kWDwgAAANwAAAAPAAAAAAAAAAAAAAAAAJgCAABkcnMvZG93&#10;bnJldi54bWxQSwUGAAAAAAQABAD1AAAAhwMAAAAA&#10;" filled="f" stroked="f">
                <v:textbox>
                  <w:txbxContent>
                    <w:p w:rsidR="00EB4B70" w:rsidRPr="004B0C31" w:rsidRDefault="00EB4B70" w:rsidP="0077052E">
                      <w:pPr>
                        <w:jc w:val="center"/>
                        <w:rPr>
                          <w:rFonts w:ascii="GOST 2.304 A" w:hAnsi="GOST 2.304 A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400" o:spid="_x0000_s1137" type="#_x0000_t202" style="position:absolute;left:10490;top:15082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gGM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/S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uAYwgAAANwAAAAPAAAAAAAAAAAAAAAAAJgCAABkcnMvZG93&#10;bnJldi54bWxQSwUGAAAAAAQABAD1AAAAhwMAAAAA&#10;" filled="f" stroked="f">
                <v:textbox>
                  <w:txbxContent>
                    <w:p w:rsidR="00EB4B70" w:rsidRPr="00CA38B3" w:rsidRDefault="00EB4B70" w:rsidP="0077052E">
                      <w:pPr>
                        <w:jc w:val="center"/>
                        <w:rPr>
                          <w:rFonts w:ascii="GOST 2.304 A" w:hAnsi="GOST 2.304 A" w:cs="Arial"/>
                          <w:i/>
                          <w:sz w:val="20"/>
                          <w:szCs w:val="20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401" o:spid="_x0000_s1138" type="#_x0000_t202" style="position:absolute;left:8794;top:15492;width:291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4wYMIA&#10;AADcAAAADwAAAGRycy9kb3ducmV2LnhtbERPTYvCMBC9C/sfwizsTVM9FK1GEVlBWFis3cMex2Zs&#10;g82k22S1/nsjCN7m8T5nseptIy7UeeNYwXiUgCAunTZcKfgptsMpCB+QNTaOScGNPKyWb4MFZtpd&#10;OafLIVQihrDPUEEdQptJ6cuaLPqRa4kjd3KdxRBhV0nd4TWG20ZOkiSVFg3Hhhpb2tRUng//VsH6&#10;l/NP8/d93Oen3BTFLOGv9KzUx3u/noMI1IeX+One6Th/ksL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zjBgwgAAANwAAAAPAAAAAAAAAAAAAAAAAJgCAABkcnMvZG93&#10;bnJldi54bWxQSwUGAAAAAAQABAD1AAAAhwMAAAAA&#10;" filled="f" stroked="f">
                <v:textbox inset="0,0,0,0">
                  <w:txbxContent>
                    <w:p w:rsidR="00EB4B70" w:rsidRPr="00C5143E" w:rsidRDefault="00EB4B70" w:rsidP="006C1ED5">
                      <w:pPr>
                        <w:jc w:val="center"/>
                        <w:rPr>
                          <w:rFonts w:ascii="GOST 2.304 A" w:hAnsi="GOST 2.304 A" w:cs="Arial"/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  <v:shape id="Text Box 403" o:spid="_x0000_s1139" type="#_x0000_t202" style="position:absolute;left:9243;top:15422;width:384;height: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4j4cIA&#10;AADcAAAADwAAAGRycy9kb3ducmV2LnhtbERPzWrCQBC+F/oOywjezMag1sasUrRCb7a2DzBkx2xM&#10;djZkV0379N2C0Nt8fL9TbAbbiiv1vnasYJqkIIhLp2uuFHx97idLED4ga2wdk4Jv8rBZPz4UmGt3&#10;4w+6HkMlYgj7HBWYELpcSl8asugT1xFH7uR6iyHCvpK6x1sMt63M0nQhLdYcGwx2tDVUNseLVbBM&#10;7aFpnrN3b2c/07nZ7txrd1ZqPBpeViACDeFffHe/6Tg/e4K/Z+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DiPhwgAAANwAAAAPAAAAAAAAAAAAAAAAAJgCAABkcnMvZG93&#10;bnJldi54bWxQSwUGAAAAAAQABAD1AAAAhwMAAAAA&#10;" filled="f" stroked="f">
                <v:textbox style="mso-fit-shape-to-text:t">
                  <w:txbxContent>
                    <w:p w:rsidR="00EB4B70" w:rsidRPr="00C5143E" w:rsidRDefault="00EB4B70" w:rsidP="0077052E">
                      <w:pPr>
                        <w:rPr>
                          <w:rFonts w:ascii="GOST 2.304 A" w:hAnsi="GOST 2.304 A" w:cs="Arial"/>
                          <w:i/>
                          <w:sz w:val="16"/>
                        </w:rPr>
                      </w:pPr>
                      <w:r w:rsidRPr="00C5143E">
                        <w:rPr>
                          <w:rFonts w:ascii="GOST 2.304 A" w:hAnsi="GOST 2.304 A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04" o:spid="_x0000_s1140" type="#_x0000_t202" style="position:absolute;left:2099;top:13835;width:272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NPhs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a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T4bEAAAA3AAAAA8AAAAAAAAAAAAAAAAAmAIAAGRycy9k&#10;b3ducmV2LnhtbFBLBQYAAAAABAAEAPUAAACJAwAAAAA=&#10;" filled="f" stroked="f">
                <v:textbox>
                  <w:txbxContent>
                    <w:p w:rsidR="00EB4B70" w:rsidRPr="00140824" w:rsidRDefault="00EB4B70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405" o:spid="_x0000_s1141" type="#_x0000_t202" style="position:absolute;left:4820;top:13835;width:680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<v:textbox>
                  <w:txbxContent>
                    <w:p w:rsidR="00EB4B70" w:rsidRPr="003C74E5" w:rsidRDefault="00EB4B70" w:rsidP="0077052E">
                      <w:pPr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</v:shape>
              <v:line id="Line 406" o:spid="_x0000_s1142" style="position:absolute;flip:x;visibility:visible;mso-wrap-style:square" from="1121,280" to="11624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vl6sQAAADcAAAADwAAAGRycy9kb3ducmV2LnhtbESPQWsCMRCF74X+hzAFbzWrgpStUUQQ&#10;lPZgVeh12MxuFjeTJUnd7b/vHAreZnhv3vtmtRl9p+4UUxvYwGxagCKugm25MXC97F/fQKWMbLEL&#10;TAZ+KcFm/fy0wtKGgb/ofs6NkhBOJRpwOfel1qly5DFNQ08sWh2ixyxrbLSNOEi47/S8KJbaY8vS&#10;4LCnnaPqdv7xBvTxYzjF/fxaN/WhD99H97kcRmMmL+P2HVSmMT/M/9cHK/gLwZdnZAK9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q+XqxAAAANwAAAAPAAAAAAAAAAAA&#10;AAAAAKECAABkcnMvZG93bnJldi54bWxQSwUGAAAAAAQABAD5AAAAkgMAAAAA&#10;" strokeweight="1.5pt"/>
              <v:line id="Line 407" o:spid="_x0000_s1143" style="position:absolute;visibility:visible;mso-wrap-style:square" from="1121,280" to="112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GCQ8EAAADcAAAADwAAAGRycy9kb3ducmV2LnhtbERPTYvCMBC9L/gfwgje1tQVlqUaRQRX&#10;2ZtdEbwNzdjWNpOapNr992ZB8DaP9znzZW8acSPnK8sKJuMEBHFudcWFgsPv5v0LhA/IGhvLpOCP&#10;PCwXg7c5ptreeU+3LBQihrBPUUEZQptK6fOSDPqxbYkjd7bOYIjQFVI7vMdw08iPJPmUBiuODSW2&#10;tC4pr7POKDh2GZ8u9cY12H1vt+fjtfbTH6VGw341AxGoDy/x073Tcf50Av/Px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gYJDwQAAANwAAAAPAAAAAAAAAAAAAAAA&#10;AKECAABkcnMvZG93bnJldi54bWxQSwUGAAAAAAQABAD5AAAAjwMAAAAA&#10;" strokeweight="1.5pt"/>
              <v:line id="Line 408" o:spid="_x0000_s1144" style="position:absolute;visibility:visible;mso-wrap-style:square" from="1121,16556" to="1162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McNMIAAADcAAAADwAAAGRycy9kb3ducmV2LnhtbERPS4vCMBC+L/gfwgje1lSFZalGEcEH&#10;3rYrgrehGdvaZlKTVOu/3yws7G0+vucsVr1pxIOcrywrmIwTEMS51RUXCk7f2/dPED4ga2wsk4IX&#10;eVgtB28LTLV98hc9slCIGMI+RQVlCG0qpc9LMujHtiWO3NU6gyFCV0jt8BnDTSOnSfIhDVYcG0ps&#10;aVNSXmedUXDuMr7c6q1rsNvt99fzvfazo1KjYb+egwjUh3/xn/ug4/zZFH6fiRfI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McNMIAAADcAAAADwAAAAAAAAAAAAAA&#10;AAChAgAAZHJzL2Rvd25yZXYueG1sUEsFBgAAAAAEAAQA+QAAAJADAAAAAA==&#10;" strokeweight="1.5pt"/>
              <v:line id="Line 410" o:spid="_x0000_s1145" style="position:absolute;flip:y;visibility:visible;mso-wrap-style:square" from="455,8335" to="455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l7ncEAAADcAAAADwAAAGRycy9kb3ducmV2LnhtbERPS4vCMBC+L/gfwgje1nQVRKpRlgVB&#10;0cP6AK9DM23KNpOSRFv/vVkQvM3H95zlureNuJMPtWMFX+MMBHHhdM2Vgst58zkHESKyxsYxKXhQ&#10;gPVq8LHEXLuOj3Q/xUqkEA45KjAxtrmUoTBkMYxdS5y40nmLMUFfSe2xS+G2kZMsm0mLNacGgy39&#10;GCr+TjerQO723a/fTC5lVW5bd92Zw6zrlRoN++8FiEh9fItf7q1O86dT+H8mXS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eXudwQAAANwAAAAPAAAAAAAAAAAAAAAA&#10;AKECAABkcnMvZG93bnJldi54bWxQSwUGAAAAAAQABAD5AAAAjwMAAAAA&#10;" strokeweight="1.5pt"/>
              <v:line id="Line 411" o:spid="_x0000_s1146" style="position:absolute;flip:y;visibility:visible;mso-wrap-style:square" from="738,8335" to="73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Dj6cEAAADcAAAADwAAAGRycy9kb3ducmV2LnhtbERPTYvCMBC9L/gfwgje1lRdRKpRRBAU&#10;97CrgtehmTbFZlKSaOu/3yws7G0e73NWm9424kk+1I4VTMYZCOLC6ZorBdfL/n0BIkRkjY1jUvCi&#10;AJv14G2FuXYdf9PzHCuRQjjkqMDE2OZShsKQxTB2LXHiSuctxgR9JbXHLoXbRk6zbC4t1pwaDLa0&#10;M1Tczw+rQB5P3ZffT69lVR5adzuaz3nXKzUa9tsliEh9/Bf/uQ86zZ99wO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kOPpwQAAANwAAAAPAAAAAAAAAAAAAAAA&#10;AKECAABkcnMvZG93bnJldi54bWxQSwUGAAAAAAQABAD5AAAAjwMAAAAA&#10;" strokeweight="1.5pt"/>
              <v:line id="Line 412" o:spid="_x0000_s1147" style="position:absolute;visibility:visible;mso-wrap-style:square" from="455,16556" to="1135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qEQMIAAADcAAAADwAAAGRycy9kb3ducmV2LnhtbERPTWvCQBC9F/wPywje6sZKi0RXEUEt&#10;vRlF8DZkxyQmO5vubjT9926h0Ns83ucsVr1pxJ2crywrmIwTEMS51RUXCk7H7esMhA/IGhvLpOCH&#10;PKyWg5cFpto++ED3LBQihrBPUUEZQptK6fOSDPqxbYkjd7XOYIjQFVI7fMRw08i3JPmQBiuODSW2&#10;tCkpr7POKDh3GV9u9dY12O32++v5u/bTL6VGw349BxGoD//iP/enjvO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qEQMIAAADcAAAADwAAAAAAAAAAAAAA&#10;AAChAgAAZHJzL2Rvd25yZXYueG1sUEsFBgAAAAAEAAQA+QAAAJADAAAAAA==&#10;" strokeweight="1.5pt"/>
              <v:line id="Line 413" o:spid="_x0000_s1148" style="position:absolute;visibility:visible;mso-wrap-style:square" from="455,15139" to="1135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gaN8EAAADcAAAADwAAAGRycy9kb3ducmV2LnhtbERPTYvCMBC9L/gfwgje1tQVZKlGEUFd&#10;vG1XBG9DM7a1zaQmqdZ/bxYW9jaP9zmLVW8acSfnK8sKJuMEBHFudcWFguPP9v0ThA/IGhvLpOBJ&#10;HlbLwdsCU20f/E33LBQihrBPUUEZQptK6fOSDPqxbYkjd7HOYIjQFVI7fMRw08iPJJlJgxXHhhJb&#10;2pSU11lnFJy6jM/Xeusa7Hb7/eV0q/30oNRo2K/nIAL14V/85/7Scf50Br/PxAv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aBo3wQAAANwAAAAPAAAAAAAAAAAAAAAA&#10;AKECAABkcnMvZG93bnJldi54bWxQSwUGAAAAAAQABAD5AAAAjwMAAAAA&#10;" strokeweight="1.5pt"/>
              <v:line id="Line 414" o:spid="_x0000_s1149" style="position:absolute;visibility:visible;mso-wrap-style:square" from="455,13154" to="1135,13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S/rMIAAADcAAAADwAAAGRycy9kb3ducmV2LnhtbERPTWvCQBC9F/wPywje6sYKrURXEUEt&#10;vRlF8DZkxyQmO5vubjT9926h0Ns83ucsVr1pxJ2crywrmIwTEMS51RUXCk7H7esMhA/IGhvLpOCH&#10;PKyWg5cFpto++ED3LBQihrBPUUEZQptK6fOSDPqxbYkjd7XOYIjQFVI7fMRw08i3JHmXBiuODSW2&#10;tCkpr7POKDh3GV9u9dY12O32++v5u/bTL6VGw349BxGoD//iP/enjvO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CS/rMIAAADcAAAADwAAAAAAAAAAAAAA&#10;AAChAgAAZHJzL2Rvd25yZXYueG1sUEsFBgAAAAAEAAQA+QAAAJADAAAAAA==&#10;" strokeweight="1.5pt"/>
              <v:line id="Line 415" o:spid="_x0000_s1150" style="position:absolute;visibility:visible;mso-wrap-style:square" from="455,11737" to="1135,1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sr3sUAAADcAAAADwAAAGRycy9kb3ducmV2LnhtbESPQWvCQBCF74X+h2UKvdWNFaSkriKC&#10;tfRmKkJvQ3ZMYrKz6e5G03/fOQjeZnhv3vtmsRpdpy4UYuPZwHSSgSIuvW24MnD43r68gYoJ2WLn&#10;mQz8UYTV8vFhgbn1V97TpUiVkhCOORqoU+pzrWNZk8M48T2xaCcfHCZZQ6VtwKuEu06/ZtlcO2xY&#10;GmrsaVNT2RaDM3AcCv45t9vQ4fCx252Ov22cfRnz/DSu30ElGtPdfLv+tII/E1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sr3sUAAADcAAAADwAAAAAAAAAA&#10;AAAAAAChAgAAZHJzL2Rvd25yZXYueG1sUEsFBgAAAAAEAAQA+QAAAJMDAAAAAA==&#10;" strokeweight="1.5pt"/>
              <v:line id="Line 416" o:spid="_x0000_s1151" style="position:absolute;visibility:visible;mso-wrap-style:square" from="455,10319" to="1135,10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eORcIAAADcAAAADwAAAGRycy9kb3ducmV2LnhtbERPTWvCQBC9F/wPywje6sYKpUZXEUEt&#10;vRlF8DZkxyQmO5vubjT9926h0Ns83ucsVr1pxJ2crywrmIwTEMS51RUXCk7H7esHCB+QNTaWScEP&#10;eVgtBy8LTLV98IHuWShEDGGfooIyhDaV0uclGfRj2xJH7mqdwRChK6R2+IjhppFvSfIuDVYcG0ps&#10;aVNSXmedUXDuMr7c6q1rsNvt99fzd+2nX0qNhv16DiJQH/7Ff+5PHedPZ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veORcIAAADcAAAADwAAAAAAAAAAAAAA&#10;AAChAgAAZHJzL2Rvd25yZXYueG1sUEsFBgAAAAAEAAQA+QAAAJADAAAAAA==&#10;" strokeweight="1.5pt"/>
              <v:line id="Line 417" o:spid="_x0000_s1152" style="position:absolute;visibility:visible;mso-wrap-style:square" from="455,8335" to="1135,8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tUpcUAAADcAAAADwAAAGRycy9kb3ducmV2LnhtbESPQWvCQBCF74X+h2UKvdVNq5SSukop&#10;qMWbsQi9DdkxSZOdTXc3Gv+9cxB6m+G9ee+b+XJ0nTpRiI1nA8+TDBRx6W3DlYHv/erpDVRMyBY7&#10;z2TgQhGWi/u7OebWn3lHpyJVSkI45migTqnPtY5lTQ7jxPfEoh19cJhkDZW2Ac8S7jr9kmWv2mHD&#10;0lBjT581lW0xOAOHoeCf33YVOhzWm83x8NfG6daYx4fx4x1UojH9m2/XX1bwZ4Iv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tUpcUAAADcAAAADwAAAAAAAAAA&#10;AAAAAAChAgAAZHJzL2Rvd25yZXYueG1sUEsFBgAAAAAEAAQA+QAAAJMDAAAAAA==&#10;" strokeweight="1.5pt"/>
              <v:shape id="Text Box 418" o:spid="_x0000_s1153" type="#_x0000_t202" style="position:absolute;left:341;top:1513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2exMQA&#10;AADcAAAADwAAAGRycy9kb3ducmV2LnhtbERPTWvCQBC9F/wPywi9NZvYIpK6BlEq7aVotIfeptkx&#10;CWZn0+zWxH/vFgRv83ifM88G04gzda62rCCJYhDEhdU1lwoO+7enGQjnkTU2lknBhRxki9HDHFNt&#10;e97ROfelCCHsUlRQed+mUrqiIoMusi1x4I62M+gD7EqpO+xDuGnkJI6n0mDNoaHCllYVFaf8zyj4&#10;+vm8NLv2+Tuu+4/tsPnd5utNqdTjeFi+gvA0+Lv45n7XYf5LAv/PhAv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tnsT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EB4B70" w:rsidRPr="004B0C31" w:rsidRDefault="00EB4B70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Text Box 419" o:spid="_x0000_s1154" type="#_x0000_t202" style="position:absolute;left:681;top:1513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8As8MA&#10;AADcAAAADwAAAGRycy9kb3ducmV2LnhtbERPTWvCQBC9F/oflil4qxu1iERXkRbFXopGPXgbs2MS&#10;zM7G7Griv3cLgrd5vM+ZzFpTihvVrrCsoNeNQBCnVhecKdhtF58jEM4jaywtk4I7OZhN398mGGvb&#10;8IZuic9ECGEXo4Lc+yqW0qU5GXRdWxEH7mRrgz7AOpO6xiaEm1L2o2goDRYcGnKs6Dun9JxcjYL9&#10;8e9ebqrBISqa33W7vKyTn2WmVOejnY9BeGr9S/x0r3SY/9WH/2fCB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8As8MAAADcAAAADwAAAAAAAAAAAAAAAACYAgAAZHJzL2Rv&#10;d25yZXYueG1sUEsFBgAAAAAEAAQA9QAAAIgDAAAAAA==&#10;" filled="f" stroked="f">
                <v:textbox style="layout-flow:vertical;mso-layout-flow-alt:bottom-to-top">
                  <w:txbxContent>
                    <w:p w:rsidR="00EB4B70" w:rsidRPr="00140824" w:rsidRDefault="00EB4B70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0" o:spid="_x0000_s1155" type="#_x0000_t202" style="position:absolute;left:341;top:13154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OlKMQA&#10;AADcAAAADwAAAGRycy9kb3ducmV2LnhtbERPTWvCQBC9C/6HZYTezKZNKSW6hqJU2kvRqAdvY3ZM&#10;gtnZNLs18d93C0Jv83ifM88G04grda62rOAxikEQF1bXXCrY796nryCcR9bYWCYFN3KQLcajOaba&#10;9ryla+5LEULYpaig8r5NpXRFRQZdZFviwJ1tZ9AH2JVSd9iHcNPIpzh+kQZrDg0VtrSsqLjkP0bB&#10;4fR1a7Ztcozr/nMzrL83+WpdKvUwGd5mIDwN/l98d3/oMP85gb9nwgV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zpSj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EB4B70" w:rsidRPr="004B0C31" w:rsidRDefault="00EB4B70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21" o:spid="_x0000_s1156" type="#_x0000_t202" style="position:absolute;left:681;top:13154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o9XMQA&#10;AADcAAAADwAAAGRycy9kb3ducmV2LnhtbERPTWvCQBC9F/wPywi91U2rlBJdQ1EMeika9eBtzI5J&#10;MDubZrcm/vtuQehtHu9zZklvanGj1lWWFbyOIhDEudUVFwoO+9XLBwjnkTXWlknBnRwk88HTDGNt&#10;O97RLfOFCCHsYlRQet/EUrq8JINuZBviwF1sa9AH2BZSt9iFcFPLtyh6lwYrDg0lNrQoKb9mP0bB&#10;8fx1r3fN+BRV3Wbbp9/bbJkWSj0P+88pCE+9/xc/3Gsd5k8m8PdMuE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aPVz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EB4B70" w:rsidRPr="00140824" w:rsidRDefault="00EB4B70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2" o:spid="_x0000_s1157" type="#_x0000_t202" style="position:absolute;left:341;top:11737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aYx8QA&#10;AADcAAAADwAAAGRycy9kb3ducmV2LnhtbERPTWvCQBC9F/wPywi91Y22iqSuUiqG9lJibA+9jdkx&#10;CWZnY3Zr4r/vCoK3ebzPWax6U4szta6yrGA8ikAQ51ZXXCj43m2e5iCcR9ZYWyYFF3KwWg4eFhhr&#10;2/GWzpkvRAhhF6OC0vsmltLlJRl0I9sQB+5gW4M+wLaQusUuhJtaTqJoJg1WHBpKbOi9pPyY/RkF&#10;P/uvS71tnn+jqvtM++SUZuukUOpx2L+9gvDU+7v45v7QYf7LF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WmMf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EB4B70" w:rsidRPr="004B0C31" w:rsidRDefault="00EB4B70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Взам. инв. №</w:t>
                      </w:r>
                    </w:p>
                  </w:txbxContent>
                </v:textbox>
              </v:shape>
              <v:shape id="Text Box 423" o:spid="_x0000_s1158" type="#_x0000_t202" style="position:absolute;left:681;top:11737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GsMQA&#10;AADcAAAADwAAAGRycy9kb3ducmV2LnhtbERPTWvCQBC9C/0PyxR6041tEYmuQVoa2oto1IO3MTsm&#10;wexsmt2a+O/dguBtHu9z5klvanGh1lWWFYxHEQji3OqKCwW77ddwCsJ5ZI21ZVJwJQfJ4mkwx1jb&#10;jjd0yXwhQgi7GBWU3jexlC4vyaAb2YY4cCfbGvQBtoXULXYh3NTyNYom0mDFoaHEhj5Kys/Zn1Gw&#10;P66u9aZ5O0RV97Pu09919pkWSr0898sZCE+9f4jv7m8d5r9P4P+ZcIF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EBrD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EB4B70" w:rsidRPr="00140824" w:rsidRDefault="00EB4B70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4" o:spid="_x0000_s1159" type="#_x0000_t202" style="position:absolute;left:341;top:1031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ijK8QA&#10;AADcAAAADwAAAGRycy9kb3ducmV2LnhtbERPTWvCQBC9F/wPywi91Y22qKSuUiqG9lJibA+9jdkx&#10;CWZnY3Zr4r/vCoK3ebzPWax6U4szta6yrGA8ikAQ51ZXXCj43m2e5iCcR9ZYWyYFF3KwWg4eFhhr&#10;2/GWzpkvRAhhF6OC0vsmltLlJRl0I9sQB+5gW4M+wLaQusUuhJtaTqJoKg1WHBpKbOi9pPyY/RkF&#10;P/uvS71tnn+jqvtM++SUZuukUOpx2L+9gvDU+7v45v7QYf7LD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Ioyv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EB4B70" w:rsidRPr="004B0C31" w:rsidRDefault="00EB4B70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дубл.</w:t>
                      </w:r>
                    </w:p>
                  </w:txbxContent>
                </v:textbox>
              </v:shape>
              <v:shape id="Text Box 425" o:spid="_x0000_s1160" type="#_x0000_t202" style="position:absolute;left:681;top:1031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c3WccA&#10;AADcAAAADwAAAGRycy9kb3ducmV2LnhtbESPQW/CMAyF75P2HyIj7TZStglNhYDQpqHtgqCDAzfT&#10;mLaicbomo+Xf4wMSN1vv+b3P03nvanWmNlSeDYyGCSji3NuKCwPb36/nd1AhIlusPZOBCwWYzx4f&#10;ppha3/GGzlkslIRwSNFAGWOTah3ykhyGoW+IRTv61mGUtS20bbGTcFfrlyQZa4cVS0OJDX2UlJ+y&#10;f2dgd1hd6k3zuk+q7mfdL//W2eeyMOZp0C8moCL18W6+XX9bwX8TWnlGJt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hXN1n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EB4B70" w:rsidRPr="00140824" w:rsidRDefault="00EB4B70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6" o:spid="_x0000_s1161" type="#_x0000_t202" style="position:absolute;left:341;top:8335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uSwsQA&#10;AADcAAAADwAAAGRycy9kb3ducmV2LnhtbERPTWvCQBC9F/wPywi91Y22iKauUiqG9lJibA+9jdkx&#10;CWZnY3Zr4r/vCoK3ebzPWax6U4szta6yrGA8ikAQ51ZXXCj43m2eZiCcR9ZYWyYFF3KwWg4eFhhr&#10;2/GWzpkvRAhhF6OC0vsmltLlJRl0I9sQB+5gW4M+wLaQusUuhJtaTqJoKg1WHBpKbOi9pPyY/RkF&#10;P/uvS71tnn+jqvtM++SUZuukUOpx2L+9gvDU+7v45v7QYf7LH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bksL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EB4B70" w:rsidRPr="004B0C31" w:rsidRDefault="00EB4B70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27" o:spid="_x0000_s1162" type="#_x0000_t202" style="position:absolute;left:681;top:8335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itgscA&#10;AADcAAAADwAAAGRycy9kb3ducmV2LnhtbESPQW/CMAyF75P2HyIj7TZSNg1NhYDQpqHtgqCDAzfT&#10;mLaicbomo+Xf4wMSN1vv+b3P03nvanWmNlSeDYyGCSji3NuKCwPb36/nd1AhIlusPZOBCwWYzx4f&#10;ppha3/GGzlkslIRwSNFAGWOTah3ykhyGoW+IRTv61mGUtS20bbGTcFfrlyQZa4cVS0OJDX2UlJ+y&#10;f2dgd1hd6k3zuk+q7mfdL//W2eeyMOZp0C8moCL18W6+XX9bwX8TfHlGJt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P4rYL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EB4B70" w:rsidRPr="00140824" w:rsidRDefault="00EB4B70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8" o:spid="_x0000_s1163" type="#_x0000_t202" style="position:absolute;left:681;top:284;width:454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AmxsEA&#10;AADcAAAADwAAAGRycy9kb3ducmV2LnhtbERPTYvCMBC9C/6HMII3TV1RpGsUEWQ9KGIVz7PNbFu2&#10;mZQm1uqvN4LgbR7vc+bL1pSiodoVlhWMhhEI4tTqgjMF59NmMAPhPLLG0jIpuJOD5aLbmWOs7Y2P&#10;1CQ+EyGEXYwKcu+rWEqX5mTQDW1FHLg/Wxv0AdaZ1DXeQrgp5VcUTaXBgkNDjhWtc0r/k6tRgNUl&#10;2bP+3ewu58Oxucvxo53+KNXvtatvEJ5a/xG/3Vsd5k9G8HomXC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gJsbBAAAA3AAAAA8AAAAAAAAAAAAAAAAAmAIAAGRycy9kb3du&#10;cmV2LnhtbFBLBQYAAAAABAAEAPUAAACGAwAAAAA=&#10;" filled="f" stroked="f">
                <v:textbox style="layout-flow:vertical;mso-layout-flow-alt:bottom-to-top" inset=",,1.5mm">
                  <w:txbxContent>
                    <w:p w:rsidR="00EB4B70" w:rsidRPr="00770084" w:rsidRDefault="00EB4B70" w:rsidP="000B408F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0A69A0">
                        <w:rPr>
                          <w:rFonts w:ascii="Arial" w:hAnsi="Arial" w:cs="Arial"/>
                        </w:rPr>
                        <w:t>ГРЛМ.468351.00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line id="Line 429" o:spid="_x0000_s1164" style="position:absolute;visibility:visible;mso-wrap-style:square" from="455,284" to="455,7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z5lMIAAADcAAAADwAAAGRycy9kb3ducmV2LnhtbERPTWvCQBC9F/wPywi91Y2WFomuIoJV&#10;ejOK4G3IjklMdjbd3Wj8926h0Ns83ufMl71pxI2crywrGI8SEMS51RUXCo6HzdsUhA/IGhvLpOBB&#10;HpaLwcscU23vvKdbFgoRQ9inqKAMoU2l9HlJBv3ItsSRu1hnMEToCqkd3mO4aeQkST6lwYpjQ4kt&#10;rUvK66wzCk5dxudrvXENdl/b7eX0U/v3b6Veh/1qBiJQH/7Ff+6djvM/Jv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z5lMIAAADcAAAADwAAAAAAAAAAAAAA&#10;AAChAgAAZHJzL2Rvd25yZXYueG1sUEsFBgAAAAAEAAQA+QAAAJADAAAAAA==&#10;" strokeweight="1.5pt"/>
              <v:line id="Line 430" o:spid="_x0000_s1165" style="position:absolute;visibility:visible;mso-wrap-style:square" from="738,284" to="738,7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BcD8IAAADcAAAADwAAAGRycy9kb3ducmV2LnhtbERPTWvCQBC9F/wPywje6sZKi0RXEUEt&#10;vRlF8DZkxyQmO5vubjT9926h0Ns83ucsVr1pxJ2crywrmIwTEMS51RUXCk7H7esMhA/IGhvLpOCH&#10;PKyWg5cFpto++ED3LBQihrBPUUEZQptK6fOSDPqxbYkjd7XOYIjQFVI7fMRw08i3JPmQBiuODSW2&#10;tCkpr7POKDh3GV9u9dY12O32++v5u/bTL6VGw349BxGoD//iP/enjvPfp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sBcD8IAAADcAAAADwAAAAAAAAAAAAAA&#10;AAChAgAAZHJzL2Rvd25yZXYueG1sUEsFBgAAAAAEAAQA+QAAAJADAAAAAA==&#10;" strokeweight="1.5pt"/>
              <v:line id="Line 431" o:spid="_x0000_s1166" style="position:absolute;visibility:visible;mso-wrap-style:square" from="455,7088" to="1135,7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nEe8MAAADcAAAADwAAAGRycy9kb3ducmV2LnhtbERPS2vCQBC+F/oflil4qxtrLRJdRQQf&#10;9NZUBG9DdkxisrPp7kbTf98tCN7m43vOfNmbRlzJ+cqygtEwAUGcW11xoeDwvXmdgvABWWNjmRT8&#10;kofl4vlpjqm2N/6iaxYKEUPYp6igDKFNpfR5SQb90LbEkTtbZzBE6AqpHd5iuGnkW5J8SIMVx4YS&#10;W1qXlNdZZxQcu4xPl3rjGuy2u935+FP78adSg5d+NQMRqA8P8d2913H+5B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pxHvDAAAA3AAAAA8AAAAAAAAAAAAA&#10;AAAAoQIAAGRycy9kb3ducmV2LnhtbFBLBQYAAAAABAAEAPkAAACRAwAAAAA=&#10;" strokeweight="1.5pt"/>
              <v:line id="Line 432" o:spid="_x0000_s1167" style="position:absolute;visibility:visible;mso-wrap-style:square" from="455,3685" to="1135,3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Vh4MIAAADcAAAADwAAAGRycy9kb3ducmV2LnhtbERPTWvCQBC9F/wPywi91Y0Vi0RXEUEt&#10;3hpF8DZkxyQmO5vubjT++26h0Ns83ucsVr1pxJ2crywrGI8SEMS51RUXCk7H7dsMhA/IGhvLpOBJ&#10;HlbLwcsCU20f/EX3LBQihrBPUUEZQptK6fOSDPqRbYkjd7XOYIjQFVI7fMRw08j3JPmQBiuODSW2&#10;tCkpr7POKDh3GV9u9dY12O32++v5u/aTg1Kvw349BxGoD//iP/enjvOn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mVh4MIAAADcAAAADwAAAAAAAAAAAAAA&#10;AAChAgAAZHJzL2Rvd25yZXYueG1sUEsFBgAAAAAEAAQA+QAAAJADAAAAAA==&#10;" strokeweight="1.5pt"/>
              <v:line id="Line 433" o:spid="_x0000_s1168" style="position:absolute;visibility:visible;mso-wrap-style:square" from="455,279" to="1135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f/l8IAAADcAAAADwAAAGRycy9kb3ducmV2LnhtbERPTWvCQBC9F/wPywi91Y0VRaKriKCW&#10;3hpF8DZkxyQmO5vubjT9926h0Ns83ucs171pxJ2crywrGI8SEMS51RUXCk7H3dschA/IGhvLpOCH&#10;PKxXg5clpto++IvuWShEDGGfooIyhDaV0uclGfQj2xJH7mqdwRChK6R2+IjhppHvSTKTBiuODSW2&#10;tC0pr7POKDh3GV9u9c412O0Ph+v5u/aTT6Veh/1mASJQH/7Ff+4PHedPZ/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rf/l8IAAADcAAAADwAAAAAAAAAAAAAA&#10;AAChAgAAZHJzL2Rvd25yZXYueG1sUEsFBgAAAAAEAAQA+QAAAJADAAAAAA==&#10;" strokeweight="1.5pt"/>
              <v:shape id="Text Box 434" o:spid="_x0000_s1169" type="#_x0000_t202" style="position:absolute;left:341;top:284;width:567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E19sQA&#10;AADcAAAADwAAAGRycy9kb3ducmV2LnhtbERPTWvCQBC9F/wPywi91Y2WqqSuUiqG9lJibA+9jdkx&#10;CWZnY3Zr4r/vCoK3ebzPWax6U4szta6yrGA8ikAQ51ZXXCj43m2e5iCcR9ZYWyYFF3KwWg4eFhhr&#10;2/GWzpkvRAhhF6OC0vsmltLlJRl0I9sQB+5gW4M+wLaQusUuhJtaTqJoKg1WHBpKbOi9pPyY/RkF&#10;P/uvS71tnn+jqvtM++SUZuukUOpx2L+9gvDU+7v45v7QYf7LD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RNfb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EB4B70" w:rsidRPr="00BC49A2" w:rsidRDefault="00EB4B70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C49A2">
                        <w:rPr>
                          <w:rFonts w:ascii="Arial" w:hAnsi="Arial" w:cs="Arial"/>
                          <w:sz w:val="16"/>
                          <w:szCs w:val="16"/>
                        </w:rPr>
                        <w:t>Перв. примен.</w:t>
                      </w:r>
                    </w:p>
                  </w:txbxContent>
                </v:textbox>
              </v:shape>
              <v:shape id="Text Box 435" o:spid="_x0000_s1170" type="#_x0000_t202" style="position:absolute;left:681;top:3685;width:454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6hhMcA&#10;AADcAAAADwAAAGRycy9kb3ducmV2LnhtbESPQW/CMAyF75P2HyIj7TZSNg1NhYDQpqHtgqCDAzfT&#10;mLaicbomo+Xf4wMSN1vv+b3P03nvanWmNlSeDYyGCSji3NuKCwPb36/nd1AhIlusPZOBCwWYzx4f&#10;ppha3/GGzlkslIRwSNFAGWOTah3ykhyGoW+IRTv61mGUtS20bbGTcFfrlyQZa4cVS0OJDX2UlJ+y&#10;f2dgd1hd6k3zuk+q7mfdL//W2eeyMOZp0C8moCL18W6+XX9bwX8TWnlGJt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2OoYT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EB4B70" w:rsidRPr="00140824" w:rsidRDefault="00EB4B70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36" o:spid="_x0000_s1171" type="#_x0000_t202" style="position:absolute;left:341;top:3685;width:567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IEH8QA&#10;AADcAAAADwAAAGRycy9kb3ducmV2LnhtbERPTWvCQBC9F/wPywi91Y2WiqauUiqG9lJibA+9jdkx&#10;CWZnY3Zr4r/vCoK3ebzPWax6U4szta6yrGA8ikAQ51ZXXCj43m2eZiCcR9ZYWyYFF3KwWg4eFhhr&#10;2/GWzpkvRAhhF6OC0vsmltLlJRl0I9sQB+5gW4M+wLaQusUuhJtaTqJoKg1WHBpKbOi9pPyY/RkF&#10;P/uvS71tnn+jqvtM++SUZuukUOpx2L+9gvDU+7v45v7QYf7LH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CBB/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EB4B70" w:rsidRPr="00BC49A2" w:rsidRDefault="00EB4B70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C49A2">
                        <w:rPr>
                          <w:rFonts w:ascii="Arial" w:hAnsi="Arial" w:cs="Arial"/>
                          <w:sz w:val="16"/>
                          <w:szCs w:val="16"/>
                        </w:rPr>
                        <w:t>Справ. №</w:t>
                      </w:r>
                    </w:p>
                  </w:txbxContent>
                </v:textbox>
              </v:shape>
              <v:shape id="Text Box 504" o:spid="_x0000_s1172" type="#_x0000_t202" style="position:absolute;left:9055;top:15462;width:291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G0T8UA&#10;AADcAAAADwAAAGRycy9kb3ducmV2LnhtbESPQWvCQBCF74X+h2UK3urGHkKbuopICwVBjPHgcZod&#10;k8XsbJrdavz3zqHQ2wzvzXvfzJej79SFhugCG5hNM1DEdbCOGwOH6vP5FVRMyBa7wGTgRhGWi8eH&#10;ORY2XLmkyz41SkI4FmigTakvtI51Sx7jNPTEop3C4DHJOjTaDniVcN/plyzLtUfH0tBiT+uW6vP+&#10;1xtYHbn8cD/b7115Kl1VvWW8yc/GTJ7G1TuoRGP6N/9df1nBzwVfnpEJ9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AbRPxQAAANwAAAAPAAAAAAAAAAAAAAAAAJgCAABkcnMv&#10;ZG93bnJldi54bWxQSwUGAAAAAAQABAD1AAAAigMAAAAA&#10;" filled="f" stroked="f">
                <v:textbox inset="0,0,0,0">
                  <w:txbxContent>
                    <w:p w:rsidR="00EB4B70" w:rsidRPr="004B0C31" w:rsidRDefault="00EB4B70" w:rsidP="00117DE6">
                      <w:pPr>
                        <w:ind w:left="-40" w:right="-59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EB4B70" w:rsidRPr="004B0C31" w:rsidRDefault="00EB4B70" w:rsidP="00117DE6">
                      <w:pPr>
                        <w:ind w:right="-89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  <v:line id="Line 626" o:spid="_x0000_s1173" style="position:absolute;visibility:visible;mso-wrap-style:square" from="1118,279" to="11642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KtXsEAAADcAAAADwAAAGRycy9kb3ducmV2LnhtbERPTYvCMBC9L/gfwgh7W1NXkKUaRQRX&#10;2ZtdEbwNzdjWNpOapNr99xtB8DaP9znzZW8acSPnK8sKxqMEBHFudcWFgsPv5uMLhA/IGhvLpOCP&#10;PCwXg7c5ptreeU+3LBQihrBPUUEZQptK6fOSDPqRbYkjd7bOYIjQFVI7vMdw08jPJJlKgxXHhhJb&#10;WpeU11lnFBy7jE+XeuMa7L632/PxWvvJj1Lvw341AxGoDy/x073Tcf50DI9n4gV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Mq1ewQAAANwAAAAPAAAAAAAAAAAAAAAA&#10;AKECAABkcnMvZG93bnJldi54bWxQSwUGAAAAAAQABAD5AAAAjwMAAAAA&#10;" strokeweight="1.5pt"/>
              <v:line id="Line 627" o:spid="_x0000_s1174" style="position:absolute;flip:x;visibility:visible;mso-wrap-style:square" from="11600,279" to="11624,16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bxG8EAAADcAAAADwAAAGRycy9kb3ducmV2LnhtbERPTWvCQBC9F/wPyxR6q5vmEEp0lVIQ&#10;FHtoNeB1yE6ywexs2F1N/PddQfA2j/c5y/Vke3ElHzrHCj7mGQji2umOWwXVcfP+CSJEZI29Y1Jw&#10;owDr1exliaV2I//R9RBbkUI4lKjAxDiUUobakMUwdwNx4hrnLcYEfSu1xzGF217mWVZIix2nBoMD&#10;fRuqz4eLVSB3+/HXb/KqaZvt4E4781OMk1Jvr9PXAkSkKT7FD/dWp/lFDvdn0gV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hvEbwQAAANwAAAAPAAAAAAAAAAAAAAAA&#10;AKECAABkcnMvZG93bnJldi54bWxQSwUGAAAAAAQABAD5AAAAjwMAAAAA&#10;" strokeweight="1.5pt"/>
            </v:group>
          </w:pict>
        </mc:Fallback>
      </mc:AlternateContent>
    </w:r>
  </w:p>
  <w:p w:rsidR="00EB4B70" w:rsidRPr="00BC49A2" w:rsidRDefault="00EB4B7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B70" w:rsidRPr="00E54BFB" w:rsidRDefault="00EB4B70" w:rsidP="005718B5">
    <w:pPr>
      <w:pStyle w:val="a3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-685800</wp:posOffset>
              </wp:positionH>
              <wp:positionV relativeFrom="paragraph">
                <wp:posOffset>57785</wp:posOffset>
              </wp:positionV>
              <wp:extent cx="7273290" cy="10418445"/>
              <wp:effectExtent l="0" t="10160" r="3810" b="1270"/>
              <wp:wrapNone/>
              <wp:docPr id="12" name="Group 5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73290" cy="10418445"/>
                        <a:chOff x="340" y="280"/>
                        <a:chExt cx="11454" cy="16407"/>
                      </a:xfrm>
                    </wpg:grpSpPr>
                    <wps:wsp>
                      <wps:cNvPr id="13" name="Text Box 569"/>
                      <wps:cNvSpPr txBox="1">
                        <a:spLocks noChangeArrowheads="1"/>
                      </wps:cNvSpPr>
                      <wps:spPr bwMode="auto">
                        <a:xfrm>
                          <a:off x="4818" y="15876"/>
                          <a:ext cx="6237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E54BFB" w:rsidRDefault="00EB4B70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ГРЛМ.468351.00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4 </w:t>
                            </w:r>
                            <w:r w:rsidRPr="00E54BF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ПЭ3</w:t>
                            </w:r>
                          </w:p>
                          <w:p w:rsidR="00EB4B70" w:rsidRPr="00E54BFB" w:rsidRDefault="00EB4B70" w:rsidP="000B408F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Text Box 570"/>
                      <wps:cNvSpPr txBox="1">
                        <a:spLocks noChangeArrowheads="1"/>
                      </wps:cNvSpPr>
                      <wps:spPr bwMode="auto">
                        <a:xfrm>
                          <a:off x="10914" y="15989"/>
                          <a:ext cx="709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E54BFB" w:rsidRDefault="00EB4B70" w:rsidP="007E7187">
                            <w:pPr>
                              <w:ind w:right="-15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8C477C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t>7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Text Box 571"/>
                      <wps:cNvSpPr txBox="1">
                        <a:spLocks noChangeArrowheads="1"/>
                      </wps:cNvSpPr>
                      <wps:spPr bwMode="auto">
                        <a:xfrm>
                          <a:off x="5612" y="15252"/>
                          <a:ext cx="6010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E54BFB" w:rsidRDefault="00EB4B70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ГРЛМ.468351.00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4 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ПЭ3.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doc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  <w:p w:rsidR="00EB4B70" w:rsidRPr="00E54BFB" w:rsidRDefault="00EB4B70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Text Box 572"/>
                      <wps:cNvSpPr txBox="1">
                        <a:spLocks noChangeArrowheads="1"/>
                      </wps:cNvSpPr>
                      <wps:spPr bwMode="auto">
                        <a:xfrm>
                          <a:off x="4818" y="15252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E54BFB" w:rsidRDefault="00EB4B70" w:rsidP="00702EF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Text Box 573"/>
                      <wps:cNvSpPr txBox="1">
                        <a:spLocks noChangeArrowheads="1"/>
                      </wps:cNvSpPr>
                      <wps:spPr bwMode="auto">
                        <a:xfrm>
                          <a:off x="1020" y="15989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2B36BD" w:rsidRDefault="00EB4B70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Text Box 574"/>
                      <wps:cNvSpPr txBox="1">
                        <a:spLocks noChangeArrowheads="1"/>
                      </wps:cNvSpPr>
                      <wps:spPr bwMode="auto">
                        <a:xfrm>
                          <a:off x="1416" y="159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2B36BD" w:rsidRDefault="00EB4B70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Text Box 575"/>
                      <wps:cNvSpPr txBox="1">
                        <a:spLocks noChangeArrowheads="1"/>
                      </wps:cNvSpPr>
                      <wps:spPr bwMode="auto">
                        <a:xfrm>
                          <a:off x="1983" y="15989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2B36BD" w:rsidRDefault="00EB4B70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Text Box 576"/>
                      <wps:cNvSpPr txBox="1">
                        <a:spLocks noChangeArrowheads="1"/>
                      </wps:cNvSpPr>
                      <wps:spPr bwMode="auto">
                        <a:xfrm>
                          <a:off x="3344" y="15989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811B2B" w:rsidRDefault="00EB4B70" w:rsidP="00811B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Text Box 577"/>
                      <wps:cNvSpPr txBox="1">
                        <a:spLocks noChangeArrowheads="1"/>
                      </wps:cNvSpPr>
                      <wps:spPr bwMode="auto">
                        <a:xfrm>
                          <a:off x="4195" y="15989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2B36BD" w:rsidRDefault="00EB4B70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578"/>
                      <wps:cNvCnPr/>
                      <wps:spPr bwMode="auto">
                        <a:xfrm flipH="1">
                          <a:off x="4819" y="15252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579"/>
                      <wps:cNvCnPr/>
                      <wps:spPr bwMode="auto">
                        <a:xfrm>
                          <a:off x="4819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80"/>
                      <wps:cNvCnPr/>
                      <wps:spPr bwMode="auto">
                        <a:xfrm>
                          <a:off x="5613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581"/>
                      <wps:cNvCnPr/>
                      <wps:spPr bwMode="auto">
                        <a:xfrm flipH="1">
                          <a:off x="1134" y="15706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82"/>
                      <wps:cNvCnPr/>
                      <wps:spPr bwMode="auto">
                        <a:xfrm>
                          <a:off x="1134" y="1598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583"/>
                      <wps:cNvCnPr/>
                      <wps:spPr bwMode="auto">
                        <a:xfrm>
                          <a:off x="1134" y="1627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584"/>
                      <wps:cNvCnPr/>
                      <wps:spPr bwMode="auto">
                        <a:xfrm flipH="1">
                          <a:off x="11057" y="15989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585"/>
                      <wps:cNvCnPr/>
                      <wps:spPr bwMode="auto">
                        <a:xfrm>
                          <a:off x="1531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586"/>
                      <wps:cNvCnPr/>
                      <wps:spPr bwMode="auto">
                        <a:xfrm>
                          <a:off x="2098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587"/>
                      <wps:cNvCnPr/>
                      <wps:spPr bwMode="auto">
                        <a:xfrm>
                          <a:off x="345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588"/>
                      <wps:cNvCnPr/>
                      <wps:spPr bwMode="auto">
                        <a:xfrm>
                          <a:off x="430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589"/>
                      <wps:cNvCnPr/>
                      <wps:spPr bwMode="auto">
                        <a:xfrm>
                          <a:off x="481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590"/>
                      <wps:cNvCnPr/>
                      <wps:spPr bwMode="auto">
                        <a:xfrm>
                          <a:off x="11057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591"/>
                      <wps:cNvCnPr/>
                      <wps:spPr bwMode="auto">
                        <a:xfrm>
                          <a:off x="1134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592"/>
                      <wps:cNvSpPr txBox="1">
                        <a:spLocks noChangeArrowheads="1"/>
                      </wps:cNvSpPr>
                      <wps:spPr bwMode="auto">
                        <a:xfrm>
                          <a:off x="1021" y="16233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E54BFB" w:rsidRDefault="00EB4B70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Text Box 593"/>
                      <wps:cNvSpPr txBox="1">
                        <a:spLocks noChangeArrowheads="1"/>
                      </wps:cNvSpPr>
                      <wps:spPr bwMode="auto">
                        <a:xfrm>
                          <a:off x="1417" y="16233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E54BFB" w:rsidRDefault="00EB4B70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Text Box 594"/>
                      <wps:cNvSpPr txBox="1">
                        <a:spLocks noChangeArrowheads="1"/>
                      </wps:cNvSpPr>
                      <wps:spPr bwMode="auto">
                        <a:xfrm>
                          <a:off x="1984" y="16233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E54BFB" w:rsidRDefault="00EB4B70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Text Box 595"/>
                      <wps:cNvSpPr txBox="1">
                        <a:spLocks noChangeArrowheads="1"/>
                      </wps:cNvSpPr>
                      <wps:spPr bwMode="auto">
                        <a:xfrm>
                          <a:off x="3345" y="16233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E54BFB" w:rsidRDefault="00EB4B70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Text Box 596"/>
                      <wps:cNvSpPr txBox="1">
                        <a:spLocks noChangeArrowheads="1"/>
                      </wps:cNvSpPr>
                      <wps:spPr bwMode="auto">
                        <a:xfrm>
                          <a:off x="4196" y="16233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E54BFB" w:rsidRDefault="00EB4B70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Text Box 597"/>
                      <wps:cNvSpPr txBox="1">
                        <a:spLocks noChangeArrowheads="1"/>
                      </wps:cNvSpPr>
                      <wps:spPr bwMode="auto">
                        <a:xfrm>
                          <a:off x="11000" y="156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E54BFB" w:rsidRDefault="00EB4B70" w:rsidP="005718B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Line 598"/>
                      <wps:cNvCnPr/>
                      <wps:spPr bwMode="auto">
                        <a:xfrm flipH="1">
                          <a:off x="1120" y="280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99"/>
                      <wps:cNvCnPr/>
                      <wps:spPr bwMode="auto">
                        <a:xfrm>
                          <a:off x="1120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00"/>
                      <wps:cNvCnPr/>
                      <wps:spPr bwMode="auto">
                        <a:xfrm>
                          <a:off x="1120" y="16556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01"/>
                      <wps:cNvCnPr/>
                      <wps:spPr bwMode="auto">
                        <a:xfrm flipV="1">
                          <a:off x="11623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602"/>
                      <wps:cNvCnPr/>
                      <wps:spPr bwMode="auto">
                        <a:xfrm flipV="1">
                          <a:off x="454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03"/>
                      <wps:cNvCnPr/>
                      <wps:spPr bwMode="auto">
                        <a:xfrm flipV="1">
                          <a:off x="737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04"/>
                      <wps:cNvCnPr/>
                      <wps:spPr bwMode="auto">
                        <a:xfrm>
                          <a:off x="454" y="16556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605"/>
                      <wps:cNvCnPr/>
                      <wps:spPr bwMode="auto">
                        <a:xfrm>
                          <a:off x="454" y="1513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06"/>
                      <wps:cNvCnPr/>
                      <wps:spPr bwMode="auto">
                        <a:xfrm>
                          <a:off x="454" y="131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607"/>
                      <wps:cNvCnPr/>
                      <wps:spPr bwMode="auto">
                        <a:xfrm>
                          <a:off x="454" y="117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608"/>
                      <wps:cNvCnPr/>
                      <wps:spPr bwMode="auto">
                        <a:xfrm>
                          <a:off x="454" y="1031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09"/>
                      <wps:cNvCnPr/>
                      <wps:spPr bwMode="auto">
                        <a:xfrm>
                          <a:off x="454" y="83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Text Box 610"/>
                      <wps:cNvSpPr txBox="1">
                        <a:spLocks noChangeArrowheads="1"/>
                      </wps:cNvSpPr>
                      <wps:spPr bwMode="auto">
                        <a:xfrm>
                          <a:off x="340" y="1513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E54BFB" w:rsidRDefault="00EB4B70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Text Box 611"/>
                      <wps:cNvSpPr txBox="1">
                        <a:spLocks noChangeArrowheads="1"/>
                      </wps:cNvSpPr>
                      <wps:spPr bwMode="auto">
                        <a:xfrm>
                          <a:off x="680" y="1513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FB4F7A" w:rsidRDefault="00EB4B70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Text Box 612"/>
                      <wps:cNvSpPr txBox="1">
                        <a:spLocks noChangeArrowheads="1"/>
                      </wps:cNvSpPr>
                      <wps:spPr bwMode="auto">
                        <a:xfrm>
                          <a:off x="340" y="13154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E54BFB" w:rsidRDefault="00EB4B70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Text Box 613"/>
                      <wps:cNvSpPr txBox="1">
                        <a:spLocks noChangeArrowheads="1"/>
                      </wps:cNvSpPr>
                      <wps:spPr bwMode="auto">
                        <a:xfrm>
                          <a:off x="680" y="13154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FB4F7A" w:rsidRDefault="00EB4B70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Text Box 614"/>
                      <wps:cNvSpPr txBox="1">
                        <a:spLocks noChangeArrowheads="1"/>
                      </wps:cNvSpPr>
                      <wps:spPr bwMode="auto">
                        <a:xfrm>
                          <a:off x="340" y="11737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E54BFB" w:rsidRDefault="00EB4B70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Text Box 615"/>
                      <wps:cNvSpPr txBox="1">
                        <a:spLocks noChangeArrowheads="1"/>
                      </wps:cNvSpPr>
                      <wps:spPr bwMode="auto">
                        <a:xfrm>
                          <a:off x="680" y="11737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FB4F7A" w:rsidRDefault="00EB4B70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" name="Text Box 616"/>
                      <wps:cNvSpPr txBox="1">
                        <a:spLocks noChangeArrowheads="1"/>
                      </wps:cNvSpPr>
                      <wps:spPr bwMode="auto">
                        <a:xfrm>
                          <a:off x="340" y="1031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E54BFB" w:rsidRDefault="00EB4B70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" name="Text Box 617"/>
                      <wps:cNvSpPr txBox="1">
                        <a:spLocks noChangeArrowheads="1"/>
                      </wps:cNvSpPr>
                      <wps:spPr bwMode="auto">
                        <a:xfrm>
                          <a:off x="680" y="1031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FB4F7A" w:rsidRDefault="00EB4B70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Text Box 618"/>
                      <wps:cNvSpPr txBox="1">
                        <a:spLocks noChangeArrowheads="1"/>
                      </wps:cNvSpPr>
                      <wps:spPr bwMode="auto">
                        <a:xfrm>
                          <a:off x="340" y="8335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E54BFB" w:rsidRDefault="00EB4B70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Text Box 619"/>
                      <wps:cNvSpPr txBox="1">
                        <a:spLocks noChangeArrowheads="1"/>
                      </wps:cNvSpPr>
                      <wps:spPr bwMode="auto">
                        <a:xfrm>
                          <a:off x="680" y="8335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B70" w:rsidRPr="00FB4F7A" w:rsidRDefault="00EB4B70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68" o:spid="_x0000_s1177" style="position:absolute;margin-left:-54pt;margin-top:4.55pt;width:572.7pt;height:820.35pt;z-index:251662848" coordorigin="340,280" coordsize="11454,1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9" o:spid="_x0000_s1178" type="#_x0000_t202" style="position:absolute;left:4818;top:15876;width:623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<v:textbox>
                  <w:txbxContent>
                    <w:p w:rsidR="00EB4B70" w:rsidRPr="00E54BFB" w:rsidRDefault="00EB4B70" w:rsidP="00395FA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ГРЛМ.468351.00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4 </w:t>
                      </w:r>
                      <w:r w:rsidRPr="00E54BFB">
                        <w:rPr>
                          <w:rFonts w:ascii="Arial" w:hAnsi="Arial" w:cs="Arial"/>
                          <w:sz w:val="32"/>
                          <w:szCs w:val="32"/>
                        </w:rPr>
                        <w:t>ПЭ3</w:t>
                      </w:r>
                    </w:p>
                    <w:p w:rsidR="00EB4B70" w:rsidRPr="00E54BFB" w:rsidRDefault="00EB4B70" w:rsidP="000B408F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  <v:shape id="Text Box 570" o:spid="_x0000_s1179" type="#_x0000_t202" style="position:absolute;left:10914;top:15989;width:709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<v:textbox>
                  <w:txbxContent>
                    <w:p w:rsidR="00EB4B70" w:rsidRPr="00E54BFB" w:rsidRDefault="00EB4B70" w:rsidP="007E7187">
                      <w:pPr>
                        <w:ind w:right="-15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begin"/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separate"/>
                      </w:r>
                      <w:r w:rsidR="008C477C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t>7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v:shape id="Text Box 571" o:spid="_x0000_s1180" type="#_x0000_t202" style="position:absolute;left:5612;top:15252;width:601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<v:textbox>
                  <w:txbxContent>
                    <w:p w:rsidR="00EB4B70" w:rsidRPr="00E54BFB" w:rsidRDefault="00EB4B70" w:rsidP="00395FA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ГРЛМ.468351.00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4 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t>ПЭ3.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doc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t>х</w:t>
                      </w:r>
                    </w:p>
                    <w:p w:rsidR="00EB4B70" w:rsidRPr="00E54BFB" w:rsidRDefault="00EB4B70" w:rsidP="005718B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Text Box 572" o:spid="_x0000_s1181" type="#_x0000_t202" style="position:absolute;left:4818;top:15252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<v:textbox>
                  <w:txbxContent>
                    <w:p w:rsidR="00EB4B70" w:rsidRPr="00E54BFB" w:rsidRDefault="00EB4B70" w:rsidP="00702EF8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1</w:t>
                      </w:r>
                    </w:p>
                  </w:txbxContent>
                </v:textbox>
              </v:shape>
              <v:shape id="Text Box 573" o:spid="_x0000_s1182" type="#_x0000_t202" style="position:absolute;left:1020;top:15989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<v:textbox>
                  <w:txbxContent>
                    <w:p w:rsidR="00EB4B70" w:rsidRPr="002B36BD" w:rsidRDefault="00EB4B70" w:rsidP="005718B5"/>
                  </w:txbxContent>
                </v:textbox>
              </v:shape>
              <v:shape id="Text Box 574" o:spid="_x0000_s1183" type="#_x0000_t202" style="position:absolute;left:1416;top:159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<v:textbox>
                  <w:txbxContent>
                    <w:p w:rsidR="00EB4B70" w:rsidRPr="002B36BD" w:rsidRDefault="00EB4B70" w:rsidP="005718B5"/>
                  </w:txbxContent>
                </v:textbox>
              </v:shape>
              <v:shape id="Text Box 575" o:spid="_x0000_s1184" type="#_x0000_t202" style="position:absolute;left:1983;top:15989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<v:textbox>
                  <w:txbxContent>
                    <w:p w:rsidR="00EB4B70" w:rsidRPr="002B36BD" w:rsidRDefault="00EB4B70" w:rsidP="005718B5"/>
                  </w:txbxContent>
                </v:textbox>
              </v:shape>
              <v:shape id="Text Box 576" o:spid="_x0000_s1185" type="#_x0000_t202" style="position:absolute;left:3344;top:15989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<v:textbox>
                  <w:txbxContent>
                    <w:p w:rsidR="00EB4B70" w:rsidRPr="00811B2B" w:rsidRDefault="00EB4B70" w:rsidP="00811B2B"/>
                  </w:txbxContent>
                </v:textbox>
              </v:shape>
              <v:shape id="Text Box 577" o:spid="_x0000_s1186" type="#_x0000_t202" style="position:absolute;left:4195;top:15989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<v:textbox>
                  <w:txbxContent>
                    <w:p w:rsidR="00EB4B70" w:rsidRPr="002B36BD" w:rsidRDefault="00EB4B70" w:rsidP="005718B5"/>
                  </w:txbxContent>
                </v:textbox>
              </v:shape>
              <v:line id="Line 578" o:spid="_x0000_s1187" style="position:absolute;flip:x;visibility:visible;mso-wrap-style:square" from="4819,15252" to="11624,1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fvJcIAAADbAAAADwAAAGRycy9kb3ducmV2LnhtbESPT4vCMBTE7wt+h/AEb2tqDyLVKCII&#10;ynpY/4DXR/PaFJuXkkTb/fabhQWPw8z8hlltBtuKF/nQOFYwm2YgiEunG64V3K77zwWIEJE1to5J&#10;wQ8F2KxHHysstOv5TK9LrEWCcChQgYmxK6QMpSGLYeo64uRVzluMSfpaao99gttW5lk2lxYbTgsG&#10;O9oZKh+Xp1Ugj1/9t9/nt6quDp27H81p3g9KTcbDdgki0hDf4f/2QSvIc/j7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9fvJcIAAADbAAAADwAAAAAAAAAAAAAA&#10;AAChAgAAZHJzL2Rvd25yZXYueG1sUEsFBgAAAAAEAAQA+QAAAJADAAAAAA==&#10;" strokeweight="1.5pt"/>
              <v:line id="Line 579" o:spid="_x0000_s1188" style="position:absolute;visibility:visible;mso-wrap-style:square" from="4819,15252" to="4819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  <v:line id="Line 580" o:spid="_x0000_s1189" style="position:absolute;visibility:visible;mso-wrap-style:square" from="5613,15252" to="561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    <v:line id="Line 581" o:spid="_x0000_s1190" style="position:absolute;flip:x;visibility:visible;mso-wrap-style:square" from="1134,15706" to="1162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53UcMAAADbAAAADwAAAGRycy9kb3ducmV2LnhtbESPzWrDMBCE74W8g9hAb40cQ0Nwo4QQ&#10;CCS0h/wYcl2stWVqrYykxO7bV4FCj8PMfMOsNqPtxIN8aB0rmM8yEMSV0y03Csrr/m0JIkRkjZ1j&#10;UvBDATbrycsKC+0GPtPjEhuRIBwKVGBi7AspQ2XIYpi5njh5tfMWY5K+kdrjkOC2k3mWLaTFltOC&#10;wZ52hqrvy90qkMfP4eT3eVk39aF3t6P5WgyjUq/TcfsBItIY/8N/7YNWkL/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+d1HDAAAA2wAAAA8AAAAAAAAAAAAA&#10;AAAAoQIAAGRycy9kb3ducmV2LnhtbFBLBQYAAAAABAAEAPkAAACRAwAAAAA=&#10;" strokeweight="1.5pt"/>
              <v:line id="Line 582" o:spid="_x0000_s1191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<v:line id="Line 583" o:spid="_x0000_s1192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Gp8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TD7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gRqfDAAAA2wAAAA8AAAAAAAAAAAAA&#10;AAAAoQIAAGRycy9kb3ducmV2LnhtbFBLBQYAAAAABAAEAPkAAACRAwAAAAA=&#10;" strokeweight="1.5pt"/>
              <v:line id="Line 584" o:spid="_x0000_s1193" style="position:absolute;flip:x;visibility:visible;mso-wrap-style:square" from="11057,15989" to="11623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/Yz74AAADbAAAADwAAAGRycy9kb3ducmV2LnhtbERPTYvCMBC9C/6HMMLeNLUHWbpGEUFQ&#10;9OCqsNehmTbFZlKSaOu/3xwEj4/3vVwPthVP8qFxrGA+y0AQl043XCu4XXfTbxAhImtsHZOCFwVY&#10;r8ajJRba9fxLz0usRQrhUKACE2NXSBlKQxbDzHXEiauctxgT9LXUHvsUbluZZ9lCWmw4NRjsaGuo&#10;vF8eVoE8HPuz3+W3qq72nfs7mNOiH5T6mgybHxCRhvgRv917rSBPY9OX9APk6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P9jPvgAAANsAAAAPAAAAAAAAAAAAAAAAAKEC&#10;AABkcnMvZG93bnJldi54bWxQSwUGAAAAAAQABAD5AAAAjAMAAAAA&#10;" strokeweight="1.5pt"/>
              <v:line id="Line 585" o:spid="_x0000_s1194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N3TsMAAADbAAAADwAAAGRycy9kb3ducmV2LnhtbESPQWvCQBSE7wX/w/KE3upGC6VGVxHB&#10;Kr0ZRfD2yD6TmOzbdHej8d+7hUKPw8x8w8yXvWnEjZyvLCsYjxIQxLnVFRcKjofN2ycIH5A1NpZJ&#10;wYM8LBeDlzmm2t55T7csFCJC2KeooAyhTaX0eUkG/ci2xNG7WGcwROkKqR3eI9w0cpIkH9JgxXGh&#10;xJbWJeV11hkFpy7j87XeuAa7r+32cvqp/fu3Uq/DfjUDEagP/+G/9k4rmEz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zd07DAAAA2wAAAA8AAAAAAAAAAAAA&#10;AAAAoQIAAGRycy9kb3ducmV2LnhtbFBLBQYAAAAABAAEAPkAAACRAwAAAAA=&#10;" strokeweight="1.5pt"/>
              <v:line id="Line 586" o:spid="_x0000_s1195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BIDr8AAADbAAAADwAAAGRycy9kb3ducmV2LnhtbERPTYvCMBC9C/sfwix401QFWbpGEcFV&#10;vNkVYW9DM7a1zaSbpFr/vTkIHh/ve7HqTSNu5HxlWcFknIAgzq2uuFBw+t2OvkD4gKyxsUwKHuRh&#10;tfwYLDDV9s5HumWhEDGEfYoKyhDaVEqfl2TQj21LHLmLdQZDhK6Q2uE9hptGTpNkLg1WHBtKbGlT&#10;Ul5nnVFw7jL+u9Zb12D3s9tdzv+1nx2UGn72628QgfrwFr/ce61gFtfHL/EHyO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ZBIDr8AAADbAAAADwAAAAAAAAAAAAAAAACh&#10;AgAAZHJzL2Rvd25yZXYueG1sUEsFBgAAAAAEAAQA+QAAAI0DAAAAAA==&#10;" strokeweight="1.5pt"/>
              <v:line id="Line 587" o:spid="_x0000_s1196" style="position:absolute;visibility:visible;mso-wrap-style:square" from="3459,15706" to="345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ztlcMAAADbAAAADwAAAGRycy9kb3ducmV2LnhtbESPQWvCQBSE7wX/w/IEb3VjhVKiq4hg&#10;ld5MRfD2yD6TmOzbuLvR9N+7BcHjMDPfMPNlbxpxI+crywom4wQEcW51xYWCw+/m/QuED8gaG8uk&#10;4I88LBeDtzmm2t55T7csFCJC2KeooAyhTaX0eUkG/di2xNE7W2cwROkKqR3eI9w08iNJPqXBiuNC&#10;iS2tS8rrrDMKjl3Gp0u9cQ1239vt+Xit/fRHqdGwX81ABOrDK/xs77SC6QT+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c7ZXDAAAA2wAAAA8AAAAAAAAAAAAA&#10;AAAAoQIAAGRycy9kb3ducmV2LnhtbFBLBQYAAAAABAAEAPkAAACRAwAAAAA=&#10;" strokeweight="1.5pt"/>
              <v:line id="Line 588" o:spid="_x0000_s1197" style="position:absolute;visibility:visible;mso-wrap-style:square" from="4309,15706" to="430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5z4s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zK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Oc+LDAAAA2wAAAA8AAAAAAAAAAAAA&#10;AAAAoQIAAGRycy9kb3ducmV2LnhtbFBLBQYAAAAABAAEAPkAAACRAwAAAAA=&#10;" strokeweight="1.5pt"/>
              <v:line id="Line 589" o:spid="_x0000_s1198" style="position:absolute;visibility:visible;mso-wrap-style:square" from="4819,15706" to="481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LWecMAAADbAAAADwAAAGRycy9kb3ducmV2LnhtbESPQWvCQBSE7wX/w/IEb3VjA1Kiq4hg&#10;ld6aFqG3R/aZxGTfxt2Npv++Kwgeh5n5hlmuB9OKKzlfW1YwmyYgiAuray4V/HzvXt9B+ICssbVM&#10;Cv7Iw3o1ellipu2Nv+iah1JECPsMFVQhdJmUvqjIoJ/ajjh6J+sMhihdKbXDW4SbVr4lyVwarDku&#10;VNjRtqKiyXuj4Njn/Htudq7F/mO/Px0vjU8/lZqMh80CRKAhPMOP9kErSFO4f4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C1nnDAAAA2wAAAA8AAAAAAAAAAAAA&#10;AAAAoQIAAGRycy9kb3ducmV2LnhtbFBLBQYAAAAABAAEAPkAAACRAwAAAAA=&#10;" strokeweight="1.5pt"/>
              <v:line id="Line 590" o:spid="_x0000_s1199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<v:line id="Line 591" o:spid="_x0000_s1200" style="position:absolute;visibility:visible;mso-wrap-style:square" from="1134,1570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frls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n65bDAAAA2wAAAA8AAAAAAAAAAAAA&#10;AAAAoQIAAGRycy9kb3ducmV2LnhtbFBLBQYAAAAABAAEAPkAAACRAwAAAAA=&#10;" strokeweight="1.5pt"/>
              <v:shape id="Text Box 592" o:spid="_x0000_s1201" type="#_x0000_t202" style="position:absolute;left:1021;top:16233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<v:textbox>
                  <w:txbxContent>
                    <w:p w:rsidR="00EB4B70" w:rsidRPr="00E54BFB" w:rsidRDefault="00EB4B70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593" o:spid="_x0000_s1202" type="#_x0000_t202" style="position:absolute;left:1417;top:16233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<v:textbox>
                  <w:txbxContent>
                    <w:p w:rsidR="00EB4B70" w:rsidRPr="00E54BFB" w:rsidRDefault="00EB4B70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594" o:spid="_x0000_s1203" type="#_x0000_t202" style="position:absolute;left:1984;top:16233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<v:textbox>
                  <w:txbxContent>
                    <w:p w:rsidR="00EB4B70" w:rsidRPr="00E54BFB" w:rsidRDefault="00EB4B70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595" o:spid="_x0000_s1204" type="#_x0000_t202" style="position:absolute;left:3345;top:16233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<v:textbox>
                  <w:txbxContent>
                    <w:p w:rsidR="00EB4B70" w:rsidRPr="00E54BFB" w:rsidRDefault="00EB4B70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596" o:spid="_x0000_s1205" type="#_x0000_t202" style="position:absolute;left:4196;top:16233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<v:textbox>
                  <w:txbxContent>
                    <w:p w:rsidR="00EB4B70" w:rsidRPr="00E54BFB" w:rsidRDefault="00EB4B70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597" o:spid="_x0000_s1206" type="#_x0000_t202" style="position:absolute;left:11000;top:156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<v:textbox>
                  <w:txbxContent>
                    <w:p w:rsidR="00EB4B70" w:rsidRPr="00E54BFB" w:rsidRDefault="00EB4B70" w:rsidP="005718B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</w:rPr>
                        <w:t>Лист</w:t>
                      </w:r>
                    </w:p>
                  </w:txbxContent>
                </v:textbox>
              </v:shape>
              <v:line id="Line 598" o:spid="_x0000_s1207" style="position:absolute;flip:x;visibility:visible;mso-wrap-style:square" from="1120,280" to="11623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gKhcMAAADbAAAADwAAAGRycy9kb3ducmV2LnhtbESPzWrDMBCE74W8g9hAb40cU0Jwo4QQ&#10;CCS0h/wYcl2stWVqrYykxO7bV4FCj8PMfMOsNqPtxIN8aB0rmM8yEMSV0y03Csrr/m0JIkRkjZ1j&#10;UvBDATbrycsKC+0GPtPjEhuRIBwKVGBi7AspQ2XIYpi5njh5tfMWY5K+kdrjkOC2k3mWLaTFltOC&#10;wZ52hqrvy90qkMfP4eT3eVk39aF3t6P5WgyjUq/TcfsBItIY/8N/7YNW8J7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ICoXDAAAA2wAAAA8AAAAAAAAAAAAA&#10;AAAAoQIAAGRycy9kb3ducmV2LnhtbFBLBQYAAAAABAAEAPkAAACRAwAAAAA=&#10;" strokeweight="1.5pt"/>
              <v:line id="Line 599" o:spid="_x0000_s1208" style="position:absolute;visibility:visible;mso-wrap-style:square" from="1120,280" to="11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SlBM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EpQTDAAAA2wAAAA8AAAAAAAAAAAAA&#10;AAAAoQIAAGRycy9kb3ducmV2LnhtbFBLBQYAAAAABAAEAPkAAACRAwAAAAA=&#10;" strokeweight="1.5pt"/>
              <v:line id="Line 600" o:spid="_x0000_s1209" style="position:absolute;visibility:visible;mso-wrap-style:square" from="1120,16556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09cMMAAADbAAAADwAAAGRycy9kb3ducmV2LnhtbESPQWvCQBSE7wX/w/KE3urGKkWiq4ig&#10;Fm+NInh7ZJ9JTPZturvR+O+7hUKPw8x8wyxWvWnEnZyvLCsYjxIQxLnVFRcKTsft2wyED8gaG8uk&#10;4EkeVsvBywJTbR/8RfcsFCJC2KeooAyhTaX0eUkG/ci2xNG7WmcwROkKqR0+Itw08j1JPqTBiuNC&#10;iS1tSsrrrDMKzl3Gl1u9dQ12u/3+ev6u/eSg1OuwX89BBOrDf/iv/akVTK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tPXDDAAAA2wAAAA8AAAAAAAAAAAAA&#10;AAAAoQIAAGRycy9kb3ducmV2LnhtbFBLBQYAAAAABAAEAPkAAACRAwAAAAA=&#10;" strokeweight="1.5pt"/>
              <v:line id="Line 601" o:spid="_x0000_s1210" style="position:absolute;flip:y;visibility:visible;mso-wrap-style:square" from="11623,280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GS8cMAAADbAAAADwAAAGRycy9kb3ducmV2LnhtbESPQWsCMRSE7wX/Q3iCt5pVrMhqFBEE&#10;xR5aFbw+Nm83i5uXJYnu+u+bQqHHYWa+YVab3jbiST7UjhVMxhkI4sLpmisF18v+fQEiRGSNjWNS&#10;8KIAm/XgbYW5dh1/0/McK5EgHHJUYGJscylDYchiGLuWOHml8xZjkr6S2mOX4LaR0yybS4s1pwWD&#10;Le0MFffzwyqQx1P35ffTa1mVh9bdjuZz3vVKjYb9dgkiUh//w3/tg1Yw+4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hkvHDAAAA2wAAAA8AAAAAAAAAAAAA&#10;AAAAoQIAAGRycy9kb3ducmV2LnhtbFBLBQYAAAAABAAEAPkAAACRAwAAAAA=&#10;" strokeweight="1.5pt"/>
              <v:line id="Line 602" o:spid="_x0000_s1211" style="position:absolute;flip:y;visibility:visible;mso-wrap-style:square" from="454,8335" to="45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MMhsIAAADbAAAADwAAAGRycy9kb3ducmV2LnhtbESPQYvCMBSE7wv+h/AEb2uqLEWqUUQQ&#10;lN3D6gp7fTSvTbF5KUm09d9vFgSPw8x8w6w2g23FnXxoHCuYTTMQxKXTDdcKLj/79wWIEJE1to5J&#10;wYMCbNajtxUW2vV8ovs51iJBOBSowMTYFVKG0pDFMHUdcfIq5y3GJH0ttcc+wW0r51mWS4sNpwWD&#10;He0MldfzzSqQx8/+2+/nl6quDp37PZqvvB+UmoyH7RJEpCG+ws/2QSv4yOH/S/oB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TMMhsIAAADbAAAADwAAAAAAAAAAAAAA&#10;AAChAgAAZHJzL2Rvd25yZXYueG1sUEsFBgAAAAAEAAQA+QAAAJADAAAAAA==&#10;" strokeweight="1.5pt"/>
              <v:line id="Line 603" o:spid="_x0000_s1212" style="position:absolute;flip:y;visibility:visible;mso-wrap-style:square" from="737,8335" to="73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+pHcMAAADbAAAADwAAAGRycy9kb3ducmV2LnhtbESPQWsCMRSE7wX/Q3iCt5pVxMpqFBEE&#10;xR5aFbw+Nm83i5uXJYnu+u+bQqHHYWa+YVab3jbiST7UjhVMxhkI4sLpmisF18v+fQEiRGSNjWNS&#10;8KIAm/XgbYW5dh1/0/McK5EgHHJUYGJscylDYchiGLuWOHml8xZjkr6S2mOX4LaR0yybS4s1pwWD&#10;Le0MFffzwyqQx1P35ffTa1mVh9bdjuZz3vVKjYb9dgkiUh//w3/tg1Yw+4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/qR3DAAAA2wAAAA8AAAAAAAAAAAAA&#10;AAAAoQIAAGRycy9kb3ducmV2LnhtbFBLBQYAAAAABAAEAPkAAACRAwAAAAA=&#10;" strokeweight="1.5pt"/>
              <v:line id="Line 604" o:spid="_x0000_s1213" style="position:absolute;visibility:visible;mso-wrap-style:square" from="454,1655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A3dcAAAADbAAAADwAAAGRycy9kb3ducmV2LnhtbERPz2vCMBS+C/sfwhvspulUZHRGGQN1&#10;eLOOwm6P5tl2bV5qkmr9781B8Pjx/V6uB9OKCzlfW1bwPklAEBdW11wq+D1uxh8gfEDW2FomBTfy&#10;sF69jJaYanvlA12yUIoYwj5FBVUIXSqlLyoy6Ce2I47cyTqDIUJXSu3wGsNNK6dJspAGa44NFXb0&#10;XVHRZL1RkPcZ//03G9div93tTvm58bO9Um+vw9cniEBDeIof7h+tYB7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gN3XAAAAA2wAAAA8AAAAAAAAAAAAAAAAA&#10;oQIAAGRycy9kb3ducmV2LnhtbFBLBQYAAAAABAAEAPkAAACOAwAAAAA=&#10;" strokeweight="1.5pt"/>
              <v:line id="Line 605" o:spid="_x0000_s1214" style="position:absolute;visibility:visible;mso-wrap-style:square" from="454,15139" to="1134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yS7sQAAADbAAAADwAAAGRycy9kb3ducmV2LnhtbESPT2vCQBTE74V+h+UVvNWNtUiNriKC&#10;f+itqQjeHtlnEpN9m+5uNP323YLgcZiZ3zDzZW8acSXnK8sKRsMEBHFudcWFgsP35vUDhA/IGhvL&#10;pOCXPCwXz09zTLW98Rdds1CICGGfooIyhDaV0uclGfRD2xJH72ydwRClK6R2eItw08i3JJlIgxXH&#10;hRJbWpeU11lnFBy7jE+XeuMa7La73fn4U/vxp1KDl341AxGoD4/wvb3XCt6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rJLuxAAAANsAAAAPAAAAAAAAAAAA&#10;AAAAAKECAABkcnMvZG93bnJldi54bWxQSwUGAAAAAAQABAD5AAAAkgMAAAAA&#10;" strokeweight="1.5pt"/>
              <v:line id="Line 606" o:spid="_x0000_s1215" style="position:absolute;visibility:visible;mso-wrap-style:square" from="454,13154" to="1134,13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+trsAAAADbAAAADwAAAGRycy9kb3ducmV2LnhtbERPz2vCMBS+C/sfwhvspukUZXRGGQN1&#10;eLOOwm6P5tl2bV5qkmr9781B8Pjx/V6uB9OKCzlfW1bwPklAEBdW11wq+D1uxh8gfEDW2FomBTfy&#10;sF69jJaYanvlA12yUIoYwj5FBVUIXSqlLyoy6Ce2I47cyTqDIUJXSu3wGsNNK6dJspAGa44NFXb0&#10;XVHRZL1RkPcZ//03G9div93tTvm58bO9Um+vw9cniEBDeIof7h+tYB7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Pra7AAAAA2wAAAA8AAAAAAAAAAAAAAAAA&#10;oQIAAGRycy9kb3ducmV2LnhtbFBLBQYAAAAABAAEAPkAAACOAwAAAAA=&#10;" strokeweight="1.5pt"/>
              <v:line id="Line 607" o:spid="_x0000_s1216" style="position:absolute;visibility:visible;mso-wrap-style:square" from="454,11737" to="1134,1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MINcMAAADbAAAADwAAAGRycy9kb3ducmV2LnhtbESPQWvCQBSE7wX/w/IEb3VjpUWiq4hg&#10;Lb0ZRfD2yD6TmOzbuLvR9N+7hUKPw8x8wyxWvWnEnZyvLCuYjBMQxLnVFRcKjoft6wyED8gaG8uk&#10;4Ic8rJaDlwWm2j54T/csFCJC2KeooAyhTaX0eUkG/di2xNG7WGcwROkKqR0+Itw08i1JPqTBiuNC&#10;iS1tSsrrrDMKTl3G52u9dQ12n7vd5XSr/fRbqdGwX89BBOrDf/iv/aUVvE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DCDXDAAAA2wAAAA8AAAAAAAAAAAAA&#10;AAAAoQIAAGRycy9kb3ducmV2LnhtbFBLBQYAAAAABAAEAPkAAACRAwAAAAA=&#10;" strokeweight="1.5pt"/>
              <v:line id="Line 608" o:spid="_x0000_s1217" style="position:absolute;visibility:visible;mso-wrap-style:square" from="454,10319" to="1134,10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GWQs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fEz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RlkLDAAAA2wAAAA8AAAAAAAAAAAAA&#10;AAAAoQIAAGRycy9kb3ducmV2LnhtbFBLBQYAAAAABAAEAPkAAACRAwAAAAA=&#10;" strokeweight="1.5pt"/>
              <v:line id="Line 609" o:spid="_x0000_s1218" style="position:absolute;visibility:visible;mso-wrap-style:square" from="454,8335" to="1134,8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0z2c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M9nDAAAA2wAAAA8AAAAAAAAAAAAA&#10;AAAAoQIAAGRycy9kb3ducmV2LnhtbFBLBQYAAAAABAAEAPkAAACRAwAAAAA=&#10;" strokeweight="1.5pt"/>
              <v:shape id="Text Box 610" o:spid="_x0000_s1219" type="#_x0000_t202" style="position:absolute;left:340;top:1513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Z8zcYA&#10;AADbAAAADwAAAGRycy9kb3ducmV2LnhtbESPQWvCQBSE74L/YXlCb7rRaimpq4jSUC8S0/bQ22v2&#10;NQlm36bZrYn/3hWEHoeZ+YZZrntTizO1rrKsYDqJQBDnVldcKPh4fx0/g3AeWWNtmRRcyMF6NRws&#10;Mda24yOdM1+IAGEXo4LS+yaW0uUlGXQT2xAH78e2Bn2QbSF1i12Am1rOouhJGqw4LJTY0Lak/JT9&#10;GQWf34dLfWwev6Kq26d98ptmu6RQ6mHUb15AeOr9f/jeftMKFnO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fZ8zcYAAADbAAAADwAAAAAAAAAAAAAAAACYAgAAZHJz&#10;L2Rvd25yZXYueG1sUEsFBgAAAAAEAAQA9QAAAIsDAAAAAA==&#10;" filled="f" stroked="f">
                <v:textbox style="layout-flow:vertical;mso-layout-flow-alt:bottom-to-top">
                  <w:txbxContent>
                    <w:p w:rsidR="00EB4B70" w:rsidRPr="00E54BFB" w:rsidRDefault="00EB4B70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Text Box 611" o:spid="_x0000_s1220" type="#_x0000_t202" style="position:absolute;left:680;top:1513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rZVsUA&#10;AADbAAAADwAAAGRycy9kb3ducmV2LnhtbESPQWvCQBSE70L/w/IK3sxGiyKpq0hLpb2IRnvo7TX7&#10;TILZtzG7mvjvXUHwOMzMN8xs0ZlKXKhxpWUFwygGQZxZXXKuYL/7GkxBOI+ssbJMCq7kYDF/6c0w&#10;0bblLV1Sn4sAYZeggsL7OpHSZQUZdJGtiYN3sI1BH2STS91gG+CmkqM4nkiDJYeFAmv6KCg7pmej&#10;4Pd/fa229dtfXLY/m2512qSfq1yp/mu3fAfhqfPP8KP9rRWMx3D/En6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utlWxQAAANsAAAAPAAAAAAAAAAAAAAAAAJgCAABkcnMv&#10;ZG93bnJldi54bWxQSwUGAAAAAAQABAD1AAAAigMAAAAA&#10;" filled="f" stroked="f">
                <v:textbox style="layout-flow:vertical;mso-layout-flow-alt:bottom-to-top">
                  <w:txbxContent>
                    <w:p w:rsidR="00EB4B70" w:rsidRPr="00FB4F7A" w:rsidRDefault="00EB4B70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2" o:spid="_x0000_s1221" type="#_x0000_t202" style="position:absolute;left:340;top:13154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hHIcUA&#10;AADbAAAADwAAAGRycy9kb3ducmV2LnhtbESPQWvCQBSE70L/w/IKvenGlopE1yAtDe1FNOrB2zP7&#10;TILZt2l2a+K/dwuCx2FmvmHmSW9qcaHWVZYVjEcRCOLc6ooLBbvt13AKwnlkjbVlUnAlB8niaTDH&#10;WNuON3TJfCEChF2MCkrvm1hKl5dk0I1sQxy8k20N+iDbQuoWuwA3tXyNook0WHFYKLGhj5Lyc/Zn&#10;FOyPq2u9ad4OUdX9rPv0d519poVSL8/9cgbCU+8f4Xv7Wyt4n8D/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aEchxQAAANsAAAAPAAAAAAAAAAAAAAAAAJgCAABkcnMv&#10;ZG93bnJldi54bWxQSwUGAAAAAAQABAD1AAAAigMAAAAA&#10;" filled="f" stroked="f">
                <v:textbox style="layout-flow:vertical;mso-layout-flow-alt:bottom-to-top">
                  <w:txbxContent>
                    <w:p w:rsidR="00EB4B70" w:rsidRPr="00E54BFB" w:rsidRDefault="00EB4B70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613" o:spid="_x0000_s1222" type="#_x0000_t202" style="position:absolute;left:680;top:13154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TiusYA&#10;AADbAAAADwAAAGRycy9kb3ducmV2LnhtbESPQWvCQBSE74L/YXlCb7rRoi2pq4jSUC8S0/bQ22v2&#10;NQlm36bZrYn/3hWEHoeZ+YZZrntTizO1rrKsYDqJQBDnVldcKPh4fx0/g3AeWWNtmRRcyMF6NRws&#10;Mda24yOdM1+IAGEXo4LS+yaW0uUlGXQT2xAH78e2Bn2QbSF1i12Am1rOomghDVYcFkpsaFtSfsr+&#10;jILP78OlPjaPX1HV7dM++U2zXVIo9TDqNy8gPPX+P3xvv2kF8ye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TiusYAAADbAAAADwAAAAAAAAAAAAAAAACYAgAAZHJz&#10;L2Rvd25yZXYueG1sUEsFBgAAAAAEAAQA9QAAAIsDAAAAAA==&#10;" filled="f" stroked="f">
                <v:textbox style="layout-flow:vertical;mso-layout-flow-alt:bottom-to-top">
                  <w:txbxContent>
                    <w:p w:rsidR="00EB4B70" w:rsidRPr="00FB4F7A" w:rsidRDefault="00EB4B70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4" o:spid="_x0000_s1223" type="#_x0000_t202" style="position:absolute;left:340;top:11737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t2yMEA&#10;AADbAAAADwAAAGRycy9kb3ducmV2LnhtbERPTYvCMBC9L/gfwgje1tSVFalGERdl9yJa9eBtbMa2&#10;2Exqk7X135uD4PHxvqfz1pTiTrUrLCsY9CMQxKnVBWcKDvvV5xiE88gaS8uk4EEO5rPOxxRjbRve&#10;0T3xmQgh7GJUkHtfxVK6NCeDrm8r4sBdbG3QB1hnUtfYhHBTyq8oGkmDBYeGHCta5pRek3+j4Hje&#10;PMpdNTxFRfO3bde3bfKzzpTqddvFBISn1r/FL/evVvAdxoYv4Q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7dsjBAAAA2wAAAA8AAAAAAAAAAAAAAAAAmAIAAGRycy9kb3du&#10;cmV2LnhtbFBLBQYAAAAABAAEAPUAAACGAwAAAAA=&#10;" filled="f" stroked="f">
                <v:textbox style="layout-flow:vertical;mso-layout-flow-alt:bottom-to-top">
                  <w:txbxContent>
                    <w:p w:rsidR="00EB4B70" w:rsidRPr="00E54BFB" w:rsidRDefault="00EB4B70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Взам. инв. №</w:t>
                      </w:r>
                    </w:p>
                  </w:txbxContent>
                </v:textbox>
              </v:shape>
              <v:shape id="Text Box 615" o:spid="_x0000_s1224" type="#_x0000_t202" style="position:absolute;left:680;top:11737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fTU8YA&#10;AADbAAAADwAAAGRycy9kb3ducmV2LnhtbESPQWvCQBSE74L/YXlCb7rRorSpq4jSUC8S0/bQ22v2&#10;NQlm36bZrYn/3hWEHoeZ+YZZrntTizO1rrKsYDqJQBDnVldcKPh4fx0/gXAeWWNtmRRcyMF6NRws&#10;Mda24yOdM1+IAGEXo4LS+yaW0uUlGXQT2xAH78e2Bn2QbSF1i12Am1rOomghDVYcFkpsaFtSfsr+&#10;jILP78OlPjaPX1HV7dM++U2zXVIo9TDqNy8gPPX+P3xvv2kF82e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/fTU8YAAADbAAAADwAAAAAAAAAAAAAAAACYAgAAZHJz&#10;L2Rvd25yZXYueG1sUEsFBgAAAAAEAAQA9QAAAIsDAAAAAA==&#10;" filled="f" stroked="f">
                <v:textbox style="layout-flow:vertical;mso-layout-flow-alt:bottom-to-top">
                  <w:txbxContent>
                    <w:p w:rsidR="00EB4B70" w:rsidRPr="00FB4F7A" w:rsidRDefault="00EB4B70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6" o:spid="_x0000_s1225" type="#_x0000_t202" style="position:absolute;left:340;top:1031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Gwc8IA&#10;AADbAAAADwAAAGRycy9kb3ducmV2LnhtbERPy2rCQBTdF/oPwy10VydtIZToKGKp6KbEqAt318w1&#10;CWbuxMyYx993FgWXh/OeLQZTi45aV1lW8D6JQBDnVldcKDjsf96+QDiPrLG2TApGcrCYPz/NMNG2&#10;5x11mS9ECGGXoILS+yaR0uUlGXQT2xAH7mJbgz7AtpC6xT6Em1p+RFEsDVYcGkpsaFVSfs3uRsHx&#10;/DvWu+bzFFX9Nh3WtzT7XhdKvb4MyykIT4N/iP/dG60gDuvDl/AD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bBzwgAAANsAAAAPAAAAAAAAAAAAAAAAAJgCAABkcnMvZG93&#10;bnJldi54bWxQSwUGAAAAAAQABAD1AAAAhwMAAAAA&#10;" filled="f" stroked="f">
                <v:textbox style="layout-flow:vertical;mso-layout-flow-alt:bottom-to-top">
                  <w:txbxContent>
                    <w:p w:rsidR="00EB4B70" w:rsidRPr="00E54BFB" w:rsidRDefault="00EB4B70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дубл.</w:t>
                      </w:r>
                    </w:p>
                  </w:txbxContent>
                </v:textbox>
              </v:shape>
              <v:shape id="Text Box 617" o:spid="_x0000_s1226" type="#_x0000_t202" style="position:absolute;left:680;top:1031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0V6MQA&#10;AADbAAAADwAAAGRycy9kb3ducmV2LnhtbESPQYvCMBSE7wv+h/AEb2uqgkg1yqIoehGtetjb2+Zt&#10;W2xeahNt/febBcHjMDPfMLNFa0rxoNoVlhUM+hEI4tTqgjMF59P6cwLCeWSNpWVS8CQHi3nnY4ax&#10;tg0f6ZH4TAQIuxgV5N5XsZQuzcmg69uKOHi/tjbog6wzqWtsAtyUchhFY2mw4LCQY0XLnNJrcjcK&#10;Lj/7Z3msRt9R0ewO7eZ2SFabTKlet/2agvDU+nf41d5qBeMB/H8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tFejEAAAA2wAAAA8AAAAAAAAAAAAAAAAAmAIAAGRycy9k&#10;b3ducmV2LnhtbFBLBQYAAAAABAAEAPUAAACJAwAAAAA=&#10;" filled="f" stroked="f">
                <v:textbox style="layout-flow:vertical;mso-layout-flow-alt:bottom-to-top">
                  <w:txbxContent>
                    <w:p w:rsidR="00EB4B70" w:rsidRPr="00FB4F7A" w:rsidRDefault="00EB4B70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8" o:spid="_x0000_s1227" type="#_x0000_t202" style="position:absolute;left:340;top:8335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+Ln8QA&#10;AADbAAAADwAAAGRycy9kb3ducmV2LnhtbESPQYvCMBSE7wv+h/AEb2uqgkg1iigr7mXRqgdvz+bZ&#10;FpuXbhNt/febBcHjMDPfMLNFa0rxoNoVlhUM+hEI4tTqgjMFx8PX5wSE88gaS8uk4EkOFvPOxwxj&#10;bRve0yPxmQgQdjEqyL2vYildmpNB17cVcfCutjbog6wzqWtsAtyUchhFY2mw4LCQY0WrnNJbcjcK&#10;TpefZ7mvRueoaL537eZ3l6w3mVK9brucgvDU+nf41d5qBeMh/H8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/i5/EAAAA2wAAAA8AAAAAAAAAAAAAAAAAmAIAAGRycy9k&#10;b3ducmV2LnhtbFBLBQYAAAAABAAEAPUAAACJAwAAAAA=&#10;" filled="f" stroked="f">
                <v:textbox style="layout-flow:vertical;mso-layout-flow-alt:bottom-to-top">
                  <w:txbxContent>
                    <w:p w:rsidR="00EB4B70" w:rsidRPr="00E54BFB" w:rsidRDefault="00EB4B70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619" o:spid="_x0000_s1228" type="#_x0000_t202" style="position:absolute;left:680;top:8335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MuBMQA&#10;AADbAAAADwAAAGRycy9kb3ducmV2LnhtbESPQYvCMBSE74L/ITzBm6YqiFSjLIriXhatetjb2+Zt&#10;W2xeahNt/febBcHjMDPfMItVa0rxoNoVlhWMhhEI4tTqgjMF59N2MAPhPLLG0jIpeJKD1bLbWWCs&#10;bcNHeiQ+EwHCLkYFufdVLKVLczLohrYiDt6vrQ36IOtM6hqbADelHEfRVBosOCzkWNE6p/Sa3I2C&#10;y8/XszxWk++oaD4P7e52SDa7TKl+r/2Yg/DU+nf41d5rBdMJ/H8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zLgTEAAAA2wAAAA8AAAAAAAAAAAAAAAAAmAIAAGRycy9k&#10;b3ducmV2LnhtbFBLBQYAAAAABAAEAPUAAACJAwAAAAA=&#10;" filled="f" stroked="f">
                <v:textbox style="layout-flow:vertical;mso-layout-flow-alt:bottom-to-top">
                  <w:txbxContent>
                    <w:p w:rsidR="00EB4B70" w:rsidRPr="00FB4F7A" w:rsidRDefault="00EB4B70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v:group>
          </w:pict>
        </mc:Fallback>
      </mc:AlternateContent>
    </w:r>
  </w:p>
  <w:p w:rsidR="00EB4B70" w:rsidRPr="00E54BFB" w:rsidRDefault="00EB4B70" w:rsidP="005718B5">
    <w:pPr>
      <w:pStyle w:val="a3"/>
      <w:jc w:val="center"/>
      <w:rPr>
        <w:rFonts w:ascii="Arial" w:hAnsi="Arial" w:cs="Arial"/>
        <w:sz w:val="28"/>
        <w:szCs w:val="28"/>
        <w:lang w:val="en-US"/>
      </w:rPr>
    </w:pPr>
    <w:r w:rsidRPr="00E54BFB">
      <w:rPr>
        <w:rFonts w:ascii="Arial" w:hAnsi="Arial" w:cs="Arial"/>
        <w:sz w:val="28"/>
        <w:szCs w:val="28"/>
      </w:rPr>
      <w:t>Лист регистрации изменений</w:t>
    </w:r>
  </w:p>
  <w:p w:rsidR="00EB4B70" w:rsidRPr="00E54BFB" w:rsidRDefault="00EB4B70" w:rsidP="005718B5">
    <w:pPr>
      <w:pStyle w:val="a3"/>
      <w:rPr>
        <w:rFonts w:ascii="Arial" w:hAnsi="Arial" w:cs="Arial"/>
        <w:sz w:val="28"/>
        <w:szCs w:val="28"/>
        <w:lang w:val="en-US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horzAnchor="margin" w:tblpX="-177" w:tblpY="-288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4"/>
      <w:gridCol w:w="1134"/>
      <w:gridCol w:w="6237"/>
      <w:gridCol w:w="567"/>
      <w:gridCol w:w="2090"/>
    </w:tblGrid>
    <w:tr w:rsidR="00EB4B70" w:rsidRPr="000E546B" w:rsidTr="000E546B">
      <w:trPr>
        <w:cantSplit/>
        <w:trHeight w:val="851"/>
        <w:tblHeader/>
      </w:trPr>
      <w:tc>
        <w:tcPr>
          <w:tcW w:w="454" w:type="dxa"/>
          <w:shd w:val="clear" w:color="auto" w:fill="auto"/>
          <w:textDirection w:val="btLr"/>
          <w:vAlign w:val="center"/>
        </w:tcPr>
        <w:p w:rsidR="00EB4B70" w:rsidRPr="000E546B" w:rsidRDefault="00EB4B70" w:rsidP="000E546B">
          <w:pPr>
            <w:ind w:left="113" w:right="113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allowOverlap="1">
                    <wp:simplePos x="0" y="0"/>
                    <wp:positionH relativeFrom="column">
                      <wp:posOffset>-75565</wp:posOffset>
                    </wp:positionH>
                    <wp:positionV relativeFrom="paragraph">
                      <wp:posOffset>-498475</wp:posOffset>
                    </wp:positionV>
                    <wp:extent cx="0" cy="10335260"/>
                    <wp:effectExtent l="10160" t="15875" r="18415" b="12065"/>
                    <wp:wrapNone/>
                    <wp:docPr id="11" name="Line 50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10335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03A35EEC" id="Line 50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5pt,-39.25pt" to="-5.95pt,7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1pyFQIAAC0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" strokeweight="1.5pt"/>
                </w:pict>
              </mc:Fallback>
            </mc:AlternateContent>
          </w: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0560" behindDoc="0" locked="0" layoutInCell="1" allowOverlap="1">
                    <wp:simplePos x="0" y="0"/>
                    <wp:positionH relativeFrom="column">
                      <wp:posOffset>-75565</wp:posOffset>
                    </wp:positionH>
                    <wp:positionV relativeFrom="paragraph">
                      <wp:posOffset>-498475</wp:posOffset>
                    </wp:positionV>
                    <wp:extent cx="6669405" cy="0"/>
                    <wp:effectExtent l="10160" t="15875" r="16510" b="12700"/>
                    <wp:wrapNone/>
                    <wp:docPr id="10" name="Line 50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666940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5611EFD8" id="Line 505" o:spid="_x0000_s1026" style="position:absolute;flip:x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5pt,-39.25pt" to="519.2pt,-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" strokeweight="1.5pt"/>
                </w:pict>
              </mc:Fallback>
            </mc:AlternateContent>
          </w:r>
          <w:r w:rsidRPr="000E546B">
            <w:rPr>
              <w:rFonts w:ascii="Arial" w:hAnsi="Arial" w:cs="Arial"/>
            </w:rPr>
            <w:t>Зона</w:t>
          </w:r>
        </w:p>
      </w:tc>
      <w:tc>
        <w:tcPr>
          <w:tcW w:w="1134" w:type="dxa"/>
          <w:shd w:val="clear" w:color="auto" w:fill="auto"/>
          <w:vAlign w:val="center"/>
        </w:tcPr>
        <w:p w:rsidR="00EB4B70" w:rsidRPr="000E546B" w:rsidRDefault="00EB4B70" w:rsidP="000E546B">
          <w:pPr>
            <w:ind w:left="-142" w:right="-200"/>
            <w:jc w:val="center"/>
            <w:rPr>
              <w:rFonts w:ascii="Arial" w:hAnsi="Arial" w:cs="Arial"/>
            </w:rPr>
          </w:pPr>
          <w:r w:rsidRPr="000E546B">
            <w:rPr>
              <w:rFonts w:ascii="Arial" w:hAnsi="Arial" w:cs="Arial"/>
            </w:rPr>
            <w:t>Поз. обо- значение</w:t>
          </w:r>
        </w:p>
      </w:tc>
      <w:tc>
        <w:tcPr>
          <w:tcW w:w="6237" w:type="dxa"/>
          <w:shd w:val="clear" w:color="auto" w:fill="auto"/>
          <w:vAlign w:val="center"/>
        </w:tcPr>
        <w:p w:rsidR="00EB4B70" w:rsidRPr="000E546B" w:rsidRDefault="00EB4B70" w:rsidP="000E546B">
          <w:pPr>
            <w:jc w:val="center"/>
            <w:rPr>
              <w:rFonts w:ascii="Arial" w:hAnsi="Arial" w:cs="Arial"/>
            </w:rPr>
          </w:pPr>
          <w:r w:rsidRPr="000E546B">
            <w:rPr>
              <w:rFonts w:ascii="Arial" w:hAnsi="Arial" w:cs="Arial"/>
            </w:rPr>
            <w:t>Наименование</w:t>
          </w:r>
        </w:p>
      </w:tc>
      <w:tc>
        <w:tcPr>
          <w:tcW w:w="567" w:type="dxa"/>
          <w:shd w:val="clear" w:color="auto" w:fill="auto"/>
          <w:textDirection w:val="btLr"/>
          <w:vAlign w:val="center"/>
        </w:tcPr>
        <w:p w:rsidR="00EB4B70" w:rsidRPr="000E546B" w:rsidRDefault="00EB4B70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0E546B">
            <w:rPr>
              <w:rFonts w:ascii="Arial" w:hAnsi="Arial" w:cs="Arial"/>
            </w:rPr>
            <w:t>Кол.</w:t>
          </w:r>
        </w:p>
      </w:tc>
      <w:tc>
        <w:tcPr>
          <w:tcW w:w="2090" w:type="dxa"/>
          <w:shd w:val="clear" w:color="auto" w:fill="auto"/>
          <w:vAlign w:val="center"/>
        </w:tcPr>
        <w:p w:rsidR="00EB4B70" w:rsidRPr="000E546B" w:rsidRDefault="00EB4B70" w:rsidP="000E546B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>
                    <wp:simplePos x="0" y="0"/>
                    <wp:positionH relativeFrom="column">
                      <wp:posOffset>1264920</wp:posOffset>
                    </wp:positionH>
                    <wp:positionV relativeFrom="paragraph">
                      <wp:posOffset>27305</wp:posOffset>
                    </wp:positionV>
                    <wp:extent cx="0" cy="10335260"/>
                    <wp:effectExtent l="17145" t="17780" r="11430" b="10160"/>
                    <wp:wrapNone/>
                    <wp:docPr id="9" name="Line 50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0" cy="10335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2F9E1B57" id="Line 507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6pt,2.15pt" to="99.6pt,8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" strokeweight="1.5pt"/>
                </w:pict>
              </mc:Fallback>
            </mc:AlternateContent>
          </w:r>
          <w:r w:rsidRPr="000E546B">
            <w:rPr>
              <w:rFonts w:ascii="Arial" w:hAnsi="Arial" w:cs="Arial"/>
            </w:rPr>
            <w:t>Примечание</w:t>
          </w:r>
        </w:p>
      </w:tc>
    </w:tr>
  </w:tbl>
  <w:p w:rsidR="00EB4B70" w:rsidRDefault="00EB4B70" w:rsidP="007705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-683895</wp:posOffset>
              </wp:positionH>
              <wp:positionV relativeFrom="paragraph">
                <wp:posOffset>36195</wp:posOffset>
              </wp:positionV>
              <wp:extent cx="288290" cy="2160270"/>
              <wp:effectExtent l="1905" t="0" r="0" b="3810"/>
              <wp:wrapNone/>
              <wp:docPr id="8" name="Text Box 5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4B70" w:rsidRPr="00140824" w:rsidRDefault="00EB4B70" w:rsidP="0077052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Перв. примен.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13" o:spid="_x0000_s1229" type="#_x0000_t202" style="position:absolute;margin-left:-53.85pt;margin-top:2.85pt;width:22.7pt;height:170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" filled="f" stroked="f">
              <v:textbox style="layout-flow:vertical;mso-layout-flow-alt:bottom-to-top">
                <w:txbxContent>
                  <w:p w:rsidR="00EB4B70" w:rsidRPr="00140824" w:rsidRDefault="00EB4B70" w:rsidP="0077052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</w:rPr>
                    </w:pPr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>Перв. примен.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-611505</wp:posOffset>
              </wp:positionH>
              <wp:positionV relativeFrom="paragraph">
                <wp:posOffset>36195</wp:posOffset>
              </wp:positionV>
              <wp:extent cx="431800" cy="0"/>
              <wp:effectExtent l="17145" t="17145" r="17780" b="11430"/>
              <wp:wrapNone/>
              <wp:docPr id="7" name="Line 5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3B7ED2" id="Line 5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15pt,2.85pt" to="-14.1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73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-431800</wp:posOffset>
              </wp:positionH>
              <wp:positionV relativeFrom="paragraph">
                <wp:posOffset>36195</wp:posOffset>
              </wp:positionV>
              <wp:extent cx="0" cy="4320540"/>
              <wp:effectExtent l="15875" t="17145" r="12700" b="15240"/>
              <wp:wrapNone/>
              <wp:docPr id="6" name="Line 5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3205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E39A0" id="Line 51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pt,2.85pt" to="-34pt,3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-611505</wp:posOffset>
              </wp:positionH>
              <wp:positionV relativeFrom="paragraph">
                <wp:posOffset>36195</wp:posOffset>
              </wp:positionV>
              <wp:extent cx="0" cy="4320540"/>
              <wp:effectExtent l="17145" t="17145" r="11430" b="15240"/>
              <wp:wrapNone/>
              <wp:docPr id="5" name="Line 5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3205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C0A110" id="Line 50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15pt,2.85pt" to="-48.15pt,3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hlNFAIAACs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36195</wp:posOffset>
              </wp:positionV>
              <wp:extent cx="288290" cy="2160270"/>
              <wp:effectExtent l="0" t="0" r="0" b="3810"/>
              <wp:wrapNone/>
              <wp:docPr id="4" name="Text Box 5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4B70" w:rsidRPr="00AA544F" w:rsidRDefault="00EB4B70" w:rsidP="006C1D76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instrText xml:space="preserve"> DOCPROPERTY  Первичная_применяемость  \* MERGEFORMAT </w:instrTex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  <w:t>Ошибка! Неизвестное имя свойства документа.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8" o:spid="_x0000_s1230" type="#_x0000_t202" style="position:absolute;margin-left:-36.85pt;margin-top:2.85pt;width:22.7pt;height:170.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" filled="f" stroked="f">
              <v:textbox style="layout-flow:vertical;mso-layout-flow-alt:bottom-to-top">
                <w:txbxContent>
                  <w:p w:rsidR="00EB4B70" w:rsidRPr="00AA544F" w:rsidRDefault="00EB4B70" w:rsidP="006C1D76">
                    <w:pPr>
                      <w:jc w:val="center"/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instrText xml:space="preserve"> DOCPROPERTY  Первичная_применяемость  \* MERGEFORMAT </w:instrTex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bCs/>
                        <w:i/>
                        <w:sz w:val="16"/>
                        <w:szCs w:val="16"/>
                      </w:rPr>
                      <w:t>Ошибка! Неизвестное имя свойства документа.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EB4B70" w:rsidRDefault="00EB4B7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-683895</wp:posOffset>
              </wp:positionH>
              <wp:positionV relativeFrom="paragraph">
                <wp:posOffset>2020570</wp:posOffset>
              </wp:positionV>
              <wp:extent cx="288290" cy="2160270"/>
              <wp:effectExtent l="1905" t="1270" r="0" b="635"/>
              <wp:wrapNone/>
              <wp:docPr id="3" name="Text Box 5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4B70" w:rsidRPr="00140824" w:rsidRDefault="00EB4B70" w:rsidP="0077052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Справ.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5" o:spid="_x0000_s1231" type="#_x0000_t202" style="position:absolute;margin-left:-53.85pt;margin-top:159.1pt;width:22.7pt;height:170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" filled="f" stroked="f">
              <v:textbox style="layout-flow:vertical;mso-layout-flow-alt:bottom-to-top">
                <w:txbxContent>
                  <w:p w:rsidR="00EB4B70" w:rsidRPr="00140824" w:rsidRDefault="00EB4B70" w:rsidP="0077052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</w:rPr>
                    </w:pPr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>Справ. №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2020570</wp:posOffset>
              </wp:positionV>
              <wp:extent cx="288290" cy="2160270"/>
              <wp:effectExtent l="0" t="1270" r="0" b="635"/>
              <wp:wrapNone/>
              <wp:docPr id="2" name="Text Box 5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4B70" w:rsidRPr="00140824" w:rsidRDefault="00EB4B70" w:rsidP="0077052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4" o:spid="_x0000_s1232" type="#_x0000_t202" style="position:absolute;margin-left:-36.85pt;margin-top:159.1pt;width:22.7pt;height:170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" filled="f" stroked="f">
              <v:textbox style="layout-flow:vertical;mso-layout-flow-alt:bottom-to-top">
                <w:txbxContent>
                  <w:p w:rsidR="00EB4B70" w:rsidRPr="00140824" w:rsidRDefault="00EB4B70" w:rsidP="0077052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</w:rPr>
                    </w:pPr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-611505</wp:posOffset>
              </wp:positionH>
              <wp:positionV relativeFrom="paragraph">
                <wp:posOffset>2020570</wp:posOffset>
              </wp:positionV>
              <wp:extent cx="431800" cy="0"/>
              <wp:effectExtent l="17145" t="10795" r="17780" b="17780"/>
              <wp:wrapNone/>
              <wp:docPr id="1" name="Line 5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D0CCA9" id="Line 51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15pt,159.1pt" to="-14.15pt,1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eIPEwIAACo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5E7C8C"/>
    <w:multiLevelType w:val="hybridMultilevel"/>
    <w:tmpl w:val="C6F2D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6"/>
  <w:drawingGridVerticalSpacing w:val="6"/>
  <w:noPunctuationKerning/>
  <w:characterSpacingControl w:val="doNotCompress"/>
  <w:hdrShapeDefaults>
    <o:shapedefaults v:ext="edit" spidmax="6145" style="mso-height-percent:1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405"/>
    <w:rsid w:val="000001A7"/>
    <w:rsid w:val="0000039B"/>
    <w:rsid w:val="00003070"/>
    <w:rsid w:val="00005B04"/>
    <w:rsid w:val="00005EDD"/>
    <w:rsid w:val="000116AC"/>
    <w:rsid w:val="00014219"/>
    <w:rsid w:val="00014439"/>
    <w:rsid w:val="0001502F"/>
    <w:rsid w:val="00015281"/>
    <w:rsid w:val="00015B26"/>
    <w:rsid w:val="00016550"/>
    <w:rsid w:val="0002074C"/>
    <w:rsid w:val="00020DD2"/>
    <w:rsid w:val="000235DF"/>
    <w:rsid w:val="000237D6"/>
    <w:rsid w:val="00024382"/>
    <w:rsid w:val="00024DC8"/>
    <w:rsid w:val="00025613"/>
    <w:rsid w:val="00031CFE"/>
    <w:rsid w:val="00032E35"/>
    <w:rsid w:val="00034843"/>
    <w:rsid w:val="00034C4C"/>
    <w:rsid w:val="00040099"/>
    <w:rsid w:val="00041C6D"/>
    <w:rsid w:val="00042A3C"/>
    <w:rsid w:val="00045357"/>
    <w:rsid w:val="0004565E"/>
    <w:rsid w:val="00046014"/>
    <w:rsid w:val="00050180"/>
    <w:rsid w:val="00053550"/>
    <w:rsid w:val="000541EE"/>
    <w:rsid w:val="0005603A"/>
    <w:rsid w:val="00056789"/>
    <w:rsid w:val="00056B0B"/>
    <w:rsid w:val="0005768D"/>
    <w:rsid w:val="00062169"/>
    <w:rsid w:val="00062486"/>
    <w:rsid w:val="000629D0"/>
    <w:rsid w:val="00063792"/>
    <w:rsid w:val="0006606F"/>
    <w:rsid w:val="0006632C"/>
    <w:rsid w:val="000700DE"/>
    <w:rsid w:val="0007258B"/>
    <w:rsid w:val="00073672"/>
    <w:rsid w:val="00073736"/>
    <w:rsid w:val="00073A67"/>
    <w:rsid w:val="00075C55"/>
    <w:rsid w:val="000761A5"/>
    <w:rsid w:val="00076BCE"/>
    <w:rsid w:val="00076EF0"/>
    <w:rsid w:val="000816FA"/>
    <w:rsid w:val="000867B4"/>
    <w:rsid w:val="000872CF"/>
    <w:rsid w:val="000873DA"/>
    <w:rsid w:val="00090E3C"/>
    <w:rsid w:val="0009280C"/>
    <w:rsid w:val="00095F46"/>
    <w:rsid w:val="000965CB"/>
    <w:rsid w:val="000970C6"/>
    <w:rsid w:val="00097525"/>
    <w:rsid w:val="000A0881"/>
    <w:rsid w:val="000A1379"/>
    <w:rsid w:val="000A1C30"/>
    <w:rsid w:val="000A2B5A"/>
    <w:rsid w:val="000A4703"/>
    <w:rsid w:val="000A68D3"/>
    <w:rsid w:val="000A69A0"/>
    <w:rsid w:val="000A6C7A"/>
    <w:rsid w:val="000A74B6"/>
    <w:rsid w:val="000A794C"/>
    <w:rsid w:val="000B0262"/>
    <w:rsid w:val="000B1217"/>
    <w:rsid w:val="000B13CD"/>
    <w:rsid w:val="000B14AE"/>
    <w:rsid w:val="000B2404"/>
    <w:rsid w:val="000B408F"/>
    <w:rsid w:val="000B40F8"/>
    <w:rsid w:val="000B470C"/>
    <w:rsid w:val="000B61A8"/>
    <w:rsid w:val="000B62CE"/>
    <w:rsid w:val="000C0357"/>
    <w:rsid w:val="000C03FF"/>
    <w:rsid w:val="000C0711"/>
    <w:rsid w:val="000C2232"/>
    <w:rsid w:val="000C4D7A"/>
    <w:rsid w:val="000C61FC"/>
    <w:rsid w:val="000C65B7"/>
    <w:rsid w:val="000C70AB"/>
    <w:rsid w:val="000C7266"/>
    <w:rsid w:val="000C74A6"/>
    <w:rsid w:val="000D3449"/>
    <w:rsid w:val="000D3D6A"/>
    <w:rsid w:val="000D7DDD"/>
    <w:rsid w:val="000E0182"/>
    <w:rsid w:val="000E1452"/>
    <w:rsid w:val="000E17ED"/>
    <w:rsid w:val="000E4841"/>
    <w:rsid w:val="000E4D1A"/>
    <w:rsid w:val="000E546B"/>
    <w:rsid w:val="000F041F"/>
    <w:rsid w:val="000F1446"/>
    <w:rsid w:val="000F1D4C"/>
    <w:rsid w:val="000F1F0E"/>
    <w:rsid w:val="000F22BA"/>
    <w:rsid w:val="000F2B18"/>
    <w:rsid w:val="000F4663"/>
    <w:rsid w:val="000F65E3"/>
    <w:rsid w:val="000F695B"/>
    <w:rsid w:val="000F7010"/>
    <w:rsid w:val="00101C21"/>
    <w:rsid w:val="001025A8"/>
    <w:rsid w:val="001025F8"/>
    <w:rsid w:val="00103E92"/>
    <w:rsid w:val="00110705"/>
    <w:rsid w:val="00110EEC"/>
    <w:rsid w:val="00111D60"/>
    <w:rsid w:val="00111DEE"/>
    <w:rsid w:val="00113492"/>
    <w:rsid w:val="0011349A"/>
    <w:rsid w:val="001139FE"/>
    <w:rsid w:val="00113A7D"/>
    <w:rsid w:val="00113FFE"/>
    <w:rsid w:val="0011589F"/>
    <w:rsid w:val="00116186"/>
    <w:rsid w:val="00116731"/>
    <w:rsid w:val="00117DE6"/>
    <w:rsid w:val="001211E3"/>
    <w:rsid w:val="001223E5"/>
    <w:rsid w:val="00122DBA"/>
    <w:rsid w:val="0012410A"/>
    <w:rsid w:val="001250D2"/>
    <w:rsid w:val="00126FB1"/>
    <w:rsid w:val="00130C08"/>
    <w:rsid w:val="0013102B"/>
    <w:rsid w:val="001315B3"/>
    <w:rsid w:val="001323AF"/>
    <w:rsid w:val="0013407E"/>
    <w:rsid w:val="00136514"/>
    <w:rsid w:val="00137830"/>
    <w:rsid w:val="001407B7"/>
    <w:rsid w:val="00140824"/>
    <w:rsid w:val="00143792"/>
    <w:rsid w:val="001452D6"/>
    <w:rsid w:val="0014535B"/>
    <w:rsid w:val="00150CEF"/>
    <w:rsid w:val="00150E3D"/>
    <w:rsid w:val="00151291"/>
    <w:rsid w:val="001523DA"/>
    <w:rsid w:val="0015371C"/>
    <w:rsid w:val="001554E1"/>
    <w:rsid w:val="0015718B"/>
    <w:rsid w:val="001606A8"/>
    <w:rsid w:val="0016074F"/>
    <w:rsid w:val="00161D62"/>
    <w:rsid w:val="00165A41"/>
    <w:rsid w:val="00166903"/>
    <w:rsid w:val="001670A1"/>
    <w:rsid w:val="0016764F"/>
    <w:rsid w:val="001701B3"/>
    <w:rsid w:val="00171955"/>
    <w:rsid w:val="001725E3"/>
    <w:rsid w:val="0017298D"/>
    <w:rsid w:val="001760D1"/>
    <w:rsid w:val="00177813"/>
    <w:rsid w:val="00177954"/>
    <w:rsid w:val="001828B2"/>
    <w:rsid w:val="00184507"/>
    <w:rsid w:val="00184CC1"/>
    <w:rsid w:val="00187523"/>
    <w:rsid w:val="001907CF"/>
    <w:rsid w:val="00190AA5"/>
    <w:rsid w:val="001965A3"/>
    <w:rsid w:val="001A3259"/>
    <w:rsid w:val="001A4FFC"/>
    <w:rsid w:val="001A74F7"/>
    <w:rsid w:val="001B00F0"/>
    <w:rsid w:val="001B0397"/>
    <w:rsid w:val="001B2E83"/>
    <w:rsid w:val="001B3E89"/>
    <w:rsid w:val="001B436F"/>
    <w:rsid w:val="001B561F"/>
    <w:rsid w:val="001B72B1"/>
    <w:rsid w:val="001B7474"/>
    <w:rsid w:val="001C00CC"/>
    <w:rsid w:val="001C11FF"/>
    <w:rsid w:val="001C5E66"/>
    <w:rsid w:val="001C647B"/>
    <w:rsid w:val="001D023B"/>
    <w:rsid w:val="001D0A80"/>
    <w:rsid w:val="001D0E2E"/>
    <w:rsid w:val="001D1F69"/>
    <w:rsid w:val="001D27C2"/>
    <w:rsid w:val="001D2DA6"/>
    <w:rsid w:val="001D3E4C"/>
    <w:rsid w:val="001D503C"/>
    <w:rsid w:val="001D78C1"/>
    <w:rsid w:val="001E0246"/>
    <w:rsid w:val="001E1F2A"/>
    <w:rsid w:val="001E308B"/>
    <w:rsid w:val="001E3F44"/>
    <w:rsid w:val="001E4BC1"/>
    <w:rsid w:val="001E59F7"/>
    <w:rsid w:val="001F2575"/>
    <w:rsid w:val="001F292E"/>
    <w:rsid w:val="001F47B0"/>
    <w:rsid w:val="001F4933"/>
    <w:rsid w:val="001F511B"/>
    <w:rsid w:val="0020265B"/>
    <w:rsid w:val="00204692"/>
    <w:rsid w:val="002053CD"/>
    <w:rsid w:val="002104FE"/>
    <w:rsid w:val="00211031"/>
    <w:rsid w:val="00212F11"/>
    <w:rsid w:val="002137B8"/>
    <w:rsid w:val="00213AEB"/>
    <w:rsid w:val="00217775"/>
    <w:rsid w:val="00220F17"/>
    <w:rsid w:val="00221340"/>
    <w:rsid w:val="00221854"/>
    <w:rsid w:val="002232E4"/>
    <w:rsid w:val="00223E7E"/>
    <w:rsid w:val="00224E50"/>
    <w:rsid w:val="002262A9"/>
    <w:rsid w:val="00226831"/>
    <w:rsid w:val="00227255"/>
    <w:rsid w:val="00241604"/>
    <w:rsid w:val="00241A0E"/>
    <w:rsid w:val="00244B51"/>
    <w:rsid w:val="00245D11"/>
    <w:rsid w:val="00247921"/>
    <w:rsid w:val="00247B3A"/>
    <w:rsid w:val="0025028F"/>
    <w:rsid w:val="00250504"/>
    <w:rsid w:val="0025061D"/>
    <w:rsid w:val="00253D65"/>
    <w:rsid w:val="00254314"/>
    <w:rsid w:val="00254929"/>
    <w:rsid w:val="00255597"/>
    <w:rsid w:val="00256AD2"/>
    <w:rsid w:val="002578D5"/>
    <w:rsid w:val="00262349"/>
    <w:rsid w:val="00265C3D"/>
    <w:rsid w:val="00267DFB"/>
    <w:rsid w:val="0027023D"/>
    <w:rsid w:val="00271EA1"/>
    <w:rsid w:val="00273A90"/>
    <w:rsid w:val="00273DEF"/>
    <w:rsid w:val="00273E0D"/>
    <w:rsid w:val="002744C8"/>
    <w:rsid w:val="00275B7A"/>
    <w:rsid w:val="0027610A"/>
    <w:rsid w:val="002776CD"/>
    <w:rsid w:val="00277ADC"/>
    <w:rsid w:val="00280755"/>
    <w:rsid w:val="00282F5C"/>
    <w:rsid w:val="00283008"/>
    <w:rsid w:val="002850EA"/>
    <w:rsid w:val="0029072F"/>
    <w:rsid w:val="00293144"/>
    <w:rsid w:val="00293B18"/>
    <w:rsid w:val="0029422E"/>
    <w:rsid w:val="00295287"/>
    <w:rsid w:val="00295D03"/>
    <w:rsid w:val="002A01FD"/>
    <w:rsid w:val="002A0204"/>
    <w:rsid w:val="002A12D9"/>
    <w:rsid w:val="002A2F7F"/>
    <w:rsid w:val="002A3B88"/>
    <w:rsid w:val="002A44C7"/>
    <w:rsid w:val="002A4FEE"/>
    <w:rsid w:val="002A6505"/>
    <w:rsid w:val="002A6B4C"/>
    <w:rsid w:val="002A76F5"/>
    <w:rsid w:val="002B03B6"/>
    <w:rsid w:val="002B09A1"/>
    <w:rsid w:val="002B3016"/>
    <w:rsid w:val="002B3339"/>
    <w:rsid w:val="002B36BD"/>
    <w:rsid w:val="002B527C"/>
    <w:rsid w:val="002B6B5E"/>
    <w:rsid w:val="002B73B6"/>
    <w:rsid w:val="002B7419"/>
    <w:rsid w:val="002C1524"/>
    <w:rsid w:val="002C2706"/>
    <w:rsid w:val="002D1881"/>
    <w:rsid w:val="002D341F"/>
    <w:rsid w:val="002D41AE"/>
    <w:rsid w:val="002D4FC5"/>
    <w:rsid w:val="002D7149"/>
    <w:rsid w:val="002E01F5"/>
    <w:rsid w:val="002E1FA4"/>
    <w:rsid w:val="002E6668"/>
    <w:rsid w:val="002E6BB5"/>
    <w:rsid w:val="002E6EEF"/>
    <w:rsid w:val="002F0FC3"/>
    <w:rsid w:val="002F11E7"/>
    <w:rsid w:val="002F13F4"/>
    <w:rsid w:val="002F2CD0"/>
    <w:rsid w:val="002F39E2"/>
    <w:rsid w:val="002F3F90"/>
    <w:rsid w:val="002F4089"/>
    <w:rsid w:val="002F4298"/>
    <w:rsid w:val="002F4CDB"/>
    <w:rsid w:val="002F5CB0"/>
    <w:rsid w:val="002F68EB"/>
    <w:rsid w:val="002F6C47"/>
    <w:rsid w:val="0030237F"/>
    <w:rsid w:val="0030494C"/>
    <w:rsid w:val="0030787B"/>
    <w:rsid w:val="00311380"/>
    <w:rsid w:val="0031208B"/>
    <w:rsid w:val="00312EDC"/>
    <w:rsid w:val="003138EE"/>
    <w:rsid w:val="00314814"/>
    <w:rsid w:val="00317489"/>
    <w:rsid w:val="00321E98"/>
    <w:rsid w:val="003221BF"/>
    <w:rsid w:val="00325A41"/>
    <w:rsid w:val="003265D8"/>
    <w:rsid w:val="0032668C"/>
    <w:rsid w:val="003273F8"/>
    <w:rsid w:val="003278D5"/>
    <w:rsid w:val="003300DD"/>
    <w:rsid w:val="003329B0"/>
    <w:rsid w:val="0033379B"/>
    <w:rsid w:val="00333CD2"/>
    <w:rsid w:val="003366A5"/>
    <w:rsid w:val="00340F48"/>
    <w:rsid w:val="00343486"/>
    <w:rsid w:val="00343C0C"/>
    <w:rsid w:val="00344DAF"/>
    <w:rsid w:val="00345271"/>
    <w:rsid w:val="0034777A"/>
    <w:rsid w:val="00350642"/>
    <w:rsid w:val="0035064B"/>
    <w:rsid w:val="0035296A"/>
    <w:rsid w:val="003551DF"/>
    <w:rsid w:val="00356CF2"/>
    <w:rsid w:val="00357B77"/>
    <w:rsid w:val="003605EA"/>
    <w:rsid w:val="003635F7"/>
    <w:rsid w:val="0036715C"/>
    <w:rsid w:val="003671C7"/>
    <w:rsid w:val="00371EDB"/>
    <w:rsid w:val="00373252"/>
    <w:rsid w:val="0037675D"/>
    <w:rsid w:val="003768E4"/>
    <w:rsid w:val="003822E4"/>
    <w:rsid w:val="00382D12"/>
    <w:rsid w:val="00383120"/>
    <w:rsid w:val="00390CB2"/>
    <w:rsid w:val="00391152"/>
    <w:rsid w:val="00391D76"/>
    <w:rsid w:val="0039238D"/>
    <w:rsid w:val="00395811"/>
    <w:rsid w:val="00395FA1"/>
    <w:rsid w:val="00397F65"/>
    <w:rsid w:val="003A1261"/>
    <w:rsid w:val="003A5B11"/>
    <w:rsid w:val="003B1A52"/>
    <w:rsid w:val="003B212F"/>
    <w:rsid w:val="003B3F66"/>
    <w:rsid w:val="003B4662"/>
    <w:rsid w:val="003B472E"/>
    <w:rsid w:val="003B4AB3"/>
    <w:rsid w:val="003B5F5E"/>
    <w:rsid w:val="003B64CD"/>
    <w:rsid w:val="003B65C5"/>
    <w:rsid w:val="003B69DB"/>
    <w:rsid w:val="003B7DAB"/>
    <w:rsid w:val="003C038B"/>
    <w:rsid w:val="003C4F15"/>
    <w:rsid w:val="003C573A"/>
    <w:rsid w:val="003C74E5"/>
    <w:rsid w:val="003D088F"/>
    <w:rsid w:val="003D1238"/>
    <w:rsid w:val="003D34C7"/>
    <w:rsid w:val="003D4580"/>
    <w:rsid w:val="003D4A86"/>
    <w:rsid w:val="003D677F"/>
    <w:rsid w:val="003D778D"/>
    <w:rsid w:val="003D7E8C"/>
    <w:rsid w:val="003E0C42"/>
    <w:rsid w:val="003E1E7A"/>
    <w:rsid w:val="003E368D"/>
    <w:rsid w:val="003E578E"/>
    <w:rsid w:val="003F2024"/>
    <w:rsid w:val="003F4450"/>
    <w:rsid w:val="003F5F54"/>
    <w:rsid w:val="003F74B9"/>
    <w:rsid w:val="00401BE4"/>
    <w:rsid w:val="0040311A"/>
    <w:rsid w:val="00404397"/>
    <w:rsid w:val="00406371"/>
    <w:rsid w:val="00406ECE"/>
    <w:rsid w:val="00412617"/>
    <w:rsid w:val="004129A6"/>
    <w:rsid w:val="00413560"/>
    <w:rsid w:val="00420876"/>
    <w:rsid w:val="00423302"/>
    <w:rsid w:val="00425BFE"/>
    <w:rsid w:val="0042687A"/>
    <w:rsid w:val="004268F0"/>
    <w:rsid w:val="00426910"/>
    <w:rsid w:val="0042699B"/>
    <w:rsid w:val="00436F85"/>
    <w:rsid w:val="0044006B"/>
    <w:rsid w:val="00440C92"/>
    <w:rsid w:val="004425A4"/>
    <w:rsid w:val="004431B3"/>
    <w:rsid w:val="0044334C"/>
    <w:rsid w:val="00444CB9"/>
    <w:rsid w:val="00444F81"/>
    <w:rsid w:val="00445B21"/>
    <w:rsid w:val="00450C15"/>
    <w:rsid w:val="00453D6C"/>
    <w:rsid w:val="00453E2B"/>
    <w:rsid w:val="00456DAA"/>
    <w:rsid w:val="00456E31"/>
    <w:rsid w:val="004579AB"/>
    <w:rsid w:val="00457D20"/>
    <w:rsid w:val="0046494D"/>
    <w:rsid w:val="00464E8F"/>
    <w:rsid w:val="00465400"/>
    <w:rsid w:val="00465421"/>
    <w:rsid w:val="00473D7E"/>
    <w:rsid w:val="00477A81"/>
    <w:rsid w:val="00484752"/>
    <w:rsid w:val="00492647"/>
    <w:rsid w:val="004933F7"/>
    <w:rsid w:val="00496291"/>
    <w:rsid w:val="00497C4A"/>
    <w:rsid w:val="004A1B26"/>
    <w:rsid w:val="004A40C7"/>
    <w:rsid w:val="004A4D1E"/>
    <w:rsid w:val="004A6288"/>
    <w:rsid w:val="004A6595"/>
    <w:rsid w:val="004A7103"/>
    <w:rsid w:val="004A77B5"/>
    <w:rsid w:val="004B0C31"/>
    <w:rsid w:val="004B12F7"/>
    <w:rsid w:val="004B1C50"/>
    <w:rsid w:val="004B207B"/>
    <w:rsid w:val="004B2C62"/>
    <w:rsid w:val="004B45C3"/>
    <w:rsid w:val="004B4AFD"/>
    <w:rsid w:val="004B4E6D"/>
    <w:rsid w:val="004B556A"/>
    <w:rsid w:val="004C2E68"/>
    <w:rsid w:val="004C30A9"/>
    <w:rsid w:val="004C4A1D"/>
    <w:rsid w:val="004C7617"/>
    <w:rsid w:val="004D1BF9"/>
    <w:rsid w:val="004D2669"/>
    <w:rsid w:val="004D6910"/>
    <w:rsid w:val="004D7A91"/>
    <w:rsid w:val="004E1B4D"/>
    <w:rsid w:val="004E2F4C"/>
    <w:rsid w:val="004E333C"/>
    <w:rsid w:val="004E4315"/>
    <w:rsid w:val="004E595F"/>
    <w:rsid w:val="004F2401"/>
    <w:rsid w:val="004F4880"/>
    <w:rsid w:val="004F4A06"/>
    <w:rsid w:val="004F63E0"/>
    <w:rsid w:val="004F665B"/>
    <w:rsid w:val="00501407"/>
    <w:rsid w:val="005057BF"/>
    <w:rsid w:val="00506585"/>
    <w:rsid w:val="005075B6"/>
    <w:rsid w:val="0051108C"/>
    <w:rsid w:val="005133F7"/>
    <w:rsid w:val="00513C89"/>
    <w:rsid w:val="00515E03"/>
    <w:rsid w:val="00516CB8"/>
    <w:rsid w:val="00517288"/>
    <w:rsid w:val="00517B41"/>
    <w:rsid w:val="00521A5A"/>
    <w:rsid w:val="00521AB1"/>
    <w:rsid w:val="00522664"/>
    <w:rsid w:val="005227FF"/>
    <w:rsid w:val="00527129"/>
    <w:rsid w:val="005272B2"/>
    <w:rsid w:val="00534F21"/>
    <w:rsid w:val="0053757F"/>
    <w:rsid w:val="005375B1"/>
    <w:rsid w:val="005413C0"/>
    <w:rsid w:val="005419B1"/>
    <w:rsid w:val="0054263F"/>
    <w:rsid w:val="00542AC6"/>
    <w:rsid w:val="00543CC3"/>
    <w:rsid w:val="0054481B"/>
    <w:rsid w:val="005448FF"/>
    <w:rsid w:val="00550D76"/>
    <w:rsid w:val="005515E4"/>
    <w:rsid w:val="005520C7"/>
    <w:rsid w:val="0055214F"/>
    <w:rsid w:val="0055372F"/>
    <w:rsid w:val="00553D7F"/>
    <w:rsid w:val="00560F00"/>
    <w:rsid w:val="00562B0D"/>
    <w:rsid w:val="00563F10"/>
    <w:rsid w:val="0056745B"/>
    <w:rsid w:val="00567FA1"/>
    <w:rsid w:val="00570397"/>
    <w:rsid w:val="00570D3A"/>
    <w:rsid w:val="00570D6B"/>
    <w:rsid w:val="00571755"/>
    <w:rsid w:val="005718B5"/>
    <w:rsid w:val="0057388B"/>
    <w:rsid w:val="00575B88"/>
    <w:rsid w:val="005760D7"/>
    <w:rsid w:val="00577F97"/>
    <w:rsid w:val="00580365"/>
    <w:rsid w:val="005808DB"/>
    <w:rsid w:val="00581E18"/>
    <w:rsid w:val="005857A9"/>
    <w:rsid w:val="005907CB"/>
    <w:rsid w:val="0059130C"/>
    <w:rsid w:val="00592100"/>
    <w:rsid w:val="00593FB0"/>
    <w:rsid w:val="005947DE"/>
    <w:rsid w:val="005A1D83"/>
    <w:rsid w:val="005A2D2B"/>
    <w:rsid w:val="005A3435"/>
    <w:rsid w:val="005B2437"/>
    <w:rsid w:val="005B36BB"/>
    <w:rsid w:val="005C008D"/>
    <w:rsid w:val="005C2C79"/>
    <w:rsid w:val="005C4621"/>
    <w:rsid w:val="005C49B0"/>
    <w:rsid w:val="005C4CE9"/>
    <w:rsid w:val="005C51FD"/>
    <w:rsid w:val="005D1647"/>
    <w:rsid w:val="005D240B"/>
    <w:rsid w:val="005D2F42"/>
    <w:rsid w:val="005D6BA2"/>
    <w:rsid w:val="005D7B14"/>
    <w:rsid w:val="005E02EE"/>
    <w:rsid w:val="005E0E08"/>
    <w:rsid w:val="005E1CEF"/>
    <w:rsid w:val="005E455B"/>
    <w:rsid w:val="005E5897"/>
    <w:rsid w:val="005E7003"/>
    <w:rsid w:val="005E7AF9"/>
    <w:rsid w:val="005F101F"/>
    <w:rsid w:val="005F12D0"/>
    <w:rsid w:val="005F3EFC"/>
    <w:rsid w:val="005F49B1"/>
    <w:rsid w:val="005F6FAE"/>
    <w:rsid w:val="005F79C3"/>
    <w:rsid w:val="00606A3B"/>
    <w:rsid w:val="00612A6C"/>
    <w:rsid w:val="00613D01"/>
    <w:rsid w:val="00614D6D"/>
    <w:rsid w:val="006161CC"/>
    <w:rsid w:val="0061675C"/>
    <w:rsid w:val="00622A23"/>
    <w:rsid w:val="00622E38"/>
    <w:rsid w:val="00623682"/>
    <w:rsid w:val="00625611"/>
    <w:rsid w:val="00626818"/>
    <w:rsid w:val="0062738B"/>
    <w:rsid w:val="0063009C"/>
    <w:rsid w:val="00630631"/>
    <w:rsid w:val="00630990"/>
    <w:rsid w:val="006318F8"/>
    <w:rsid w:val="006330C1"/>
    <w:rsid w:val="00635C11"/>
    <w:rsid w:val="006368F5"/>
    <w:rsid w:val="00643CC7"/>
    <w:rsid w:val="00643D48"/>
    <w:rsid w:val="00647677"/>
    <w:rsid w:val="00654BE0"/>
    <w:rsid w:val="00655BA6"/>
    <w:rsid w:val="00655D96"/>
    <w:rsid w:val="00656834"/>
    <w:rsid w:val="006577A2"/>
    <w:rsid w:val="00657DD3"/>
    <w:rsid w:val="00661365"/>
    <w:rsid w:val="00661F8E"/>
    <w:rsid w:val="00666CFA"/>
    <w:rsid w:val="00671559"/>
    <w:rsid w:val="00672197"/>
    <w:rsid w:val="00672A29"/>
    <w:rsid w:val="00672E7A"/>
    <w:rsid w:val="006738C2"/>
    <w:rsid w:val="00673AF0"/>
    <w:rsid w:val="00673C12"/>
    <w:rsid w:val="00680D0F"/>
    <w:rsid w:val="00682425"/>
    <w:rsid w:val="00683401"/>
    <w:rsid w:val="006846CF"/>
    <w:rsid w:val="0068597C"/>
    <w:rsid w:val="00687DCF"/>
    <w:rsid w:val="0069088B"/>
    <w:rsid w:val="0069144B"/>
    <w:rsid w:val="00693EC8"/>
    <w:rsid w:val="00694E2F"/>
    <w:rsid w:val="00694F1F"/>
    <w:rsid w:val="0069637A"/>
    <w:rsid w:val="006A4BB4"/>
    <w:rsid w:val="006A5691"/>
    <w:rsid w:val="006A64BF"/>
    <w:rsid w:val="006B2A73"/>
    <w:rsid w:val="006B3045"/>
    <w:rsid w:val="006B3A36"/>
    <w:rsid w:val="006B5C04"/>
    <w:rsid w:val="006C10AC"/>
    <w:rsid w:val="006C1BF7"/>
    <w:rsid w:val="006C1D76"/>
    <w:rsid w:val="006C1ED5"/>
    <w:rsid w:val="006C4BFC"/>
    <w:rsid w:val="006D069B"/>
    <w:rsid w:val="006D11AE"/>
    <w:rsid w:val="006D2A15"/>
    <w:rsid w:val="006D3C5E"/>
    <w:rsid w:val="006D6C6F"/>
    <w:rsid w:val="006E0CFF"/>
    <w:rsid w:val="006E1079"/>
    <w:rsid w:val="006E224A"/>
    <w:rsid w:val="006E284E"/>
    <w:rsid w:val="006E2BBF"/>
    <w:rsid w:val="006E300E"/>
    <w:rsid w:val="006E5A6B"/>
    <w:rsid w:val="006E64FA"/>
    <w:rsid w:val="006E6530"/>
    <w:rsid w:val="006E7135"/>
    <w:rsid w:val="006E7550"/>
    <w:rsid w:val="006F0003"/>
    <w:rsid w:val="006F0DCE"/>
    <w:rsid w:val="006F3CB2"/>
    <w:rsid w:val="006F3DAD"/>
    <w:rsid w:val="00700DA6"/>
    <w:rsid w:val="00700EA0"/>
    <w:rsid w:val="00702EF8"/>
    <w:rsid w:val="007049BD"/>
    <w:rsid w:val="00712660"/>
    <w:rsid w:val="0071659D"/>
    <w:rsid w:val="00717C18"/>
    <w:rsid w:val="00720B4A"/>
    <w:rsid w:val="00721242"/>
    <w:rsid w:val="00722774"/>
    <w:rsid w:val="00723F37"/>
    <w:rsid w:val="00724169"/>
    <w:rsid w:val="007260D4"/>
    <w:rsid w:val="007270C1"/>
    <w:rsid w:val="00731027"/>
    <w:rsid w:val="007315FB"/>
    <w:rsid w:val="00733A9F"/>
    <w:rsid w:val="00733FFE"/>
    <w:rsid w:val="0073414D"/>
    <w:rsid w:val="0073565B"/>
    <w:rsid w:val="007359D8"/>
    <w:rsid w:val="00736385"/>
    <w:rsid w:val="00736A76"/>
    <w:rsid w:val="00737A5E"/>
    <w:rsid w:val="0074251C"/>
    <w:rsid w:val="0074271A"/>
    <w:rsid w:val="00743E34"/>
    <w:rsid w:val="00744C04"/>
    <w:rsid w:val="00745917"/>
    <w:rsid w:val="00750392"/>
    <w:rsid w:val="00754E91"/>
    <w:rsid w:val="007552F4"/>
    <w:rsid w:val="00756928"/>
    <w:rsid w:val="00756C7D"/>
    <w:rsid w:val="007576ED"/>
    <w:rsid w:val="007607FA"/>
    <w:rsid w:val="00762F73"/>
    <w:rsid w:val="0076641A"/>
    <w:rsid w:val="00770084"/>
    <w:rsid w:val="0077052E"/>
    <w:rsid w:val="00770CEC"/>
    <w:rsid w:val="00771E88"/>
    <w:rsid w:val="00775B71"/>
    <w:rsid w:val="00783EE0"/>
    <w:rsid w:val="007853F1"/>
    <w:rsid w:val="00785902"/>
    <w:rsid w:val="00786103"/>
    <w:rsid w:val="00786E13"/>
    <w:rsid w:val="00790602"/>
    <w:rsid w:val="007911F3"/>
    <w:rsid w:val="00796D0A"/>
    <w:rsid w:val="007A00EC"/>
    <w:rsid w:val="007A3F02"/>
    <w:rsid w:val="007A5672"/>
    <w:rsid w:val="007A701F"/>
    <w:rsid w:val="007A767D"/>
    <w:rsid w:val="007B0F1C"/>
    <w:rsid w:val="007B2E78"/>
    <w:rsid w:val="007B4FE6"/>
    <w:rsid w:val="007B542B"/>
    <w:rsid w:val="007B6641"/>
    <w:rsid w:val="007B67E6"/>
    <w:rsid w:val="007C1873"/>
    <w:rsid w:val="007C21AE"/>
    <w:rsid w:val="007C2D37"/>
    <w:rsid w:val="007C34AA"/>
    <w:rsid w:val="007C379B"/>
    <w:rsid w:val="007C3CC8"/>
    <w:rsid w:val="007C5F45"/>
    <w:rsid w:val="007C66D2"/>
    <w:rsid w:val="007D1136"/>
    <w:rsid w:val="007D21D8"/>
    <w:rsid w:val="007D3C2B"/>
    <w:rsid w:val="007D7122"/>
    <w:rsid w:val="007E000A"/>
    <w:rsid w:val="007E1C85"/>
    <w:rsid w:val="007E28C3"/>
    <w:rsid w:val="007E35CC"/>
    <w:rsid w:val="007E4779"/>
    <w:rsid w:val="007E7187"/>
    <w:rsid w:val="007E752A"/>
    <w:rsid w:val="007F2083"/>
    <w:rsid w:val="007F3004"/>
    <w:rsid w:val="007F4C07"/>
    <w:rsid w:val="0080325D"/>
    <w:rsid w:val="00804487"/>
    <w:rsid w:val="00804B71"/>
    <w:rsid w:val="00804E73"/>
    <w:rsid w:val="008062FB"/>
    <w:rsid w:val="008072AE"/>
    <w:rsid w:val="008076D4"/>
    <w:rsid w:val="0081089F"/>
    <w:rsid w:val="00811067"/>
    <w:rsid w:val="00811B2B"/>
    <w:rsid w:val="00812D60"/>
    <w:rsid w:val="00814C03"/>
    <w:rsid w:val="008150CD"/>
    <w:rsid w:val="008169A7"/>
    <w:rsid w:val="00816F3D"/>
    <w:rsid w:val="0082048C"/>
    <w:rsid w:val="00821839"/>
    <w:rsid w:val="00821A7F"/>
    <w:rsid w:val="008237E8"/>
    <w:rsid w:val="00824813"/>
    <w:rsid w:val="00825456"/>
    <w:rsid w:val="0082583C"/>
    <w:rsid w:val="008268DA"/>
    <w:rsid w:val="00826EFC"/>
    <w:rsid w:val="00827E3C"/>
    <w:rsid w:val="00831CB3"/>
    <w:rsid w:val="008356B0"/>
    <w:rsid w:val="008366FA"/>
    <w:rsid w:val="008369AE"/>
    <w:rsid w:val="00841C0D"/>
    <w:rsid w:val="00842462"/>
    <w:rsid w:val="00843373"/>
    <w:rsid w:val="008435D3"/>
    <w:rsid w:val="008436A2"/>
    <w:rsid w:val="0084424C"/>
    <w:rsid w:val="00844A70"/>
    <w:rsid w:val="00844BBA"/>
    <w:rsid w:val="00844FD6"/>
    <w:rsid w:val="00845773"/>
    <w:rsid w:val="00851CFF"/>
    <w:rsid w:val="00851F3E"/>
    <w:rsid w:val="008523DD"/>
    <w:rsid w:val="00852B2A"/>
    <w:rsid w:val="00853F99"/>
    <w:rsid w:val="008566EF"/>
    <w:rsid w:val="008618FF"/>
    <w:rsid w:val="00861CAE"/>
    <w:rsid w:val="00861EA7"/>
    <w:rsid w:val="00861EA9"/>
    <w:rsid w:val="0086234F"/>
    <w:rsid w:val="008625D5"/>
    <w:rsid w:val="0086708A"/>
    <w:rsid w:val="00870338"/>
    <w:rsid w:val="00871A15"/>
    <w:rsid w:val="0087248A"/>
    <w:rsid w:val="00872F12"/>
    <w:rsid w:val="0087353E"/>
    <w:rsid w:val="00874139"/>
    <w:rsid w:val="0087460D"/>
    <w:rsid w:val="00875E41"/>
    <w:rsid w:val="00877046"/>
    <w:rsid w:val="0087795D"/>
    <w:rsid w:val="0088044E"/>
    <w:rsid w:val="008816F4"/>
    <w:rsid w:val="0088212F"/>
    <w:rsid w:val="008829B0"/>
    <w:rsid w:val="00883C7B"/>
    <w:rsid w:val="00885401"/>
    <w:rsid w:val="00885550"/>
    <w:rsid w:val="00885940"/>
    <w:rsid w:val="00886530"/>
    <w:rsid w:val="00886D98"/>
    <w:rsid w:val="00891033"/>
    <w:rsid w:val="008911FD"/>
    <w:rsid w:val="0089526D"/>
    <w:rsid w:val="00895736"/>
    <w:rsid w:val="008963DB"/>
    <w:rsid w:val="00896A76"/>
    <w:rsid w:val="00896FAC"/>
    <w:rsid w:val="00897667"/>
    <w:rsid w:val="008A06AB"/>
    <w:rsid w:val="008A0C72"/>
    <w:rsid w:val="008A274F"/>
    <w:rsid w:val="008A2B3D"/>
    <w:rsid w:val="008A7423"/>
    <w:rsid w:val="008B03C9"/>
    <w:rsid w:val="008B0ECE"/>
    <w:rsid w:val="008B123B"/>
    <w:rsid w:val="008B2022"/>
    <w:rsid w:val="008B24DB"/>
    <w:rsid w:val="008B2C43"/>
    <w:rsid w:val="008B39F8"/>
    <w:rsid w:val="008B4499"/>
    <w:rsid w:val="008B4888"/>
    <w:rsid w:val="008B65CE"/>
    <w:rsid w:val="008B726D"/>
    <w:rsid w:val="008C0443"/>
    <w:rsid w:val="008C10B6"/>
    <w:rsid w:val="008C1120"/>
    <w:rsid w:val="008C1C43"/>
    <w:rsid w:val="008C22D6"/>
    <w:rsid w:val="008C2AB1"/>
    <w:rsid w:val="008C2AEE"/>
    <w:rsid w:val="008C3308"/>
    <w:rsid w:val="008C3ADE"/>
    <w:rsid w:val="008C3C2D"/>
    <w:rsid w:val="008C477C"/>
    <w:rsid w:val="008D0E91"/>
    <w:rsid w:val="008D1DB1"/>
    <w:rsid w:val="008D6792"/>
    <w:rsid w:val="008E0AC4"/>
    <w:rsid w:val="008E0DE9"/>
    <w:rsid w:val="008E2841"/>
    <w:rsid w:val="008E2A7B"/>
    <w:rsid w:val="008E416E"/>
    <w:rsid w:val="008F0B88"/>
    <w:rsid w:val="008F59F8"/>
    <w:rsid w:val="008F606B"/>
    <w:rsid w:val="008F6D20"/>
    <w:rsid w:val="008F6E07"/>
    <w:rsid w:val="008F6E58"/>
    <w:rsid w:val="008F7098"/>
    <w:rsid w:val="008F7220"/>
    <w:rsid w:val="0090072E"/>
    <w:rsid w:val="00901BC8"/>
    <w:rsid w:val="00903840"/>
    <w:rsid w:val="00907071"/>
    <w:rsid w:val="00911B8D"/>
    <w:rsid w:val="00913A92"/>
    <w:rsid w:val="009156A5"/>
    <w:rsid w:val="00916D13"/>
    <w:rsid w:val="0092116E"/>
    <w:rsid w:val="00921342"/>
    <w:rsid w:val="009220A3"/>
    <w:rsid w:val="009222FF"/>
    <w:rsid w:val="0092419C"/>
    <w:rsid w:val="009250FE"/>
    <w:rsid w:val="0092666E"/>
    <w:rsid w:val="009268A4"/>
    <w:rsid w:val="009306DC"/>
    <w:rsid w:val="00933478"/>
    <w:rsid w:val="009334AE"/>
    <w:rsid w:val="00933BF5"/>
    <w:rsid w:val="00937AF6"/>
    <w:rsid w:val="009420D6"/>
    <w:rsid w:val="009428EB"/>
    <w:rsid w:val="00942F5F"/>
    <w:rsid w:val="00943CC6"/>
    <w:rsid w:val="0094496F"/>
    <w:rsid w:val="00944E43"/>
    <w:rsid w:val="00945F27"/>
    <w:rsid w:val="009477E9"/>
    <w:rsid w:val="009514E4"/>
    <w:rsid w:val="00952746"/>
    <w:rsid w:val="00952AB6"/>
    <w:rsid w:val="00952C85"/>
    <w:rsid w:val="009537DF"/>
    <w:rsid w:val="00953E91"/>
    <w:rsid w:val="009554EA"/>
    <w:rsid w:val="00957A45"/>
    <w:rsid w:val="00961603"/>
    <w:rsid w:val="00961E6F"/>
    <w:rsid w:val="00963DD0"/>
    <w:rsid w:val="00965397"/>
    <w:rsid w:val="00965796"/>
    <w:rsid w:val="00965B32"/>
    <w:rsid w:val="009677AA"/>
    <w:rsid w:val="00970EC7"/>
    <w:rsid w:val="00971D76"/>
    <w:rsid w:val="00971F84"/>
    <w:rsid w:val="0097361C"/>
    <w:rsid w:val="00974E68"/>
    <w:rsid w:val="00975E66"/>
    <w:rsid w:val="00977416"/>
    <w:rsid w:val="00977CEE"/>
    <w:rsid w:val="00981AE2"/>
    <w:rsid w:val="00990647"/>
    <w:rsid w:val="0099181A"/>
    <w:rsid w:val="00993036"/>
    <w:rsid w:val="00993377"/>
    <w:rsid w:val="009937B9"/>
    <w:rsid w:val="00993F73"/>
    <w:rsid w:val="00995DCA"/>
    <w:rsid w:val="00995E19"/>
    <w:rsid w:val="00996931"/>
    <w:rsid w:val="00996C9D"/>
    <w:rsid w:val="00997D6E"/>
    <w:rsid w:val="009A0F56"/>
    <w:rsid w:val="009A39F7"/>
    <w:rsid w:val="009A614A"/>
    <w:rsid w:val="009A7295"/>
    <w:rsid w:val="009B07D8"/>
    <w:rsid w:val="009B1101"/>
    <w:rsid w:val="009B3606"/>
    <w:rsid w:val="009B4018"/>
    <w:rsid w:val="009B5B24"/>
    <w:rsid w:val="009B687E"/>
    <w:rsid w:val="009B74E1"/>
    <w:rsid w:val="009B7D6A"/>
    <w:rsid w:val="009C1461"/>
    <w:rsid w:val="009C2E31"/>
    <w:rsid w:val="009C3F72"/>
    <w:rsid w:val="009C4DFD"/>
    <w:rsid w:val="009C577F"/>
    <w:rsid w:val="009C6D99"/>
    <w:rsid w:val="009D086A"/>
    <w:rsid w:val="009D0C04"/>
    <w:rsid w:val="009D0E3C"/>
    <w:rsid w:val="009D252A"/>
    <w:rsid w:val="009D3B7B"/>
    <w:rsid w:val="009D42CF"/>
    <w:rsid w:val="009D4AC8"/>
    <w:rsid w:val="009D75F6"/>
    <w:rsid w:val="009E04F5"/>
    <w:rsid w:val="009E112C"/>
    <w:rsid w:val="009E16C4"/>
    <w:rsid w:val="009E2202"/>
    <w:rsid w:val="009E49E4"/>
    <w:rsid w:val="009E55E7"/>
    <w:rsid w:val="009E7119"/>
    <w:rsid w:val="009E7A9C"/>
    <w:rsid w:val="009F0163"/>
    <w:rsid w:val="009F0C49"/>
    <w:rsid w:val="009F26E7"/>
    <w:rsid w:val="009F33A0"/>
    <w:rsid w:val="009F378B"/>
    <w:rsid w:val="009F3C5D"/>
    <w:rsid w:val="009F4084"/>
    <w:rsid w:val="009F5261"/>
    <w:rsid w:val="009F5381"/>
    <w:rsid w:val="009F5D92"/>
    <w:rsid w:val="009F6E46"/>
    <w:rsid w:val="00A0463C"/>
    <w:rsid w:val="00A05381"/>
    <w:rsid w:val="00A0793E"/>
    <w:rsid w:val="00A07C7B"/>
    <w:rsid w:val="00A10506"/>
    <w:rsid w:val="00A10FF1"/>
    <w:rsid w:val="00A11364"/>
    <w:rsid w:val="00A12422"/>
    <w:rsid w:val="00A1272E"/>
    <w:rsid w:val="00A12A8C"/>
    <w:rsid w:val="00A12E28"/>
    <w:rsid w:val="00A143A1"/>
    <w:rsid w:val="00A1483C"/>
    <w:rsid w:val="00A15064"/>
    <w:rsid w:val="00A15B1E"/>
    <w:rsid w:val="00A15C97"/>
    <w:rsid w:val="00A16E87"/>
    <w:rsid w:val="00A230F8"/>
    <w:rsid w:val="00A23362"/>
    <w:rsid w:val="00A25640"/>
    <w:rsid w:val="00A26B01"/>
    <w:rsid w:val="00A30FE5"/>
    <w:rsid w:val="00A36062"/>
    <w:rsid w:val="00A362B1"/>
    <w:rsid w:val="00A36A03"/>
    <w:rsid w:val="00A36E53"/>
    <w:rsid w:val="00A3711E"/>
    <w:rsid w:val="00A376CB"/>
    <w:rsid w:val="00A401C5"/>
    <w:rsid w:val="00A42533"/>
    <w:rsid w:val="00A42F42"/>
    <w:rsid w:val="00A4430B"/>
    <w:rsid w:val="00A44F52"/>
    <w:rsid w:val="00A44FD9"/>
    <w:rsid w:val="00A466B5"/>
    <w:rsid w:val="00A47157"/>
    <w:rsid w:val="00A47BA4"/>
    <w:rsid w:val="00A52FE2"/>
    <w:rsid w:val="00A53EDB"/>
    <w:rsid w:val="00A55DA3"/>
    <w:rsid w:val="00A60D07"/>
    <w:rsid w:val="00A635C8"/>
    <w:rsid w:val="00A64A52"/>
    <w:rsid w:val="00A64B83"/>
    <w:rsid w:val="00A70FC7"/>
    <w:rsid w:val="00A714A1"/>
    <w:rsid w:val="00A72AFB"/>
    <w:rsid w:val="00A73D82"/>
    <w:rsid w:val="00A7781B"/>
    <w:rsid w:val="00A809F6"/>
    <w:rsid w:val="00A820AA"/>
    <w:rsid w:val="00A82BA9"/>
    <w:rsid w:val="00A8424E"/>
    <w:rsid w:val="00A86A86"/>
    <w:rsid w:val="00A9020E"/>
    <w:rsid w:val="00A90455"/>
    <w:rsid w:val="00A90C8C"/>
    <w:rsid w:val="00A91DED"/>
    <w:rsid w:val="00A93AAA"/>
    <w:rsid w:val="00A962B5"/>
    <w:rsid w:val="00A9741A"/>
    <w:rsid w:val="00AA0CD6"/>
    <w:rsid w:val="00AA117E"/>
    <w:rsid w:val="00AA1A8A"/>
    <w:rsid w:val="00AA320A"/>
    <w:rsid w:val="00AA33B1"/>
    <w:rsid w:val="00AA544F"/>
    <w:rsid w:val="00AA5727"/>
    <w:rsid w:val="00AA5E7F"/>
    <w:rsid w:val="00AA7124"/>
    <w:rsid w:val="00AA7B9B"/>
    <w:rsid w:val="00AB0F69"/>
    <w:rsid w:val="00AB174F"/>
    <w:rsid w:val="00AB25A0"/>
    <w:rsid w:val="00AB3242"/>
    <w:rsid w:val="00AB7879"/>
    <w:rsid w:val="00AC0043"/>
    <w:rsid w:val="00AC2CCD"/>
    <w:rsid w:val="00AC31E8"/>
    <w:rsid w:val="00AC43FA"/>
    <w:rsid w:val="00AC541B"/>
    <w:rsid w:val="00AC572A"/>
    <w:rsid w:val="00AC7961"/>
    <w:rsid w:val="00AD2FB0"/>
    <w:rsid w:val="00AD67AE"/>
    <w:rsid w:val="00AE0032"/>
    <w:rsid w:val="00AE130D"/>
    <w:rsid w:val="00AE1BB5"/>
    <w:rsid w:val="00AE6FCD"/>
    <w:rsid w:val="00AF13AB"/>
    <w:rsid w:val="00AF1FCC"/>
    <w:rsid w:val="00AF28E5"/>
    <w:rsid w:val="00AF3052"/>
    <w:rsid w:val="00AF42BB"/>
    <w:rsid w:val="00AF4C58"/>
    <w:rsid w:val="00AF4D73"/>
    <w:rsid w:val="00AF5EB9"/>
    <w:rsid w:val="00AF6379"/>
    <w:rsid w:val="00B01AFB"/>
    <w:rsid w:val="00B03347"/>
    <w:rsid w:val="00B0375F"/>
    <w:rsid w:val="00B05639"/>
    <w:rsid w:val="00B0716A"/>
    <w:rsid w:val="00B110A1"/>
    <w:rsid w:val="00B15762"/>
    <w:rsid w:val="00B15BAB"/>
    <w:rsid w:val="00B15F86"/>
    <w:rsid w:val="00B16ADC"/>
    <w:rsid w:val="00B17000"/>
    <w:rsid w:val="00B216D4"/>
    <w:rsid w:val="00B23B3D"/>
    <w:rsid w:val="00B24819"/>
    <w:rsid w:val="00B30483"/>
    <w:rsid w:val="00B320E1"/>
    <w:rsid w:val="00B35C59"/>
    <w:rsid w:val="00B373F0"/>
    <w:rsid w:val="00B377C8"/>
    <w:rsid w:val="00B40003"/>
    <w:rsid w:val="00B43120"/>
    <w:rsid w:val="00B4422A"/>
    <w:rsid w:val="00B46789"/>
    <w:rsid w:val="00B46823"/>
    <w:rsid w:val="00B46A01"/>
    <w:rsid w:val="00B47609"/>
    <w:rsid w:val="00B5097E"/>
    <w:rsid w:val="00B50DF5"/>
    <w:rsid w:val="00B51DF7"/>
    <w:rsid w:val="00B520CA"/>
    <w:rsid w:val="00B650B6"/>
    <w:rsid w:val="00B65130"/>
    <w:rsid w:val="00B67356"/>
    <w:rsid w:val="00B71702"/>
    <w:rsid w:val="00B7322E"/>
    <w:rsid w:val="00B74B8D"/>
    <w:rsid w:val="00B77807"/>
    <w:rsid w:val="00B77B2F"/>
    <w:rsid w:val="00B80375"/>
    <w:rsid w:val="00B83ED2"/>
    <w:rsid w:val="00B84E92"/>
    <w:rsid w:val="00B87CCE"/>
    <w:rsid w:val="00B922B8"/>
    <w:rsid w:val="00B937A1"/>
    <w:rsid w:val="00B96425"/>
    <w:rsid w:val="00BA1A8E"/>
    <w:rsid w:val="00BA46FA"/>
    <w:rsid w:val="00BA5EDD"/>
    <w:rsid w:val="00BB1BD7"/>
    <w:rsid w:val="00BB1F82"/>
    <w:rsid w:val="00BB2244"/>
    <w:rsid w:val="00BB5610"/>
    <w:rsid w:val="00BB5873"/>
    <w:rsid w:val="00BB58B6"/>
    <w:rsid w:val="00BC0BD3"/>
    <w:rsid w:val="00BC185A"/>
    <w:rsid w:val="00BC208E"/>
    <w:rsid w:val="00BC2EEF"/>
    <w:rsid w:val="00BC3F8B"/>
    <w:rsid w:val="00BC49A2"/>
    <w:rsid w:val="00BC53E9"/>
    <w:rsid w:val="00BC7589"/>
    <w:rsid w:val="00BD06E9"/>
    <w:rsid w:val="00BD1A53"/>
    <w:rsid w:val="00BD1E53"/>
    <w:rsid w:val="00BD3A26"/>
    <w:rsid w:val="00BD4819"/>
    <w:rsid w:val="00BD7B49"/>
    <w:rsid w:val="00BE00AB"/>
    <w:rsid w:val="00BE0348"/>
    <w:rsid w:val="00BE2D19"/>
    <w:rsid w:val="00BE2EE9"/>
    <w:rsid w:val="00BE3C47"/>
    <w:rsid w:val="00BE4837"/>
    <w:rsid w:val="00BE4F69"/>
    <w:rsid w:val="00BE622A"/>
    <w:rsid w:val="00BE7C23"/>
    <w:rsid w:val="00BF1874"/>
    <w:rsid w:val="00BF339A"/>
    <w:rsid w:val="00BF3E67"/>
    <w:rsid w:val="00BF3F65"/>
    <w:rsid w:val="00BF6167"/>
    <w:rsid w:val="00BF627B"/>
    <w:rsid w:val="00C02AC0"/>
    <w:rsid w:val="00C0638B"/>
    <w:rsid w:val="00C06C92"/>
    <w:rsid w:val="00C10273"/>
    <w:rsid w:val="00C126E2"/>
    <w:rsid w:val="00C13B20"/>
    <w:rsid w:val="00C15AC2"/>
    <w:rsid w:val="00C1677E"/>
    <w:rsid w:val="00C21940"/>
    <w:rsid w:val="00C22B64"/>
    <w:rsid w:val="00C26E21"/>
    <w:rsid w:val="00C27524"/>
    <w:rsid w:val="00C27D85"/>
    <w:rsid w:val="00C3149A"/>
    <w:rsid w:val="00C319A2"/>
    <w:rsid w:val="00C32C60"/>
    <w:rsid w:val="00C36AF5"/>
    <w:rsid w:val="00C377C2"/>
    <w:rsid w:val="00C40E3A"/>
    <w:rsid w:val="00C42BA0"/>
    <w:rsid w:val="00C42EA9"/>
    <w:rsid w:val="00C4527F"/>
    <w:rsid w:val="00C47EAC"/>
    <w:rsid w:val="00C5143E"/>
    <w:rsid w:val="00C51AAB"/>
    <w:rsid w:val="00C55009"/>
    <w:rsid w:val="00C56341"/>
    <w:rsid w:val="00C60A84"/>
    <w:rsid w:val="00C610DC"/>
    <w:rsid w:val="00C6186B"/>
    <w:rsid w:val="00C6214A"/>
    <w:rsid w:val="00C628FC"/>
    <w:rsid w:val="00C64C5A"/>
    <w:rsid w:val="00C66E7F"/>
    <w:rsid w:val="00C712AF"/>
    <w:rsid w:val="00C7146B"/>
    <w:rsid w:val="00C74BE7"/>
    <w:rsid w:val="00C74F27"/>
    <w:rsid w:val="00C75108"/>
    <w:rsid w:val="00C760A6"/>
    <w:rsid w:val="00C77DAB"/>
    <w:rsid w:val="00C81789"/>
    <w:rsid w:val="00C83704"/>
    <w:rsid w:val="00C841F7"/>
    <w:rsid w:val="00C853AD"/>
    <w:rsid w:val="00C86BAE"/>
    <w:rsid w:val="00C90494"/>
    <w:rsid w:val="00C90FFE"/>
    <w:rsid w:val="00C92556"/>
    <w:rsid w:val="00C927E3"/>
    <w:rsid w:val="00C92908"/>
    <w:rsid w:val="00C93066"/>
    <w:rsid w:val="00C931D2"/>
    <w:rsid w:val="00C932EF"/>
    <w:rsid w:val="00C9342B"/>
    <w:rsid w:val="00C9354C"/>
    <w:rsid w:val="00C955AD"/>
    <w:rsid w:val="00C964AF"/>
    <w:rsid w:val="00C96F4C"/>
    <w:rsid w:val="00CA0DA3"/>
    <w:rsid w:val="00CA0EAC"/>
    <w:rsid w:val="00CA13B3"/>
    <w:rsid w:val="00CA2E29"/>
    <w:rsid w:val="00CA346F"/>
    <w:rsid w:val="00CA3670"/>
    <w:rsid w:val="00CA38B3"/>
    <w:rsid w:val="00CA41CD"/>
    <w:rsid w:val="00CA60EC"/>
    <w:rsid w:val="00CA73DE"/>
    <w:rsid w:val="00CB1256"/>
    <w:rsid w:val="00CB5A5A"/>
    <w:rsid w:val="00CB6580"/>
    <w:rsid w:val="00CB6885"/>
    <w:rsid w:val="00CB7DD0"/>
    <w:rsid w:val="00CC18FF"/>
    <w:rsid w:val="00CC2136"/>
    <w:rsid w:val="00CC33B7"/>
    <w:rsid w:val="00CC4F67"/>
    <w:rsid w:val="00CC7316"/>
    <w:rsid w:val="00CC7634"/>
    <w:rsid w:val="00CD1E1D"/>
    <w:rsid w:val="00CD4E0E"/>
    <w:rsid w:val="00CD4FB7"/>
    <w:rsid w:val="00CD6B15"/>
    <w:rsid w:val="00CE2868"/>
    <w:rsid w:val="00CE3BA7"/>
    <w:rsid w:val="00CE487C"/>
    <w:rsid w:val="00CE6017"/>
    <w:rsid w:val="00CE7B56"/>
    <w:rsid w:val="00CE7F0F"/>
    <w:rsid w:val="00CF2578"/>
    <w:rsid w:val="00CF4A53"/>
    <w:rsid w:val="00CF4B62"/>
    <w:rsid w:val="00CF4C12"/>
    <w:rsid w:val="00CF5D04"/>
    <w:rsid w:val="00CF700D"/>
    <w:rsid w:val="00CF7043"/>
    <w:rsid w:val="00CF7475"/>
    <w:rsid w:val="00CF7775"/>
    <w:rsid w:val="00D00CF3"/>
    <w:rsid w:val="00D00D84"/>
    <w:rsid w:val="00D018DC"/>
    <w:rsid w:val="00D01A6A"/>
    <w:rsid w:val="00D02323"/>
    <w:rsid w:val="00D03A94"/>
    <w:rsid w:val="00D045D3"/>
    <w:rsid w:val="00D04B12"/>
    <w:rsid w:val="00D0556E"/>
    <w:rsid w:val="00D05B78"/>
    <w:rsid w:val="00D05C61"/>
    <w:rsid w:val="00D06AE7"/>
    <w:rsid w:val="00D071DC"/>
    <w:rsid w:val="00D0782F"/>
    <w:rsid w:val="00D10DB7"/>
    <w:rsid w:val="00D11A87"/>
    <w:rsid w:val="00D122B8"/>
    <w:rsid w:val="00D13381"/>
    <w:rsid w:val="00D14E69"/>
    <w:rsid w:val="00D176B0"/>
    <w:rsid w:val="00D20D7B"/>
    <w:rsid w:val="00D22250"/>
    <w:rsid w:val="00D23580"/>
    <w:rsid w:val="00D25060"/>
    <w:rsid w:val="00D25ADF"/>
    <w:rsid w:val="00D275A0"/>
    <w:rsid w:val="00D30ECA"/>
    <w:rsid w:val="00D32108"/>
    <w:rsid w:val="00D3279F"/>
    <w:rsid w:val="00D418FE"/>
    <w:rsid w:val="00D4366B"/>
    <w:rsid w:val="00D45D86"/>
    <w:rsid w:val="00D4705D"/>
    <w:rsid w:val="00D52FAB"/>
    <w:rsid w:val="00D53ABA"/>
    <w:rsid w:val="00D540D8"/>
    <w:rsid w:val="00D550F0"/>
    <w:rsid w:val="00D55538"/>
    <w:rsid w:val="00D55F31"/>
    <w:rsid w:val="00D5797D"/>
    <w:rsid w:val="00D6192F"/>
    <w:rsid w:val="00D643E5"/>
    <w:rsid w:val="00D644C0"/>
    <w:rsid w:val="00D64DC8"/>
    <w:rsid w:val="00D66257"/>
    <w:rsid w:val="00D679B8"/>
    <w:rsid w:val="00D70103"/>
    <w:rsid w:val="00D7086F"/>
    <w:rsid w:val="00D73098"/>
    <w:rsid w:val="00D737CD"/>
    <w:rsid w:val="00D74294"/>
    <w:rsid w:val="00D776F6"/>
    <w:rsid w:val="00D8302F"/>
    <w:rsid w:val="00D835CC"/>
    <w:rsid w:val="00D83CBE"/>
    <w:rsid w:val="00D84167"/>
    <w:rsid w:val="00D84A73"/>
    <w:rsid w:val="00D859C9"/>
    <w:rsid w:val="00D948FF"/>
    <w:rsid w:val="00D94F02"/>
    <w:rsid w:val="00D9513A"/>
    <w:rsid w:val="00D96284"/>
    <w:rsid w:val="00D97D7E"/>
    <w:rsid w:val="00DA0AC6"/>
    <w:rsid w:val="00DA1065"/>
    <w:rsid w:val="00DA1E9C"/>
    <w:rsid w:val="00DA302B"/>
    <w:rsid w:val="00DA360E"/>
    <w:rsid w:val="00DA604C"/>
    <w:rsid w:val="00DA67F9"/>
    <w:rsid w:val="00DA7479"/>
    <w:rsid w:val="00DA7B1C"/>
    <w:rsid w:val="00DB0BC7"/>
    <w:rsid w:val="00DB0CAA"/>
    <w:rsid w:val="00DB4117"/>
    <w:rsid w:val="00DB7270"/>
    <w:rsid w:val="00DB7E94"/>
    <w:rsid w:val="00DC0082"/>
    <w:rsid w:val="00DC0B78"/>
    <w:rsid w:val="00DC1138"/>
    <w:rsid w:val="00DC16F5"/>
    <w:rsid w:val="00DC323A"/>
    <w:rsid w:val="00DC3EA7"/>
    <w:rsid w:val="00DC44F7"/>
    <w:rsid w:val="00DC4AFD"/>
    <w:rsid w:val="00DC6D7B"/>
    <w:rsid w:val="00DD1020"/>
    <w:rsid w:val="00DD11ED"/>
    <w:rsid w:val="00DD14AF"/>
    <w:rsid w:val="00DD2175"/>
    <w:rsid w:val="00DD4586"/>
    <w:rsid w:val="00DD5CFF"/>
    <w:rsid w:val="00DD6512"/>
    <w:rsid w:val="00DD6558"/>
    <w:rsid w:val="00DD6A11"/>
    <w:rsid w:val="00DE09E2"/>
    <w:rsid w:val="00DE1AE6"/>
    <w:rsid w:val="00DE2CF5"/>
    <w:rsid w:val="00DE4413"/>
    <w:rsid w:val="00DE7092"/>
    <w:rsid w:val="00DF0CE8"/>
    <w:rsid w:val="00DF2BB4"/>
    <w:rsid w:val="00DF6463"/>
    <w:rsid w:val="00E00F67"/>
    <w:rsid w:val="00E01A66"/>
    <w:rsid w:val="00E03003"/>
    <w:rsid w:val="00E03F07"/>
    <w:rsid w:val="00E0430F"/>
    <w:rsid w:val="00E0754D"/>
    <w:rsid w:val="00E07A61"/>
    <w:rsid w:val="00E11459"/>
    <w:rsid w:val="00E12542"/>
    <w:rsid w:val="00E130D4"/>
    <w:rsid w:val="00E13D35"/>
    <w:rsid w:val="00E174DA"/>
    <w:rsid w:val="00E17A45"/>
    <w:rsid w:val="00E17B99"/>
    <w:rsid w:val="00E21C5E"/>
    <w:rsid w:val="00E239E6"/>
    <w:rsid w:val="00E25BF5"/>
    <w:rsid w:val="00E264C1"/>
    <w:rsid w:val="00E26570"/>
    <w:rsid w:val="00E265BE"/>
    <w:rsid w:val="00E2795B"/>
    <w:rsid w:val="00E303DB"/>
    <w:rsid w:val="00E34432"/>
    <w:rsid w:val="00E34EEB"/>
    <w:rsid w:val="00E364FA"/>
    <w:rsid w:val="00E3726A"/>
    <w:rsid w:val="00E402F4"/>
    <w:rsid w:val="00E429C7"/>
    <w:rsid w:val="00E4395F"/>
    <w:rsid w:val="00E4472D"/>
    <w:rsid w:val="00E4661C"/>
    <w:rsid w:val="00E479C5"/>
    <w:rsid w:val="00E47D60"/>
    <w:rsid w:val="00E50772"/>
    <w:rsid w:val="00E51D15"/>
    <w:rsid w:val="00E526EF"/>
    <w:rsid w:val="00E53BF1"/>
    <w:rsid w:val="00E54461"/>
    <w:rsid w:val="00E54744"/>
    <w:rsid w:val="00E54BFB"/>
    <w:rsid w:val="00E56E59"/>
    <w:rsid w:val="00E62A5E"/>
    <w:rsid w:val="00E62BC8"/>
    <w:rsid w:val="00E67822"/>
    <w:rsid w:val="00E67927"/>
    <w:rsid w:val="00E72B7B"/>
    <w:rsid w:val="00E730DD"/>
    <w:rsid w:val="00E76407"/>
    <w:rsid w:val="00E7705F"/>
    <w:rsid w:val="00E77223"/>
    <w:rsid w:val="00E779DE"/>
    <w:rsid w:val="00E80DB8"/>
    <w:rsid w:val="00E850D4"/>
    <w:rsid w:val="00E858A9"/>
    <w:rsid w:val="00E90A73"/>
    <w:rsid w:val="00E91C9E"/>
    <w:rsid w:val="00E9452D"/>
    <w:rsid w:val="00E95890"/>
    <w:rsid w:val="00EA055C"/>
    <w:rsid w:val="00EA0FDE"/>
    <w:rsid w:val="00EA12B4"/>
    <w:rsid w:val="00EA1F6A"/>
    <w:rsid w:val="00EA2F8B"/>
    <w:rsid w:val="00EA3684"/>
    <w:rsid w:val="00EA3DEB"/>
    <w:rsid w:val="00EA472B"/>
    <w:rsid w:val="00EA4A59"/>
    <w:rsid w:val="00EA7FE6"/>
    <w:rsid w:val="00EB0A38"/>
    <w:rsid w:val="00EB2922"/>
    <w:rsid w:val="00EB357E"/>
    <w:rsid w:val="00EB35D3"/>
    <w:rsid w:val="00EB373D"/>
    <w:rsid w:val="00EB3767"/>
    <w:rsid w:val="00EB3FB5"/>
    <w:rsid w:val="00EB4B70"/>
    <w:rsid w:val="00EB7EE2"/>
    <w:rsid w:val="00EC031E"/>
    <w:rsid w:val="00EC418B"/>
    <w:rsid w:val="00EC490A"/>
    <w:rsid w:val="00ED2E8D"/>
    <w:rsid w:val="00ED4403"/>
    <w:rsid w:val="00ED5268"/>
    <w:rsid w:val="00ED6BFF"/>
    <w:rsid w:val="00ED771D"/>
    <w:rsid w:val="00ED79E4"/>
    <w:rsid w:val="00EE1C42"/>
    <w:rsid w:val="00EE24CD"/>
    <w:rsid w:val="00EE3A41"/>
    <w:rsid w:val="00EE43D0"/>
    <w:rsid w:val="00EE5A52"/>
    <w:rsid w:val="00EE6B86"/>
    <w:rsid w:val="00EE6E37"/>
    <w:rsid w:val="00EF2BC4"/>
    <w:rsid w:val="00EF3CFB"/>
    <w:rsid w:val="00EF4CAD"/>
    <w:rsid w:val="00EF5083"/>
    <w:rsid w:val="00EF58CC"/>
    <w:rsid w:val="00EF74E0"/>
    <w:rsid w:val="00F00884"/>
    <w:rsid w:val="00F00DB1"/>
    <w:rsid w:val="00F013F2"/>
    <w:rsid w:val="00F014D5"/>
    <w:rsid w:val="00F024AF"/>
    <w:rsid w:val="00F02A1A"/>
    <w:rsid w:val="00F03315"/>
    <w:rsid w:val="00F03E43"/>
    <w:rsid w:val="00F04DDD"/>
    <w:rsid w:val="00F05DB2"/>
    <w:rsid w:val="00F070C2"/>
    <w:rsid w:val="00F118A2"/>
    <w:rsid w:val="00F12058"/>
    <w:rsid w:val="00F13893"/>
    <w:rsid w:val="00F158A6"/>
    <w:rsid w:val="00F168EB"/>
    <w:rsid w:val="00F17B23"/>
    <w:rsid w:val="00F21004"/>
    <w:rsid w:val="00F2188D"/>
    <w:rsid w:val="00F21BAB"/>
    <w:rsid w:val="00F22D50"/>
    <w:rsid w:val="00F233BA"/>
    <w:rsid w:val="00F244BC"/>
    <w:rsid w:val="00F3067A"/>
    <w:rsid w:val="00F354A2"/>
    <w:rsid w:val="00F40D34"/>
    <w:rsid w:val="00F4142C"/>
    <w:rsid w:val="00F41C71"/>
    <w:rsid w:val="00F44109"/>
    <w:rsid w:val="00F5128A"/>
    <w:rsid w:val="00F536E4"/>
    <w:rsid w:val="00F556E0"/>
    <w:rsid w:val="00F57F95"/>
    <w:rsid w:val="00F60574"/>
    <w:rsid w:val="00F60918"/>
    <w:rsid w:val="00F61D29"/>
    <w:rsid w:val="00F623AA"/>
    <w:rsid w:val="00F63F53"/>
    <w:rsid w:val="00F64A10"/>
    <w:rsid w:val="00F65B85"/>
    <w:rsid w:val="00F66047"/>
    <w:rsid w:val="00F70E95"/>
    <w:rsid w:val="00F73203"/>
    <w:rsid w:val="00F75C40"/>
    <w:rsid w:val="00F76847"/>
    <w:rsid w:val="00F77B55"/>
    <w:rsid w:val="00F77E79"/>
    <w:rsid w:val="00F800D6"/>
    <w:rsid w:val="00F806B4"/>
    <w:rsid w:val="00F814D7"/>
    <w:rsid w:val="00F8175A"/>
    <w:rsid w:val="00F8213E"/>
    <w:rsid w:val="00F82D4D"/>
    <w:rsid w:val="00F838D7"/>
    <w:rsid w:val="00F8602F"/>
    <w:rsid w:val="00F87392"/>
    <w:rsid w:val="00F9049D"/>
    <w:rsid w:val="00F91CC8"/>
    <w:rsid w:val="00F94F38"/>
    <w:rsid w:val="00FA13ED"/>
    <w:rsid w:val="00FA1682"/>
    <w:rsid w:val="00FA36E4"/>
    <w:rsid w:val="00FA42B7"/>
    <w:rsid w:val="00FA6569"/>
    <w:rsid w:val="00FB0CF7"/>
    <w:rsid w:val="00FB1707"/>
    <w:rsid w:val="00FB1D8B"/>
    <w:rsid w:val="00FB264F"/>
    <w:rsid w:val="00FB2ADD"/>
    <w:rsid w:val="00FB2E3C"/>
    <w:rsid w:val="00FB3ADE"/>
    <w:rsid w:val="00FB4670"/>
    <w:rsid w:val="00FB4A94"/>
    <w:rsid w:val="00FB661E"/>
    <w:rsid w:val="00FB78B5"/>
    <w:rsid w:val="00FC0BF6"/>
    <w:rsid w:val="00FC0C19"/>
    <w:rsid w:val="00FC4664"/>
    <w:rsid w:val="00FC79D0"/>
    <w:rsid w:val="00FD178D"/>
    <w:rsid w:val="00FD203E"/>
    <w:rsid w:val="00FD4EC7"/>
    <w:rsid w:val="00FD6046"/>
    <w:rsid w:val="00FE0405"/>
    <w:rsid w:val="00FE0874"/>
    <w:rsid w:val="00FE0EDD"/>
    <w:rsid w:val="00FE26B8"/>
    <w:rsid w:val="00FE7C07"/>
    <w:rsid w:val="00FE7DBC"/>
    <w:rsid w:val="00FF0E5E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style="mso-height-percent:10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2447E5C4-DEF5-47AF-9CC7-AE37640A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52E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BB1BD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40824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140824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631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1"/>
    <w:basedOn w:val="a"/>
    <w:rsid w:val="003551DF"/>
    <w:pPr>
      <w:spacing w:before="200" w:after="200"/>
      <w:jc w:val="center"/>
    </w:pPr>
    <w:rPr>
      <w:rFonts w:ascii="Arial" w:hAnsi="Arial"/>
      <w:sz w:val="32"/>
    </w:rPr>
  </w:style>
  <w:style w:type="paragraph" w:styleId="a6">
    <w:name w:val="Balloon Text"/>
    <w:basedOn w:val="a"/>
    <w:semiHidden/>
    <w:rsid w:val="00EB0A38"/>
    <w:rPr>
      <w:rFonts w:ascii="Tahoma" w:hAnsi="Tahoma" w:cs="Tahoma"/>
      <w:sz w:val="16"/>
      <w:szCs w:val="16"/>
    </w:rPr>
  </w:style>
  <w:style w:type="character" w:styleId="a7">
    <w:name w:val="Hyperlink"/>
    <w:uiPriority w:val="99"/>
    <w:unhideWhenUsed/>
    <w:rsid w:val="00EA7FE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B1BD7"/>
    <w:rPr>
      <w:b/>
      <w:bCs/>
      <w:kern w:val="36"/>
      <w:sz w:val="48"/>
      <w:szCs w:val="48"/>
    </w:rPr>
  </w:style>
  <w:style w:type="character" w:customStyle="1" w:styleId="name">
    <w:name w:val="name"/>
    <w:rsid w:val="005760D7"/>
  </w:style>
  <w:style w:type="paragraph" w:styleId="a8">
    <w:name w:val="List Paragraph"/>
    <w:basedOn w:val="a"/>
    <w:uiPriority w:val="34"/>
    <w:qFormat/>
    <w:rsid w:val="0084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1;&#1048;&#1041;&#1051;&#1048;&#1054;&#1058;&#1045;&#1050;&#1048;\Template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E1068-C12D-40AC-95BE-5AB07BC4B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2724</TotalTime>
  <Pages>7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A1</vt:lpstr>
    </vt:vector>
  </TitlesOfParts>
  <Company/>
  <LinksUpToDate>false</LinksUpToDate>
  <CharactersWithSpaces>5933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</dc:title>
  <dc:creator>Дунаев Иван Евгеньевич</dc:creator>
  <cp:lastModifiedBy>Дунаев Иван</cp:lastModifiedBy>
  <cp:revision>267</cp:revision>
  <cp:lastPrinted>2019-10-23T14:01:00Z</cp:lastPrinted>
  <dcterms:created xsi:type="dcterms:W3CDTF">2018-09-18T14:40:00Z</dcterms:created>
  <dcterms:modified xsi:type="dcterms:W3CDTF">2021-05-11T12:54:00Z</dcterms:modified>
</cp:coreProperties>
</file>