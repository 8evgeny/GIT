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D45D8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350642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bookmarkStart w:id="0" w:name="_GoBack" w:colFirst="2" w:colLast="2"/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D10E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350642" w:rsidRDefault="004D10EB" w:rsidP="004D10E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D1-D6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Микросхема</w:t>
            </w:r>
            <w:r w:rsidRPr="00DE1CDB">
              <w:rPr>
                <w:rFonts w:ascii="Arial" w:hAnsi="Arial" w:cs="Arial"/>
                <w:lang w:val="en-US"/>
              </w:rPr>
              <w:t xml:space="preserve"> LH1510AAB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98020F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DE1CDB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B82A74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82A74" w:rsidRPr="00350642" w:rsidRDefault="00B82A74" w:rsidP="005E71B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82A74" w:rsidRDefault="00B82A74" w:rsidP="005E71B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82A74" w:rsidRDefault="00B82A74" w:rsidP="005E71B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82A74" w:rsidRDefault="00B82A74" w:rsidP="005E71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82A74" w:rsidRDefault="00B82A74" w:rsidP="00DE1CD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62EFB" w:rsidRPr="00350642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2EFB" w:rsidRPr="00350642" w:rsidRDefault="00362EFB" w:rsidP="00362EF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2EFB" w:rsidRDefault="00DE1CDB" w:rsidP="00362EF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2EFB" w:rsidRPr="00350642" w:rsidRDefault="00DE1CDB" w:rsidP="00362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Реле </w:t>
            </w:r>
            <w:r w:rsidRPr="00DE1CDB">
              <w:rPr>
                <w:rFonts w:ascii="Arial" w:hAnsi="Arial" w:cs="Arial"/>
              </w:rPr>
              <w:t>IM03GR 1-1462037-4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2EFB" w:rsidRPr="00DE1CDB" w:rsidRDefault="00DE1CDB" w:rsidP="00362E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2EFB" w:rsidRPr="005C0A38" w:rsidRDefault="00DE1CDB" w:rsidP="00362EF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0A38">
              <w:rPr>
                <w:rFonts w:ascii="Arial" w:hAnsi="Arial" w:cs="Arial"/>
                <w:sz w:val="12"/>
                <w:szCs w:val="12"/>
              </w:rPr>
              <w:t>TE Connectivity</w:t>
            </w:r>
          </w:p>
        </w:tc>
      </w:tr>
      <w:tr w:rsidR="00362EFB" w:rsidRPr="00350642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2EFB" w:rsidRPr="00350642" w:rsidRDefault="00362EFB" w:rsidP="00362EF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2EFB" w:rsidRDefault="00362EFB" w:rsidP="00362EF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2EFB" w:rsidRPr="005C0A38" w:rsidRDefault="00DE1CDB" w:rsidP="00362E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Реле </w:t>
            </w:r>
            <w:r w:rsidRPr="00DE1CDB">
              <w:rPr>
                <w:rFonts w:ascii="Arial" w:hAnsi="Arial" w:cs="Arial"/>
              </w:rPr>
              <w:t>RY211005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2EFB" w:rsidRPr="00350642" w:rsidRDefault="00DE1CDB" w:rsidP="00362EF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2EFB" w:rsidRPr="005C0A38" w:rsidRDefault="00362EFB" w:rsidP="00362EF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0A38">
              <w:rPr>
                <w:rFonts w:ascii="Arial" w:hAnsi="Arial" w:cs="Arial"/>
                <w:sz w:val="12"/>
                <w:szCs w:val="12"/>
              </w:rPr>
              <w:t>TE Connectivity</w:t>
            </w:r>
          </w:p>
        </w:tc>
      </w:tr>
      <w:tr w:rsidR="00362EF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2EFB" w:rsidRPr="00350642" w:rsidRDefault="00362EFB" w:rsidP="00362EF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2EFB" w:rsidRPr="00350642" w:rsidRDefault="00DE1CDB" w:rsidP="00362EF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2EFB" w:rsidRPr="00350642" w:rsidRDefault="00DE1CDB" w:rsidP="00362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Реле </w:t>
            </w:r>
            <w:r w:rsidR="00C122C8" w:rsidRPr="00C66B63">
              <w:rPr>
                <w:rFonts w:ascii="Arial" w:hAnsi="Arial" w:cs="Arial"/>
              </w:rPr>
              <w:t>RT424005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2EFB" w:rsidRPr="00350642" w:rsidRDefault="00DE1CDB" w:rsidP="00362EF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2EFB" w:rsidRPr="00350642" w:rsidRDefault="00DE1CDB" w:rsidP="00362EF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0A38">
              <w:rPr>
                <w:rFonts w:ascii="Arial" w:hAnsi="Arial" w:cs="Arial"/>
                <w:sz w:val="12"/>
                <w:szCs w:val="12"/>
              </w:rPr>
              <w:t>TE Connectivity</w:t>
            </w:r>
          </w:p>
        </w:tc>
      </w:tr>
      <w:tr w:rsidR="00DE1CD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1CDB" w:rsidRPr="00350642" w:rsidRDefault="00DE1CDB" w:rsidP="00DE1CD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1CDB" w:rsidRDefault="00DE1CDB" w:rsidP="00DE1CD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1CDB" w:rsidRPr="005C0A38" w:rsidRDefault="00DE1CDB" w:rsidP="00DE1C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Реле </w:t>
            </w:r>
            <w:r w:rsidRPr="00DE1CDB">
              <w:rPr>
                <w:rFonts w:ascii="Arial" w:hAnsi="Arial" w:cs="Arial"/>
              </w:rPr>
              <w:t>RY211005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1CDB" w:rsidRPr="00350642" w:rsidRDefault="00DE1CDB" w:rsidP="00DE1CD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1CDB" w:rsidRPr="00350642" w:rsidRDefault="00DE1CDB" w:rsidP="00DE1CD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0A38">
              <w:rPr>
                <w:rFonts w:ascii="Arial" w:hAnsi="Arial" w:cs="Arial"/>
                <w:sz w:val="12"/>
                <w:szCs w:val="12"/>
              </w:rPr>
              <w:t>TE Connectivity</w:t>
            </w:r>
          </w:p>
        </w:tc>
      </w:tr>
      <w:tr w:rsidR="00DE1CDB" w:rsidRPr="00350642" w:rsidTr="00DE1CD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1CDB" w:rsidRPr="00350642" w:rsidRDefault="00DE1CDB" w:rsidP="00DE1CD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1CDB" w:rsidRDefault="00DE1CDB" w:rsidP="00DE1CD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1CDB" w:rsidRDefault="00DE1CDB" w:rsidP="00DE1CDB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1CDB" w:rsidRDefault="00DE1CDB" w:rsidP="00DE1CD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1CDB" w:rsidRPr="009B056A" w:rsidRDefault="00DE1CDB" w:rsidP="00DE1CD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E1CD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1CDB" w:rsidRPr="00350642" w:rsidRDefault="00DE1CDB" w:rsidP="00DE1CD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1CDB" w:rsidRPr="00350642" w:rsidRDefault="00DE1CDB" w:rsidP="00DE1CDB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1CDB" w:rsidRPr="00350642" w:rsidRDefault="00DE1CDB" w:rsidP="00DE1CDB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1CDB" w:rsidRPr="00350642" w:rsidRDefault="00DE1CDB" w:rsidP="00DE1CD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1CDB" w:rsidRPr="00350642" w:rsidRDefault="00DE1CDB" w:rsidP="00DE1CD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E1CD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1CDB" w:rsidRPr="00350642" w:rsidRDefault="00DE1CDB" w:rsidP="00DE1CDB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1CDB" w:rsidRPr="00350642" w:rsidRDefault="00DE1CDB" w:rsidP="00DE1CDB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1CDB" w:rsidRPr="00DC0B78" w:rsidRDefault="00DE1CDB" w:rsidP="00DE1CD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1CDB" w:rsidRPr="00350642" w:rsidRDefault="00DE1CDB" w:rsidP="00DE1CD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1CDB" w:rsidRPr="00350642" w:rsidRDefault="00DE1CDB" w:rsidP="00DE1CD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D10EB" w:rsidRPr="00255995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255995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1-R6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33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RC0805JR-0733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0RL</w:t>
            </w:r>
          </w:p>
        </w:tc>
      </w:tr>
      <w:tr w:rsidR="004D10EB" w:rsidRPr="00255995" w:rsidTr="00DE1CD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255995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7-R16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2512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6,2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RC2512JK-076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4D10EB" w:rsidRPr="00255995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255995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R17-R21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4D10EB" w:rsidRPr="00255995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255995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22-R26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33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RC0805JR-0733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0RL</w:t>
            </w:r>
          </w:p>
        </w:tc>
      </w:tr>
      <w:tr w:rsidR="004D10EB" w:rsidRPr="00255995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255995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2512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0,047</w:t>
            </w:r>
            <w:r w:rsidRPr="00350642">
              <w:rPr>
                <w:rFonts w:ascii="Arial" w:hAnsi="Arial" w:cs="Arial"/>
              </w:rPr>
              <w:t xml:space="preserve"> Ом±</w:t>
            </w:r>
            <w:r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E1CDB">
              <w:rPr>
                <w:rFonts w:ascii="Arial" w:hAnsi="Arial" w:cs="Arial"/>
                <w:sz w:val="12"/>
                <w:szCs w:val="12"/>
                <w:lang w:val="en-US"/>
              </w:rPr>
              <w:t>TE Connectivit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DE1CDB">
              <w:rPr>
                <w:rFonts w:ascii="Arial" w:hAnsi="Arial" w:cs="Arial"/>
                <w:sz w:val="12"/>
                <w:szCs w:val="12"/>
                <w:lang w:val="en-US"/>
              </w:rPr>
              <w:t>TLM3ADR047FTE</w:t>
            </w:r>
          </w:p>
        </w:tc>
      </w:tr>
      <w:tr w:rsidR="004D10EB" w:rsidRPr="00255995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255995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Default="004D10EB" w:rsidP="004D10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Варистор </w:t>
            </w:r>
            <w:r w:rsidRPr="00B82A74">
              <w:rPr>
                <w:rFonts w:ascii="Arial" w:hAnsi="Arial" w:cs="Arial"/>
                <w:lang w:val="en-US"/>
              </w:rPr>
              <w:t>JVR-14N201K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82A74">
              <w:rPr>
                <w:rFonts w:ascii="Arial" w:hAnsi="Arial" w:cs="Arial"/>
                <w:sz w:val="12"/>
                <w:szCs w:val="12"/>
                <w:lang w:val="en-US"/>
              </w:rPr>
              <w:t>Joyin</w:t>
            </w:r>
          </w:p>
        </w:tc>
      </w:tr>
      <w:tr w:rsidR="004D10EB" w:rsidRPr="00255995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255995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29, R30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1210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2,7</w:t>
            </w:r>
            <w:r w:rsidRPr="003506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к</w:t>
            </w:r>
            <w:r w:rsidRPr="00350642">
              <w:rPr>
                <w:rFonts w:ascii="Arial" w:hAnsi="Arial" w:cs="Arial"/>
              </w:rPr>
              <w:t>Ом±</w:t>
            </w:r>
            <w:r>
              <w:rPr>
                <w:rFonts w:ascii="Arial" w:hAnsi="Arial" w:cs="Arial"/>
              </w:rPr>
              <w:t>1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RC1210FR-072K7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4D10EB" w:rsidRPr="00255995" w:rsidTr="00375A1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255995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1210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620</w:t>
            </w:r>
            <w:r w:rsidRPr="00350642">
              <w:rPr>
                <w:rFonts w:ascii="Arial" w:hAnsi="Arial" w:cs="Arial"/>
              </w:rPr>
              <w:t xml:space="preserve"> Ом±</w:t>
            </w:r>
            <w:r>
              <w:rPr>
                <w:rFonts w:ascii="Arial" w:hAnsi="Arial" w:cs="Arial"/>
              </w:rPr>
              <w:t>1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RC1210FR-07620R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B82A74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82A74" w:rsidRPr="00350642" w:rsidRDefault="00B82A74" w:rsidP="00B82A7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82A74" w:rsidRPr="00350642" w:rsidRDefault="00B82A74" w:rsidP="00B82A7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82A74" w:rsidRPr="00350642" w:rsidRDefault="00B82A74" w:rsidP="00B82A74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82A74" w:rsidRPr="00350642" w:rsidRDefault="00B82A74" w:rsidP="00B82A7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82A74" w:rsidRPr="00350642" w:rsidRDefault="00B82A74" w:rsidP="00B82A7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D10EB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1-V5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 w:rsidRPr="00350642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4D10EB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V6-V10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9D42CF" w:rsidRDefault="004D10EB" w:rsidP="004D10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Стабилитрон</w:t>
            </w:r>
            <w:r w:rsidRPr="009D42CF">
              <w:rPr>
                <w:rFonts w:ascii="Arial" w:hAnsi="Arial" w:cs="Arial"/>
              </w:rPr>
              <w:t xml:space="preserve"> </w:t>
            </w:r>
            <w:r w:rsidRPr="00EC0C6B">
              <w:rPr>
                <w:rFonts w:ascii="Arial" w:hAnsi="Arial" w:cs="Arial"/>
                <w:lang w:val="en-US"/>
              </w:rPr>
              <w:t>BZV55C4V7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98020F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9D42CF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42C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  <w:p w:rsidR="004D10EB" w:rsidRPr="009D42CF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42CF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4D10EB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EC0C6B" w:rsidRDefault="004D10EB" w:rsidP="004D10EB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V11-V15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9D42CF" w:rsidRDefault="004D10EB" w:rsidP="004D10EB">
            <w:pPr>
              <w:rPr>
                <w:rFonts w:ascii="Arial" w:hAnsi="Arial" w:cs="Arial"/>
              </w:rPr>
            </w:pPr>
            <w:r w:rsidRPr="009D42CF">
              <w:rPr>
                <w:rFonts w:ascii="Arial" w:hAnsi="Arial" w:cs="Arial"/>
              </w:rPr>
              <w:t xml:space="preserve">Оптопара </w:t>
            </w:r>
            <w:r w:rsidRPr="00496108">
              <w:rPr>
                <w:rFonts w:ascii="Arial" w:hAnsi="Arial" w:cs="Arial"/>
              </w:rPr>
              <w:t>HCPL-181-06AE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9D42CF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496108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Broadcom</w:t>
            </w:r>
          </w:p>
        </w:tc>
      </w:tr>
      <w:tr w:rsidR="00B82A74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82A74" w:rsidRPr="00350642" w:rsidRDefault="00B82A74" w:rsidP="00B82A7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82A74" w:rsidRPr="00350642" w:rsidRDefault="00B82A74" w:rsidP="00B82A7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82A74" w:rsidRDefault="00B82A74" w:rsidP="00B82A74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82A74" w:rsidRDefault="00B82A74" w:rsidP="00B82A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82A74" w:rsidRPr="009D42CF" w:rsidRDefault="00B82A74" w:rsidP="00B82A7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F25BEE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25BEE" w:rsidRPr="00350642" w:rsidRDefault="00F25BEE" w:rsidP="00B82A7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25BEE" w:rsidRPr="00350642" w:rsidRDefault="00F25BEE" w:rsidP="00B82A7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25BEE" w:rsidRDefault="00F25BEE" w:rsidP="00B82A74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25BEE" w:rsidRDefault="00F25BEE" w:rsidP="00B82A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25BEE" w:rsidRPr="009D42CF" w:rsidRDefault="00F25BEE" w:rsidP="00B82A7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D10EB" w:rsidRPr="002D7AD8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0D1C21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0A0ADC" w:rsidRDefault="004D10EB" w:rsidP="004D10EB">
            <w:pPr>
              <w:rPr>
                <w:rFonts w:ascii="Arial" w:hAnsi="Arial" w:cs="Arial"/>
                <w:lang w:val="en-US"/>
              </w:rPr>
            </w:pPr>
            <w:r w:rsidRPr="000A0ADC">
              <w:rPr>
                <w:rFonts w:ascii="Arial" w:hAnsi="Arial" w:cs="Arial"/>
              </w:rPr>
              <w:t>Вилка</w:t>
            </w:r>
            <w:r>
              <w:rPr>
                <w:rFonts w:ascii="Arial" w:hAnsi="Arial" w:cs="Arial"/>
                <w:lang w:val="en-US"/>
              </w:rPr>
              <w:t xml:space="preserve"> 15EDGRC-3.81</w:t>
            </w:r>
            <w:r w:rsidRPr="000A0ADC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  <w:lang w:val="en-US"/>
              </w:rPr>
              <w:t>17</w:t>
            </w:r>
            <w:r w:rsidRPr="000A0ADC">
              <w:rPr>
                <w:rFonts w:ascii="Arial" w:hAnsi="Arial" w:cs="Arial"/>
                <w:lang w:val="en-US"/>
              </w:rPr>
              <w:t>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0A0ADC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2D7AD8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A0ADC">
              <w:rPr>
                <w:rFonts w:ascii="Arial" w:hAnsi="Arial" w:cs="Arial"/>
                <w:sz w:val="12"/>
                <w:szCs w:val="12"/>
                <w:lang w:val="en-US"/>
              </w:rPr>
              <w:t>Degson</w:t>
            </w:r>
          </w:p>
        </w:tc>
      </w:tr>
      <w:tr w:rsidR="004D10EB" w:rsidRPr="002D7AD8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2D7AD8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0D1C21" w:rsidRDefault="004D10EB" w:rsidP="004D10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Розетка</w:t>
            </w:r>
            <w:r w:rsidRPr="000D1C2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15EDGK-3.81-17P-14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D546C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2D7AD8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</w:rPr>
              <w:t>Входит</w:t>
            </w:r>
            <w:r w:rsidRPr="002D7AD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в</w:t>
            </w:r>
          </w:p>
          <w:p w:rsidR="004D10EB" w:rsidRPr="002D7AD8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</w:rPr>
              <w:t>комплект</w:t>
            </w:r>
            <w:r w:rsidRPr="002D7AD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поставки</w:t>
            </w:r>
          </w:p>
        </w:tc>
      </w:tr>
      <w:tr w:rsidR="004D10EB" w:rsidRPr="002D7AD8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0A0ADC" w:rsidRDefault="004D10EB" w:rsidP="004D10EB">
            <w:pPr>
              <w:rPr>
                <w:rFonts w:ascii="Arial" w:hAnsi="Arial" w:cs="Arial"/>
                <w:lang w:val="en-US"/>
              </w:rPr>
            </w:pPr>
            <w:r w:rsidRPr="000A0ADC">
              <w:rPr>
                <w:rFonts w:ascii="Arial" w:hAnsi="Arial" w:cs="Arial"/>
              </w:rPr>
              <w:t>Вилка</w:t>
            </w:r>
            <w:r>
              <w:rPr>
                <w:rFonts w:ascii="Arial" w:hAnsi="Arial" w:cs="Arial"/>
                <w:lang w:val="en-US"/>
              </w:rPr>
              <w:t xml:space="preserve"> 2EDGRC-5.08</w:t>
            </w:r>
            <w:r w:rsidRPr="000A0ADC"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  <w:lang w:val="en-US"/>
              </w:rPr>
              <w:t>15</w:t>
            </w:r>
            <w:r w:rsidRPr="000A0ADC">
              <w:rPr>
                <w:rFonts w:ascii="Arial" w:hAnsi="Arial" w:cs="Arial"/>
                <w:lang w:val="en-US"/>
              </w:rPr>
              <w:t>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0A0ADC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2D7AD8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A0ADC">
              <w:rPr>
                <w:rFonts w:ascii="Arial" w:hAnsi="Arial" w:cs="Arial"/>
                <w:sz w:val="12"/>
                <w:szCs w:val="12"/>
                <w:lang w:val="en-US"/>
              </w:rPr>
              <w:t>Degson</w:t>
            </w:r>
          </w:p>
        </w:tc>
      </w:tr>
      <w:tr w:rsidR="004D10EB" w:rsidRPr="002D7AD8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0D1C21" w:rsidRDefault="004D10EB" w:rsidP="004D10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Розетка</w:t>
            </w:r>
            <w:r w:rsidRPr="000D1C2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2EDGK-5.08-15P-14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D546C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2D7AD8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</w:rPr>
              <w:t>Входит</w:t>
            </w:r>
            <w:r w:rsidRPr="002D7AD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в</w:t>
            </w:r>
          </w:p>
          <w:p w:rsidR="004D10EB" w:rsidRPr="002D7AD8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</w:rPr>
              <w:t>комплект</w:t>
            </w:r>
            <w:r w:rsidRPr="002D7AD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поставки</w:t>
            </w:r>
          </w:p>
        </w:tc>
      </w:tr>
      <w:tr w:rsidR="004D10EB" w:rsidRPr="002D7AD8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6C3E34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X</w:t>
            </w:r>
            <w:r w:rsidRPr="002D7AD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B17000" w:rsidRDefault="004D10EB" w:rsidP="004D10EB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2D7AD8">
              <w:rPr>
                <w:rFonts w:ascii="Arial" w:hAnsi="Arial" w:cs="Arial"/>
                <w:lang w:val="en-US"/>
              </w:rPr>
              <w:t xml:space="preserve"> </w:t>
            </w:r>
            <w:r w:rsidRPr="006C3E34">
              <w:rPr>
                <w:rFonts w:ascii="Arial" w:hAnsi="Arial" w:cs="Arial"/>
                <w:lang w:val="en-US"/>
              </w:rPr>
              <w:t>PWL2-0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6C3E34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4D10EB" w:rsidRPr="000D1C21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10EB" w:rsidRPr="00350642" w:rsidRDefault="004D10EB" w:rsidP="004D10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350642">
              <w:rPr>
                <w:rFonts w:ascii="Arial" w:hAnsi="Arial" w:cs="Arial"/>
                <w:lang w:val="en-US"/>
              </w:rPr>
              <w:t xml:space="preserve"> FDC-</w:t>
            </w:r>
            <w:r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10EB" w:rsidRPr="00350642" w:rsidRDefault="004D10EB" w:rsidP="004D10EB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2D7AD8" w:rsidRPr="001654CA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CF3264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Default="002D7AD8" w:rsidP="002D7A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1654CA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D7AD8" w:rsidRPr="000D1C21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1654CA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D7AD8" w:rsidRPr="00350642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D7AD8" w:rsidRPr="000A0ADC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0A0ADC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0A0ADC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0A0ADC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0A0ADC" w:rsidRDefault="002D7AD8" w:rsidP="002D7A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0A0ADC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D7AD8" w:rsidRPr="00350642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0D1C21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D546C" w:rsidRDefault="002D7AD8" w:rsidP="002D7A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0D1C21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D7AD8" w:rsidRPr="00350642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D7AD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D7AD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D7AD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D7AD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D7AD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D7AD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D7AD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D5B1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D5B1B" w:rsidRPr="00350642" w:rsidRDefault="003D5B1B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D5B1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D5B1B" w:rsidRPr="00350642" w:rsidRDefault="003D5B1B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D5B1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D5B1B" w:rsidRPr="00350642" w:rsidRDefault="003D5B1B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D5B1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D5B1B" w:rsidRPr="00350642" w:rsidRDefault="003D5B1B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D5B1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D5B1B" w:rsidRPr="00350642" w:rsidRDefault="003D5B1B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D5B1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D5B1B" w:rsidRPr="00350642" w:rsidRDefault="003D5B1B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D5B1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D5B1B" w:rsidRPr="00350642" w:rsidRDefault="003D5B1B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D5B1B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D5B1B" w:rsidRPr="00350642" w:rsidRDefault="003D5B1B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D5B1B" w:rsidRPr="00350642" w:rsidRDefault="003D5B1B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D7AD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D7AD8" w:rsidRPr="00350642" w:rsidRDefault="002D7AD8" w:rsidP="002D7AD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D7AD8" w:rsidRPr="00350642" w:rsidRDefault="002D7AD8" w:rsidP="002D7AD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bookmarkEnd w:id="0"/>
    </w:tbl>
    <w:p w:rsidR="00B46A01" w:rsidRPr="00350642" w:rsidRDefault="00B46A01" w:rsidP="00395811">
      <w:pPr>
        <w:rPr>
          <w:rFonts w:ascii="Arial" w:hAnsi="Arial" w:cs="Arial"/>
          <w:lang w:val="en-US"/>
        </w:rPr>
        <w:sectPr w:rsidR="00B46A01" w:rsidRPr="00350642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9D42CF" w:rsidRPr="00350642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350642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350642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Номера листов</w:t>
            </w:r>
            <w:r w:rsidR="00D8302F" w:rsidRPr="00350642">
              <w:rPr>
                <w:rFonts w:ascii="Arial" w:hAnsi="Arial" w:cs="Arial"/>
              </w:rPr>
              <w:t xml:space="preserve"> </w:t>
            </w:r>
            <w:r w:rsidRPr="00350642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350642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Всего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листов (страниц)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в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350642" w:rsidRDefault="005718B5" w:rsidP="00267DFB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№</w:t>
            </w:r>
          </w:p>
          <w:p w:rsidR="005718B5" w:rsidRPr="00350642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350642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350642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350642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Дата</w:t>
            </w: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350642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измене</w:t>
            </w:r>
            <w:r w:rsidR="003551DF" w:rsidRPr="00350642">
              <w:rPr>
                <w:rFonts w:ascii="Arial" w:hAnsi="Arial" w:cs="Arial"/>
              </w:rPr>
              <w:t>н</w:t>
            </w:r>
            <w:r w:rsidRPr="00350642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350642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350642" w:rsidRDefault="005718B5" w:rsidP="00267DFB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350642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350642" w:rsidRDefault="006F0003" w:rsidP="001211E3">
      <w:pPr>
        <w:rPr>
          <w:rFonts w:ascii="Arial" w:hAnsi="Arial" w:cs="Arial"/>
        </w:rPr>
      </w:pPr>
    </w:p>
    <w:sectPr w:rsidR="006F0003" w:rsidRPr="00350642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68A" w:rsidRDefault="00EB568A">
      <w:r>
        <w:separator/>
      </w:r>
    </w:p>
  </w:endnote>
  <w:endnote w:type="continuationSeparator" w:id="0">
    <w:p w:rsidR="00EB568A" w:rsidRDefault="00EB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DE1CDB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DE1CDB" w:rsidRDefault="00DE1CDB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CDB" w:rsidRPr="002B3339" w:rsidRDefault="00DE1CDB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DE1CDB" w:rsidRPr="002B3339" w:rsidRDefault="00DE1CDB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1CDB" w:rsidRPr="002A3B88" w:rsidRDefault="00DE1CDB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DE1CDB" w:rsidRPr="002A3B88" w:rsidRDefault="00DE1CDB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DE1CDB" w:rsidRDefault="00DE1CD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CDB" w:rsidRDefault="00DE1C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68A" w:rsidRDefault="00EB568A">
      <w:r>
        <w:separator/>
      </w:r>
    </w:p>
  </w:footnote>
  <w:footnote w:type="continuationSeparator" w:id="0">
    <w:p w:rsidR="00EB568A" w:rsidRDefault="00EB5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DE1CDB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DE1CDB" w:rsidRPr="00C02AC0" w:rsidRDefault="00DE1CDB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DE1CDB" w:rsidRPr="00C02AC0" w:rsidRDefault="00DE1CDB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DE1CDB" w:rsidRPr="00C02AC0" w:rsidRDefault="00DE1CDB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DE1CDB" w:rsidRPr="00C02AC0" w:rsidRDefault="00DE1CDB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DE1CDB" w:rsidRPr="00C02AC0" w:rsidRDefault="00DE1CDB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DE1CDB" w:rsidRDefault="00DE1CDB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 w:rsidR="0055242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333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B4029A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DE1CDB" w:rsidRPr="00C02AC0" w:rsidRDefault="00DE1CDB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733A9F" w:rsidRDefault="00DE1CDB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97AD6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 w:rsidR="0055242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333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B402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DE1CDB" w:rsidRPr="00C02AC0" w:rsidRDefault="00DE1CDB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2B36BD" w:rsidRDefault="00DE1CDB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2B36BD" w:rsidRDefault="00DE1CDB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2B36BD" w:rsidRDefault="00DE1CDB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5F79C3" w:rsidRDefault="00DE1CDB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2B36BD" w:rsidRDefault="00DE1CDB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733A9F" w:rsidRDefault="00DE1CDB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FB4F7A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FB4F7A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FB4F7A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FB4F7A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02AC0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FB4F7A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50560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DE1CDB" w:rsidRPr="00C02AC0" w:rsidRDefault="00DE1CDB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 w:rsidR="00552424">
                        <w:rPr>
                          <w:rFonts w:ascii="Arial" w:hAnsi="Arial" w:cs="Arial"/>
                          <w:sz w:val="32"/>
                          <w:szCs w:val="32"/>
                        </w:rPr>
                        <w:t>333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B4029A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DE1CDB" w:rsidRPr="00C02AC0" w:rsidRDefault="00DE1CDB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DE1CDB" w:rsidRPr="00733A9F" w:rsidRDefault="00DE1CDB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597AD6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2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DE1CDB" w:rsidRPr="00C02AC0" w:rsidRDefault="00DE1CDB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 w:rsidR="00552424">
                        <w:rPr>
                          <w:rFonts w:ascii="Arial" w:hAnsi="Arial" w:cs="Arial"/>
                          <w:sz w:val="28"/>
                          <w:szCs w:val="28"/>
                        </w:rPr>
                        <w:t>333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B4029A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DE1CDB" w:rsidRPr="00C02AC0" w:rsidRDefault="00DE1CDB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DE1CDB" w:rsidRPr="00C02AC0" w:rsidRDefault="00DE1CDB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DE1CDB" w:rsidRPr="002B36BD" w:rsidRDefault="00DE1CDB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DE1CDB" w:rsidRPr="002B36BD" w:rsidRDefault="00DE1CDB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DE1CDB" w:rsidRPr="002B36BD" w:rsidRDefault="00DE1CDB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DE1CDB" w:rsidRPr="005F79C3" w:rsidRDefault="00DE1CDB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DE1CDB" w:rsidRPr="002B36BD" w:rsidRDefault="00DE1CDB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DE1CDB" w:rsidRPr="00C02AC0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DE1CDB" w:rsidRPr="00C02AC0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DE1CDB" w:rsidRPr="00C02AC0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DE1CDB" w:rsidRPr="00C02AC0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DE1CDB" w:rsidRPr="00C02AC0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DE1CDB" w:rsidRPr="00733A9F" w:rsidRDefault="00DE1CDB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DE1CDB" w:rsidRPr="00C02AC0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DE1CDB" w:rsidRPr="00FB4F7A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DE1CDB" w:rsidRPr="00C02AC0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DE1CDB" w:rsidRPr="00FB4F7A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C02AC0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DE1CDB" w:rsidRPr="00FB4F7A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DE1CDB" w:rsidRPr="00C02AC0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DE1CDB" w:rsidRPr="00FB4F7A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DE1CDB" w:rsidRPr="00C02AC0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DE1CDB" w:rsidRPr="00FB4F7A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DE1CDB" w:rsidRPr="0077052E" w:rsidRDefault="00DE1CDB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DE1CDB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DE1CDB" w:rsidRPr="00BC49A2" w:rsidRDefault="00DE1CDB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DE1CDB" w:rsidRPr="00BC49A2" w:rsidRDefault="00DE1CDB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DE1CDB" w:rsidRPr="00BC49A2" w:rsidRDefault="00DE1CDB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DE1CDB" w:rsidRPr="00BC49A2" w:rsidRDefault="00DE1CDB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DE1CDB" w:rsidRPr="00BC49A2" w:rsidRDefault="00DE1CDB" w:rsidP="000E546B">
          <w:pPr>
            <w:jc w:val="center"/>
            <w:rPr>
              <w:rFonts w:ascii="Arial" w:hAnsi="Arial" w:cs="Arial"/>
            </w:rPr>
          </w:pPr>
        </w:p>
        <w:p w:rsidR="00DE1CDB" w:rsidRPr="00BC49A2" w:rsidRDefault="00DE1CDB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085E47E" id="Line 409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  <w:r w:rsidRPr="00BC49A2">
            <w:rPr>
              <w:rFonts w:ascii="Arial" w:hAnsi="Arial" w:cs="Arial"/>
            </w:rPr>
            <w:t>Примечание</w:t>
          </w:r>
        </w:p>
      </w:tc>
    </w:tr>
  </w:tbl>
  <w:p w:rsidR="00DE1CDB" w:rsidRPr="00BC49A2" w:rsidRDefault="00DE1CDB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6F3DAD" w:rsidRDefault="00DE1CDB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D948FF" w:rsidRDefault="00DE1CDB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6F3DAD" w:rsidRDefault="00DE1CDB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DE1CDB" w:rsidRPr="00B4029A" w:rsidRDefault="00DE1CDB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УК</w:t>
                            </w:r>
                            <w:r w:rsidR="00B402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DE1CDB" w:rsidRPr="00045357" w:rsidRDefault="00DE1CDB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97AD6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8B4888" w:rsidRDefault="003D5B1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Default="00DE1CDB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DE1CDB" w:rsidRPr="00BE4837" w:rsidRDefault="00DE1CDB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BC49A2" w:rsidRDefault="00DE1CDB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="00552424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33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B4029A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55242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33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B402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5F79C3" w:rsidRDefault="00DE1CDB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A42F42" w:rsidRDefault="00DE1CDB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6764F" w:rsidRDefault="00DE1CDB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6764F" w:rsidRDefault="00DE1CDB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6F3DAD" w:rsidRDefault="00DE1CDB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6F3DAD" w:rsidRDefault="00DE1CDB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A38B3" w:rsidRDefault="00DE1CDB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5143E" w:rsidRDefault="00DE1CDB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C5143E" w:rsidRDefault="00DE1CDB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3C74E5" w:rsidRDefault="00DE1CDB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424" w:rsidRDefault="00DE1CDB" w:rsidP="000B408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ГРЛМ.468</w:t>
                            </w:r>
                            <w:r w:rsidR="00552424">
                              <w:rPr>
                                <w:rFonts w:ascii="Arial" w:hAnsi="Arial" w:cs="Arial"/>
                              </w:rPr>
                              <w:t>33</w:t>
                            </w:r>
                            <w:r w:rsidR="00597AD6">
                              <w:rPr>
                                <w:rFonts w:ascii="Arial" w:hAnsi="Arial" w:cs="Arial"/>
                              </w:rPr>
                              <w:t>3.001</w:t>
                            </w:r>
                          </w:p>
                          <w:p w:rsidR="00DE1CDB" w:rsidRPr="00B4029A" w:rsidRDefault="00DE1CDB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.00</w:t>
                            </w:r>
                            <w:r w:rsidR="00B4029A"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BC49A2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140824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BC49A2" w:rsidRDefault="00DE1CDB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4B0C31" w:rsidRDefault="00DE1CDB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DE1CDB" w:rsidRPr="004B0C31" w:rsidRDefault="00DE1CDB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DE1CDB" w:rsidRPr="004B0C31" w:rsidRDefault="00DE1CDB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DE1CDB" w:rsidRPr="006F3DAD" w:rsidRDefault="00DE1CDB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DE1CDB" w:rsidRPr="00D948FF" w:rsidRDefault="00DE1CDB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DE1CDB" w:rsidRPr="006F3DAD" w:rsidRDefault="00DE1CDB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DE1CDB" w:rsidRPr="004B0C31" w:rsidRDefault="00DE1CDB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DE1CDB" w:rsidRPr="00B4029A" w:rsidRDefault="00DE1CDB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УК</w:t>
                      </w:r>
                      <w:r w:rsidR="00B4029A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DE1CDB" w:rsidRPr="00045357" w:rsidRDefault="00DE1CDB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597AD6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DE1CDB" w:rsidRPr="008B4888" w:rsidRDefault="003D5B1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DE1CDB" w:rsidRDefault="00DE1CDB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DE1CDB" w:rsidRPr="00BE4837" w:rsidRDefault="00DE1CDB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DE1CDB" w:rsidRPr="00BC49A2" w:rsidRDefault="00DE1CDB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3</w:t>
                      </w:r>
                      <w:r w:rsidR="00552424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33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B4029A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DE1CDB" w:rsidRPr="004B0C31" w:rsidRDefault="00DE1CDB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552424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33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B4029A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DE1CDB" w:rsidRPr="004B0C31" w:rsidRDefault="00DE1CDB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DE1CDB" w:rsidRPr="005F79C3" w:rsidRDefault="00DE1CDB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DE1CDB" w:rsidRPr="00A42F42" w:rsidRDefault="00DE1CDB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DE1CDB" w:rsidRPr="0016764F" w:rsidRDefault="00DE1CDB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DE1CDB" w:rsidRPr="0016764F" w:rsidRDefault="00DE1CDB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DE1CDB" w:rsidRPr="006F3DAD" w:rsidRDefault="00DE1CDB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DE1CDB" w:rsidRPr="006F3DAD" w:rsidRDefault="00DE1CDB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DE1CDB" w:rsidRPr="00CA38B3" w:rsidRDefault="00DE1CDB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DE1CDB" w:rsidRPr="00C5143E" w:rsidRDefault="00DE1CDB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DE1CDB" w:rsidRPr="00C5143E" w:rsidRDefault="00DE1CDB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DE1CDB" w:rsidRPr="003C74E5" w:rsidRDefault="00DE1CDB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4B0C31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552424" w:rsidRDefault="00DE1CDB" w:rsidP="000B408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ГРЛМ.468</w:t>
                      </w:r>
                      <w:r w:rsidR="00552424">
                        <w:rPr>
                          <w:rFonts w:ascii="Arial" w:hAnsi="Arial" w:cs="Arial"/>
                        </w:rPr>
                        <w:t>33</w:t>
                      </w:r>
                      <w:r w:rsidR="00597AD6">
                        <w:rPr>
                          <w:rFonts w:ascii="Arial" w:hAnsi="Arial" w:cs="Arial"/>
                        </w:rPr>
                        <w:t>3.001</w:t>
                      </w:r>
                    </w:p>
                    <w:p w:rsidR="00DE1CDB" w:rsidRPr="00B4029A" w:rsidRDefault="00DE1CDB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.00</w:t>
                      </w:r>
                      <w:r w:rsidR="00B4029A"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BC49A2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DE1CDB" w:rsidRPr="00140824" w:rsidRDefault="00DE1CDB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BC49A2" w:rsidRDefault="00DE1CDB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DE1CDB" w:rsidRPr="004B0C31" w:rsidRDefault="00DE1CDB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DE1CDB" w:rsidRPr="004B0C31" w:rsidRDefault="00DE1CDB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DE1CDB" w:rsidRPr="00BC49A2" w:rsidRDefault="00DE1CD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CDB" w:rsidRPr="00E54BFB" w:rsidRDefault="00DE1CDB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 w:rsidR="00552424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33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B4029A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DE1CDB" w:rsidRPr="00E54BFB" w:rsidRDefault="00DE1CDB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97AD6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552424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33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B4029A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2B36BD" w:rsidRDefault="00DE1CDB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2B36BD" w:rsidRDefault="00DE1CDB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2B36BD" w:rsidRDefault="00DE1CDB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811B2B" w:rsidRDefault="00DE1CDB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2B36BD" w:rsidRDefault="00DE1CDB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FB4F7A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FB4F7A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FB4F7A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FB4F7A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E54BFB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CDB" w:rsidRPr="00FB4F7A" w:rsidRDefault="00DE1CDB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DE1CDB" w:rsidRPr="00E54BFB" w:rsidRDefault="00DE1CDB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 w:rsidR="00552424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33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B4029A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DE1CDB" w:rsidRPr="00E54BFB" w:rsidRDefault="00DE1CDB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DE1CDB" w:rsidRPr="00E54BFB" w:rsidRDefault="00DE1CDB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597AD6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3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DE1CDB" w:rsidRPr="00E54BFB" w:rsidRDefault="00DE1CDB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552424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33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B4029A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DE1CDB" w:rsidRPr="00E54BFB" w:rsidRDefault="00DE1CDB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DE1CDB" w:rsidRPr="002B36BD" w:rsidRDefault="00DE1CDB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DE1CDB" w:rsidRPr="002B36BD" w:rsidRDefault="00DE1CDB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DE1CDB" w:rsidRPr="002B36BD" w:rsidRDefault="00DE1CDB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DE1CDB" w:rsidRPr="00811B2B" w:rsidRDefault="00DE1CDB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DE1CDB" w:rsidRPr="002B36BD" w:rsidRDefault="00DE1CDB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DE1CDB" w:rsidRPr="00E54BFB" w:rsidRDefault="00DE1CDB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DE1CDB" w:rsidRPr="00FB4F7A" w:rsidRDefault="00DE1CDB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DE1CDB" w:rsidRPr="00FB4F7A" w:rsidRDefault="00DE1CDB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DE1CDB" w:rsidRPr="00FB4F7A" w:rsidRDefault="00DE1CDB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FB4F7A" w:rsidRDefault="00DE1CDB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E54BFB" w:rsidRDefault="00DE1CDB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DE1CDB" w:rsidRPr="00FB4F7A" w:rsidRDefault="00DE1CDB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DE1CDB" w:rsidRPr="00E54BFB" w:rsidRDefault="00DE1CDB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DE1CDB" w:rsidRPr="00E54BFB" w:rsidRDefault="00DE1CDB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DE1CDB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DE1CDB" w:rsidRPr="000E546B" w:rsidRDefault="00DE1CDB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1E01F0F" id="Line 50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3B10876" id="Line 505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DE1CDB" w:rsidRPr="000E546B" w:rsidRDefault="00DE1CDB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DE1CDB" w:rsidRPr="000E546B" w:rsidRDefault="00DE1CDB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DE1CDB" w:rsidRPr="000E546B" w:rsidRDefault="00DE1CDB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DE1CDB" w:rsidRPr="000E546B" w:rsidRDefault="00DE1CDB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09CF03B" id="Line 507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DE1CDB" w:rsidRDefault="00DE1CDB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1CDB" w:rsidRPr="00140824" w:rsidRDefault="00DE1CDB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DE1CDB" w:rsidRPr="00140824" w:rsidRDefault="00DE1CDB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90F32" id="Line 5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224B1" id="Line 5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F68D" id="Line 50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1CDB" w:rsidRPr="00AA544F" w:rsidRDefault="00DE1CDB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DE1CDB" w:rsidRPr="00AA544F" w:rsidRDefault="00DE1CDB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E1CDB" w:rsidRDefault="00DE1CD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1CDB" w:rsidRPr="00140824" w:rsidRDefault="00DE1CDB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DE1CDB" w:rsidRPr="00140824" w:rsidRDefault="00DE1CDB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1CDB" w:rsidRPr="00140824" w:rsidRDefault="00DE1CDB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DE1CDB" w:rsidRPr="00140824" w:rsidRDefault="00DE1CDB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06CEE" id="Line 5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12289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4219"/>
    <w:rsid w:val="00014439"/>
    <w:rsid w:val="0001502F"/>
    <w:rsid w:val="00015B26"/>
    <w:rsid w:val="00016550"/>
    <w:rsid w:val="0002074C"/>
    <w:rsid w:val="000235DF"/>
    <w:rsid w:val="000237D6"/>
    <w:rsid w:val="00024851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768D"/>
    <w:rsid w:val="00062169"/>
    <w:rsid w:val="00062486"/>
    <w:rsid w:val="000629D0"/>
    <w:rsid w:val="00063792"/>
    <w:rsid w:val="0006632C"/>
    <w:rsid w:val="000700DE"/>
    <w:rsid w:val="00073672"/>
    <w:rsid w:val="00073736"/>
    <w:rsid w:val="00073A67"/>
    <w:rsid w:val="00076BCE"/>
    <w:rsid w:val="00076EF0"/>
    <w:rsid w:val="000816FA"/>
    <w:rsid w:val="000872CF"/>
    <w:rsid w:val="000873DA"/>
    <w:rsid w:val="0009280C"/>
    <w:rsid w:val="00095F46"/>
    <w:rsid w:val="000965CB"/>
    <w:rsid w:val="000970C6"/>
    <w:rsid w:val="00097525"/>
    <w:rsid w:val="000A0881"/>
    <w:rsid w:val="000A0ADC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B7926"/>
    <w:rsid w:val="000C0357"/>
    <w:rsid w:val="000C0711"/>
    <w:rsid w:val="000C2232"/>
    <w:rsid w:val="000C4D7A"/>
    <w:rsid w:val="000C61FC"/>
    <w:rsid w:val="000C65B7"/>
    <w:rsid w:val="000C70AB"/>
    <w:rsid w:val="000C74A6"/>
    <w:rsid w:val="000D1C21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50D2"/>
    <w:rsid w:val="00126FB1"/>
    <w:rsid w:val="00130C08"/>
    <w:rsid w:val="0013102B"/>
    <w:rsid w:val="001315B3"/>
    <w:rsid w:val="001323AF"/>
    <w:rsid w:val="0013407E"/>
    <w:rsid w:val="00137830"/>
    <w:rsid w:val="001407B7"/>
    <w:rsid w:val="00140824"/>
    <w:rsid w:val="00143792"/>
    <w:rsid w:val="001452D6"/>
    <w:rsid w:val="0014535B"/>
    <w:rsid w:val="001471BC"/>
    <w:rsid w:val="00150CEF"/>
    <w:rsid w:val="00150E3D"/>
    <w:rsid w:val="00151291"/>
    <w:rsid w:val="001523DA"/>
    <w:rsid w:val="001554E1"/>
    <w:rsid w:val="0015718B"/>
    <w:rsid w:val="001606A8"/>
    <w:rsid w:val="0016074F"/>
    <w:rsid w:val="001613AA"/>
    <w:rsid w:val="00161D62"/>
    <w:rsid w:val="001654CA"/>
    <w:rsid w:val="00165A41"/>
    <w:rsid w:val="00166903"/>
    <w:rsid w:val="001670A1"/>
    <w:rsid w:val="0016764F"/>
    <w:rsid w:val="00167EA1"/>
    <w:rsid w:val="001701B3"/>
    <w:rsid w:val="00171955"/>
    <w:rsid w:val="001725E3"/>
    <w:rsid w:val="001760D1"/>
    <w:rsid w:val="00177954"/>
    <w:rsid w:val="001828B2"/>
    <w:rsid w:val="00184507"/>
    <w:rsid w:val="00184CC1"/>
    <w:rsid w:val="00187523"/>
    <w:rsid w:val="001907CF"/>
    <w:rsid w:val="00190AA5"/>
    <w:rsid w:val="00191C7D"/>
    <w:rsid w:val="001965A3"/>
    <w:rsid w:val="001A3259"/>
    <w:rsid w:val="001A4FFC"/>
    <w:rsid w:val="001A74F7"/>
    <w:rsid w:val="001B00F0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E2E"/>
    <w:rsid w:val="001D1F69"/>
    <w:rsid w:val="001D27C2"/>
    <w:rsid w:val="001D2DA6"/>
    <w:rsid w:val="001D3608"/>
    <w:rsid w:val="001D3E4C"/>
    <w:rsid w:val="001D503C"/>
    <w:rsid w:val="001D78C1"/>
    <w:rsid w:val="001E0246"/>
    <w:rsid w:val="001E1F2A"/>
    <w:rsid w:val="001E308B"/>
    <w:rsid w:val="001E4BC1"/>
    <w:rsid w:val="001F2575"/>
    <w:rsid w:val="001F292E"/>
    <w:rsid w:val="001F47B0"/>
    <w:rsid w:val="001F4933"/>
    <w:rsid w:val="0020265B"/>
    <w:rsid w:val="00204692"/>
    <w:rsid w:val="002053CD"/>
    <w:rsid w:val="002104FE"/>
    <w:rsid w:val="00211031"/>
    <w:rsid w:val="00211F08"/>
    <w:rsid w:val="00212F11"/>
    <w:rsid w:val="002137B8"/>
    <w:rsid w:val="00213AEB"/>
    <w:rsid w:val="00217775"/>
    <w:rsid w:val="00220F17"/>
    <w:rsid w:val="00221854"/>
    <w:rsid w:val="002232E4"/>
    <w:rsid w:val="00223E7E"/>
    <w:rsid w:val="00224E50"/>
    <w:rsid w:val="002262A9"/>
    <w:rsid w:val="00226831"/>
    <w:rsid w:val="00227255"/>
    <w:rsid w:val="00241604"/>
    <w:rsid w:val="00242E89"/>
    <w:rsid w:val="00244B51"/>
    <w:rsid w:val="00245D11"/>
    <w:rsid w:val="00247921"/>
    <w:rsid w:val="00247B30"/>
    <w:rsid w:val="00247B3A"/>
    <w:rsid w:val="0025028F"/>
    <w:rsid w:val="00250504"/>
    <w:rsid w:val="0025061D"/>
    <w:rsid w:val="00253D65"/>
    <w:rsid w:val="00254314"/>
    <w:rsid w:val="00254929"/>
    <w:rsid w:val="00255597"/>
    <w:rsid w:val="00255995"/>
    <w:rsid w:val="00256AD2"/>
    <w:rsid w:val="002578D5"/>
    <w:rsid w:val="00262349"/>
    <w:rsid w:val="00265C3D"/>
    <w:rsid w:val="00267DFB"/>
    <w:rsid w:val="00271EA1"/>
    <w:rsid w:val="002727A6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1881"/>
    <w:rsid w:val="002D341F"/>
    <w:rsid w:val="002D41AE"/>
    <w:rsid w:val="002D4FC5"/>
    <w:rsid w:val="002D7149"/>
    <w:rsid w:val="002D7AD8"/>
    <w:rsid w:val="002E01F5"/>
    <w:rsid w:val="002E317F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EDC"/>
    <w:rsid w:val="003138EE"/>
    <w:rsid w:val="00314814"/>
    <w:rsid w:val="00316558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29B0"/>
    <w:rsid w:val="0033379B"/>
    <w:rsid w:val="00333CD2"/>
    <w:rsid w:val="003366A5"/>
    <w:rsid w:val="00340F48"/>
    <w:rsid w:val="003428CB"/>
    <w:rsid w:val="00343486"/>
    <w:rsid w:val="00344DAF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2EFB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5B11"/>
    <w:rsid w:val="003B1A52"/>
    <w:rsid w:val="003B212F"/>
    <w:rsid w:val="003B3BA0"/>
    <w:rsid w:val="003B3F66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26AC"/>
    <w:rsid w:val="003C4F15"/>
    <w:rsid w:val="003C573A"/>
    <w:rsid w:val="003C74E5"/>
    <w:rsid w:val="003D088F"/>
    <w:rsid w:val="003D1238"/>
    <w:rsid w:val="003D34C7"/>
    <w:rsid w:val="003D4580"/>
    <w:rsid w:val="003D4A86"/>
    <w:rsid w:val="003D546C"/>
    <w:rsid w:val="003D5B1B"/>
    <w:rsid w:val="003D677F"/>
    <w:rsid w:val="003D778D"/>
    <w:rsid w:val="003D7E8C"/>
    <w:rsid w:val="003E0C42"/>
    <w:rsid w:val="003E1E7A"/>
    <w:rsid w:val="003E368D"/>
    <w:rsid w:val="003E578E"/>
    <w:rsid w:val="003F2024"/>
    <w:rsid w:val="003F4450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20876"/>
    <w:rsid w:val="00425BFE"/>
    <w:rsid w:val="0042687A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21"/>
    <w:rsid w:val="00473D7E"/>
    <w:rsid w:val="00477A81"/>
    <w:rsid w:val="00484752"/>
    <w:rsid w:val="00490F3F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45C3"/>
    <w:rsid w:val="004B4AFD"/>
    <w:rsid w:val="004B4E6D"/>
    <w:rsid w:val="004B556A"/>
    <w:rsid w:val="004B7AB8"/>
    <w:rsid w:val="004C2E68"/>
    <w:rsid w:val="004C30A9"/>
    <w:rsid w:val="004C4A1D"/>
    <w:rsid w:val="004C7617"/>
    <w:rsid w:val="004D10EB"/>
    <w:rsid w:val="004D1BF9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2B01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2424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97AD6"/>
    <w:rsid w:val="005A1D83"/>
    <w:rsid w:val="005A2D2B"/>
    <w:rsid w:val="005A3435"/>
    <w:rsid w:val="005B2437"/>
    <w:rsid w:val="005B36BB"/>
    <w:rsid w:val="005C008D"/>
    <w:rsid w:val="005C0A38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1B8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6818"/>
    <w:rsid w:val="0063009C"/>
    <w:rsid w:val="00630631"/>
    <w:rsid w:val="00630990"/>
    <w:rsid w:val="006318F8"/>
    <w:rsid w:val="006330C1"/>
    <w:rsid w:val="006368F5"/>
    <w:rsid w:val="00643CC7"/>
    <w:rsid w:val="00647677"/>
    <w:rsid w:val="00654BE0"/>
    <w:rsid w:val="00655BA6"/>
    <w:rsid w:val="00655D96"/>
    <w:rsid w:val="00656834"/>
    <w:rsid w:val="006577A2"/>
    <w:rsid w:val="00657DD3"/>
    <w:rsid w:val="00661365"/>
    <w:rsid w:val="00661F8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3E34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6D46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699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0596"/>
    <w:rsid w:val="00754E91"/>
    <w:rsid w:val="007552F4"/>
    <w:rsid w:val="00756928"/>
    <w:rsid w:val="00756C7D"/>
    <w:rsid w:val="007576ED"/>
    <w:rsid w:val="007607FA"/>
    <w:rsid w:val="00762F73"/>
    <w:rsid w:val="0076641A"/>
    <w:rsid w:val="0077052E"/>
    <w:rsid w:val="00770CEC"/>
    <w:rsid w:val="00775B71"/>
    <w:rsid w:val="00783EE0"/>
    <w:rsid w:val="00785902"/>
    <w:rsid w:val="00786103"/>
    <w:rsid w:val="00786E13"/>
    <w:rsid w:val="00790602"/>
    <w:rsid w:val="00796D0A"/>
    <w:rsid w:val="007A3F02"/>
    <w:rsid w:val="007A4E0E"/>
    <w:rsid w:val="007A767D"/>
    <w:rsid w:val="007B4FE6"/>
    <w:rsid w:val="007B542B"/>
    <w:rsid w:val="007B67E6"/>
    <w:rsid w:val="007C1873"/>
    <w:rsid w:val="007C21AE"/>
    <w:rsid w:val="007C2D37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6D4"/>
    <w:rsid w:val="0081089F"/>
    <w:rsid w:val="00811067"/>
    <w:rsid w:val="00811B2B"/>
    <w:rsid w:val="00812D60"/>
    <w:rsid w:val="00814C03"/>
    <w:rsid w:val="008150CD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3E4D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D0E91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BF5"/>
    <w:rsid w:val="00937AF6"/>
    <w:rsid w:val="009428EB"/>
    <w:rsid w:val="00943CC6"/>
    <w:rsid w:val="0094496F"/>
    <w:rsid w:val="00944E43"/>
    <w:rsid w:val="00945F27"/>
    <w:rsid w:val="009477E9"/>
    <w:rsid w:val="009514E4"/>
    <w:rsid w:val="00952AB6"/>
    <w:rsid w:val="00952C85"/>
    <w:rsid w:val="009537DF"/>
    <w:rsid w:val="00953E91"/>
    <w:rsid w:val="009554EA"/>
    <w:rsid w:val="00961603"/>
    <w:rsid w:val="00961E6F"/>
    <w:rsid w:val="00963DD0"/>
    <w:rsid w:val="00965397"/>
    <w:rsid w:val="00965796"/>
    <w:rsid w:val="00965B32"/>
    <w:rsid w:val="00971D76"/>
    <w:rsid w:val="00971F84"/>
    <w:rsid w:val="0097361C"/>
    <w:rsid w:val="00974E68"/>
    <w:rsid w:val="00975E66"/>
    <w:rsid w:val="00977416"/>
    <w:rsid w:val="00977CEE"/>
    <w:rsid w:val="00980CC2"/>
    <w:rsid w:val="00981AE2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C7CC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26E7"/>
    <w:rsid w:val="009F33A0"/>
    <w:rsid w:val="009F3C5D"/>
    <w:rsid w:val="009F4084"/>
    <w:rsid w:val="009F5261"/>
    <w:rsid w:val="009F5381"/>
    <w:rsid w:val="009F6E46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C97"/>
    <w:rsid w:val="00A16E87"/>
    <w:rsid w:val="00A230F8"/>
    <w:rsid w:val="00A23362"/>
    <w:rsid w:val="00A25640"/>
    <w:rsid w:val="00A26B01"/>
    <w:rsid w:val="00A30FE5"/>
    <w:rsid w:val="00A36062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66B5"/>
    <w:rsid w:val="00A47157"/>
    <w:rsid w:val="00A52FE2"/>
    <w:rsid w:val="00A53EDB"/>
    <w:rsid w:val="00A55DA3"/>
    <w:rsid w:val="00A60D07"/>
    <w:rsid w:val="00A635C8"/>
    <w:rsid w:val="00A64A52"/>
    <w:rsid w:val="00A64B83"/>
    <w:rsid w:val="00A700F0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62B5"/>
    <w:rsid w:val="00AA0CD6"/>
    <w:rsid w:val="00AA117E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7961"/>
    <w:rsid w:val="00AD1650"/>
    <w:rsid w:val="00AD2FB0"/>
    <w:rsid w:val="00AD67AE"/>
    <w:rsid w:val="00AE0032"/>
    <w:rsid w:val="00AE130D"/>
    <w:rsid w:val="00AE1BB5"/>
    <w:rsid w:val="00AF13AB"/>
    <w:rsid w:val="00AF1FCC"/>
    <w:rsid w:val="00AF28E5"/>
    <w:rsid w:val="00AF3052"/>
    <w:rsid w:val="00AF42BB"/>
    <w:rsid w:val="00AF4C58"/>
    <w:rsid w:val="00AF4D73"/>
    <w:rsid w:val="00AF5B1D"/>
    <w:rsid w:val="00AF5EB9"/>
    <w:rsid w:val="00AF6379"/>
    <w:rsid w:val="00B01AFB"/>
    <w:rsid w:val="00B0375F"/>
    <w:rsid w:val="00B05639"/>
    <w:rsid w:val="00B0716A"/>
    <w:rsid w:val="00B110A1"/>
    <w:rsid w:val="00B15762"/>
    <w:rsid w:val="00B15BAB"/>
    <w:rsid w:val="00B17000"/>
    <w:rsid w:val="00B216D4"/>
    <w:rsid w:val="00B24819"/>
    <w:rsid w:val="00B30483"/>
    <w:rsid w:val="00B320E1"/>
    <w:rsid w:val="00B359BE"/>
    <w:rsid w:val="00B35C59"/>
    <w:rsid w:val="00B377C8"/>
    <w:rsid w:val="00B40003"/>
    <w:rsid w:val="00B4029A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2A74"/>
    <w:rsid w:val="00B83ED2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0FE8"/>
    <w:rsid w:val="00BD1A53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339A"/>
    <w:rsid w:val="00BF3E67"/>
    <w:rsid w:val="00BF3F65"/>
    <w:rsid w:val="00BF627B"/>
    <w:rsid w:val="00C02AC0"/>
    <w:rsid w:val="00C0638B"/>
    <w:rsid w:val="00C06C92"/>
    <w:rsid w:val="00C10273"/>
    <w:rsid w:val="00C122C8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6FE7"/>
    <w:rsid w:val="00C377C2"/>
    <w:rsid w:val="00C40E3A"/>
    <w:rsid w:val="00C42EA9"/>
    <w:rsid w:val="00C4527F"/>
    <w:rsid w:val="00C47EAC"/>
    <w:rsid w:val="00C5143E"/>
    <w:rsid w:val="00C51AAB"/>
    <w:rsid w:val="00C55009"/>
    <w:rsid w:val="00C55893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183"/>
    <w:rsid w:val="00C77DAB"/>
    <w:rsid w:val="00C81789"/>
    <w:rsid w:val="00C83704"/>
    <w:rsid w:val="00C853AD"/>
    <w:rsid w:val="00C86BAE"/>
    <w:rsid w:val="00C90494"/>
    <w:rsid w:val="00C90FFE"/>
    <w:rsid w:val="00C9103A"/>
    <w:rsid w:val="00C92556"/>
    <w:rsid w:val="00C927E3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3C7D"/>
    <w:rsid w:val="00CD4E0E"/>
    <w:rsid w:val="00CD4FB7"/>
    <w:rsid w:val="00CD6B15"/>
    <w:rsid w:val="00CE2868"/>
    <w:rsid w:val="00CE3BA7"/>
    <w:rsid w:val="00CE3F3D"/>
    <w:rsid w:val="00CE487C"/>
    <w:rsid w:val="00CE6017"/>
    <w:rsid w:val="00CE7B56"/>
    <w:rsid w:val="00CE7F0F"/>
    <w:rsid w:val="00CF2578"/>
    <w:rsid w:val="00CF3264"/>
    <w:rsid w:val="00CF4A53"/>
    <w:rsid w:val="00CF4B62"/>
    <w:rsid w:val="00CF4C12"/>
    <w:rsid w:val="00CF5D04"/>
    <w:rsid w:val="00CF700D"/>
    <w:rsid w:val="00CF7043"/>
    <w:rsid w:val="00CF7475"/>
    <w:rsid w:val="00D00CF3"/>
    <w:rsid w:val="00D00D84"/>
    <w:rsid w:val="00D018DC"/>
    <w:rsid w:val="00D01A6A"/>
    <w:rsid w:val="00D02323"/>
    <w:rsid w:val="00D0241B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082"/>
    <w:rsid w:val="00D13381"/>
    <w:rsid w:val="00D14E69"/>
    <w:rsid w:val="00D176B0"/>
    <w:rsid w:val="00D22250"/>
    <w:rsid w:val="00D23580"/>
    <w:rsid w:val="00D25060"/>
    <w:rsid w:val="00D25ADF"/>
    <w:rsid w:val="00D275A0"/>
    <w:rsid w:val="00D30ECA"/>
    <w:rsid w:val="00D32108"/>
    <w:rsid w:val="00D3279F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76F6"/>
    <w:rsid w:val="00D8302F"/>
    <w:rsid w:val="00D835CC"/>
    <w:rsid w:val="00D83CBE"/>
    <w:rsid w:val="00D84167"/>
    <w:rsid w:val="00D859C9"/>
    <w:rsid w:val="00D948FF"/>
    <w:rsid w:val="00D94F02"/>
    <w:rsid w:val="00D9513A"/>
    <w:rsid w:val="00D97D7E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05D"/>
    <w:rsid w:val="00DD5CFF"/>
    <w:rsid w:val="00DD6512"/>
    <w:rsid w:val="00DD6558"/>
    <w:rsid w:val="00DD6A11"/>
    <w:rsid w:val="00DE09E2"/>
    <w:rsid w:val="00DE1AE6"/>
    <w:rsid w:val="00DE1CDB"/>
    <w:rsid w:val="00DE2CF5"/>
    <w:rsid w:val="00DE7092"/>
    <w:rsid w:val="00DF0CE8"/>
    <w:rsid w:val="00DF2BB4"/>
    <w:rsid w:val="00DF6463"/>
    <w:rsid w:val="00E00F67"/>
    <w:rsid w:val="00E01A66"/>
    <w:rsid w:val="00E03F07"/>
    <w:rsid w:val="00E0430F"/>
    <w:rsid w:val="00E05078"/>
    <w:rsid w:val="00E0754D"/>
    <w:rsid w:val="00E07A61"/>
    <w:rsid w:val="00E11459"/>
    <w:rsid w:val="00E12542"/>
    <w:rsid w:val="00E130D4"/>
    <w:rsid w:val="00E174DA"/>
    <w:rsid w:val="00E17B99"/>
    <w:rsid w:val="00E21C5E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668B1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72B"/>
    <w:rsid w:val="00EA4A59"/>
    <w:rsid w:val="00EA7FE6"/>
    <w:rsid w:val="00EB0A38"/>
    <w:rsid w:val="00EB35D3"/>
    <w:rsid w:val="00EB373D"/>
    <w:rsid w:val="00EB3767"/>
    <w:rsid w:val="00EB3FB5"/>
    <w:rsid w:val="00EB568A"/>
    <w:rsid w:val="00EB7EE2"/>
    <w:rsid w:val="00EC031E"/>
    <w:rsid w:val="00EC418B"/>
    <w:rsid w:val="00EC490A"/>
    <w:rsid w:val="00ED2E8D"/>
    <w:rsid w:val="00ED4403"/>
    <w:rsid w:val="00ED5268"/>
    <w:rsid w:val="00ED771D"/>
    <w:rsid w:val="00ED79E4"/>
    <w:rsid w:val="00EE1C42"/>
    <w:rsid w:val="00EE24CD"/>
    <w:rsid w:val="00EE3A41"/>
    <w:rsid w:val="00EE43D0"/>
    <w:rsid w:val="00EE5A52"/>
    <w:rsid w:val="00EE6B86"/>
    <w:rsid w:val="00EF0E8B"/>
    <w:rsid w:val="00EF2BC4"/>
    <w:rsid w:val="00EF4CAD"/>
    <w:rsid w:val="00EF5083"/>
    <w:rsid w:val="00EF74E0"/>
    <w:rsid w:val="00F00884"/>
    <w:rsid w:val="00F00DB1"/>
    <w:rsid w:val="00F013F2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B23"/>
    <w:rsid w:val="00F21004"/>
    <w:rsid w:val="00F2188D"/>
    <w:rsid w:val="00F21BAB"/>
    <w:rsid w:val="00F22D50"/>
    <w:rsid w:val="00F233BA"/>
    <w:rsid w:val="00F25BEE"/>
    <w:rsid w:val="00F3067A"/>
    <w:rsid w:val="00F40D34"/>
    <w:rsid w:val="00F4142C"/>
    <w:rsid w:val="00F41C71"/>
    <w:rsid w:val="00F44109"/>
    <w:rsid w:val="00F5128A"/>
    <w:rsid w:val="00F556E0"/>
    <w:rsid w:val="00F57F95"/>
    <w:rsid w:val="00F60574"/>
    <w:rsid w:val="00F60918"/>
    <w:rsid w:val="00F61D29"/>
    <w:rsid w:val="00F623AA"/>
    <w:rsid w:val="00F62CF7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55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FA830-AB52-468F-AB44-41149FF3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2545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219</cp:revision>
  <cp:lastPrinted>2019-10-23T14:01:00Z</cp:lastPrinted>
  <dcterms:created xsi:type="dcterms:W3CDTF">2018-09-18T14:40:00Z</dcterms:created>
  <dcterms:modified xsi:type="dcterms:W3CDTF">2021-05-26T12:08:00Z</dcterms:modified>
</cp:coreProperties>
</file>