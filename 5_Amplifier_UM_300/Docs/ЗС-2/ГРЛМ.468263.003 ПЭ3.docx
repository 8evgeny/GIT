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D96DB6" w:rsidRDefault="00D45D86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D96DB6" w:rsidRDefault="00D45D86" w:rsidP="00981AE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D96DB6" w:rsidRDefault="00D45D86" w:rsidP="00981AE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D96DB6" w:rsidRDefault="00D45D86" w:rsidP="00981AE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D96DB6" w:rsidRDefault="00D45D86" w:rsidP="00981AE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6660" w:rsidRPr="00D96DB6" w:rsidRDefault="00AB6660" w:rsidP="00AB6660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A1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Модуль питания IRM-30-48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107" w:right="-8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96DB6">
              <w:rPr>
                <w:rFonts w:ascii="Arial" w:hAnsi="Arial" w:cs="Arial"/>
                <w:sz w:val="16"/>
                <w:szCs w:val="16"/>
                <w:lang w:val="en-US"/>
              </w:rPr>
              <w:t>MEAN</w:t>
            </w:r>
            <w:r w:rsidRPr="00D96DB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96DB6">
              <w:rPr>
                <w:rFonts w:ascii="Arial" w:hAnsi="Arial" w:cs="Arial"/>
                <w:sz w:val="16"/>
                <w:szCs w:val="16"/>
                <w:lang w:val="en-US"/>
              </w:rPr>
              <w:t>WELL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6660" w:rsidRPr="00D96DB6" w:rsidRDefault="00AB6660" w:rsidP="00AB6660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  <w:lang w:val="en-US"/>
              </w:rPr>
              <w:t>A</w:t>
            </w:r>
            <w:r w:rsidRPr="00D96DB6">
              <w:rPr>
                <w:rFonts w:ascii="Arial" w:hAnsi="Arial" w:cs="Arial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Модуль питания SCW12C-12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107" w:right="-8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96DB6">
              <w:rPr>
                <w:rFonts w:ascii="Arial" w:hAnsi="Arial" w:cs="Arial"/>
                <w:sz w:val="16"/>
                <w:szCs w:val="16"/>
                <w:lang w:val="en-US"/>
              </w:rPr>
              <w:t>MEAN</w:t>
            </w:r>
            <w:r w:rsidRPr="00D96DB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96DB6">
              <w:rPr>
                <w:rFonts w:ascii="Arial" w:hAnsi="Arial" w:cs="Arial"/>
                <w:sz w:val="16"/>
                <w:szCs w:val="16"/>
                <w:lang w:val="en-US"/>
              </w:rPr>
              <w:t>WELL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6660" w:rsidRPr="00D96DB6" w:rsidRDefault="00AB6660" w:rsidP="00AB6660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Модуль питания SCW08C-05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107" w:right="-8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96DB6">
              <w:rPr>
                <w:rFonts w:ascii="Arial" w:hAnsi="Arial" w:cs="Arial"/>
                <w:sz w:val="16"/>
                <w:szCs w:val="16"/>
                <w:lang w:val="en-US"/>
              </w:rPr>
              <w:t>MEAN</w:t>
            </w:r>
            <w:r w:rsidRPr="00D96DB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96DB6">
              <w:rPr>
                <w:rFonts w:ascii="Arial" w:hAnsi="Arial" w:cs="Arial"/>
                <w:sz w:val="16"/>
                <w:szCs w:val="16"/>
                <w:lang w:val="en-US"/>
              </w:rPr>
              <w:t>WELL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6660" w:rsidRPr="00D96DB6" w:rsidRDefault="00AB6660" w:rsidP="00AB6660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  <w:lang w:val="en-US"/>
              </w:rPr>
              <w:t>A</w:t>
            </w:r>
            <w:r w:rsidRPr="00D96DB6">
              <w:rPr>
                <w:rFonts w:ascii="Arial" w:hAnsi="Arial" w:cs="Arial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Модуль питания DCW08C-12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107" w:right="-8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96DB6">
              <w:rPr>
                <w:rFonts w:ascii="Arial" w:hAnsi="Arial" w:cs="Arial"/>
                <w:sz w:val="16"/>
                <w:szCs w:val="16"/>
                <w:lang w:val="en-US"/>
              </w:rPr>
              <w:t>MEAN</w:t>
            </w:r>
            <w:r w:rsidRPr="00D96DB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96DB6">
              <w:rPr>
                <w:rFonts w:ascii="Arial" w:hAnsi="Arial" w:cs="Arial"/>
                <w:sz w:val="16"/>
                <w:szCs w:val="16"/>
                <w:lang w:val="en-US"/>
              </w:rPr>
              <w:t>WELL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6660" w:rsidRPr="00D96DB6" w:rsidRDefault="00AB6660" w:rsidP="00AB6660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107" w:right="-8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6660" w:rsidRPr="00D96DB6" w:rsidRDefault="00AB6660" w:rsidP="00AB666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B6660" w:rsidRPr="00D96DB6" w:rsidRDefault="00AB6660" w:rsidP="00AB666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B6660" w:rsidRPr="00D96DB6" w:rsidRDefault="00AB6660" w:rsidP="007346AB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B6660" w:rsidRPr="00D96DB6" w:rsidRDefault="00AB6660" w:rsidP="00AB666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346AB" w:rsidRPr="00D96DB6" w:rsidRDefault="007346AB" w:rsidP="00AB666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346AB" w:rsidRPr="00D96DB6" w:rsidRDefault="007346AB" w:rsidP="00AB666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C1-C6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346AB" w:rsidRPr="00D96DB6" w:rsidRDefault="007346AB" w:rsidP="00AB6660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346AB" w:rsidRPr="00D96DB6" w:rsidRDefault="007346AB" w:rsidP="007346A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346AB" w:rsidRPr="00D96DB6" w:rsidRDefault="007346AB" w:rsidP="007346AB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C7-C9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22</w:t>
            </w:r>
            <w:r w:rsidRPr="00D96DB6">
              <w:rPr>
                <w:rFonts w:ascii="Arial" w:hAnsi="Arial" w:cs="Arial"/>
              </w:rPr>
              <w:t xml:space="preserve"> мкФ±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>0%-</w:t>
            </w:r>
            <w:r w:rsidRPr="00D96DB6">
              <w:rPr>
                <w:rFonts w:ascii="Arial" w:hAnsi="Arial" w:cs="Arial"/>
                <w:lang w:val="en-US"/>
              </w:rPr>
              <w:t>16</w:t>
            </w:r>
            <w:r w:rsidRPr="00D96DB6">
              <w:rPr>
                <w:rFonts w:ascii="Arial" w:hAnsi="Arial" w:cs="Arial"/>
              </w:rPr>
              <w:t xml:space="preserve">В, тип </w:t>
            </w:r>
            <w:r w:rsidRPr="00D96DB6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7346AB" w:rsidRPr="00D96DB6" w:rsidRDefault="007346AB" w:rsidP="007346A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TAJB226K016RNJ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346AB" w:rsidRPr="00D96DB6" w:rsidRDefault="007346AB" w:rsidP="007346AB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C10, C11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346AB" w:rsidRPr="00D96DB6" w:rsidRDefault="007346AB" w:rsidP="007346A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346AB" w:rsidRPr="00D96DB6" w:rsidRDefault="007346AB" w:rsidP="007346AB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22</w:t>
            </w:r>
            <w:r w:rsidRPr="00D96DB6">
              <w:rPr>
                <w:rFonts w:ascii="Arial" w:hAnsi="Arial" w:cs="Arial"/>
              </w:rPr>
              <w:t xml:space="preserve"> мкФ±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>0%-</w:t>
            </w:r>
            <w:r w:rsidRPr="00D96DB6">
              <w:rPr>
                <w:rFonts w:ascii="Arial" w:hAnsi="Arial" w:cs="Arial"/>
                <w:lang w:val="en-US"/>
              </w:rPr>
              <w:t>16</w:t>
            </w:r>
            <w:r w:rsidRPr="00D96DB6">
              <w:rPr>
                <w:rFonts w:ascii="Arial" w:hAnsi="Arial" w:cs="Arial"/>
              </w:rPr>
              <w:t xml:space="preserve">В, тип </w:t>
            </w:r>
            <w:r w:rsidRPr="00D96DB6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7346AB" w:rsidRPr="00D96DB6" w:rsidRDefault="007346AB" w:rsidP="007346A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TAJB226K016RNJ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346AB" w:rsidRPr="00D96DB6" w:rsidRDefault="007346AB" w:rsidP="007346AB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C1</w:t>
            </w:r>
            <w:r w:rsidR="000518B0" w:rsidRPr="00D96DB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346AB" w:rsidRPr="00D96DB6" w:rsidRDefault="007346AB" w:rsidP="007346A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346AB" w:rsidRPr="00D96DB6" w:rsidRDefault="007346AB" w:rsidP="007346AB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346AB" w:rsidRPr="00D96DB6" w:rsidRDefault="007346AB" w:rsidP="000518B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C1</w:t>
            </w:r>
            <w:r w:rsidR="000518B0" w:rsidRPr="00D96DB6">
              <w:rPr>
                <w:rFonts w:ascii="Arial" w:hAnsi="Arial" w:cs="Arial"/>
                <w:lang w:val="en-US"/>
              </w:rPr>
              <w:t>4</w:t>
            </w:r>
            <w:r w:rsidRPr="00D96DB6">
              <w:rPr>
                <w:rFonts w:ascii="Arial" w:hAnsi="Arial" w:cs="Arial"/>
                <w:lang w:val="en-US"/>
              </w:rPr>
              <w:t>, C1</w:t>
            </w:r>
            <w:r w:rsidR="000518B0" w:rsidRPr="00D96DB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0805-0,047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346AB" w:rsidRPr="00D96DB6" w:rsidRDefault="007346AB" w:rsidP="007346A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346AB" w:rsidRPr="00D96DB6" w:rsidRDefault="007346AB" w:rsidP="007346A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CC0805KRX7R9BB473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0689E" w:rsidRPr="00D96DB6" w:rsidRDefault="00C0689E" w:rsidP="00C0689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0689E" w:rsidRPr="00D96DB6" w:rsidRDefault="00C0689E" w:rsidP="00C0689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C1</w:t>
            </w:r>
            <w:r w:rsidR="000518B0" w:rsidRPr="00D96DB6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0689E" w:rsidRPr="00D96DB6" w:rsidRDefault="00C0689E" w:rsidP="00C0689E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  <w:lang w:val="en-US"/>
              </w:rPr>
              <w:t>22 мкФ±20%-100В, 8x12, RM5,0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0689E" w:rsidRPr="00D96DB6" w:rsidRDefault="00C0689E" w:rsidP="00C0689E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0689E" w:rsidRPr="00D96DB6" w:rsidRDefault="00C0689E" w:rsidP="00C0689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EPCOS</w:t>
            </w:r>
          </w:p>
          <w:p w:rsidR="00C0689E" w:rsidRPr="00D96DB6" w:rsidRDefault="00C0689E" w:rsidP="00C0689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B41828A9226M006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518B0" w:rsidRPr="00D96DB6" w:rsidRDefault="000518B0" w:rsidP="000518B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C17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  <w:lang w:val="en-US"/>
              </w:rPr>
              <w:t>1210</w:t>
            </w:r>
            <w:r w:rsidRPr="00D96DB6">
              <w:rPr>
                <w:rFonts w:ascii="Arial" w:hAnsi="Arial" w:cs="Arial"/>
              </w:rPr>
              <w:t>-0,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 xml:space="preserve"> мкФ±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>%-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>0В-</w:t>
            </w:r>
            <w:r w:rsidRPr="00D96DB6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518B0" w:rsidRPr="00D96DB6" w:rsidRDefault="000518B0" w:rsidP="000518B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CC1210KFX7R0BB104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518B0" w:rsidRPr="00D96DB6" w:rsidRDefault="000518B0" w:rsidP="000518B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C18-C25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518B0" w:rsidRPr="00D96DB6" w:rsidRDefault="000518B0" w:rsidP="000518B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518B0" w:rsidRPr="00D96DB6" w:rsidRDefault="000518B0" w:rsidP="000518B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C26, C27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0805-100 пФ±10%-50В-NP0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518B0" w:rsidRPr="00D96DB6" w:rsidRDefault="000518B0" w:rsidP="000518B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CC0805JRNPO9BN101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518B0" w:rsidRPr="00D96DB6" w:rsidRDefault="000518B0" w:rsidP="000518B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C28</w:t>
            </w:r>
            <w:r w:rsidRPr="00D96DB6">
              <w:rPr>
                <w:rFonts w:ascii="Arial" w:hAnsi="Arial" w:cs="Arial"/>
              </w:rPr>
              <w:t>,</w:t>
            </w:r>
            <w:r w:rsidRPr="00D96DB6">
              <w:rPr>
                <w:rFonts w:ascii="Arial" w:hAnsi="Arial" w:cs="Arial"/>
                <w:lang w:val="en-US"/>
              </w:rPr>
              <w:t xml:space="preserve"> С29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518B0" w:rsidRPr="00D96DB6" w:rsidRDefault="000518B0" w:rsidP="000518B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518B0" w:rsidRPr="00D96DB6" w:rsidRDefault="000518B0" w:rsidP="000518B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С30-С32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1206-0,01 мкФ±1%-25В-C0G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518B0" w:rsidRPr="00D96DB6" w:rsidRDefault="000518B0" w:rsidP="000518B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KEMET</w:t>
            </w:r>
          </w:p>
          <w:p w:rsidR="000518B0" w:rsidRPr="00D96DB6" w:rsidRDefault="000518B0" w:rsidP="000518B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C1206C103F3GECAUTO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518B0" w:rsidRPr="00D96DB6" w:rsidRDefault="000518B0" w:rsidP="000518B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518B0" w:rsidRPr="00D96DB6" w:rsidRDefault="00615C3C" w:rsidP="000518B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C33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518B0" w:rsidRPr="00D96DB6" w:rsidRDefault="00615C3C" w:rsidP="000518B0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1206-0,1 мкФ±5%-50В-C0G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518B0" w:rsidRPr="00D96DB6" w:rsidRDefault="00615C3C" w:rsidP="000518B0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518B0" w:rsidRPr="00D96DB6" w:rsidRDefault="00615C3C" w:rsidP="000518B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615C3C" w:rsidRPr="00D96DB6" w:rsidRDefault="00615C3C" w:rsidP="00615C3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GRM31C5C1H104JA01L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15C3C" w:rsidRPr="00D96DB6" w:rsidRDefault="00615C3C" w:rsidP="00615C3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15C3C" w:rsidRPr="00D96DB6" w:rsidRDefault="00615C3C" w:rsidP="00615C3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C34-C44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15C3C" w:rsidRPr="00D96DB6" w:rsidRDefault="00615C3C" w:rsidP="00615C3C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15C3C" w:rsidRPr="00D96DB6" w:rsidRDefault="00615C3C" w:rsidP="00615C3C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15C3C" w:rsidRPr="00D96DB6" w:rsidRDefault="00615C3C" w:rsidP="00615C3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615C3C" w:rsidRPr="00D96DB6" w:rsidRDefault="00615C3C" w:rsidP="00615C3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15C3C" w:rsidRPr="00D96DB6" w:rsidRDefault="00615C3C" w:rsidP="00615C3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15C3C" w:rsidRPr="00D96DB6" w:rsidRDefault="00615C3C" w:rsidP="00615C3C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15C3C" w:rsidRPr="00D96DB6" w:rsidRDefault="00615C3C" w:rsidP="00615C3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15C3C" w:rsidRPr="00D96DB6" w:rsidRDefault="00615C3C" w:rsidP="00615C3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15C3C" w:rsidRPr="00D96DB6" w:rsidRDefault="00615C3C" w:rsidP="00615C3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15C3C" w:rsidRPr="00D96DB6" w:rsidRDefault="00615C3C" w:rsidP="00615C3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15C3C" w:rsidRPr="00D96DB6" w:rsidRDefault="00615C3C" w:rsidP="00615C3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15C3C" w:rsidRPr="00D96DB6" w:rsidRDefault="00615C3C" w:rsidP="00615C3C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15C3C" w:rsidRPr="00D96DB6" w:rsidRDefault="00615C3C" w:rsidP="00615C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15C3C" w:rsidRPr="00D96DB6" w:rsidRDefault="00615C3C" w:rsidP="00615C3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9347A" w:rsidRPr="00D96DB6" w:rsidRDefault="0069347A" w:rsidP="0069347A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9347A" w:rsidRPr="00D96DB6" w:rsidRDefault="0069347A" w:rsidP="0069347A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C45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9347A" w:rsidRPr="00D96DB6" w:rsidRDefault="0069347A" w:rsidP="0069347A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10 мкФ±10%-16В,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9347A" w:rsidRPr="00D96DB6" w:rsidRDefault="0069347A" w:rsidP="0069347A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9347A" w:rsidRPr="00D96DB6" w:rsidRDefault="0069347A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69347A" w:rsidRPr="00D96DB6" w:rsidRDefault="0069347A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TAJA106K016RNJ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9347A" w:rsidRPr="00D96DB6" w:rsidRDefault="0069347A" w:rsidP="0069347A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9347A" w:rsidRPr="00D96DB6" w:rsidRDefault="0069347A" w:rsidP="0069347A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C46, C47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9347A" w:rsidRPr="00D96DB6" w:rsidRDefault="0069347A" w:rsidP="0069347A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0805-6,2 пФ±5%-50В-NP0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9347A" w:rsidRPr="00D96DB6" w:rsidRDefault="0069347A" w:rsidP="0069347A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9347A" w:rsidRPr="00D96DB6" w:rsidRDefault="0069347A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69347A" w:rsidRPr="00D96DB6" w:rsidRDefault="0069347A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C0805C629C5GACTU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9347A" w:rsidRPr="00D96DB6" w:rsidRDefault="0069347A" w:rsidP="0069347A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9347A" w:rsidRPr="00D96DB6" w:rsidRDefault="0069347A" w:rsidP="0069347A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C48-C59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9347A" w:rsidRPr="00D96DB6" w:rsidRDefault="0069347A" w:rsidP="0069347A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9347A" w:rsidRPr="00D96DB6" w:rsidRDefault="0069347A" w:rsidP="0069347A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9347A" w:rsidRPr="00D96DB6" w:rsidRDefault="0069347A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69347A" w:rsidRPr="00D96DB6" w:rsidRDefault="0069347A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9347A" w:rsidRPr="00D96DB6" w:rsidRDefault="0069347A" w:rsidP="0069347A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9347A" w:rsidRPr="00D96DB6" w:rsidRDefault="006B16C5" w:rsidP="0069347A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C60-C64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9347A" w:rsidRPr="00D96DB6" w:rsidRDefault="006B16C5" w:rsidP="0069347A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1812-0,022 мкФ±5%-630В-U2J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9347A" w:rsidRPr="00D96DB6" w:rsidRDefault="006B16C5" w:rsidP="0069347A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9347A" w:rsidRPr="00D96DB6" w:rsidRDefault="006B16C5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6B16C5" w:rsidRPr="00D96DB6" w:rsidRDefault="006B16C5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GRM43D7U2J223JW31L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9347A" w:rsidRPr="00D96DB6" w:rsidRDefault="0069347A" w:rsidP="0069347A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9347A" w:rsidRPr="00D96DB6" w:rsidRDefault="006B16C5" w:rsidP="0069347A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C65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9347A" w:rsidRPr="00D96DB6" w:rsidRDefault="006B16C5" w:rsidP="0069347A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22 мкФ±20%-100В, 8x12, RM5,0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9347A" w:rsidRPr="00D96DB6" w:rsidRDefault="006B16C5" w:rsidP="0069347A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9347A" w:rsidRPr="00D96DB6" w:rsidRDefault="006B16C5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EPCOS</w:t>
            </w:r>
          </w:p>
          <w:p w:rsidR="006B16C5" w:rsidRPr="00D96DB6" w:rsidRDefault="006B16C5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B41828A9226M006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9347A" w:rsidRPr="00D96DB6" w:rsidRDefault="0069347A" w:rsidP="0069347A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9347A" w:rsidRPr="00D96DB6" w:rsidRDefault="006B16C5" w:rsidP="0069347A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C66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9347A" w:rsidRPr="00D96DB6" w:rsidRDefault="006B16C5" w:rsidP="0069347A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100 мкФ±20%-100В, 10x20, RM5,0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9347A" w:rsidRPr="00D96DB6" w:rsidRDefault="006B16C5" w:rsidP="0069347A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9347A" w:rsidRPr="00D96DB6" w:rsidRDefault="006B16C5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EPCOS</w:t>
            </w:r>
          </w:p>
          <w:p w:rsidR="006B16C5" w:rsidRPr="00D96DB6" w:rsidRDefault="006B16C5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B41851A9107M000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B16C5" w:rsidRPr="00D96DB6" w:rsidRDefault="006B16C5" w:rsidP="0069347A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B16C5" w:rsidRPr="00D96DB6" w:rsidRDefault="006B16C5" w:rsidP="0069347A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C67-C76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B16C5" w:rsidRPr="00D96DB6" w:rsidRDefault="006B16C5" w:rsidP="006B16C5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1210-0,1 мкФ±10%-100В-X7R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B16C5" w:rsidRPr="00D96DB6" w:rsidRDefault="006B16C5" w:rsidP="0069347A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B16C5" w:rsidRPr="00D96DB6" w:rsidRDefault="006B16C5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6B16C5" w:rsidRPr="00D96DB6" w:rsidRDefault="006B16C5" w:rsidP="0069347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CC1210KFX7R0BB104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B16C5" w:rsidRPr="00D96DB6" w:rsidRDefault="006B16C5" w:rsidP="006B16C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B16C5" w:rsidRPr="00D96DB6" w:rsidRDefault="006B16C5" w:rsidP="006B16C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C77-C82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B16C5" w:rsidRPr="00D96DB6" w:rsidRDefault="006B16C5" w:rsidP="006B16C5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B16C5" w:rsidRPr="00D96DB6" w:rsidRDefault="006B16C5" w:rsidP="006B16C5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B16C5" w:rsidRPr="00D96DB6" w:rsidRDefault="006B16C5" w:rsidP="006B16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6B16C5" w:rsidRPr="00D96DB6" w:rsidRDefault="006B16C5" w:rsidP="006B16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B16C5" w:rsidRPr="00D96DB6" w:rsidRDefault="006B16C5" w:rsidP="006B16C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B16C5" w:rsidRPr="00D96DB6" w:rsidRDefault="006B16C5" w:rsidP="006B16C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C83, C84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B16C5" w:rsidRPr="00D96DB6" w:rsidRDefault="006B16C5" w:rsidP="006B16C5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22</w:t>
            </w:r>
            <w:r w:rsidRPr="00D96DB6">
              <w:rPr>
                <w:rFonts w:ascii="Arial" w:hAnsi="Arial" w:cs="Arial"/>
              </w:rPr>
              <w:t xml:space="preserve"> мкФ±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>0%-</w:t>
            </w:r>
            <w:r w:rsidRPr="00D96DB6">
              <w:rPr>
                <w:rFonts w:ascii="Arial" w:hAnsi="Arial" w:cs="Arial"/>
                <w:lang w:val="en-US"/>
              </w:rPr>
              <w:t>16</w:t>
            </w:r>
            <w:r w:rsidRPr="00D96DB6">
              <w:rPr>
                <w:rFonts w:ascii="Arial" w:hAnsi="Arial" w:cs="Arial"/>
              </w:rPr>
              <w:t xml:space="preserve">В, тип </w:t>
            </w:r>
            <w:r w:rsidRPr="00D96DB6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B16C5" w:rsidRPr="00D96DB6" w:rsidRDefault="006B16C5" w:rsidP="006B16C5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B16C5" w:rsidRPr="00D96DB6" w:rsidRDefault="006B16C5" w:rsidP="006B16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6B16C5" w:rsidRPr="00D96DB6" w:rsidRDefault="006B16C5" w:rsidP="006B16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TAJB226K016RNJ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B16C5" w:rsidRPr="00D96DB6" w:rsidRDefault="006B16C5" w:rsidP="006B16C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B16C5" w:rsidRPr="00D96DB6" w:rsidRDefault="006B16C5" w:rsidP="006B16C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C85, C86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B16C5" w:rsidRPr="00D96DB6" w:rsidRDefault="006B16C5" w:rsidP="006B16C5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  <w:lang w:val="en-US"/>
              </w:rPr>
              <w:t>47</w:t>
            </w:r>
            <w:r w:rsidRPr="00D96DB6">
              <w:rPr>
                <w:rFonts w:ascii="Arial" w:hAnsi="Arial" w:cs="Arial"/>
              </w:rPr>
              <w:t xml:space="preserve"> мкФ±20%-</w:t>
            </w:r>
            <w:r w:rsidRPr="00D96DB6">
              <w:rPr>
                <w:rFonts w:ascii="Arial" w:hAnsi="Arial" w:cs="Arial"/>
                <w:lang w:val="en-US"/>
              </w:rPr>
              <w:t>16</w:t>
            </w:r>
            <w:r w:rsidRPr="00D96DB6">
              <w:rPr>
                <w:rFonts w:ascii="Arial" w:hAnsi="Arial" w:cs="Arial"/>
              </w:rPr>
              <w:t xml:space="preserve">В, </w:t>
            </w:r>
            <w:r w:rsidRPr="00D96DB6">
              <w:rPr>
                <w:rFonts w:ascii="Arial" w:hAnsi="Arial" w:cs="Arial"/>
                <w:lang w:val="en-US"/>
              </w:rPr>
              <w:t>6,3x</w:t>
            </w:r>
            <w:r w:rsidRPr="00D96DB6">
              <w:rPr>
                <w:rFonts w:ascii="Arial" w:hAnsi="Arial" w:cs="Arial"/>
              </w:rPr>
              <w:t>5,4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B16C5" w:rsidRPr="00D96DB6" w:rsidRDefault="006B16C5" w:rsidP="006B16C5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465C5" w:rsidRPr="00D96DB6" w:rsidRDefault="00A27AA2" w:rsidP="00346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SAMWHA</w:t>
            </w:r>
          </w:p>
          <w:p w:rsidR="006B16C5" w:rsidRPr="00D96DB6" w:rsidRDefault="006B16C5" w:rsidP="00F823E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RС1</w:t>
            </w:r>
            <w:r w:rsidR="00F823E9">
              <w:rPr>
                <w:rFonts w:ascii="Arial" w:hAnsi="Arial" w:cs="Arial"/>
                <w:sz w:val="12"/>
                <w:szCs w:val="12"/>
                <w:lang w:val="en-US"/>
              </w:rPr>
              <w:t>C</w:t>
            </w:r>
            <w:r w:rsidRPr="00D96DB6">
              <w:rPr>
                <w:rFonts w:ascii="Arial" w:hAnsi="Arial" w:cs="Arial"/>
                <w:sz w:val="12"/>
                <w:szCs w:val="12"/>
              </w:rPr>
              <w:t>476M6L005VR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B16C5" w:rsidRPr="00D96DB6" w:rsidRDefault="006B16C5" w:rsidP="006B16C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B16C5" w:rsidRPr="00D96DB6" w:rsidRDefault="00A27AA2" w:rsidP="006B16C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C87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B16C5" w:rsidRPr="00D96DB6" w:rsidRDefault="00A27AA2" w:rsidP="006B16C5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47 мкФ±20%-100В, 10x16, RM5,0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B16C5" w:rsidRPr="00D96DB6" w:rsidRDefault="00A27AA2" w:rsidP="006B16C5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B16C5" w:rsidRPr="00D96DB6" w:rsidRDefault="00A27AA2" w:rsidP="006B16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JAMICON</w:t>
            </w:r>
          </w:p>
          <w:p w:rsidR="00A27AA2" w:rsidRPr="00D96DB6" w:rsidRDefault="00A27AA2" w:rsidP="006B16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TKR470M2AG13M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7AA2" w:rsidRPr="00D96DB6" w:rsidRDefault="00A27AA2" w:rsidP="00A27AA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27AA2" w:rsidRPr="00D96DB6" w:rsidRDefault="00A15C96" w:rsidP="00A15C9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C88-C91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27AA2" w:rsidRPr="00D96DB6" w:rsidRDefault="00A15C96" w:rsidP="00A27AA2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27AA2" w:rsidRPr="00D96DB6" w:rsidRDefault="00A27AA2" w:rsidP="00A27AA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7AA2" w:rsidRPr="00D96DB6" w:rsidRDefault="00A27AA2" w:rsidP="00A27AA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C92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27AA2" w:rsidRPr="00D96DB6" w:rsidRDefault="00663F68" w:rsidP="00A27AA2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10 мкФ±10%-6,3</w:t>
            </w:r>
            <w:r w:rsidR="00A27AA2" w:rsidRPr="00D96DB6">
              <w:rPr>
                <w:rFonts w:ascii="Arial" w:hAnsi="Arial" w:cs="Arial"/>
                <w:lang w:val="en-US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A27AA2" w:rsidRPr="00D96DB6" w:rsidRDefault="00A27AA2" w:rsidP="00A27AA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TAJA</w:t>
            </w:r>
            <w:r w:rsidR="00663F68" w:rsidRPr="00D96DB6">
              <w:rPr>
                <w:rFonts w:ascii="Arial" w:hAnsi="Arial" w:cs="Arial"/>
                <w:sz w:val="12"/>
                <w:szCs w:val="12"/>
                <w:lang w:val="en-US"/>
              </w:rPr>
              <w:t>106K006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RNJ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7AA2" w:rsidRPr="00D96DB6" w:rsidRDefault="00A27AA2" w:rsidP="00A27AA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C93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27AA2" w:rsidRPr="00D96DB6" w:rsidRDefault="00A27AA2" w:rsidP="00A27AA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7AA2" w:rsidRPr="00D96DB6" w:rsidRDefault="00A27AA2" w:rsidP="00A27AA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7AA2" w:rsidRPr="00D96DB6" w:rsidRDefault="00A27AA2" w:rsidP="00A27AA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>Микросхемы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7AA2" w:rsidRPr="00D96DB6" w:rsidRDefault="00A27AA2" w:rsidP="00A27AA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7AA2" w:rsidRPr="00D96DB6" w:rsidRDefault="00A27AA2" w:rsidP="00A27AA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D1</w:t>
            </w:r>
            <w:r w:rsidR="002254AF" w:rsidRPr="00D96DB6">
              <w:rPr>
                <w:rFonts w:ascii="Arial" w:hAnsi="Arial" w:cs="Arial"/>
                <w:lang w:val="en-US"/>
              </w:rPr>
              <w:t>-D3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27AA2" w:rsidRPr="00D96DB6" w:rsidRDefault="002254AF" w:rsidP="00A27AA2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TL074IDR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27AA2" w:rsidRPr="00D96DB6" w:rsidRDefault="002254AF" w:rsidP="00A27AA2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27AA2" w:rsidRPr="00D96DB6" w:rsidRDefault="00A27AA2" w:rsidP="00A27AA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A27AA2" w:rsidRPr="00D96DB6" w:rsidRDefault="00A27AA2" w:rsidP="00A27AA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LM2903D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TL431ACPK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LM2903D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TL072IDR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ADG413BRZ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Analog Devices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D9, D10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TL072IDR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STM32F103RCT6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71F58" w:rsidRDefault="00371F58" w:rsidP="00C44F6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Прошивка</w:t>
            </w:r>
          </w:p>
          <w:p w:rsidR="00C44F68" w:rsidRPr="00D96DB6" w:rsidRDefault="00C44F68" w:rsidP="00C44F6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РОФ.ГРЛМ.02008-01 99 01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SA5532D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D13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TL072IDR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377ED" w:rsidRPr="00D96DB6" w:rsidRDefault="007377ED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377ED" w:rsidRPr="00D96DB6" w:rsidRDefault="007377ED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377ED" w:rsidRPr="00D96DB6" w:rsidRDefault="007377ED" w:rsidP="0095770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377ED" w:rsidRPr="00D96DB6" w:rsidRDefault="007377ED" w:rsidP="0095770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377ED" w:rsidRPr="00D96DB6" w:rsidRDefault="007377ED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377ED" w:rsidRPr="00D96DB6" w:rsidRDefault="007377ED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377ED" w:rsidRPr="00D96DB6" w:rsidRDefault="007377ED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377ED" w:rsidRPr="00D96DB6" w:rsidRDefault="007377ED" w:rsidP="0095770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377ED" w:rsidRPr="00D96DB6" w:rsidRDefault="007377ED" w:rsidP="0095770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377ED" w:rsidRPr="00D96DB6" w:rsidRDefault="007377ED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D14-D17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SN74HC14D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D18-D20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ULN2003ADR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D21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CAT5132ZI-10-GT3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ON</w:t>
            </w:r>
          </w:p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Semiconductor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D22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LM1117IDTX-3.3/NOPB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H1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>Светодиод WP934SB/4SRD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Kingbright</w:t>
            </w:r>
          </w:p>
        </w:tc>
      </w:tr>
      <w:tr w:rsidR="00D96DB6" w:rsidRPr="00D96DB6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H2-H4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>Светодиод WP934SB/4GD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Kingbright</w:t>
            </w:r>
          </w:p>
        </w:tc>
      </w:tr>
      <w:tr w:rsidR="00D96DB6" w:rsidRPr="00D96DB6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H5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>Светодиод WP1384AD/ID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Kingbright</w:t>
            </w:r>
          </w:p>
        </w:tc>
      </w:tr>
      <w:tr w:rsidR="00D96DB6" w:rsidRPr="00D96DB6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A15C96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K1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>Реле RT4240</w:t>
            </w:r>
            <w:r w:rsidR="00A15C96" w:rsidRPr="00D96DB6">
              <w:rPr>
                <w:rFonts w:ascii="Arial" w:hAnsi="Arial" w:cs="Arial"/>
              </w:rPr>
              <w:t>60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A15C96" w:rsidP="0095770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TE Connectivity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770F" w:rsidRPr="00D96DB6" w:rsidRDefault="0095770F" w:rsidP="0095770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770F" w:rsidRPr="00D96DB6" w:rsidRDefault="0095770F" w:rsidP="0095770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40ACF" w:rsidRPr="00D96DB6" w:rsidRDefault="00540ACF" w:rsidP="00540AC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40ACF" w:rsidRPr="00D96DB6" w:rsidRDefault="00540ACF" w:rsidP="00540AC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R1, R2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40ACF" w:rsidRPr="00D96DB6" w:rsidRDefault="00540ACF" w:rsidP="00540AC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40ACF" w:rsidRPr="00D96DB6" w:rsidRDefault="00540ACF" w:rsidP="00540AC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40ACF" w:rsidRPr="00D96DB6" w:rsidRDefault="00540ACF" w:rsidP="00540A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40ACF" w:rsidRPr="00D96DB6" w:rsidRDefault="00540ACF" w:rsidP="00540A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F1FA0" w:rsidRPr="00D96DB6" w:rsidRDefault="009F1FA0" w:rsidP="009F1FA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F1FA0" w:rsidRPr="00D96DB6" w:rsidRDefault="009F1FA0" w:rsidP="009F1FA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R3, R4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F1FA0" w:rsidRPr="00D96DB6" w:rsidRDefault="009F1FA0" w:rsidP="00540AC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40ACF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F1FA0" w:rsidRPr="00D96DB6" w:rsidRDefault="009F1FA0" w:rsidP="009F1FA0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F1FA0" w:rsidRPr="00D96DB6" w:rsidRDefault="009F1FA0" w:rsidP="009F1FA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9F1FA0" w:rsidRPr="00D96DB6" w:rsidRDefault="009F1FA0" w:rsidP="00540A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40ACF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R-071KL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40ACF" w:rsidRPr="00D96DB6" w:rsidRDefault="00540ACF" w:rsidP="00540AC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40ACF" w:rsidRPr="00D96DB6" w:rsidRDefault="00540ACF" w:rsidP="00540AC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R5, R6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40ACF" w:rsidRPr="00D96DB6" w:rsidRDefault="00540ACF" w:rsidP="00540ACF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40ACF" w:rsidRPr="00D96DB6" w:rsidRDefault="00540ACF" w:rsidP="00540AC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40ACF" w:rsidRPr="00D96DB6" w:rsidRDefault="00540ACF" w:rsidP="00540A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40ACF" w:rsidRPr="00D96DB6" w:rsidRDefault="00540ACF" w:rsidP="00540A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24E81" w:rsidRPr="00D96DB6" w:rsidRDefault="00C24E81" w:rsidP="00C24E8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24E81" w:rsidRPr="00D96DB6" w:rsidRDefault="00C24E81" w:rsidP="00C24E8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24E81" w:rsidRPr="00D96DB6" w:rsidRDefault="00C24E81" w:rsidP="00C24E81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1206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100</w:t>
            </w:r>
            <w:r w:rsidRPr="00D96DB6">
              <w:rPr>
                <w:rFonts w:ascii="Arial" w:hAnsi="Arial" w:cs="Arial"/>
              </w:rPr>
              <w:t xml:space="preserve"> Ом±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24E81" w:rsidRPr="00D96DB6" w:rsidRDefault="00C24E81" w:rsidP="00C24E81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24E81" w:rsidRPr="00D96DB6" w:rsidRDefault="00C24E81" w:rsidP="00C24E8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C24E81" w:rsidRPr="00D96DB6" w:rsidRDefault="00C24E81" w:rsidP="00C24E8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RC1206FR-07100RL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24E81" w:rsidRPr="00D96DB6" w:rsidRDefault="00C24E81" w:rsidP="00C24E8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24E81" w:rsidRPr="00D96DB6" w:rsidRDefault="00C24E81" w:rsidP="00C24E8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24E81" w:rsidRPr="00D96DB6" w:rsidRDefault="00C24E81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8,2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24E81" w:rsidRPr="00D96DB6" w:rsidRDefault="00C24E81" w:rsidP="00C24E81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24E81" w:rsidRPr="00D96DB6" w:rsidRDefault="00C24E81" w:rsidP="00C24E8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C24E81" w:rsidRPr="00D96DB6" w:rsidRDefault="00C24E81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R-078K2L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5646F" w:rsidRPr="00D96DB6" w:rsidRDefault="0035646F" w:rsidP="003564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5646F" w:rsidRPr="00D96DB6" w:rsidRDefault="0035646F" w:rsidP="003564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R10, R11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5646F" w:rsidRPr="00D96DB6" w:rsidRDefault="0035646F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56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5646F" w:rsidRPr="00D96DB6" w:rsidRDefault="0035646F" w:rsidP="0035646F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5646F" w:rsidRPr="00D96DB6" w:rsidRDefault="0035646F" w:rsidP="003564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5646F" w:rsidRPr="00D96DB6" w:rsidRDefault="0035646F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R-0756KL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97E78" w:rsidRPr="00D96DB6" w:rsidRDefault="00797E78" w:rsidP="00797E7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97E78" w:rsidRPr="00D96DB6" w:rsidRDefault="00797E78" w:rsidP="00797E7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R12-R31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97E78" w:rsidRPr="00D96DB6" w:rsidRDefault="00797E78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97E78" w:rsidRPr="00D96DB6" w:rsidRDefault="00797E78" w:rsidP="00797E78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97E78" w:rsidRPr="00D96DB6" w:rsidRDefault="00797E78" w:rsidP="00797E7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97E78" w:rsidRPr="00D96DB6" w:rsidRDefault="00797E78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02ED3" w:rsidRPr="00D96DB6" w:rsidRDefault="00A02ED3" w:rsidP="00A02ED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02ED3" w:rsidRPr="00D96DB6" w:rsidRDefault="00A02ED3" w:rsidP="00A02ED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</w:t>
            </w:r>
            <w:r w:rsidR="00B97D10" w:rsidRPr="00D96DB6"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02ED3" w:rsidRPr="00D96DB6" w:rsidRDefault="00A02ED3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5,1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02ED3" w:rsidRPr="00D96DB6" w:rsidRDefault="00A02ED3" w:rsidP="00A02ED3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02ED3" w:rsidRPr="00D96DB6" w:rsidRDefault="00A02ED3" w:rsidP="00A02ED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02ED3" w:rsidRPr="00D96DB6" w:rsidRDefault="00A02ED3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R-075K1L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97D10" w:rsidRPr="00D96DB6" w:rsidRDefault="00B97D10" w:rsidP="00B97D1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97D10" w:rsidRPr="00D96DB6" w:rsidRDefault="00B97D10" w:rsidP="00B97D1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R33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97D10" w:rsidRPr="00D96DB6" w:rsidRDefault="00B97D10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15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97D10" w:rsidRPr="00D96DB6" w:rsidRDefault="00B97D10" w:rsidP="00B97D10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97D10" w:rsidRPr="00D96DB6" w:rsidRDefault="00B97D10" w:rsidP="00B97D1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97D10" w:rsidRPr="00D96DB6" w:rsidRDefault="00B97D10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R-0715KL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97D10" w:rsidRPr="00D96DB6" w:rsidRDefault="00B97D10" w:rsidP="00B97D1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97D10" w:rsidRPr="00D96DB6" w:rsidRDefault="00B97D10" w:rsidP="00B97D1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R34-R37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97D10" w:rsidRPr="00D96DB6" w:rsidRDefault="00B97D10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97D10" w:rsidRPr="00D96DB6" w:rsidRDefault="00B97D10" w:rsidP="00B97D10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97D10" w:rsidRPr="00D96DB6" w:rsidRDefault="00B97D10" w:rsidP="00B97D1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97D10" w:rsidRPr="00D96DB6" w:rsidRDefault="00B97D10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R-071KL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97D10" w:rsidRPr="00D96DB6" w:rsidRDefault="00B97D10" w:rsidP="00B97D1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97D10" w:rsidRPr="00D96DB6" w:rsidRDefault="00BA26F8" w:rsidP="00BA26F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R38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97D10" w:rsidRPr="00D96DB6" w:rsidRDefault="00B97D10" w:rsidP="00B97D10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Резистор подстроечный 10 кОм±10%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97D10" w:rsidRPr="00D96DB6" w:rsidRDefault="00BA26F8" w:rsidP="00B97D10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97D10" w:rsidRPr="00D96DB6" w:rsidRDefault="00B97D10" w:rsidP="00B97D1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Bourns</w:t>
            </w:r>
          </w:p>
          <w:p w:rsidR="00B97D10" w:rsidRPr="00D96DB6" w:rsidRDefault="001332D1" w:rsidP="001332D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3296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W</w:t>
            </w:r>
            <w:r w:rsidRPr="00D96DB6">
              <w:rPr>
                <w:rFonts w:ascii="Arial" w:hAnsi="Arial" w:cs="Arial"/>
                <w:sz w:val="12"/>
                <w:szCs w:val="12"/>
              </w:rPr>
              <w:t>-1-103</w:t>
            </w:r>
            <w:r w:rsidR="00B97D10" w:rsidRPr="00D96DB6">
              <w:rPr>
                <w:rFonts w:ascii="Arial" w:hAnsi="Arial" w:cs="Arial"/>
                <w:sz w:val="12"/>
                <w:szCs w:val="12"/>
              </w:rPr>
              <w:t>LF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97D10" w:rsidRPr="00D96DB6" w:rsidRDefault="00B97D10" w:rsidP="00B97D1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97D10" w:rsidRPr="00D96DB6" w:rsidRDefault="00BA26F8" w:rsidP="00B97D1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R39, R40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97D10" w:rsidRPr="00D96DB6" w:rsidRDefault="00BA26F8" w:rsidP="00BA26F8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Не устанавливать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97D10" w:rsidRPr="00D96DB6" w:rsidRDefault="00BA26F8" w:rsidP="00B97D10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97D10" w:rsidRPr="00D96DB6" w:rsidRDefault="00B97D10" w:rsidP="00B97D1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A26F8" w:rsidRPr="00D96DB6" w:rsidRDefault="00BA26F8" w:rsidP="00BA26F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R41, R42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Резистор подстроечный 10 кОм±10%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Bourns</w:t>
            </w:r>
          </w:p>
          <w:p w:rsidR="00BA26F8" w:rsidRPr="00D96DB6" w:rsidRDefault="00BA26F8" w:rsidP="00BA26F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3296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W</w:t>
            </w:r>
            <w:r w:rsidRPr="00D96DB6">
              <w:rPr>
                <w:rFonts w:ascii="Arial" w:hAnsi="Arial" w:cs="Arial"/>
                <w:sz w:val="12"/>
                <w:szCs w:val="12"/>
              </w:rPr>
              <w:t>-1-103LF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A26F8" w:rsidRPr="00D96DB6" w:rsidRDefault="00BA26F8" w:rsidP="00BA26F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A26F8" w:rsidRPr="00D96DB6" w:rsidRDefault="00BA26F8" w:rsidP="00BA26F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A26F8" w:rsidRPr="00D96DB6" w:rsidRDefault="00BA26F8" w:rsidP="00BA26F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R43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Не устанавливать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A26F8" w:rsidRPr="00D96DB6" w:rsidRDefault="00BA26F8" w:rsidP="00BA26F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R44-R46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A26F8" w:rsidRPr="00D96DB6" w:rsidRDefault="00BA26F8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3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A26F8" w:rsidRPr="00D96DB6" w:rsidRDefault="00BA26F8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R-073KL</w:t>
            </w:r>
          </w:p>
        </w:tc>
      </w:tr>
      <w:tr w:rsidR="00D96DB6" w:rsidRPr="00D96DB6" w:rsidTr="009C75C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426D8" w:rsidRPr="00D96DB6" w:rsidRDefault="008426D8" w:rsidP="009C75C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426D8" w:rsidRPr="00D96DB6" w:rsidRDefault="008426D8" w:rsidP="008426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R47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426D8" w:rsidRPr="00D96DB6" w:rsidRDefault="008426D8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 xml:space="preserve">1206-300 </w:t>
            </w:r>
            <w:r w:rsidRPr="00D96DB6">
              <w:rPr>
                <w:rFonts w:ascii="Arial" w:hAnsi="Arial" w:cs="Arial"/>
              </w:rPr>
              <w:t>Ом</w:t>
            </w:r>
            <w:r w:rsidRPr="00D96DB6">
              <w:rPr>
                <w:rFonts w:ascii="Arial" w:hAnsi="Arial" w:cs="Arial"/>
                <w:lang w:val="en-US"/>
              </w:rPr>
              <w:t>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426D8" w:rsidRPr="00D96DB6" w:rsidRDefault="008426D8" w:rsidP="009C75C2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426D8" w:rsidRPr="00D96DB6" w:rsidRDefault="008426D8" w:rsidP="009C75C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426D8" w:rsidRPr="00D96DB6" w:rsidRDefault="008426D8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RC1206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R-07300RL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A26F8" w:rsidRPr="00D96DB6" w:rsidRDefault="00BA26F8" w:rsidP="00BA26F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A26F8" w:rsidRPr="00D96DB6" w:rsidRDefault="008426D8" w:rsidP="00BA26F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R48-R50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A26F8" w:rsidRPr="00D96DB6" w:rsidRDefault="008426D8" w:rsidP="00BA26F8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Не устанавливать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A26F8" w:rsidRPr="00D96DB6" w:rsidRDefault="008426D8" w:rsidP="00BA26F8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A26F8" w:rsidRPr="00D96DB6" w:rsidRDefault="00BA26F8" w:rsidP="00BA26F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E2B2D" w:rsidRPr="00D96DB6" w:rsidRDefault="002E2B2D" w:rsidP="002E2B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R51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E2B2D" w:rsidRPr="00D96DB6" w:rsidRDefault="002E2B2D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6,8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E2B2D" w:rsidRPr="00D96DB6" w:rsidRDefault="002E2B2D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R-076K8L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E2B2D" w:rsidRPr="00D96DB6" w:rsidRDefault="002E2B2D" w:rsidP="002E2B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R52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E2B2D" w:rsidRPr="00D96DB6" w:rsidRDefault="002E2B2D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3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E2B2D" w:rsidRPr="00D96DB6" w:rsidRDefault="002E2B2D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R-073KL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E2B2D" w:rsidRPr="00D96DB6" w:rsidRDefault="002E2B2D" w:rsidP="002E2B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R53-R57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E2B2D" w:rsidRPr="00D96DB6" w:rsidRDefault="002E2B2D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E2B2D" w:rsidRPr="00D96DB6" w:rsidRDefault="002E2B2D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R-071KL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E2B2D" w:rsidRPr="00D96DB6" w:rsidRDefault="002E2B2D" w:rsidP="002E2B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R58, R59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6,8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E2B2D" w:rsidRPr="00D96DB6" w:rsidRDefault="002E2B2D" w:rsidP="002E2B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RC0805JR-076K8L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E2B2D" w:rsidRPr="00D96DB6" w:rsidRDefault="002E2B2D" w:rsidP="002E2B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R60-R63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E2B2D" w:rsidRPr="00D96DB6" w:rsidRDefault="002E2B2D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E2B2D" w:rsidRPr="00D96DB6" w:rsidRDefault="002E2B2D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E2B2D" w:rsidRPr="00D96DB6" w:rsidRDefault="002E2B2D" w:rsidP="002E2B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R64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47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E2B2D" w:rsidRPr="00D96DB6" w:rsidRDefault="002E2B2D" w:rsidP="002E2B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RC0805JR-0747KL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E2B2D" w:rsidRPr="00D96DB6" w:rsidRDefault="002E2B2D" w:rsidP="002E2B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R65-R68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E2B2D" w:rsidRPr="00D96DB6" w:rsidRDefault="002E2B2D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12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E2B2D" w:rsidRPr="00D96DB6" w:rsidRDefault="002E2B2D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R-0712KL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E2B2D" w:rsidRPr="00D96DB6" w:rsidRDefault="002E2B2D" w:rsidP="002E2B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R69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E2B2D" w:rsidRPr="00D96DB6" w:rsidRDefault="002E2B2D" w:rsidP="002E2B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E2B2D" w:rsidRPr="00D96DB6" w:rsidRDefault="002E2B2D" w:rsidP="002E2B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R70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E2B2D" w:rsidRPr="00D96DB6" w:rsidRDefault="002E2B2D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2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E2B2D" w:rsidRPr="00D96DB6" w:rsidRDefault="002E2B2D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R-072KL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E2B2D" w:rsidRPr="00D96DB6" w:rsidRDefault="002E2B2D" w:rsidP="002E2B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R71-R74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E2B2D" w:rsidRPr="00D96DB6" w:rsidRDefault="002E2B2D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E2B2D" w:rsidRPr="00D96DB6" w:rsidRDefault="002E2B2D" w:rsidP="002E2B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E2B2D" w:rsidRPr="00D96DB6" w:rsidRDefault="002E2B2D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R-071KL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14BC6" w:rsidRPr="00D96DB6" w:rsidRDefault="00D14BC6" w:rsidP="00D14BC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14BC6" w:rsidRPr="00D96DB6" w:rsidRDefault="00D14BC6" w:rsidP="00D14BC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R75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14BC6" w:rsidRPr="00D96DB6" w:rsidRDefault="00D14BC6" w:rsidP="00D14BC6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14BC6" w:rsidRPr="00D96DB6" w:rsidRDefault="00D14BC6" w:rsidP="00D14BC6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14BC6" w:rsidRPr="00D96DB6" w:rsidRDefault="00D14BC6" w:rsidP="00D14BC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14BC6" w:rsidRPr="00D96DB6" w:rsidRDefault="00D14BC6" w:rsidP="00D14BC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14BC6" w:rsidRPr="00D96DB6" w:rsidRDefault="00D14BC6" w:rsidP="00D14BC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14BC6" w:rsidRPr="00D96DB6" w:rsidRDefault="00D14BC6" w:rsidP="00D14BC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R76, R77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14BC6" w:rsidRPr="00D96DB6" w:rsidRDefault="00D14BC6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20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14BC6" w:rsidRPr="00D96DB6" w:rsidRDefault="00D14BC6" w:rsidP="00D14BC6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14BC6" w:rsidRPr="00D96DB6" w:rsidRDefault="00D14BC6" w:rsidP="00D14BC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14BC6" w:rsidRPr="00D96DB6" w:rsidRDefault="00D14BC6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="002330B3" w:rsidRPr="00D96DB6">
              <w:rPr>
                <w:rFonts w:ascii="Arial" w:hAnsi="Arial" w:cs="Arial"/>
                <w:sz w:val="12"/>
                <w:szCs w:val="12"/>
                <w:lang w:val="en-US"/>
              </w:rPr>
              <w:t>R-072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14BC6" w:rsidRPr="00D96DB6" w:rsidRDefault="00D14BC6" w:rsidP="00D14BC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14BC6" w:rsidRPr="00D96DB6" w:rsidRDefault="00D14BC6" w:rsidP="00D14BC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R78, R79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14BC6" w:rsidRPr="00D96DB6" w:rsidRDefault="00D14BC6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14BC6" w:rsidRPr="00D96DB6" w:rsidRDefault="00D14BC6" w:rsidP="00D14BC6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14BC6" w:rsidRPr="00D96DB6" w:rsidRDefault="00D14BC6" w:rsidP="00D14BC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14BC6" w:rsidRPr="00D96DB6" w:rsidRDefault="00D14BC6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14BC6" w:rsidRPr="00D96DB6" w:rsidRDefault="00D14BC6" w:rsidP="00D14BC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14BC6" w:rsidRPr="00D96DB6" w:rsidRDefault="00D14BC6" w:rsidP="00D14BC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R80, R81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14BC6" w:rsidRPr="00D96DB6" w:rsidRDefault="00D14BC6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20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14BC6" w:rsidRPr="00D96DB6" w:rsidRDefault="00D14BC6" w:rsidP="00D14BC6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14BC6" w:rsidRPr="00D96DB6" w:rsidRDefault="00D14BC6" w:rsidP="00D14BC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14BC6" w:rsidRPr="00D96DB6" w:rsidRDefault="00D14BC6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</w:t>
            </w:r>
            <w:r w:rsidR="002330B3" w:rsidRPr="00D96DB6"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E3992" w:rsidRPr="00D96DB6" w:rsidRDefault="004E3992" w:rsidP="004E399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E3992" w:rsidRPr="00D96DB6" w:rsidRDefault="004E3992" w:rsidP="004E399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R82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E3992" w:rsidRPr="00D96DB6" w:rsidRDefault="004E3992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E3992" w:rsidRPr="00D96DB6" w:rsidRDefault="004E3992" w:rsidP="004E3992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E3992" w:rsidRPr="00D96DB6" w:rsidRDefault="004E3992" w:rsidP="004E399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E3992" w:rsidRPr="00D96DB6" w:rsidRDefault="004E3992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R-0710KL</w:t>
            </w:r>
          </w:p>
        </w:tc>
      </w:tr>
      <w:tr w:rsidR="00D96DB6" w:rsidRPr="00D31FA4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E3992" w:rsidRPr="00D96DB6" w:rsidRDefault="004E3992" w:rsidP="004E399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E3992" w:rsidRPr="00D96DB6" w:rsidRDefault="004E3992" w:rsidP="004E399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R83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E3992" w:rsidRPr="00D96DB6" w:rsidRDefault="004E3992" w:rsidP="0018379D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 xml:space="preserve">Резистор переменный </w:t>
            </w:r>
            <w:r w:rsidR="0018379D" w:rsidRPr="00D96DB6">
              <w:rPr>
                <w:rFonts w:ascii="Arial" w:hAnsi="Arial" w:cs="Arial"/>
              </w:rPr>
              <w:t>10 кОм±10%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E3992" w:rsidRPr="00D96DB6" w:rsidRDefault="004E3992" w:rsidP="004E3992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E3992" w:rsidRPr="00D96DB6" w:rsidRDefault="004E3992" w:rsidP="004E399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Song Huei</w:t>
            </w:r>
            <w:r w:rsidR="0018379D" w:rsidRPr="00D96DB6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Electronic</w:t>
            </w:r>
          </w:p>
          <w:p w:rsidR="0018379D" w:rsidRPr="00D96DB6" w:rsidRDefault="0018379D" w:rsidP="004E399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R-0901N-A10K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E3992" w:rsidRPr="00D96DB6" w:rsidRDefault="004E3992" w:rsidP="004E399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E3992" w:rsidRPr="00D96DB6" w:rsidRDefault="004E3992" w:rsidP="004E399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R84, R85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E3992" w:rsidRPr="00D96DB6" w:rsidRDefault="004E3992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100</w:t>
            </w:r>
            <w:r w:rsidRPr="00D96DB6">
              <w:rPr>
                <w:rFonts w:ascii="Arial" w:hAnsi="Arial" w:cs="Arial"/>
              </w:rPr>
              <w:t xml:space="preserve"> Ом±</w:t>
            </w:r>
            <w:r w:rsidR="00520897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E3992" w:rsidRPr="00D96DB6" w:rsidRDefault="004E3992" w:rsidP="004E3992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E3992" w:rsidRPr="00D96DB6" w:rsidRDefault="004E3992" w:rsidP="004E399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E3992" w:rsidRPr="00D96DB6" w:rsidRDefault="004E3992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520897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R-07100RL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R86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R87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RC0805FR-0710KL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R88, R89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 xml:space="preserve">0805-15,8 </w:t>
            </w:r>
            <w:r w:rsidRPr="00D96DB6">
              <w:rPr>
                <w:rFonts w:ascii="Arial" w:hAnsi="Arial" w:cs="Arial"/>
              </w:rPr>
              <w:t>кОм</w:t>
            </w:r>
            <w:r w:rsidRPr="00D96DB6">
              <w:rPr>
                <w:rFonts w:ascii="Arial" w:hAnsi="Arial" w:cs="Arial"/>
                <w:lang w:val="en-US"/>
              </w:rPr>
              <w:t>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RC0805FR-0715K8L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R90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22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RC0805FR-0722KL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R91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RC0805JR-07100KL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R92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746724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46724" w:rsidRPr="00D96DB6" w:rsidRDefault="00746724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46724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46724" w:rsidRPr="00D96DB6" w:rsidRDefault="00746724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R93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RC0805JR-07100KL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R94-R97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R98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3</w:t>
            </w:r>
            <w:r w:rsidRPr="00D96DB6">
              <w:rPr>
                <w:rFonts w:ascii="Arial" w:hAnsi="Arial" w:cs="Arial"/>
              </w:rPr>
              <w:t xml:space="preserve">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RC0805FR-073KL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R99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746724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300</w:t>
            </w:r>
            <w:r w:rsidRPr="00D96DB6">
              <w:rPr>
                <w:rFonts w:ascii="Arial" w:hAnsi="Arial" w:cs="Arial"/>
              </w:rPr>
              <w:t xml:space="preserve"> Ом±</w:t>
            </w:r>
            <w:r w:rsidR="00746724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7467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746724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R-07300RL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6DB6">
              <w:rPr>
                <w:rFonts w:ascii="Arial" w:hAnsi="Arial" w:cs="Arial"/>
                <w:sz w:val="22"/>
                <w:szCs w:val="22"/>
                <w:lang w:val="en-US"/>
              </w:rPr>
              <w:t>R100, R101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746724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746724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7467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746724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R102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3,6</w:t>
            </w:r>
            <w:r w:rsidRPr="00D96DB6">
              <w:rPr>
                <w:rFonts w:ascii="Arial" w:hAnsi="Arial" w:cs="Arial"/>
              </w:rPr>
              <w:t xml:space="preserve">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RC0805FR-073K6L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R103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 xml:space="preserve">1206-200 </w:t>
            </w:r>
            <w:r w:rsidRPr="00D96DB6">
              <w:rPr>
                <w:rFonts w:ascii="Arial" w:hAnsi="Arial" w:cs="Arial"/>
              </w:rPr>
              <w:t>Ом</w:t>
            </w:r>
            <w:r w:rsidRPr="00D96DB6">
              <w:rPr>
                <w:rFonts w:ascii="Arial" w:hAnsi="Arial" w:cs="Arial"/>
                <w:lang w:val="en-US"/>
              </w:rPr>
              <w:t>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RC1206FR-07200RL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R104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746724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="00746724"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7467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</w:t>
            </w:r>
            <w:r w:rsidR="00746724" w:rsidRPr="00D96DB6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R-0710KL</w:t>
            </w:r>
          </w:p>
        </w:tc>
      </w:tr>
      <w:tr w:rsidR="00D96DB6" w:rsidRPr="0004449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04449B" w:rsidRDefault="00520897" w:rsidP="00520897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4449B">
              <w:rPr>
                <w:rFonts w:ascii="Arial" w:hAnsi="Arial" w:cs="Arial"/>
                <w:sz w:val="22"/>
                <w:szCs w:val="22"/>
                <w:lang w:val="en-US"/>
              </w:rPr>
              <w:t>R105</w:t>
            </w:r>
            <w:r w:rsidR="0004449B" w:rsidRPr="0004449B">
              <w:rPr>
                <w:rFonts w:ascii="Arial" w:hAnsi="Arial" w:cs="Arial"/>
                <w:sz w:val="22"/>
                <w:szCs w:val="22"/>
                <w:lang w:val="en-US"/>
              </w:rPr>
              <w:t>, R106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04449B">
              <w:rPr>
                <w:rFonts w:ascii="Arial" w:hAnsi="Arial" w:cs="Arial"/>
                <w:lang w:val="en-US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330</w:t>
            </w:r>
            <w:r w:rsidRPr="0004449B">
              <w:rPr>
                <w:rFonts w:ascii="Arial" w:hAnsi="Arial" w:cs="Arial"/>
                <w:lang w:val="en-US"/>
              </w:rPr>
              <w:t xml:space="preserve"> </w:t>
            </w:r>
            <w:r w:rsidRPr="00D96DB6">
              <w:rPr>
                <w:rFonts w:ascii="Arial" w:hAnsi="Arial" w:cs="Arial"/>
              </w:rPr>
              <w:t>Ом</w:t>
            </w:r>
            <w:r w:rsidRPr="0004449B">
              <w:rPr>
                <w:rFonts w:ascii="Arial" w:hAnsi="Arial" w:cs="Arial"/>
                <w:lang w:val="en-US"/>
              </w:rPr>
              <w:t>±</w:t>
            </w:r>
            <w:r w:rsidRPr="00D96DB6">
              <w:rPr>
                <w:rFonts w:ascii="Arial" w:hAnsi="Arial" w:cs="Arial"/>
                <w:lang w:val="en-US"/>
              </w:rPr>
              <w:t>5</w:t>
            </w:r>
            <w:r w:rsidRPr="0004449B"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04449B" w:rsidP="0052089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RC0805JR-07330RL</w:t>
            </w:r>
          </w:p>
        </w:tc>
      </w:tr>
      <w:tr w:rsidR="00D96DB6" w:rsidRPr="0004449B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R107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04449B">
              <w:rPr>
                <w:rFonts w:ascii="Arial" w:hAnsi="Arial" w:cs="Arial"/>
                <w:lang w:val="en-US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04449B">
              <w:rPr>
                <w:rFonts w:ascii="Arial" w:hAnsi="Arial" w:cs="Arial"/>
                <w:lang w:val="en-US"/>
              </w:rPr>
              <w:t xml:space="preserve"> </w:t>
            </w:r>
            <w:r w:rsidRPr="00D96DB6">
              <w:rPr>
                <w:rFonts w:ascii="Arial" w:hAnsi="Arial" w:cs="Arial"/>
              </w:rPr>
              <w:t>кОм</w:t>
            </w:r>
            <w:r w:rsidRPr="0004449B">
              <w:rPr>
                <w:rFonts w:ascii="Arial" w:hAnsi="Arial" w:cs="Arial"/>
                <w:lang w:val="en-US"/>
              </w:rPr>
              <w:t>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R108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330</w:t>
            </w:r>
            <w:r w:rsidRPr="00D96DB6">
              <w:rPr>
                <w:rFonts w:ascii="Arial" w:hAnsi="Arial" w:cs="Arial"/>
              </w:rPr>
              <w:t xml:space="preserve"> Ом±</w:t>
            </w:r>
            <w:r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RC0805JR-07330RL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R109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2512-5,1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RC2512JK-075K1L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6DB6">
              <w:rPr>
                <w:rFonts w:ascii="Arial" w:hAnsi="Arial" w:cs="Arial"/>
                <w:sz w:val="22"/>
                <w:szCs w:val="22"/>
                <w:lang w:val="en-US"/>
              </w:rPr>
              <w:t>R111-R125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330</w:t>
            </w:r>
            <w:r w:rsidRPr="00D96DB6">
              <w:rPr>
                <w:rFonts w:ascii="Arial" w:hAnsi="Arial" w:cs="Arial"/>
              </w:rPr>
              <w:t xml:space="preserve"> Ом±</w:t>
            </w:r>
            <w:r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RC0805JR-07330RL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R126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1206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RC1206JR-0710KL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6DB6">
              <w:rPr>
                <w:rFonts w:ascii="Arial" w:hAnsi="Arial" w:cs="Arial"/>
                <w:sz w:val="22"/>
                <w:szCs w:val="22"/>
                <w:lang w:val="en-US"/>
              </w:rPr>
              <w:t>R127-R130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330</w:t>
            </w:r>
            <w:r w:rsidRPr="00D96DB6">
              <w:rPr>
                <w:rFonts w:ascii="Arial" w:hAnsi="Arial" w:cs="Arial"/>
              </w:rPr>
              <w:t xml:space="preserve"> Ом±</w:t>
            </w:r>
            <w:r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RC0805JR-07330RL</w:t>
            </w:r>
          </w:p>
        </w:tc>
      </w:tr>
      <w:tr w:rsidR="00D96DB6" w:rsidRPr="00D96DB6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01190D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6DB6">
              <w:rPr>
                <w:rFonts w:ascii="Arial" w:hAnsi="Arial" w:cs="Arial"/>
                <w:sz w:val="22"/>
                <w:szCs w:val="22"/>
                <w:lang w:val="en-US"/>
              </w:rPr>
              <w:t>R131-R1</w:t>
            </w:r>
            <w:r w:rsidR="0001190D">
              <w:rPr>
                <w:rFonts w:ascii="Arial" w:hAnsi="Arial" w:cs="Arial"/>
                <w:sz w:val="22"/>
                <w:szCs w:val="22"/>
                <w:lang w:val="en-US"/>
              </w:rPr>
              <w:t>60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3,3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29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RC0805JR-073K3L</w:t>
            </w:r>
          </w:p>
        </w:tc>
      </w:tr>
      <w:tr w:rsidR="00D96DB6" w:rsidRPr="00D96DB6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R16</w:t>
            </w:r>
            <w:r w:rsidR="0001190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10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D96DB6" w:rsidRPr="00D96DB6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R16</w:t>
            </w:r>
            <w:r w:rsidR="0001190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D96DB6" w:rsidRPr="00D96DB6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01190D" w:rsidP="0001190D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R163</w:t>
            </w:r>
            <w:r w:rsidR="00520897" w:rsidRPr="00D96DB6">
              <w:rPr>
                <w:rFonts w:ascii="Arial" w:hAnsi="Arial" w:cs="Arial"/>
                <w:sz w:val="22"/>
                <w:szCs w:val="22"/>
                <w:lang w:val="en-US"/>
              </w:rPr>
              <w:t>-R17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5,1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RC0805JR-075K1L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01190D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R180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  <w:lang w:val="en-US"/>
              </w:rPr>
              <w:t>Варистор V120ZA4P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Littlefuse</w:t>
            </w:r>
          </w:p>
        </w:tc>
      </w:tr>
      <w:tr w:rsidR="00D96DB6" w:rsidRPr="00D96DB6" w:rsidTr="0095770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  <w:lang w:val="en-US"/>
              </w:rPr>
              <w:t>R</w:t>
            </w:r>
            <w:r w:rsidRPr="00D96DB6">
              <w:rPr>
                <w:rFonts w:ascii="Arial" w:hAnsi="Arial" w:cs="Arial"/>
              </w:rPr>
              <w:t>18</w:t>
            </w:r>
            <w:r w:rsidR="0001190D">
              <w:rPr>
                <w:rFonts w:ascii="Arial" w:hAnsi="Arial" w:cs="Arial"/>
              </w:rPr>
              <w:t>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2512-15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RC2512JK-07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1</w:t>
            </w:r>
            <w:r w:rsidRPr="00D96DB6">
              <w:rPr>
                <w:rFonts w:ascii="Arial" w:hAnsi="Arial" w:cs="Arial"/>
                <w:sz w:val="12"/>
                <w:szCs w:val="12"/>
              </w:rPr>
              <w:t>5KL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R18</w:t>
            </w:r>
            <w:r w:rsidR="0001190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Варистор B72210S0251K101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EPCOS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01190D" w:rsidP="0001190D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R183</w:t>
            </w:r>
            <w:r w:rsidR="00520897" w:rsidRPr="00D96DB6">
              <w:rPr>
                <w:rFonts w:ascii="Arial" w:hAnsi="Arial" w:cs="Arial"/>
                <w:sz w:val="22"/>
                <w:szCs w:val="22"/>
                <w:lang w:val="en-US"/>
              </w:rPr>
              <w:t>, R18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2512-22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RC2512JK-07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22</w:t>
            </w:r>
            <w:r w:rsidRPr="00D96DB6">
              <w:rPr>
                <w:rFonts w:ascii="Arial" w:hAnsi="Arial" w:cs="Arial"/>
                <w:sz w:val="12"/>
                <w:szCs w:val="12"/>
              </w:rPr>
              <w:t>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R18</w:t>
            </w:r>
            <w:r w:rsidR="0001190D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1210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8,2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RC1210JR-078K2L</w:t>
            </w:r>
          </w:p>
        </w:tc>
      </w:tr>
      <w:tr w:rsidR="00D96DB6" w:rsidRPr="00D96DB6" w:rsidTr="00997D6E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R18</w:t>
            </w:r>
            <w:r w:rsidR="0001190D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47</w:t>
            </w:r>
            <w:r w:rsidRPr="00D96DB6">
              <w:rPr>
                <w:rFonts w:ascii="Arial" w:hAnsi="Arial" w:cs="Arial"/>
              </w:rPr>
              <w:t xml:space="preserve"> кОм±</w:t>
            </w:r>
            <w:r w:rsidRPr="00D96DB6">
              <w:rPr>
                <w:rFonts w:ascii="Arial" w:hAnsi="Arial" w:cs="Arial"/>
                <w:lang w:val="en-US"/>
              </w:rPr>
              <w:t>5</w:t>
            </w:r>
            <w:r w:rsidRPr="00D96DB6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RC0805JR-0747KL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R18</w:t>
            </w:r>
            <w:r w:rsidR="0001190D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1206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RC1206JR-071KL</w:t>
            </w:r>
          </w:p>
        </w:tc>
      </w:tr>
      <w:tr w:rsidR="0004449B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4449B" w:rsidRPr="00D96DB6" w:rsidRDefault="0004449B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4449B" w:rsidRPr="00D96DB6" w:rsidRDefault="0004449B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4449B" w:rsidRPr="00D96DB6" w:rsidRDefault="0004449B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4449B" w:rsidRPr="00D96DB6" w:rsidRDefault="0004449B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4449B" w:rsidRPr="00D96DB6" w:rsidRDefault="0004449B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04449B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4449B" w:rsidRPr="00D96DB6" w:rsidRDefault="0004449B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4449B" w:rsidRPr="00D96DB6" w:rsidRDefault="0004449B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4449B" w:rsidRPr="00D96DB6" w:rsidRDefault="0004449B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4449B" w:rsidRPr="00D96DB6" w:rsidRDefault="0004449B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4449B" w:rsidRPr="00D96DB6" w:rsidRDefault="0004449B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R18</w:t>
            </w:r>
            <w:r w:rsidR="0001190D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1206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510</w:t>
            </w:r>
            <w:r w:rsidRPr="00D96DB6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RC1206JR-07510RL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R18</w:t>
            </w:r>
            <w:r w:rsidR="0001190D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2010-51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D15261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RC2010JK</w:t>
            </w:r>
            <w:r w:rsidR="00520897" w:rsidRPr="00D96DB6">
              <w:rPr>
                <w:rFonts w:ascii="Arial" w:hAnsi="Arial" w:cs="Arial"/>
                <w:sz w:val="12"/>
                <w:szCs w:val="12"/>
              </w:rPr>
              <w:t>-0751RL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01190D" w:rsidP="0001190D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R190</w:t>
            </w:r>
            <w:r w:rsidR="00520897" w:rsidRPr="00D96DB6">
              <w:rPr>
                <w:rFonts w:ascii="Arial" w:hAnsi="Arial" w:cs="Arial"/>
                <w:sz w:val="22"/>
                <w:szCs w:val="22"/>
                <w:lang w:val="en-US"/>
              </w:rPr>
              <w:t>, R19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1206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1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RC1206JR-071KL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R19</w:t>
            </w:r>
            <w:r w:rsidR="0001190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0805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3,9</w:t>
            </w:r>
            <w:r w:rsidRPr="00D96DB6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RC0805JR-073K9L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R19</w:t>
            </w:r>
            <w:r w:rsidR="0001190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1206</w:t>
            </w:r>
            <w:r w:rsidRPr="00D96DB6">
              <w:rPr>
                <w:rFonts w:ascii="Arial" w:hAnsi="Arial" w:cs="Arial"/>
              </w:rPr>
              <w:t>-</w:t>
            </w:r>
            <w:r w:rsidRPr="00D96DB6">
              <w:rPr>
                <w:rFonts w:ascii="Arial" w:hAnsi="Arial" w:cs="Arial"/>
                <w:lang w:val="en-US"/>
              </w:rPr>
              <w:t>0</w:t>
            </w:r>
            <w:r w:rsidRPr="00D96DB6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RC1206JR-070RL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Переключатель KLS7-SS-12F19-G5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KLS</w:t>
            </w:r>
          </w:p>
        </w:tc>
      </w:tr>
      <w:tr w:rsidR="00D96DB6" w:rsidRPr="00D96DB6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S2-S4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Кнопка тактовая TS-A</w:t>
            </w:r>
            <w:r w:rsidRPr="00D96DB6">
              <w:rPr>
                <w:rFonts w:ascii="Arial" w:hAnsi="Arial" w:cs="Arial"/>
                <w:lang w:val="en-US"/>
              </w:rPr>
              <w:t>6</w:t>
            </w:r>
            <w:r w:rsidRPr="00D96DB6">
              <w:rPr>
                <w:rFonts w:ascii="Arial" w:hAnsi="Arial" w:cs="Arial"/>
              </w:rPr>
              <w:t>PV-130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Switronic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Industrial</w:t>
            </w:r>
          </w:p>
        </w:tc>
      </w:tr>
      <w:tr w:rsidR="00D96DB6" w:rsidRPr="00D96DB6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T1-T7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Трансформатор SM-LP-5001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Bourns</w:t>
            </w:r>
          </w:p>
        </w:tc>
      </w:tr>
      <w:tr w:rsidR="00D96DB6" w:rsidRPr="00D96DB6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96DB6" w:rsidRPr="00D96DB6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  <w:lang w:val="en-US"/>
              </w:rPr>
              <w:t>V</w:t>
            </w:r>
            <w:r w:rsidRPr="00D96DB6">
              <w:rPr>
                <w:rFonts w:ascii="Arial" w:hAnsi="Arial" w:cs="Arial"/>
              </w:rPr>
              <w:t>1</w:t>
            </w:r>
            <w:r w:rsidRPr="00D96DB6">
              <w:rPr>
                <w:rFonts w:ascii="Arial" w:hAnsi="Arial" w:cs="Arial"/>
                <w:lang w:val="en-US"/>
              </w:rPr>
              <w:t>-V</w:t>
            </w:r>
            <w:r w:rsidRPr="00D96DB6">
              <w:rPr>
                <w:rFonts w:ascii="Arial" w:hAnsi="Arial" w:cs="Arial"/>
              </w:rPr>
              <w:t>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 xml:space="preserve">Диод </w:t>
            </w:r>
            <w:r w:rsidRPr="00D96DB6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Visha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D96DB6" w:rsidRPr="00D96DB6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V11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Транзистор MMBFJ177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Fairchild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Semiconductor</w:t>
            </w:r>
          </w:p>
        </w:tc>
      </w:tr>
      <w:tr w:rsidR="00D96DB6" w:rsidRPr="00D96DB6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V</w:t>
            </w:r>
            <w:r w:rsidRPr="00D96DB6">
              <w:rPr>
                <w:rFonts w:ascii="Arial" w:hAnsi="Arial" w:cs="Arial"/>
              </w:rPr>
              <w:t>1</w:t>
            </w:r>
            <w:r w:rsidRPr="00D96DB6">
              <w:rPr>
                <w:rFonts w:ascii="Arial" w:hAnsi="Arial" w:cs="Arial"/>
                <w:lang w:val="en-US"/>
              </w:rPr>
              <w:t>2, V13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 xml:space="preserve">Диод </w:t>
            </w:r>
            <w:r w:rsidRPr="00D96DB6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Visha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D96DB6" w:rsidRPr="00D96DB6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V14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Транзистор BC817-40.215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Semiconductor</w:t>
            </w:r>
          </w:p>
        </w:tc>
      </w:tr>
      <w:tr w:rsidR="00D96DB6" w:rsidRPr="00D96DB6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V15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Транзистор BC807-40.215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Semiconductor</w:t>
            </w:r>
          </w:p>
        </w:tc>
      </w:tr>
      <w:tr w:rsidR="00D96DB6" w:rsidRPr="00D96DB6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V16, V17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>Оптопара HCPL-181-06AE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Broadcom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V18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Транзистор IRLML2803TRPBF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Infenion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V19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 xml:space="preserve">Диод </w:t>
            </w:r>
            <w:r w:rsidRPr="00D96DB6">
              <w:rPr>
                <w:rFonts w:ascii="Arial" w:hAnsi="Arial" w:cs="Arial"/>
                <w:lang w:val="en-US"/>
              </w:rPr>
              <w:t>LL4002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Visha</w:t>
            </w: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V20, V21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Стабилитрон BZV55C20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V22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D31FA4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Стабилитрон BZ</w:t>
            </w:r>
            <w:r w:rsidR="00D31FA4">
              <w:rPr>
                <w:rFonts w:ascii="Arial" w:hAnsi="Arial" w:cs="Arial"/>
                <w:lang w:val="en-US"/>
              </w:rPr>
              <w:t>V</w:t>
            </w:r>
            <w:r w:rsidRPr="00D96DB6">
              <w:rPr>
                <w:rFonts w:ascii="Arial" w:hAnsi="Arial" w:cs="Arial"/>
              </w:rPr>
              <w:t>55C4</w:t>
            </w:r>
            <w:r w:rsidRPr="00D96DB6">
              <w:rPr>
                <w:rFonts w:ascii="Arial" w:hAnsi="Arial" w:cs="Arial"/>
                <w:lang w:val="en-US"/>
              </w:rPr>
              <w:t>V</w:t>
            </w:r>
            <w:r w:rsidRPr="00D96DB6">
              <w:rPr>
                <w:rFonts w:ascii="Arial" w:hAnsi="Arial" w:cs="Arial"/>
              </w:rPr>
              <w:t>7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Rectron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  <w:lang w:val="en-US"/>
              </w:rPr>
              <w:t>V23-V25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>Оптопара HCPL-181-06AE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Broadcom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V26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>Диодный мост MB6S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ON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Semiconductor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  <w:lang w:val="en-US"/>
              </w:rPr>
              <w:t>V</w:t>
            </w:r>
            <w:r w:rsidRPr="00D96DB6">
              <w:rPr>
                <w:rFonts w:ascii="Arial" w:hAnsi="Arial" w:cs="Arial"/>
              </w:rPr>
              <w:t>27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Диодный мост DB156S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Rectron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  <w:lang w:val="en-US"/>
              </w:rPr>
              <w:t>V</w:t>
            </w:r>
            <w:r w:rsidRPr="00D96DB6">
              <w:rPr>
                <w:rFonts w:ascii="Arial" w:hAnsi="Arial" w:cs="Arial"/>
              </w:rPr>
              <w:t>28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Транзистор IRFR5410TRLPBF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Infineon</w:t>
            </w:r>
          </w:p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</w:rPr>
              <w:t>Technologies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46724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46724" w:rsidRPr="00D96DB6" w:rsidRDefault="00746724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04449B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4449B" w:rsidRPr="00D96DB6" w:rsidRDefault="0004449B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4449B" w:rsidRPr="00D96DB6" w:rsidRDefault="0004449B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4449B" w:rsidRPr="00D96DB6" w:rsidRDefault="0004449B" w:rsidP="0052089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4449B" w:rsidRPr="00D96DB6" w:rsidRDefault="0004449B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4449B" w:rsidRPr="00D96DB6" w:rsidRDefault="0004449B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46724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46724" w:rsidRPr="00D96DB6" w:rsidRDefault="00746724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46724" w:rsidRPr="00D96DB6" w:rsidRDefault="00746724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Розетка NCJ6FA-H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Neutrik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Вилка</w:t>
            </w:r>
            <w:r w:rsidRPr="00D96DB6">
              <w:rPr>
                <w:rFonts w:ascii="Arial" w:hAnsi="Arial" w:cs="Arial"/>
                <w:lang w:val="en-US"/>
              </w:rPr>
              <w:t xml:space="preserve"> FDC-10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X3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Розетка</w:t>
            </w:r>
            <w:r w:rsidR="0001190D">
              <w:rPr>
                <w:rFonts w:ascii="Arial" w:hAnsi="Arial" w:cs="Arial"/>
                <w:lang w:val="en-US"/>
              </w:rPr>
              <w:t xml:space="preserve"> IDC-40</w:t>
            </w:r>
            <w:bookmarkStart w:id="0" w:name="_GoBack"/>
            <w:bookmarkEnd w:id="0"/>
            <w:r w:rsidRPr="00D96DB6">
              <w:rPr>
                <w:rFonts w:ascii="Arial" w:hAnsi="Arial" w:cs="Arial"/>
                <w:lang w:val="en-US"/>
              </w:rPr>
              <w:t>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X</w:t>
            </w:r>
            <w:r w:rsidRPr="00D96DB6">
              <w:rPr>
                <w:rFonts w:ascii="Arial" w:hAnsi="Arial" w:cs="Arial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 xml:space="preserve">Вилка </w:t>
            </w:r>
            <w:r w:rsidRPr="00D96DB6">
              <w:rPr>
                <w:rFonts w:ascii="Arial" w:hAnsi="Arial" w:cs="Arial"/>
                <w:lang w:val="en-US"/>
              </w:rPr>
              <w:t>PWL2-05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X</w:t>
            </w:r>
            <w:r w:rsidRPr="00D96DB6">
              <w:rPr>
                <w:rFonts w:ascii="Arial" w:hAnsi="Arial" w:cs="Arial"/>
              </w:rPr>
              <w:t>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 xml:space="preserve">Вилка </w:t>
            </w:r>
            <w:r w:rsidRPr="00D96DB6">
              <w:rPr>
                <w:rFonts w:ascii="Arial" w:hAnsi="Arial" w:cs="Arial"/>
                <w:lang w:val="en-US"/>
              </w:rPr>
              <w:t>PWL2-02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  <w:lang w:val="en-US"/>
              </w:rPr>
              <w:t>X</w:t>
            </w:r>
            <w:r w:rsidRPr="00D96DB6">
              <w:rPr>
                <w:rFonts w:ascii="Arial" w:hAnsi="Arial" w:cs="Arial"/>
              </w:rPr>
              <w:t>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 xml:space="preserve">Вилка </w:t>
            </w:r>
            <w:r w:rsidRPr="00D96DB6">
              <w:rPr>
                <w:rFonts w:ascii="Arial" w:hAnsi="Arial" w:cs="Arial"/>
                <w:lang w:val="en-US"/>
              </w:rPr>
              <w:t>CWF-3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X</w:t>
            </w:r>
            <w:r w:rsidRPr="00D96DB6">
              <w:rPr>
                <w:rFonts w:ascii="Arial" w:hAnsi="Arial" w:cs="Arial"/>
              </w:rPr>
              <w:t>7</w:t>
            </w:r>
            <w:r w:rsidRPr="00D96DB6">
              <w:rPr>
                <w:rFonts w:ascii="Arial" w:hAnsi="Arial" w:cs="Arial"/>
                <w:lang w:val="en-US"/>
              </w:rPr>
              <w:t>, X8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</w:rPr>
              <w:t xml:space="preserve">Вилка </w:t>
            </w:r>
            <w:r w:rsidRPr="00D96DB6">
              <w:rPr>
                <w:rFonts w:ascii="Arial" w:hAnsi="Arial" w:cs="Arial"/>
                <w:lang w:val="en-US"/>
              </w:rPr>
              <w:t>CWF-</w:t>
            </w:r>
            <w:r w:rsidR="00E27CF2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D96DB6" w:rsidRPr="00D96DB6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X9, X10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Розетка</w:t>
            </w:r>
            <w:r w:rsidRPr="00D96DB6">
              <w:rPr>
                <w:rFonts w:ascii="Arial" w:hAnsi="Arial" w:cs="Arial"/>
                <w:lang w:val="en-US"/>
              </w:rPr>
              <w:t xml:space="preserve"> IDC-10MS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D96DB6" w:rsidRPr="00D96DB6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Z1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Резонатор кварцевый KX-3HT HC-49/U8H 8 MHz±30ppm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  <w:r w:rsidRPr="00D96DB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96DB6">
              <w:rPr>
                <w:rFonts w:ascii="Arial" w:hAnsi="Arial" w:cs="Arial"/>
                <w:sz w:val="12"/>
                <w:szCs w:val="12"/>
                <w:lang w:val="en-US"/>
              </w:rPr>
              <w:t>Geyer Electronic</w:t>
            </w: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96DB6" w:rsidRPr="00D96DB6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20897" w:rsidRPr="00D96DB6" w:rsidRDefault="00520897" w:rsidP="0052089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B46A01" w:rsidRPr="00D96DB6" w:rsidRDefault="00B46A01" w:rsidP="00395811">
      <w:pPr>
        <w:rPr>
          <w:rFonts w:ascii="Arial" w:hAnsi="Arial" w:cs="Arial"/>
          <w:lang w:val="en-US"/>
        </w:rPr>
        <w:sectPr w:rsidR="00B46A01" w:rsidRPr="00D96DB6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9D42CF" w:rsidRPr="00D96DB6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D96DB6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lastRenderedPageBreak/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D96DB6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Номера листов</w:t>
            </w:r>
            <w:r w:rsidR="00D8302F" w:rsidRPr="00D96DB6">
              <w:rPr>
                <w:rFonts w:ascii="Arial" w:hAnsi="Arial" w:cs="Arial"/>
              </w:rPr>
              <w:t xml:space="preserve"> </w:t>
            </w:r>
            <w:r w:rsidRPr="00D96DB6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D96DB6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Всего</w:t>
            </w:r>
            <w:r w:rsidR="003551DF" w:rsidRPr="00D96DB6">
              <w:rPr>
                <w:rFonts w:ascii="Arial" w:hAnsi="Arial" w:cs="Arial"/>
              </w:rPr>
              <w:br/>
            </w:r>
            <w:r w:rsidRPr="00D96DB6">
              <w:rPr>
                <w:rFonts w:ascii="Arial" w:hAnsi="Arial" w:cs="Arial"/>
              </w:rPr>
              <w:t>листов (страниц)</w:t>
            </w:r>
            <w:r w:rsidR="003551DF" w:rsidRPr="00D96DB6">
              <w:rPr>
                <w:rFonts w:ascii="Arial" w:hAnsi="Arial" w:cs="Arial"/>
              </w:rPr>
              <w:br/>
            </w:r>
            <w:r w:rsidRPr="00D96DB6">
              <w:rPr>
                <w:rFonts w:ascii="Arial" w:hAnsi="Arial" w:cs="Arial"/>
              </w:rPr>
              <w:t>в</w:t>
            </w:r>
            <w:r w:rsidR="003551DF" w:rsidRPr="00D96DB6">
              <w:rPr>
                <w:rFonts w:ascii="Arial" w:hAnsi="Arial" w:cs="Arial"/>
              </w:rPr>
              <w:br/>
            </w:r>
            <w:r w:rsidRPr="00D96DB6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D96DB6" w:rsidRDefault="005718B5" w:rsidP="00267DFB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№</w:t>
            </w:r>
          </w:p>
          <w:p w:rsidR="005718B5" w:rsidRPr="00D96DB6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D96DB6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D96DB6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D96DB6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Дата</w:t>
            </w:r>
          </w:p>
        </w:tc>
      </w:tr>
      <w:tr w:rsidR="009D42CF" w:rsidRPr="00D96DB6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D96DB6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измене</w:t>
            </w:r>
            <w:r w:rsidR="003551DF" w:rsidRPr="00D96DB6">
              <w:rPr>
                <w:rFonts w:ascii="Arial" w:hAnsi="Arial" w:cs="Arial"/>
              </w:rPr>
              <w:t>н</w:t>
            </w:r>
            <w:r w:rsidRPr="00D96DB6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D96DB6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D96DB6" w:rsidRDefault="005718B5" w:rsidP="00267DFB">
            <w:pPr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D96DB6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D96DB6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D96DB6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D96DB6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D96DB6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D96DB6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D96DB6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D96DB6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D96DB6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D96DB6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D96DB6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D96DB6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D96DB6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D96DB6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D96DB6" w:rsidRDefault="006F0003" w:rsidP="001211E3">
      <w:pPr>
        <w:rPr>
          <w:rFonts w:ascii="Arial" w:hAnsi="Arial" w:cs="Arial"/>
        </w:rPr>
      </w:pPr>
    </w:p>
    <w:sectPr w:rsidR="006F0003" w:rsidRPr="00D96DB6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540" w:rsidRDefault="00B94540">
      <w:r>
        <w:separator/>
      </w:r>
    </w:p>
  </w:endnote>
  <w:endnote w:type="continuationSeparator" w:id="0">
    <w:p w:rsidR="00B94540" w:rsidRDefault="00B9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9C75C2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9C75C2" w:rsidRDefault="009C75C2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75C2" w:rsidRPr="002B3339" w:rsidRDefault="009C75C2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9C75C2" w:rsidRPr="002B3339" w:rsidRDefault="009C75C2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75C2" w:rsidRPr="002A3B88" w:rsidRDefault="009C75C2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9C75C2" w:rsidRPr="002A3B88" w:rsidRDefault="009C75C2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9C75C2" w:rsidRDefault="009C75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5C2" w:rsidRDefault="009C75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540" w:rsidRDefault="00B94540">
      <w:r>
        <w:separator/>
      </w:r>
    </w:p>
  </w:footnote>
  <w:footnote w:type="continuationSeparator" w:id="0">
    <w:p w:rsidR="00B94540" w:rsidRDefault="00B94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9C75C2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9C75C2" w:rsidRPr="00C02AC0" w:rsidRDefault="009C75C2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9C75C2" w:rsidRPr="00C02AC0" w:rsidRDefault="009C75C2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9C75C2" w:rsidRPr="00C02AC0" w:rsidRDefault="009C75C2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9C75C2" w:rsidRPr="00C02AC0" w:rsidRDefault="009C75C2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9C75C2" w:rsidRPr="00C02AC0" w:rsidRDefault="009C75C2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9C75C2" w:rsidRDefault="009C75C2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0560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02AC0" w:rsidRDefault="009C75C2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263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3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9C75C2" w:rsidRPr="00C02AC0" w:rsidRDefault="009C75C2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733A9F" w:rsidRDefault="009C75C2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1190D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6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02AC0" w:rsidRDefault="009C75C2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263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3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9C75C2" w:rsidRPr="00C02AC0" w:rsidRDefault="009C75C2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02AC0" w:rsidRDefault="009C75C2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2B36BD" w:rsidRDefault="009C75C2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2B36BD" w:rsidRDefault="009C75C2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2B36BD" w:rsidRDefault="009C75C2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5F79C3" w:rsidRDefault="009C75C2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2B36BD" w:rsidRDefault="009C75C2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02AC0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02AC0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02AC0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02AC0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02AC0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733A9F" w:rsidRDefault="009C75C2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02AC0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FB4F7A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02AC0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FB4F7A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02AC0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FB4F7A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02AC0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FB4F7A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02AC0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FB4F7A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50560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<v:textbox>
                  <w:txbxContent>
                    <w:p w:rsidR="009C75C2" w:rsidRPr="00C02AC0" w:rsidRDefault="009C75C2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263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3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9C75C2" w:rsidRPr="00C02AC0" w:rsidRDefault="009C75C2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<v:textbox>
                  <w:txbxContent>
                    <w:p w:rsidR="009C75C2" w:rsidRPr="00733A9F" w:rsidRDefault="009C75C2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01190D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6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<v:textbox>
                  <w:txbxContent>
                    <w:p w:rsidR="009C75C2" w:rsidRPr="00C02AC0" w:rsidRDefault="009C75C2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263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3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9C75C2" w:rsidRPr="00C02AC0" w:rsidRDefault="009C75C2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<v:textbox>
                  <w:txbxContent>
                    <w:p w:rsidR="009C75C2" w:rsidRPr="00C02AC0" w:rsidRDefault="009C75C2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<v:textbox>
                  <w:txbxContent>
                    <w:p w:rsidR="009C75C2" w:rsidRPr="002B36BD" w:rsidRDefault="009C75C2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<v:textbox>
                  <w:txbxContent>
                    <w:p w:rsidR="009C75C2" w:rsidRPr="002B36BD" w:rsidRDefault="009C75C2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<v:textbox>
                  <w:txbxContent>
                    <w:p w:rsidR="009C75C2" w:rsidRPr="002B36BD" w:rsidRDefault="009C75C2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<v:textbox>
                  <w:txbxContent>
                    <w:p w:rsidR="009C75C2" w:rsidRPr="005F79C3" w:rsidRDefault="009C75C2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<v:textbox>
                  <w:txbxContent>
                    <w:p w:rsidR="009C75C2" w:rsidRPr="002B36BD" w:rsidRDefault="009C75C2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aKcEAAADc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+lopwQAAANwAAAAPAAAAAAAAAAAAAAAA&#10;AKECAABkcnMvZG93bnJldi54bWxQSwUGAAAAAAQABAD5AAAAjwMAAAAA&#10;" strokeweight="1.5pt"/>
              <v:line id="Line 448" o:spid="_x0000_s1037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<v:line id="Line 449" o:spid="_x0000_s1038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<v:line id="Line 450" o:spid="_x0000_s1039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jEXs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m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MRewQAAANwAAAAPAAAAAAAAAAAAAAAA&#10;AKECAABkcnMvZG93bnJldi54bWxQSwUGAAAAAAQABAD5AAAAjwMAAAAA&#10;" strokeweight="1.5pt"/>
              <v:line id="Line 451" o:spid="_x0000_s104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<v:line id="Line 452" o:spid="_x0000_s104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03hc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yR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N4XDAAAA3AAAAA8AAAAAAAAAAAAA&#10;AAAAoQIAAGRycy9kb3ducmV2LnhtbFBLBQYAAAAABAAEAPkAAACRAwAAAAA=&#10;" strokeweight="1.5pt"/>
              <v:line id="Line 453" o:spid="_x0000_s1042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sDcQAAADcAAAADwAAAGRycy9kb3ducmV2LnhtbESPQWsCMRCF74X+hzBCbzWrB5GtUUQQ&#10;FHtoreB12Mxulm4mS5K667/vHARvM7w3732z2oy+UzeKqQ1sYDYtQBFXwbbcGLj87N+XoFJGttgF&#10;JgN3SrBZv76ssLRh4G+6nXOjJIRTiQZczn2pdaoceUzT0BOLVofoMcsaG20jDhLuOz0vioX22LI0&#10;OOxp56j6Pf95A/p4Gr7ifn6pm/rQh+vRfS6G0Zi3ybj9AJVpzE/z4/pgBX8p+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FCwNxAAAANwAAAAPAAAAAAAAAAAA&#10;AAAAAKECAABkcnMvZG93bnJldi54bWxQSwUGAAAAAAQABAD5AAAAkgMAAAAA&#10;" strokeweight="1.5pt"/>
              <v:line id="Line 454" o:spid="_x0000_s104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<v:line id="Line 455" o:spid="_x0000_s104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<v:line id="Line 456" o:spid="_x0000_s1045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<v:line id="Line 457" o:spid="_x0000_s1046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<v:line id="Line 458" o:spid="_x0000_s1047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  <v:line id="Line 459" o:spid="_x0000_s1048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<v:line id="Line 460" o:spid="_x0000_s1049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<v:shape id="Text Box 461" o:spid="_x0000_s1050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<v:textbox>
                  <w:txbxContent>
                    <w:p w:rsidR="009C75C2" w:rsidRPr="00C02AC0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<v:textbox>
                  <w:txbxContent>
                    <w:p w:rsidR="009C75C2" w:rsidRPr="00C02AC0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<v:textbox>
                  <w:txbxContent>
                    <w:p w:rsidR="009C75C2" w:rsidRPr="00C02AC0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<v:textbox>
                  <w:txbxContent>
                    <w:p w:rsidR="009C75C2" w:rsidRPr="00C02AC0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<v:textbox>
                  <w:txbxContent>
                    <w:p w:rsidR="009C75C2" w:rsidRPr="00C02AC0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<v:textbox>
                  <w:txbxContent>
                    <w:p w:rsidR="009C75C2" w:rsidRPr="00733A9F" w:rsidRDefault="009C75C2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808EAAADc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r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9rzTwQAAANwAAAAPAAAAAAAAAAAAAAAA&#10;AKECAABkcnMvZG93bnJldi54bWxQSwUGAAAAAAQABAD5AAAAjwMAAAAA&#10;" strokeweight="1.5pt"/>
              <v:line id="Line 468" o:spid="_x0000_s1057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<v:line id="Line 469" o:spid="_x0000_s1058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<v:line id="Line 470" o:spid="_x0000_s1059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  <v:line id="Line 471" o:spid="_x0000_s1060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21s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hF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7bWxAAAANwAAAAPAAAAAAAAAAAA&#10;AAAAAKECAABkcnMvZG93bnJldi54bWxQSwUGAAAAAAQABAD5AAAAkgMAAAAA&#10;" strokeweight="1.5pt"/>
              <v:line id="Line 472" o:spid="_x0000_s1061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TTc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xNNwQAAANwAAAAPAAAAAAAAAAAAAAAA&#10;AKECAABkcnMvZG93bnJldi54bWxQSwUGAAAAAAQABAD5AAAAjwMAAAAA&#10;" strokeweight="1.5pt"/>
              <v:line id="Line 473" o:spid="_x0000_s1062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<v:line id="Line 474" o:spid="_x0000_s1063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<v:line id="Line 475" o:spid="_x0000_s1064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<v:line id="Line 476" o:spid="_x0000_s1065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<v:line id="Line 477" o:spid="_x0000_s1066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<v:line id="Line 478" o:spid="_x0000_s1067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<v:shape id="Text Box 479" o:spid="_x0000_s1068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eDMYA&#10;AADcAAAADwAAAGRycy9kb3ducmV2LnhtbESPQWvCQBSE70L/w/IKveluLYhEN6FYlPZSNOqht9fs&#10;axLMvo3ZrYn/vlsQPA4z8w2zzAbbiAt1vnas4XmiQBAXztRcajjs1+M5CB+QDTaOScOVPGTpw2iJ&#10;iXE97+iSh1JECPsENVQhtImUvqjIop+4ljh6P66zGKLsSmk67CPcNnKq1ExarDkuVNjSqqLilP9a&#10;Dcfvz2uza1++VN1/bIfNeZu/bUqtnx6H1wWIQEO4h2/td6NhqmbwfyYe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veDM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9C75C2" w:rsidRPr="00C02AC0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7l8YA&#10;AADcAAAADwAAAGRycy9kb3ducmV2LnhtbESPQWvCQBSE70L/w/IKvZndWqiSukppUeylaLSH3l6z&#10;zySYfRuzq4n/3i0IHoeZ+YaZzntbizO1vnKs4TlRIIhzZyouNOy2i+EEhA/IBmvHpOFCHuazh8EU&#10;U+M63tA5C4WIEPYpaihDaFIpfV6SRZ+4hjh6e9daDFG2hTQtdhFuazlS6lVarDgulNjQR0n5ITtZ&#10;DT9/35d607z8qqr7WvfL4zr7XBZaPz32728gAvXhHr61V0bDSI3h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d7l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9C75C2" w:rsidRPr="00FB4F7A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v5cMA&#10;AADcAAAADwAAAGRycy9kb3ducmV2LnhtbERPz2vCMBS+C/sfwhvsZpM5kFGNIg5luwytevD2bJ5t&#10;sXmpTWbrf28OA48f3+/pvLe1uFHrK8ca3hMFgjh3puJCw363Gn6C8AHZYO2YNNzJw3z2MphialzH&#10;W7ploRAxhH2KGsoQmlRKn5dk0SeuIY7c2bUWQ4RtIU2LXQy3tRwpNZYWK44NJTa0LCm/ZH9Ww+H0&#10;e6+3zcdRVd3Ppl9fN9nXutD67bVfTEAE6sNT/O/+NhpGKq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v5c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9C75C2" w:rsidRPr="00C02AC0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fsYA&#10;AADcAAAADwAAAGRycy9kb3ducmV2LnhtbESPQWvCQBSE70L/w/IKvZndWiiaukppUeylaLSH3l6z&#10;zySYfRuzq4n/3i0IHoeZ+YaZzntbizO1vnKs4TlRIIhzZyouNOy2i+EYhA/IBmvHpOFCHuazh8EU&#10;U+M63tA5C4WIEPYpaihDaFIpfV6SRZ+4hjh6e9daDFG2hTQtdhFuazlS6lVarDgulNjQR0n5ITtZ&#10;DT9/35d607z8qqr7WvfL4zr7XBZaPz32728gAvXhHr61V0bDSE3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RKf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9C75C2" w:rsidRPr="00FB4F7A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1PsQA&#10;AADcAAAADwAAAGRycy9kb3ducmV2LnhtbERPz2vCMBS+C/sfwhvsZlMdjFGNIhvKdhlt3Q7ens2z&#10;LTYvNcls/e+Xw8Djx/d7uR5NJ67kfGtZwSxJQRBXVrdcK/jeb6evIHxA1thZJgU38rBePUyWmGk7&#10;cEHXMtQihrDPUEETQp9J6auGDPrE9sSRO1lnMEToaqkdDjHcdHKepi/SYMuxocGe3hqqzuWvUfBz&#10;/Lp1Rf98SNvhMx93l7x839VKPT2OmwWIQGO4i//dH1rBfBbnx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3dT7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9C75C2" w:rsidRPr="00C02AC0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QpcYA&#10;AADcAAAADwAAAGRycy9kb3ducmV2LnhtbESPQWvCQBSE70L/w/IKvZlNUiglugapKO2laNSDt2f2&#10;mYRm36bZrYn/vlsoeBxm5htmno+mFVfqXWNZQRLFIIhLqxuuFBz26+krCOeRNbaWScGNHOSLh8kc&#10;M20H3tG18JUIEHYZKqi97zIpXVmTQRfZjjh4F9sb9EH2ldQ9DgFuWpnG8Ys02HBYqLGjt5rKr+LH&#10;KDieP2/trns+xc3wsR0339titamUenoclzMQnkZ/D/+337WCNEng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vQ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9C75C2" w:rsidRPr="00FB4F7A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O0sYA&#10;AADcAAAADwAAAGRycy9kb3ducmV2LnhtbESPQWvCQBSE70L/w/IKvZlNUhBJXUNpqdiLaNoevD2z&#10;r0lo9m3Mbk38964geBxm5htmkY+mFSfqXWNZQRLFIIhLqxuuFHx/fUznIJxH1thaJgVncpAvHyYL&#10;zLQdeEenwlciQNhlqKD2vsukdGVNBl1kO+Lg/dreoA+yr6TucQhw08o0jmfSYMNhocaO3moq/4p/&#10;o+DnsDm3u+55HzfD53ZcHbfF+6pS6ulxfH0B4Wn09/CtvdYK0iS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lO0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9C75C2" w:rsidRPr="00C02AC0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rSccA&#10;AADcAAAADwAAAGRycy9kb3ducmV2LnhtbESPT2vCQBTE7wW/w/IEb3WjASmpq4jSYC+iqR56e82+&#10;JsHs2zS7zZ9v3y0Uehxm5jfMejuYWnTUusqygsU8AkGcW11xoeD69vL4BMJ5ZI21ZVIwkoPtZvKw&#10;xkTbni/UZb4QAcIuQQWl900ipctLMujmtiEO3qdtDfog20LqFvsAN7VcRtFKGqw4LJTY0L6k/J59&#10;GwW3j9NYX5r4Par61/OQfp2zQ1ooNZsOu2cQngb/H/5rH7WC5SKG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l60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9C75C2" w:rsidRPr="00FB4F7A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zPcYA&#10;AADcAAAADwAAAGRycy9kb3ducmV2LnhtbESPT2vCQBTE7wW/w/IEb3XjH4pEVyktil5Eox68vWZf&#10;k9Ds25hdTfz2XUHwOMzMb5jZojWluFHtCssKBv0IBHFqdcGZguNh+T4B4TyyxtIyKbiTg8W88zbD&#10;WNuG93RLfCYChF2MCnLvq1hKl+Zk0PVtRRy8X1sb9EHWmdQ1NgFuSjmMog9psOCwkGNFXzmlf8nV&#10;KDj9bO/lvhqdo6LZ7NrVZZd8rzKlet32cwrCU+tf4Wd7rRUMB2N4nA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xz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9C75C2" w:rsidRPr="00C02AC0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WpsUA&#10;AADcAAAADwAAAGRycy9kb3ducmV2LnhtbESPQWvCQBSE7wX/w/IEb3WjYpHoKqVF0Yto1IO31+xr&#10;Epp9G7Orif++Kwgeh5n5hpktWlOKG9WusKxg0I9AEKdWF5wpOB6W7xMQziNrLC2Tgjs5WMw7bzOM&#10;tW14T7fEZyJA2MWoIPe+iqV0aU4GXd9WxMH7tbVBH2SdSV1jE+CmlMMo+pAGCw4LOVb0lVP6l1yN&#10;gtPP9l7uq9E5KprNrl1ddsn3KlOq120/pyA8tf4VfrbXWsFwMIbH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NamxQAAANwAAAAPAAAAAAAAAAAAAAAAAJgCAABkcnMv&#10;ZG93bnJldi54bWxQSwUGAAAAAAQABAD1AAAAigMAAAAA&#10;" filled="f" stroked="f">
                <v:textbox style="layout-flow:vertical;mso-layout-flow-alt:bottom-to-top">
                  <w:txbxContent>
                    <w:p w:rsidR="009C75C2" w:rsidRPr="00FB4F7A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9C75C2" w:rsidRPr="0077052E" w:rsidRDefault="009C75C2" w:rsidP="007705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9C75C2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9C75C2" w:rsidRPr="00BC49A2" w:rsidRDefault="009C75C2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9C75C2" w:rsidRPr="00BC49A2" w:rsidRDefault="009C75C2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9C75C2" w:rsidRPr="00BC49A2" w:rsidRDefault="009C75C2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9C75C2" w:rsidRPr="00BC49A2" w:rsidRDefault="009C75C2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9C75C2" w:rsidRPr="00BC49A2" w:rsidRDefault="009C75C2" w:rsidP="000E546B">
          <w:pPr>
            <w:jc w:val="center"/>
            <w:rPr>
              <w:rFonts w:ascii="Arial" w:hAnsi="Arial" w:cs="Arial"/>
            </w:rPr>
          </w:pPr>
        </w:p>
        <w:p w:rsidR="009C75C2" w:rsidRPr="00BC49A2" w:rsidRDefault="009C75C2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839A256" id="Line 409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  <w:r w:rsidRPr="00BC49A2">
            <w:rPr>
              <w:rFonts w:ascii="Arial" w:hAnsi="Arial" w:cs="Arial"/>
            </w:rPr>
            <w:t>Примечание</w:t>
          </w:r>
        </w:p>
      </w:tc>
    </w:tr>
  </w:tbl>
  <w:p w:rsidR="009C75C2" w:rsidRPr="00BC49A2" w:rsidRDefault="009C75C2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6F3DAD" w:rsidRDefault="009C75C2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D948FF" w:rsidRDefault="009C75C2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Хамедов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6F3DAD" w:rsidRDefault="009C75C2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C75C2" w:rsidRPr="00C43095" w:rsidRDefault="009C75C2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ЗС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9C75C2" w:rsidRPr="00045357" w:rsidRDefault="009C75C2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1190D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8B4888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Default="009C75C2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9C75C2" w:rsidRPr="00BE4837" w:rsidRDefault="009C75C2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BC49A2" w:rsidRDefault="009C75C2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263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3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263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140824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140824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140824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140824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5F79C3" w:rsidRDefault="009C75C2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A42F42" w:rsidRDefault="009C75C2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16764F" w:rsidRDefault="009C75C2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16764F" w:rsidRDefault="009C75C2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6F3DAD" w:rsidRDefault="009C75C2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6F3DAD" w:rsidRDefault="009C75C2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A38B3" w:rsidRDefault="009C75C2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5143E" w:rsidRDefault="009C75C2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84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5143E" w:rsidRDefault="009C75C2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140824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3C74E5" w:rsidRDefault="009C75C2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140824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140824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140824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140824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140824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C43095" w:rsidRDefault="009C75C2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263</w:t>
                            </w:r>
                            <w:r w:rsidRPr="000A69A0">
                              <w:rPr>
                                <w:rFonts w:ascii="Arial" w:hAnsi="Arial" w:cs="Arial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BC49A2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Перв. примен.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140824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BC49A2" w:rsidRDefault="009C75C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4B0C31" w:rsidRDefault="009C75C2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9C75C2" w:rsidRPr="004B0C31" w:rsidRDefault="009C75C2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5BsUA&#10;AADbAAAADwAAAGRycy9kb3ducmV2LnhtbESPQWvCQBSE74X+h+UJ3urGQm1IXaUUClLQYhTF2yP7&#10;mg3Nvo3ZNYn/3i0UPA4z8w0zXw62Fh21vnKsYDpJQBAXTldcKtjvPp9SED4ga6wdk4IreVguHh/m&#10;mGnX85a6PJQiQthnqMCE0GRS+sKQRT9xDXH0flxrMUTZllK32Ee4reVzksykxYrjgsGGPgwVv/nF&#10;Kjidu/SYXi9fPm/6rdno75fDWio1Hg3vbyACDeEe/m+vtILZK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rkGxQAAANsAAAAPAAAAAAAAAAAAAAAAAJgCAABkcnMv&#10;ZG93bnJldi54bWxQSwUGAAAAAAQABAD1AAAAigMAAAAA&#10;" filled="f" stroked="f">
                <v:textbox inset=".5mm,,.5mm">
                  <w:txbxContent>
                    <w:p w:rsidR="009C75C2" w:rsidRPr="004B0C31" w:rsidRDefault="009C75C2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tdM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10wgAAANsAAAAPAAAAAAAAAAAAAAAAAJgCAABkcnMvZG93&#10;bnJldi54bWxQSwUGAAAAAAQABAD1AAAAhwMAAAAA&#10;" filled="f" stroked="f">
                <v:textbox inset=".5mm,,.5mm">
                  <w:txbxContent>
                    <w:p w:rsidR="009C75C2" w:rsidRPr="006F3DAD" w:rsidRDefault="009C75C2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<v:textbox inset=".5mm,,.5mm">
                  <w:txbxContent>
                    <w:p w:rsidR="009C75C2" w:rsidRPr="00D948FF" w:rsidRDefault="009C75C2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Хамедов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3r8IA&#10;AADbAAAADwAAAGRycy9kb3ducmV2LnhtbERPXWvCMBR9F/wP4Qp7s6nCttIZRQRhDLZhFcfeLs1d&#10;U2xuuia29d8vDwMfD+d7tRltI3rqfO1YwSJJQRCXTtdcKTgd9/MMhA/IGhvHpOBGHjbr6WSFuXYD&#10;H6gvQiViCPscFZgQ2lxKXxqy6BPXEkfux3UWQ4RdJXWHQwy3jVym6ZO0WHNsMNjSzlB5Ka5Wwfdv&#10;n31lt+ubL9rhYD705+P5XSr1MBu3LyACjeEu/ne/agX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vwgAAANsAAAAPAAAAAAAAAAAAAAAAAJgCAABkcnMvZG93&#10;bnJldi54bWxQSwUGAAAAAAQABAD1AAAAhwMAAAAA&#10;" filled="f" stroked="f">
                <v:textbox inset=".5mm,,.5mm">
                  <w:txbxContent>
                    <w:p w:rsidR="009C75C2" w:rsidRPr="006F3DAD" w:rsidRDefault="009C75C2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>
                  <w:txbxContent>
                    <w:p w:rsidR="009C75C2" w:rsidRPr="004B0C31" w:rsidRDefault="009C75C2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C75C2" w:rsidRPr="00C43095" w:rsidRDefault="009C75C2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ЗС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9C75C2" w:rsidRPr="00045357" w:rsidRDefault="009C75C2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3W8IA&#10;AADbAAAADwAAAGRycy9kb3ducmV2LnhtbESPQWvCQBSE7wX/w/KE3urGHGpJXaUUlNCTTfX+zL4m&#10;0ezbZXcb47/vCoLHYWa+YZbr0fRiIB86ywrmswwEcW11x42C/c/m5Q1EiMgae8uk4EoB1qvJ0xIL&#10;bS/8TUMVG5EgHApU0MboCilD3ZLBMLOOOHm/1huMSfpGao+XBDe9zLPsVRrsOC206Oizpfpc/RkF&#10;Y/VV9thFfzxtt4ehLN0+3zmlnqfjxzuISGN8hO/tUitY5HD7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7dbwgAAANsAAAAPAAAAAAAAAAAAAAAAAJgCAABkcnMvZG93&#10;bnJldi54bWxQSwUGAAAAAAQABAD1AAAAhwMAAAAA&#10;" filled="f" stroked="f">
                <v:textbox inset=",,,.3mm">
                  <w:txbxContent>
                    <w:p w:rsidR="009C75C2" w:rsidRPr="004B0C31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01190D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SwMIA&#10;AADbAAAADwAAAGRycy9kb3ducmV2LnhtbESPQWsCMRSE7wX/Q3iCt5pVoZXVKCJUlp7aVe/PzXN3&#10;dfMSknTd/vumUOhxmJlvmPV2MJ3oyYfWsoLZNANBXFndcq3gdHx7XoIIEVljZ5kUfFOA7Wb0tMZc&#10;2wd/Ul/GWiQIhxwVNDG6XMpQNWQwTK0jTt7VeoMxSV9L7fGR4KaT8yx7kQZbTgsNOto3VN3LL6Ng&#10;KN+LDtvoL7fD4dwXhTvNP5xSk/GwW4GINMT/8F+70Ape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0xLAwgAAANsAAAAPAAAAAAAAAAAAAAAAAJgCAABkcnMvZG93&#10;bnJldi54bWxQSwUGAAAAAAQABAD1AAAAhwMAAAAA&#10;" filled="f" stroked="f">
                <v:textbox inset=",,,.3mm">
                  <w:txbxContent>
                    <w:p w:rsidR="009C75C2" w:rsidRPr="008B4888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9C75C2" w:rsidRDefault="009C75C2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9C75C2" w:rsidRPr="00BE4837" w:rsidRDefault="009C75C2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<v:textbox>
                  <w:txbxContent>
                    <w:p w:rsidR="009C75C2" w:rsidRPr="00BC49A2" w:rsidRDefault="009C75C2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263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3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<v:textbox>
                  <w:txbxContent>
                    <w:p w:rsidR="009C75C2" w:rsidRPr="004B0C31" w:rsidRDefault="009C75C2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263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.003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<v:textbox>
                  <w:txbxContent>
                    <w:p w:rsidR="009C75C2" w:rsidRPr="004B0C31" w:rsidRDefault="009C75C2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<v:textbox>
                  <w:txbxContent>
                    <w:p w:rsidR="009C75C2" w:rsidRPr="00140824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<v:textbox>
                  <w:txbxContent>
                    <w:p w:rsidR="009C75C2" w:rsidRPr="00140824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<v:textbox>
                  <w:txbxContent>
                    <w:p w:rsidR="009C75C2" w:rsidRPr="00140824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<v:textbox>
                  <w:txbxContent>
                    <w:p w:rsidR="009C75C2" w:rsidRPr="00140824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>
                  <w:txbxContent>
                    <w:p w:rsidR="009C75C2" w:rsidRPr="005F79C3" w:rsidRDefault="009C75C2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9C75C2" w:rsidRPr="00A42F42" w:rsidRDefault="009C75C2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N8MIAAADbAAAADwAAAGRycy9kb3ducmV2LnhtbESPQYvCMBSE7wv+h/AEb2uqiE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N8MIAAADbAAAADwAAAAAAAAAAAAAA&#10;AAChAgAAZHJzL2Rvd25yZXYueG1sUEsFBgAAAAAEAAQA+QAAAJADAAAAAA==&#10;" strokeweight="1.5pt"/>
              <v:line id="Line 360" o:spid="_x0000_s1097" style="position:absolute;visibility:visible;mso-wrap-style:square" from="1135,14572" to="4820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361" o:spid="_x0000_s1098" style="position:absolute;visibility:visible;mso-wrap-style:square" from="1135,14855" to="4820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<v:line id="Line 362" o:spid="_x0000_s1099" style="position:absolute;flip:x;visibility:visible;mso-wrap-style:square" from="1135,15139" to="1162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Th8IAAADbAAAADwAAAGRycy9kb3ducmV2LnhtbESPT4vCMBTE7wt+h/AEb2u6HlSqUZYF&#10;QdHD+ge8PprXpmzzUpJo67c3C4LHYWZ+wyzXvW3EnXyoHSv4GmcgiAuna64UXM6bzzmIEJE1No5J&#10;wYMCrFeDjyXm2nV8pPspViJBOOSowMTY5lKGwpDFMHYtcfJK5y3GJH0ltccuwW0jJ1k2lRZrTgsG&#10;W/oxVPydblaB3O27X7+ZXMqq3LbuujOHadcrNRr23wsQkfr4Dr/aW61gPoP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YTh8IAAADbAAAADwAAAAAAAAAAAAAA&#10;AAChAgAAZHJzL2Rvd25yZXYueG1sUEsFBgAAAAAEAAQA+QAAAJADAAAAAA==&#10;" strokeweight="1.5pt"/>
              <v:line id="Line 363" o:spid="_x0000_s1100" style="position:absolute;visibility:visible;mso-wrap-style:square" from="1135,15422" to="4820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364" o:spid="_x0000_s1101" style="position:absolute;visibility:visible;mso-wrap-style:square" from="1135,15706" to="482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365" o:spid="_x0000_s1102" style="position:absolute;visibility:visible;mso-wrap-style:square" from="1135,15989" to="4820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line id="Line 366" o:spid="_x0000_s1103" style="position:absolute;visibility:visible;mso-wrap-style:square" from="1135,16273" to="482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v:line id="Line 367" o:spid="_x0000_s1104" style="position:absolute;flip:x;visibility:visible;mso-wrap-style:square" from="8789,15422" to="11624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ws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3gM4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gmwsIAAADbAAAADwAAAAAAAAAAAAAA&#10;AAChAgAAZHJzL2Rvd25yZXYueG1sUEsFBgAAAAAEAAQA+QAAAJADAAAAAA==&#10;" strokeweight="1.5pt"/>
              <v:line id="Line 368" o:spid="_x0000_s1105" style="position:absolute;flip:x;visibility:visible;mso-wrap-style:square" from="8789,15706" to="11624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DW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kg1nDAAAA2wAAAA8AAAAAAAAAAAAA&#10;AAAAoQIAAGRycy9kb3ducmV2LnhtbFBLBQYAAAAABAAEAPkAAACRAwAAAAA=&#10;" strokeweight="1.5pt"/>
              <v:line id="Line 369" o:spid="_x0000_s1106" style="position:absolute;visibility:visible;mso-wrap-style:square" from="1532,14288" to="1532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370" o:spid="_x0000_s1107" style="position:absolute;visibility:visible;mso-wrap-style:square" from="2099,14288" to="209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371" o:spid="_x0000_s1108" style="position:absolute;visibility:visible;mso-wrap-style:square" from="3460,14288" to="346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372" o:spid="_x0000_s1109" style="position:absolute;visibility:visible;mso-wrap-style:square" from="4310,14288" to="431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<v:line id="Line 373" o:spid="_x0000_s1110" style="position:absolute;visibility:visible;mso-wrap-style:square" from="4820,14288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<v:line id="Line 374" o:spid="_x0000_s1111" style="position:absolute;visibility:visible;mso-wrap-style:square" from="1135,14288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<v:line id="Line 375" o:spid="_x0000_s1112" style="position:absolute;visibility:visible;mso-wrap-style:square" from="8789,15139" to="878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<v:line id="Line 376" o:spid="_x0000_s1113" style="position:absolute;visibility:visible;mso-wrap-style:square" from="9073,15422" to="907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<v:line id="Line 377" o:spid="_x0000_s1114" style="position:absolute;visibility:visible;mso-wrap-style:square" from="9356,15422" to="9356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<v:line id="Line 378" o:spid="_x0000_s1115" style="position:absolute;visibility:visible;mso-wrap-style:square" from="9640,15139" to="964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<v:line id="Line 379" o:spid="_x0000_s1116" style="position:absolute;visibility:visible;mso-wrap-style:square" from="10490,15139" to="1049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<v:line id="Line 380" o:spid="_x0000_s1117" style="position:absolute;visibility:visible;mso-wrap-style:square" from="8336,13098" to="8336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<v:line id="Line 381" o:spid="_x0000_s1118" style="position:absolute;flip:x;visibility:visible;mso-wrap-style:square" from="4820,12644" to="11625,1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<v:line id="Line 382" o:spid="_x0000_s1119" style="position:absolute;flip:x;visibility:visible;mso-wrap-style:square" from="4820,13098" to="11625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<v:line id="Line 383" o:spid="_x0000_s1120" style="position:absolute;visibility:visible;mso-wrap-style:square" from="5614,12644" to="561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<v:line id="Line 384" o:spid="_x0000_s1121" style="position:absolute;visibility:visible;mso-wrap-style:square" from="4820,12644" to="4820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<v:line id="Line 385" o:spid="_x0000_s1122" style="position:absolute;flip:x;visibility:visible;mso-wrap-style:square" from="1135,13835" to="1162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<v:line id="Line 386" o:spid="_x0000_s1123" style="position:absolute;visibility:visible;mso-wrap-style:square" from="4820,13835" to="4820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<v:line id="Line 387" o:spid="_x0000_s1124" style="position:absolute;visibility:visible;mso-wrap-style:square" from="2099,13835" to="2099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<v:line id="Line 388" o:spid="_x0000_s1125" style="position:absolute;visibility:visible;mso-wrap-style:square" from="1135,13835" to="1135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<v:shape id="Text Box 389" o:spid="_x0000_s1126" type="#_x0000_t202" style="position:absolute;left:4191;top:14827;width:648;height:4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77MYA&#10;AADcAAAADwAAAGRycy9kb3ducmV2LnhtbERPS0vDQBC+C/0PyxS8SLtJKqWk3ZZSUYSWSh+HHsfs&#10;mESzs2F3TaO/3hUEb/PxPWex6k0jOnK+tqwgHScgiAuray4VnE+PoxkIH5A1NpZJwRd5WC0HNwvM&#10;tb3ygbpjKEUMYZ+jgiqENpfSFxUZ9GPbEkfuzTqDIUJXSu3wGsNNI7MkmUqDNceGClvaVFR8HD+N&#10;gu8Xt7NZtntKXy+TugsPd+/77V6p22G/noMI1Id/8Z/7Wcf56T3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477MYAAADcAAAADwAAAAAAAAAAAAAAAACYAgAAZHJz&#10;L2Rvd25yZXYueG1sUEsFBgAAAAAEAAQA9QAAAIsDAAAAAA==&#10;" filled="f" stroked="f">
                <v:textbox>
                  <w:txbxContent>
                    <w:p w:rsidR="009C75C2" w:rsidRPr="004B0C31" w:rsidRDefault="009C75C2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<v:textbox>
                  <w:txbxContent>
                    <w:p w:rsidR="009C75C2" w:rsidRPr="004B0C31" w:rsidRDefault="009C75C2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<v:textbox>
                  <w:txbxContent>
                    <w:p w:rsidR="009C75C2" w:rsidRPr="004B0C31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<v:textbox>
                  <w:txbxContent>
                    <w:p w:rsidR="009C75C2" w:rsidRPr="004B0C31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<v:textbox>
                  <w:txbxContent>
                    <w:p w:rsidR="009C75C2" w:rsidRPr="004B0C31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<v:textbox>
                  <w:txbxContent>
                    <w:p w:rsidR="009C75C2" w:rsidRPr="0016764F" w:rsidRDefault="009C75C2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9C75C2" w:rsidRPr="0016764F" w:rsidRDefault="009C75C2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<v:textbox>
                  <w:txbxContent>
                    <w:p w:rsidR="009C75C2" w:rsidRPr="006F3DAD" w:rsidRDefault="009C75C2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<v:textbox>
                  <w:txbxContent>
                    <w:p w:rsidR="009C75C2" w:rsidRPr="006F3DAD" w:rsidRDefault="009C75C2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<v:textbox>
                  <w:txbxContent>
                    <w:p w:rsidR="009C75C2" w:rsidRPr="004B0C31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<v:textbox>
                  <w:txbxContent>
                    <w:p w:rsidR="009C75C2" w:rsidRPr="004B0C31" w:rsidRDefault="009C75C2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<v:textbox>
                  <w:txbxContent>
                    <w:p w:rsidR="009C75C2" w:rsidRPr="00CA38B3" w:rsidRDefault="009C75C2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9C75C2" w:rsidRPr="00C5143E" w:rsidRDefault="009C75C2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84;height: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j4c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hwgAAANwAAAAPAAAAAAAAAAAAAAAAAJgCAABkcnMvZG93&#10;bnJldi54bWxQSwUGAAAAAAQABAD1AAAAhwMAAAAA&#10;" filled="f" stroked="f">
                <v:textbox style="mso-fit-shape-to-text:t">
                  <w:txbxContent>
                    <w:p w:rsidR="009C75C2" w:rsidRPr="00C5143E" w:rsidRDefault="009C75C2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<v:textbox>
                  <w:txbxContent>
                    <w:p w:rsidR="009C75C2" w:rsidRPr="00140824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9C75C2" w:rsidRPr="003C74E5" w:rsidRDefault="009C75C2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l6sQAAADcAAAADwAAAGRycy9kb3ducmV2LnhtbESPQWsCMRCF74X+hzAFbzWrgp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+XqxAAAANwAAAAPAAAAAAAAAAAA&#10;AAAAAKECAABkcnMvZG93bnJldi54bWxQSwUGAAAAAAQABAD5AAAAkgMAAAAA&#10;" strokeweight="1.5pt"/>
              <v:line id="Line 407" o:spid="_x0000_s1143" style="position:absolute;visibility:visible;mso-wrap-style:square" from="1121,280" to="112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408" o:spid="_x0000_s1144" style="position:absolute;visibility:visible;mso-wrap-style:square" from="1121,16556" to="1162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410" o:spid="_x0000_s1145" style="position:absolute;flip:y;visibility:visible;mso-wrap-style:square" from="455,8335" to="45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<v:line id="Line 411" o:spid="_x0000_s1146" style="position:absolute;flip:y;visibility:visible;mso-wrap-style:square" from="738,8335" to="73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<v:line id="Line 412" o:spid="_x0000_s1147" style="position:absolute;visibility:visible;mso-wrap-style:square" from="455,16556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413" o:spid="_x0000_s1148" style="position:absolute;visibility:visible;mso-wrap-style:square" from="455,15139" to="1135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414" o:spid="_x0000_s1149" style="position:absolute;visibility:visible;mso-wrap-style:square" from="455,13154" to="1135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415" o:spid="_x0000_s1150" style="position:absolute;visibility:visible;mso-wrap-style:square" from="455,11737" to="113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line id="Line 416" o:spid="_x0000_s1151" style="position:absolute;visibility:visible;mso-wrap-style:square" from="455,10319" to="1135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<v:line id="Line 417" o:spid="_x0000_s1152" style="position:absolute;visibility:visible;mso-wrap-style:square" from="455,8335" to="1135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<v:shape id="Text Box 418" o:spid="_x0000_s1153" type="#_x0000_t202" style="position:absolute;left:341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exMQA&#10;AADcAAAADwAAAGRycy9kb3ducmV2LnhtbERPTWvCQBC9F/wPywi9NZvYIpK6BlEq7aVotIfeptkx&#10;CWZn0+zWxH/vFgRv83ifM88G04gzda62rCCJYhDEhdU1lwoO+7enGQjnkTU2lknBhRxki9HDHFNt&#10;e97ROfelCCHsUlRQed+mUrqiIoMusi1x4I62M+gD7EqpO+xDuGnkJI6n0mDNoaHCllYVFaf8zyj4&#10;+vm8NLv2+Tuu+4/tsPnd5utNqdTjeFi+gvA0+Lv45n7XYf5LAv/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nsT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9C75C2" w:rsidRPr="004B0C31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As8MA&#10;AADcAAAADwAAAGRycy9kb3ducmV2LnhtbERPTWvCQBC9F/oflil4qxu1iERXkRbFXopGPXgbs2MS&#10;zM7G7Griv3cLgrd5vM+ZzFpTihvVrrCsoNeNQBCnVhecKdhtF58jEM4jaywtk4I7OZhN398mGGvb&#10;8IZuic9ECGEXo4Lc+yqW0qU5GXRdWxEH7mRrgz7AOpO6xiaEm1L2o2goDRYcGnKs6Dun9JxcjYL9&#10;8e9ebqrBISqa33W7vKyTn2WmVOejnY9BeGr9S/x0r3SY/9WH/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8As8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9C75C2" w:rsidRPr="00140824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lKMQA&#10;AADcAAAADwAAAGRycy9kb3ducmV2LnhtbERPTWvCQBC9C/6HZYTezKZNKSW6hqJU2kvRqAdvY3ZM&#10;gtnZNLs18d93C0Jv83ifM88G04grda62rOAxikEQF1bXXCrY796nryCcR9bYWCYFN3KQLcajOaba&#10;9ryla+5LEULYpaig8r5NpXRFRQZdZFviwJ1tZ9AH2JVSd9iHcNPIpzh+kQZrDg0VtrSsqLjkP0bB&#10;4fR1a7Ztcozr/nMzrL83+WpdKvUwGd5mIDwN/l98d3/oMP85gb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pSj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9C75C2" w:rsidRPr="004B0C31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9XMQA&#10;AADcAAAADwAAAGRycy9kb3ducmV2LnhtbERPTWvCQBC9F/wPywi91U2rlBJdQ1EMeika9eBtzI5J&#10;MDubZrcm/vtuQehtHu9zZklvanGj1lWWFbyOIhDEudUVFwoO+9XLBwjnkTXWlknBnRwk88HTDGNt&#10;O97RLfOFCCHsYlRQet/EUrq8JINuZBviwF1sa9AH2BZSt9iFcFPLtyh6lwYrDg0lNrQoKb9mP0bB&#10;8fx1r3fN+BRV3Wbbp9/bbJkWSj0P+88pCE+9/xc/3Gsd5k8m8PdMu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aPVz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9C75C2" w:rsidRPr="00140824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Yx8QA&#10;AADcAAAADwAAAGRycy9kb3ducmV2LnhtbERPTWvCQBC9F/wPywi91Y22iqSuUiqG9lJibA+9jdkx&#10;CWZnY3Zr4r/vCoK3ebzPWax6U4szta6yrGA8ikAQ51ZXXCj43m2e5iCcR9ZYWyYFF3KwWg4eFhhr&#10;2/GWzpkvRAhhF6OC0vsmltLlJRl0I9sQB+5gW4M+wLaQusUuhJtaTqJoJg1WHBpKbOi9pPyY/RkF&#10;P/uvS71tnn+jqvtM++SUZuukUOpx2L+9gvDU+7v45v7QYf7LF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mMf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9C75C2" w:rsidRPr="004B0C31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GsMQA&#10;AADcAAAADwAAAGRycy9kb3ducmV2LnhtbERPTWvCQBC9C/0PyxR6041tEYmuQVoa2oto1IO3MTsm&#10;wexsmt2a+O/dguBtHu9z5klvanGh1lWWFYxHEQji3OqKCwW77ddwCsJ5ZI21ZVJwJQfJ4mkwx1jb&#10;jjd0yXwhQgi7GBWU3jexlC4vyaAb2YY4cCfbGvQBtoXULXYh3NTyNYom0mDFoaHEhj5Kys/Zn1Gw&#10;P66u9aZ5O0RV97Pu09919pkWSr0898sZCE+9f4jv7m8d5r9P4P+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BrD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9C75C2" w:rsidRPr="00140824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jK8QA&#10;AADcAAAADwAAAGRycy9kb3ducmV2LnhtbERPTWvCQBC9F/wPywi91Y22qK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oyv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9C75C2" w:rsidRPr="004B0C31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3WccA&#10;AADcAAAADwAAAGRycy9kb3ducmV2LnhtbESPQW/CMAyF75P2HyIj7TZStgl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N1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9C75C2" w:rsidRPr="00140824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SwsQA&#10;AADcAAAADwAAAGRycy9kb3ducmV2LnhtbERPTWvCQBC9F/wPywi91Y22iK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ksL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9C75C2" w:rsidRPr="004B0C31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tgs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fH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4rYL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9C75C2" w:rsidRPr="00140824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mxsEA&#10;AADcAAAADwAAAGRycy9kb3ducmV2LnhtbERPTYvCMBC9C/6HMII3TV1RpGsUEWQ9KGIVz7PNbFu2&#10;mZQm1uqvN4LgbR7vc+bL1pSiodoVlhWMhhEI4tTqgjMF59NmMAPhPLLG0jIpuJOD5aLbmWOs7Y2P&#10;1CQ+EyGEXYwKcu+rWEqX5mTQDW1FHLg/Wxv0AdaZ1DXeQrgp5VcUTaXBgkNDjhWtc0r/k6tRgNUl&#10;2bP+3ewu58Oxucvxo53+KNXvtatvEJ5a/xG/3Vsd5k9G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JsbBAAAA3AAAAA8AAAAAAAAAAAAAAAAAmAIAAGRycy9kb3du&#10;cmV2LnhtbFBLBQYAAAAABAAEAPUAAACGAwAAAAA=&#10;" filled="f" stroked="f">
                <v:textbox style="layout-flow:vertical;mso-layout-flow-alt:bottom-to-top" inset=",,1.5mm">
                  <w:txbxContent>
                    <w:p w:rsidR="009C75C2" w:rsidRPr="00C43095" w:rsidRDefault="009C75C2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263</w:t>
                      </w:r>
                      <w:r w:rsidRPr="000A69A0">
                        <w:rPr>
                          <w:rFonts w:ascii="Arial" w:hAnsi="Arial" w:cs="Arial"/>
                        </w:rPr>
                        <w:t>.00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<v:line id="Line 430" o:spid="_x0000_s1165" style="position:absolute;visibility:visible;mso-wrap-style:square" from="738,284" to="738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<v:line id="Line 431" o:spid="_x0000_s1166" style="position:absolute;visibility:visible;mso-wrap-style:square" from="455,7088" to="113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<v:line id="Line 432" o:spid="_x0000_s1167" style="position:absolute;visibility:visible;mso-wrap-style:square" from="455,3685" to="1135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<v:line id="Line 433" o:spid="_x0000_s1168" style="position:absolute;visibility:visible;mso-wrap-style:square" from="455,279" to="1135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<v:shape id="Text Box 434" o:spid="_x0000_s1169" type="#_x0000_t202" style="position:absolute;left:341;top:284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19sQA&#10;AADcAAAADwAAAGRycy9kb3ducmV2LnhtbERPTWvCQBC9F/wPywi91Y2Wqq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Nfb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9C75C2" w:rsidRPr="00BC49A2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Перв. примен.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6hhM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oYT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9C75C2" w:rsidRPr="00140824" w:rsidRDefault="009C75C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EH8QA&#10;AADcAAAADwAAAGRycy9kb3ducmV2LnhtbERPTWvCQBC9F/wPywi91Y2Wiq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B/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9C75C2" w:rsidRPr="00BC49A2" w:rsidRDefault="009C75C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<v:textbox inset="0,0,0,0">
                  <w:txbxContent>
                    <w:p w:rsidR="009C75C2" w:rsidRPr="004B0C31" w:rsidRDefault="009C75C2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9C75C2" w:rsidRPr="004B0C31" w:rsidRDefault="009C75C2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  <v:line id="Line 627" o:spid="_x0000_s1174" style="position:absolute;flip:x;visibility:visible;mso-wrap-style:square" from="11600,279" to="11624,1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xG8EAAADc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FDvd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vEbwQAAANwAAAAPAAAAAAAAAAAAAAAA&#10;AKECAABkcnMvZG93bnJldi54bWxQSwUGAAAAAAQABAD5AAAAjwMAAAAA&#10;" strokeweight="1.5pt"/>
            </v:group>
          </w:pict>
        </mc:Fallback>
      </mc:AlternateContent>
    </w:r>
  </w:p>
  <w:p w:rsidR="009C75C2" w:rsidRPr="00BC49A2" w:rsidRDefault="009C75C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5C2" w:rsidRPr="00E54BFB" w:rsidRDefault="009C75C2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263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3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9C75C2" w:rsidRPr="00E54BFB" w:rsidRDefault="009C75C2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1190D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8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263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3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9C75C2" w:rsidRPr="00E54BFB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2B36BD" w:rsidRDefault="009C75C2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2B36BD" w:rsidRDefault="009C75C2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2B36BD" w:rsidRDefault="009C75C2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811B2B" w:rsidRDefault="009C75C2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2B36BD" w:rsidRDefault="009C75C2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FB4F7A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FB4F7A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FB4F7A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FB4F7A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E54BFB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C2" w:rsidRPr="00FB4F7A" w:rsidRDefault="009C75C2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9C75C2" w:rsidRPr="00E54BFB" w:rsidRDefault="009C75C2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263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3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9C75C2" w:rsidRPr="00E54BFB" w:rsidRDefault="009C75C2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<v:textbox>
                  <w:txbxContent>
                    <w:p w:rsidR="009C75C2" w:rsidRPr="00E54BFB" w:rsidRDefault="009C75C2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01190D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8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<v:textbox>
                  <w:txbxContent>
                    <w:p w:rsidR="009C75C2" w:rsidRPr="00E54BFB" w:rsidRDefault="009C75C2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263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3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9C75C2" w:rsidRPr="00E54BFB" w:rsidRDefault="009C75C2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<v:textbox>
                  <w:txbxContent>
                    <w:p w:rsidR="009C75C2" w:rsidRPr="00E54BFB" w:rsidRDefault="009C75C2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<v:textbox>
                  <w:txbxContent>
                    <w:p w:rsidR="009C75C2" w:rsidRPr="002B36BD" w:rsidRDefault="009C75C2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9C75C2" w:rsidRPr="002B36BD" w:rsidRDefault="009C75C2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:rsidR="009C75C2" w:rsidRPr="002B36BD" w:rsidRDefault="009C75C2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<v:textbox>
                  <w:txbxContent>
                    <w:p w:rsidR="009C75C2" w:rsidRPr="00811B2B" w:rsidRDefault="009C75C2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9C75C2" w:rsidRPr="002B36BD" w:rsidRDefault="009C75C2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/>
              <v:line id="Line 579" o:spid="_x0000_s1188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580" o:spid="_x0000_s1189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581" o:spid="_x0000_s1190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53Uc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d1HDAAAA2wAAAA8AAAAAAAAAAAAA&#10;AAAAoQIAAGRycy9kb3ducmV2LnhtbFBLBQYAAAAABAAEAPkAAACRAwAAAAA=&#10;" strokeweight="1.5pt"/>
              <v:line id="Line 582" o:spid="_x0000_s1191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583" o:spid="_x0000_s1192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<v:line id="Line 584" o:spid="_x0000_s1193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<v:line id="Line 585" o:spid="_x0000_s1194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<v:line id="Line 586" o:spid="_x0000_s1195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587" o:spid="_x0000_s1196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588" o:spid="_x0000_s1197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<v:line id="Line 589" o:spid="_x0000_s1198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90" o:spid="_x0000_s1199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591" o:spid="_x0000_s1200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shape id="Text Box 592" o:spid="_x0000_s1201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<v:textbox>
                  <w:txbxContent>
                    <w:p w:rsidR="009C75C2" w:rsidRPr="00E54BFB" w:rsidRDefault="009C75C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<v:textbox>
                  <w:txbxContent>
                    <w:p w:rsidR="009C75C2" w:rsidRPr="00E54BFB" w:rsidRDefault="009C75C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>
                  <w:txbxContent>
                    <w:p w:rsidR="009C75C2" w:rsidRPr="00E54BFB" w:rsidRDefault="009C75C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9C75C2" w:rsidRPr="00E54BFB" w:rsidRDefault="009C75C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9C75C2" w:rsidRPr="00E54BFB" w:rsidRDefault="009C75C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9C75C2" w:rsidRPr="00E54BFB" w:rsidRDefault="009C75C2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599" o:spid="_x0000_s1208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<v:line id="Line 600" o:spid="_x0000_s1209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601" o:spid="_x0000_s1210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602" o:spid="_x0000_s1211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 strokeweight="1.5pt"/>
              <v:line id="Line 603" o:spid="_x0000_s1212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<v:line id="Line 604" o:spid="_x0000_s1213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605" o:spid="_x0000_s1214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606" o:spid="_x0000_s1215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607" o:spid="_x0000_s1216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608" o:spid="_x0000_s1217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609" o:spid="_x0000_s1218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shape id="Text Box 610" o:spid="_x0000_s1219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8zc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Fn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Z8zc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9C75C2" w:rsidRPr="00E54BFB" w:rsidRDefault="009C75C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ZVsUA&#10;AADbAAAADwAAAGRycy9kb3ducmV2LnhtbESPQWvCQBSE70L/w/IK3sxGi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tlW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9C75C2" w:rsidRPr="00FB4F7A" w:rsidRDefault="009C75C2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HIcUA&#10;AADbAAAADwAAAGRycy9kb3ducmV2LnhtbESPQWvCQBSE70L/w/IKvenGlopE1yAtDe1FNOrB2zP7&#10;TILZt2l2a+K/dwuCx2FmvmHmSW9qcaHWVZYVjEcRCOLc6ooLBbvt13AKwnlkjbVlUnAlB8niaTDH&#10;WNuON3TJfCEChF2MCkrvm1hKl5dk0I1sQxy8k20N+iDbQuoWuwA3tXyNook0WHFYKLGhj5Lyc/Zn&#10;FOyPq2u9ad4OUdX9rPv0d519poVSL8/9cgbCU+8f4Xv7Wyt4n8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Ech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9C75C2" w:rsidRPr="00E54BFB" w:rsidRDefault="009C75C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iusYA&#10;AADbAAAADwAAAGRycy9kb3ducmV2LnhtbESPQWvCQBSE74L/YXlCb7rRoi2pq4jSUC8S0/bQ22v2&#10;NQlm36bZrYn/3hWEHoeZ+YZZrntTizO1rrKsYDqJQBDnVldcKPh4fx0/g3AeWWNtmRRcyMF6NRws&#10;Mda24yOdM1+IAGEXo4LS+yaW0uUlGXQT2xAH78e2Bn2QbSF1i12Am1rOomghDVYcFkpsaFtSfsr+&#10;jILP78OlPjaPX1HV7dM++U2zXVIo9TDqNy8gPPX+P3xvv2kF8y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Tius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9C75C2" w:rsidRPr="00FB4F7A" w:rsidRDefault="009C75C2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2yMEA&#10;AADbAAAADwAAAGRycy9kb3ducmV2LnhtbERPTYvCMBC9L/gfwgje1tSVFalGERdl9yJa9eBtbMa2&#10;2Exqk7X135uD4PHxvqfz1pTiTrUrLCsY9CMQxKnVBWcKDvvV5xiE88gaS8uk4EEO5rPOxxRjbRve&#10;0T3xmQgh7GJUkHtfxVK6NCeDrm8r4sBdbG3QB1hnUtfYhHBTyq8oGkmDBYeGHCta5pRek3+j4Hje&#10;PMpdNTxFRfO3bde3bfKzzpTqddvFBISn1r/FL/evVvAdxoY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7dsjBAAAA2wAAAA8AAAAAAAAAAAAAAAAAmAIAAGRycy9kb3du&#10;cmV2LnhtbFBLBQYAAAAABAAEAPUAAACGAwAAAAA=&#10;" filled="f" stroked="f">
                <v:textbox style="layout-flow:vertical;mso-layout-flow-alt:bottom-to-top">
                  <w:txbxContent>
                    <w:p w:rsidR="009C75C2" w:rsidRPr="00E54BFB" w:rsidRDefault="009C75C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TU8YA&#10;AADbAAAADwAAAGRycy9kb3ducmV2LnhtbESPQWvCQBSE74L/YXlCb7rRorSpq4jSUC8S0/bQ22v2&#10;NQlm36bZrYn/3hWEHoeZ+YZZrntTizO1rrKsYDqJQBDnVldcKPh4fx0/gXAeWWNtmRRcyMF6NRws&#10;Mda24yOdM1+IAGEXo4LS+yaW0uUlGXQT2xAH78e2Bn2QbSF1i12Am1rOomghDVYcFkpsaFtSfsr+&#10;jILP78OlPjaPX1HV7dM++U2zXVIo9TDqNy8gPPX+P3xvv2kF82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TU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9C75C2" w:rsidRPr="00FB4F7A" w:rsidRDefault="009C75C2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wc8IA&#10;AADbAAAADwAAAGRycy9kb3ducmV2LnhtbERPy2rCQBTdF/oPwy10VydtIZToKGKp6KbEqAt318w1&#10;CWbuxMyYx993FgWXh/OeLQZTi45aV1lW8D6JQBDnVldcKDjsf96+QDiPrLG2TApGcrCYPz/NMNG2&#10;5x11mS9ECGGXoILS+yaR0uUlGXQT2xAH7mJbgz7AtpC6xT6Em1p+RFEsDVYcGkpsaFVSfs3uRsHx&#10;/DvWu+bzFFX9Nh3WtzT7XhdKvb4MyykIT4N/iP/dG60gDuvDl/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bBzwgAAANsAAAAPAAAAAAAAAAAAAAAAAJgCAABkcnMvZG93&#10;bnJldi54bWxQSwUGAAAAAAQABAD1AAAAhwMAAAAA&#10;" filled="f" stroked="f">
                <v:textbox style="layout-flow:vertical;mso-layout-flow-alt:bottom-to-top">
                  <w:txbxContent>
                    <w:p w:rsidR="009C75C2" w:rsidRPr="00E54BFB" w:rsidRDefault="009C75C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9C75C2" w:rsidRPr="00FB4F7A" w:rsidRDefault="009C75C2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9C75C2" w:rsidRPr="00E54BFB" w:rsidRDefault="009C75C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9C75C2" w:rsidRPr="00FB4F7A" w:rsidRDefault="009C75C2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9C75C2" w:rsidRPr="00E54BFB" w:rsidRDefault="009C75C2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9C75C2" w:rsidRPr="00E54BFB" w:rsidRDefault="009C75C2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9C75C2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9C75C2" w:rsidRPr="000E546B" w:rsidRDefault="009C75C2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CD5A97F" id="Line 50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A025E1E" id="Line 505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9C75C2" w:rsidRPr="000E546B" w:rsidRDefault="009C75C2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Поз. обо- значение</w:t>
          </w:r>
        </w:p>
      </w:tc>
      <w:tc>
        <w:tcPr>
          <w:tcW w:w="6237" w:type="dxa"/>
          <w:shd w:val="clear" w:color="auto" w:fill="auto"/>
          <w:vAlign w:val="center"/>
        </w:tcPr>
        <w:p w:rsidR="009C75C2" w:rsidRPr="000E546B" w:rsidRDefault="009C75C2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9C75C2" w:rsidRPr="000E546B" w:rsidRDefault="009C75C2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9C75C2" w:rsidRPr="000E546B" w:rsidRDefault="009C75C2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60BADCA" id="Line 507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9C75C2" w:rsidRDefault="009C75C2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75C2" w:rsidRPr="00140824" w:rsidRDefault="009C75C2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Перв. примен.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9C75C2" w:rsidRPr="00140824" w:rsidRDefault="009C75C2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Перв. примен.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841D3" id="Line 5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A5794" id="Line 5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60D27E" id="Line 50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75C2" w:rsidRPr="00AA544F" w:rsidRDefault="009C75C2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9C75C2" w:rsidRPr="00AA544F" w:rsidRDefault="009C75C2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C75C2" w:rsidRDefault="009C75C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75C2" w:rsidRPr="00140824" w:rsidRDefault="009C75C2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9C75C2" w:rsidRPr="00140824" w:rsidRDefault="009C75C2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75C2" w:rsidRPr="00140824" w:rsidRDefault="009C75C2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9C75C2" w:rsidRPr="00140824" w:rsidRDefault="009C75C2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224F8C" id="Line 5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16385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3070"/>
    <w:rsid w:val="00005B04"/>
    <w:rsid w:val="00005EDD"/>
    <w:rsid w:val="000116AC"/>
    <w:rsid w:val="0001190D"/>
    <w:rsid w:val="00014219"/>
    <w:rsid w:val="00014439"/>
    <w:rsid w:val="0001502F"/>
    <w:rsid w:val="00015B26"/>
    <w:rsid w:val="00016550"/>
    <w:rsid w:val="0002074C"/>
    <w:rsid w:val="000235DF"/>
    <w:rsid w:val="000237D6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449B"/>
    <w:rsid w:val="00045357"/>
    <w:rsid w:val="0004565E"/>
    <w:rsid w:val="00046014"/>
    <w:rsid w:val="00050180"/>
    <w:rsid w:val="000518B0"/>
    <w:rsid w:val="00053550"/>
    <w:rsid w:val="000541EE"/>
    <w:rsid w:val="0005603A"/>
    <w:rsid w:val="00056789"/>
    <w:rsid w:val="0005768D"/>
    <w:rsid w:val="00062169"/>
    <w:rsid w:val="00062486"/>
    <w:rsid w:val="000629D0"/>
    <w:rsid w:val="00063792"/>
    <w:rsid w:val="0006632C"/>
    <w:rsid w:val="000700DE"/>
    <w:rsid w:val="00073672"/>
    <w:rsid w:val="00073736"/>
    <w:rsid w:val="00073A67"/>
    <w:rsid w:val="00076BCE"/>
    <w:rsid w:val="00076EF0"/>
    <w:rsid w:val="000816FA"/>
    <w:rsid w:val="000872CF"/>
    <w:rsid w:val="000873DA"/>
    <w:rsid w:val="0009280C"/>
    <w:rsid w:val="00095F46"/>
    <w:rsid w:val="000965CB"/>
    <w:rsid w:val="000970C6"/>
    <w:rsid w:val="00097525"/>
    <w:rsid w:val="000A0881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1217"/>
    <w:rsid w:val="000B13CD"/>
    <w:rsid w:val="000B14AE"/>
    <w:rsid w:val="000B2404"/>
    <w:rsid w:val="000B408F"/>
    <w:rsid w:val="000B40F8"/>
    <w:rsid w:val="000B470C"/>
    <w:rsid w:val="000B61A8"/>
    <w:rsid w:val="000C0357"/>
    <w:rsid w:val="000C0711"/>
    <w:rsid w:val="000C2232"/>
    <w:rsid w:val="000C4D7A"/>
    <w:rsid w:val="000C61FC"/>
    <w:rsid w:val="000C65B7"/>
    <w:rsid w:val="000C70AB"/>
    <w:rsid w:val="000C74A6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3492"/>
    <w:rsid w:val="0011349A"/>
    <w:rsid w:val="001139FE"/>
    <w:rsid w:val="00113A7D"/>
    <w:rsid w:val="00113FFE"/>
    <w:rsid w:val="0011589F"/>
    <w:rsid w:val="00116186"/>
    <w:rsid w:val="00116731"/>
    <w:rsid w:val="00117DE6"/>
    <w:rsid w:val="001211E3"/>
    <w:rsid w:val="001223E5"/>
    <w:rsid w:val="00122DBA"/>
    <w:rsid w:val="001250D2"/>
    <w:rsid w:val="00126FB1"/>
    <w:rsid w:val="00130C08"/>
    <w:rsid w:val="0013102B"/>
    <w:rsid w:val="001315B3"/>
    <w:rsid w:val="001323AF"/>
    <w:rsid w:val="001332D1"/>
    <w:rsid w:val="0013407E"/>
    <w:rsid w:val="00137830"/>
    <w:rsid w:val="001407B7"/>
    <w:rsid w:val="00140824"/>
    <w:rsid w:val="00143792"/>
    <w:rsid w:val="001452D6"/>
    <w:rsid w:val="0014535B"/>
    <w:rsid w:val="00150CEF"/>
    <w:rsid w:val="00150E3D"/>
    <w:rsid w:val="00151291"/>
    <w:rsid w:val="001523DA"/>
    <w:rsid w:val="001554E1"/>
    <w:rsid w:val="0015718B"/>
    <w:rsid w:val="001606A8"/>
    <w:rsid w:val="0016074F"/>
    <w:rsid w:val="001613AA"/>
    <w:rsid w:val="00161D62"/>
    <w:rsid w:val="00165A41"/>
    <w:rsid w:val="00166903"/>
    <w:rsid w:val="001670A1"/>
    <w:rsid w:val="0016764F"/>
    <w:rsid w:val="00167EA1"/>
    <w:rsid w:val="001701B3"/>
    <w:rsid w:val="00171955"/>
    <w:rsid w:val="001725E3"/>
    <w:rsid w:val="001760D1"/>
    <w:rsid w:val="00177954"/>
    <w:rsid w:val="001828B2"/>
    <w:rsid w:val="0018379D"/>
    <w:rsid w:val="00184507"/>
    <w:rsid w:val="00184CC1"/>
    <w:rsid w:val="00187523"/>
    <w:rsid w:val="001907CF"/>
    <w:rsid w:val="00190AA5"/>
    <w:rsid w:val="001965A3"/>
    <w:rsid w:val="001A3259"/>
    <w:rsid w:val="001A4FFC"/>
    <w:rsid w:val="001A74F7"/>
    <w:rsid w:val="001B00F0"/>
    <w:rsid w:val="001B2E83"/>
    <w:rsid w:val="001B3E89"/>
    <w:rsid w:val="001B436F"/>
    <w:rsid w:val="001B561F"/>
    <w:rsid w:val="001B72B1"/>
    <w:rsid w:val="001B7474"/>
    <w:rsid w:val="001C00CC"/>
    <w:rsid w:val="001C11FF"/>
    <w:rsid w:val="001C5E66"/>
    <w:rsid w:val="001C647B"/>
    <w:rsid w:val="001D023B"/>
    <w:rsid w:val="001D0E2E"/>
    <w:rsid w:val="001D1F69"/>
    <w:rsid w:val="001D27C2"/>
    <w:rsid w:val="001D2DA6"/>
    <w:rsid w:val="001D3608"/>
    <w:rsid w:val="001D3E4C"/>
    <w:rsid w:val="001D503C"/>
    <w:rsid w:val="001D7014"/>
    <w:rsid w:val="001D78C1"/>
    <w:rsid w:val="001E0246"/>
    <w:rsid w:val="001E1F2A"/>
    <w:rsid w:val="001E308B"/>
    <w:rsid w:val="001E4BC1"/>
    <w:rsid w:val="001F2575"/>
    <w:rsid w:val="001F292E"/>
    <w:rsid w:val="001F47B0"/>
    <w:rsid w:val="001F4933"/>
    <w:rsid w:val="0020265B"/>
    <w:rsid w:val="00204692"/>
    <w:rsid w:val="002053CD"/>
    <w:rsid w:val="002104FE"/>
    <w:rsid w:val="00211031"/>
    <w:rsid w:val="00212F11"/>
    <w:rsid w:val="002137B8"/>
    <w:rsid w:val="00213AEB"/>
    <w:rsid w:val="00217775"/>
    <w:rsid w:val="00220F17"/>
    <w:rsid w:val="00221854"/>
    <w:rsid w:val="002232E4"/>
    <w:rsid w:val="00223E7E"/>
    <w:rsid w:val="00224E50"/>
    <w:rsid w:val="002254AF"/>
    <w:rsid w:val="002262A9"/>
    <w:rsid w:val="00226831"/>
    <w:rsid w:val="00227255"/>
    <w:rsid w:val="002330B3"/>
    <w:rsid w:val="00241604"/>
    <w:rsid w:val="00244B51"/>
    <w:rsid w:val="00245D11"/>
    <w:rsid w:val="00247921"/>
    <w:rsid w:val="00247B3A"/>
    <w:rsid w:val="0025028F"/>
    <w:rsid w:val="00250504"/>
    <w:rsid w:val="0025061D"/>
    <w:rsid w:val="00253D65"/>
    <w:rsid w:val="00254314"/>
    <w:rsid w:val="00254929"/>
    <w:rsid w:val="00255597"/>
    <w:rsid w:val="00255995"/>
    <w:rsid w:val="00255A17"/>
    <w:rsid w:val="00256AD2"/>
    <w:rsid w:val="002578D5"/>
    <w:rsid w:val="00262349"/>
    <w:rsid w:val="00265C3D"/>
    <w:rsid w:val="00267DFB"/>
    <w:rsid w:val="00271EA1"/>
    <w:rsid w:val="00273A90"/>
    <w:rsid w:val="00273DEF"/>
    <w:rsid w:val="00273E0D"/>
    <w:rsid w:val="002744C8"/>
    <w:rsid w:val="00275B7A"/>
    <w:rsid w:val="0027610A"/>
    <w:rsid w:val="002776CD"/>
    <w:rsid w:val="00277ADC"/>
    <w:rsid w:val="00280755"/>
    <w:rsid w:val="00282F5C"/>
    <w:rsid w:val="00283008"/>
    <w:rsid w:val="002850EA"/>
    <w:rsid w:val="0029072F"/>
    <w:rsid w:val="00293144"/>
    <w:rsid w:val="00293B18"/>
    <w:rsid w:val="0029422E"/>
    <w:rsid w:val="00295D03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B5E"/>
    <w:rsid w:val="002B73B6"/>
    <w:rsid w:val="002B7419"/>
    <w:rsid w:val="002C1524"/>
    <w:rsid w:val="002C2706"/>
    <w:rsid w:val="002D1881"/>
    <w:rsid w:val="002D341F"/>
    <w:rsid w:val="002D41AE"/>
    <w:rsid w:val="002D4FC5"/>
    <w:rsid w:val="002D7149"/>
    <w:rsid w:val="002E01F5"/>
    <w:rsid w:val="002E2B2D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787B"/>
    <w:rsid w:val="00311380"/>
    <w:rsid w:val="0031208B"/>
    <w:rsid w:val="00312EDC"/>
    <w:rsid w:val="003138EE"/>
    <w:rsid w:val="00314814"/>
    <w:rsid w:val="00317489"/>
    <w:rsid w:val="00321E98"/>
    <w:rsid w:val="003221BF"/>
    <w:rsid w:val="00325A41"/>
    <w:rsid w:val="003265D8"/>
    <w:rsid w:val="0032668C"/>
    <w:rsid w:val="003273F8"/>
    <w:rsid w:val="003278D5"/>
    <w:rsid w:val="003300DD"/>
    <w:rsid w:val="003329B0"/>
    <w:rsid w:val="0033379B"/>
    <w:rsid w:val="00333CD2"/>
    <w:rsid w:val="003366A5"/>
    <w:rsid w:val="00340F48"/>
    <w:rsid w:val="003428CB"/>
    <w:rsid w:val="00343486"/>
    <w:rsid w:val="00344DAF"/>
    <w:rsid w:val="00345271"/>
    <w:rsid w:val="003465C5"/>
    <w:rsid w:val="0034777A"/>
    <w:rsid w:val="00350642"/>
    <w:rsid w:val="0035064B"/>
    <w:rsid w:val="0035296A"/>
    <w:rsid w:val="003551DF"/>
    <w:rsid w:val="0035646F"/>
    <w:rsid w:val="00356CF2"/>
    <w:rsid w:val="00357B77"/>
    <w:rsid w:val="003605EA"/>
    <w:rsid w:val="0036715C"/>
    <w:rsid w:val="003671C7"/>
    <w:rsid w:val="00371EDB"/>
    <w:rsid w:val="00371F58"/>
    <w:rsid w:val="00373252"/>
    <w:rsid w:val="0037675D"/>
    <w:rsid w:val="003768E4"/>
    <w:rsid w:val="003822E4"/>
    <w:rsid w:val="00382856"/>
    <w:rsid w:val="00382D12"/>
    <w:rsid w:val="00383120"/>
    <w:rsid w:val="00390CB2"/>
    <w:rsid w:val="00391152"/>
    <w:rsid w:val="00391D76"/>
    <w:rsid w:val="0039238D"/>
    <w:rsid w:val="00395811"/>
    <w:rsid w:val="00395FA1"/>
    <w:rsid w:val="00397F65"/>
    <w:rsid w:val="003A4A1E"/>
    <w:rsid w:val="003A5B11"/>
    <w:rsid w:val="003B1A52"/>
    <w:rsid w:val="003B212F"/>
    <w:rsid w:val="003B3BA0"/>
    <w:rsid w:val="003B3F66"/>
    <w:rsid w:val="003B4662"/>
    <w:rsid w:val="003B472E"/>
    <w:rsid w:val="003B4AB3"/>
    <w:rsid w:val="003B4D9A"/>
    <w:rsid w:val="003B5F5E"/>
    <w:rsid w:val="003B64CD"/>
    <w:rsid w:val="003B65C5"/>
    <w:rsid w:val="003B69DB"/>
    <w:rsid w:val="003B7DAB"/>
    <w:rsid w:val="003C038B"/>
    <w:rsid w:val="003C4F15"/>
    <w:rsid w:val="003C573A"/>
    <w:rsid w:val="003C74E5"/>
    <w:rsid w:val="003D088F"/>
    <w:rsid w:val="003D1238"/>
    <w:rsid w:val="003D34C7"/>
    <w:rsid w:val="003D4580"/>
    <w:rsid w:val="003D4A86"/>
    <w:rsid w:val="003D677F"/>
    <w:rsid w:val="003D778D"/>
    <w:rsid w:val="003D7E8C"/>
    <w:rsid w:val="003E0C42"/>
    <w:rsid w:val="003E1E7A"/>
    <w:rsid w:val="003E368D"/>
    <w:rsid w:val="003E578E"/>
    <w:rsid w:val="003F2024"/>
    <w:rsid w:val="003F4450"/>
    <w:rsid w:val="003F5F54"/>
    <w:rsid w:val="003F6DE4"/>
    <w:rsid w:val="003F74B9"/>
    <w:rsid w:val="00401BE4"/>
    <w:rsid w:val="0040311A"/>
    <w:rsid w:val="00404397"/>
    <w:rsid w:val="00406371"/>
    <w:rsid w:val="00406ECE"/>
    <w:rsid w:val="00412617"/>
    <w:rsid w:val="004129A6"/>
    <w:rsid w:val="00420876"/>
    <w:rsid w:val="00425BFE"/>
    <w:rsid w:val="0042687A"/>
    <w:rsid w:val="00426910"/>
    <w:rsid w:val="0042699B"/>
    <w:rsid w:val="00436F85"/>
    <w:rsid w:val="0044006B"/>
    <w:rsid w:val="00440C92"/>
    <w:rsid w:val="004425A4"/>
    <w:rsid w:val="004431B3"/>
    <w:rsid w:val="0044334C"/>
    <w:rsid w:val="00444CB9"/>
    <w:rsid w:val="00444F81"/>
    <w:rsid w:val="00445B21"/>
    <w:rsid w:val="00450C15"/>
    <w:rsid w:val="00453D6C"/>
    <w:rsid w:val="00453E2B"/>
    <w:rsid w:val="00456DAA"/>
    <w:rsid w:val="00456E31"/>
    <w:rsid w:val="004579AB"/>
    <w:rsid w:val="00457D20"/>
    <w:rsid w:val="0046494D"/>
    <w:rsid w:val="00464E8F"/>
    <w:rsid w:val="00465421"/>
    <w:rsid w:val="00473D7E"/>
    <w:rsid w:val="00477A81"/>
    <w:rsid w:val="00484752"/>
    <w:rsid w:val="00490F3F"/>
    <w:rsid w:val="00492647"/>
    <w:rsid w:val="004933F7"/>
    <w:rsid w:val="00497C4A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45C3"/>
    <w:rsid w:val="004B4AFD"/>
    <w:rsid w:val="004B4E6D"/>
    <w:rsid w:val="004B556A"/>
    <w:rsid w:val="004C2E68"/>
    <w:rsid w:val="004C30A9"/>
    <w:rsid w:val="004C4A1D"/>
    <w:rsid w:val="004C7617"/>
    <w:rsid w:val="004D1BF9"/>
    <w:rsid w:val="004D2669"/>
    <w:rsid w:val="004D6910"/>
    <w:rsid w:val="004D7A91"/>
    <w:rsid w:val="004E1B4D"/>
    <w:rsid w:val="004E2F4C"/>
    <w:rsid w:val="004E333C"/>
    <w:rsid w:val="004E3992"/>
    <w:rsid w:val="004E4315"/>
    <w:rsid w:val="004E595F"/>
    <w:rsid w:val="004F2401"/>
    <w:rsid w:val="004F4880"/>
    <w:rsid w:val="004F4A06"/>
    <w:rsid w:val="004F63E0"/>
    <w:rsid w:val="004F665B"/>
    <w:rsid w:val="00501407"/>
    <w:rsid w:val="005057BF"/>
    <w:rsid w:val="00506585"/>
    <w:rsid w:val="005075B6"/>
    <w:rsid w:val="0051108C"/>
    <w:rsid w:val="00513C89"/>
    <w:rsid w:val="00515E03"/>
    <w:rsid w:val="00516CB8"/>
    <w:rsid w:val="00517288"/>
    <w:rsid w:val="00517B41"/>
    <w:rsid w:val="00520897"/>
    <w:rsid w:val="00521A5A"/>
    <w:rsid w:val="00521AB1"/>
    <w:rsid w:val="00522664"/>
    <w:rsid w:val="005227FF"/>
    <w:rsid w:val="00527129"/>
    <w:rsid w:val="005272B2"/>
    <w:rsid w:val="00534F21"/>
    <w:rsid w:val="0053757F"/>
    <w:rsid w:val="005375B1"/>
    <w:rsid w:val="00540ACF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372F"/>
    <w:rsid w:val="00553D7F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95791"/>
    <w:rsid w:val="005A1D83"/>
    <w:rsid w:val="005A2D2B"/>
    <w:rsid w:val="005A3435"/>
    <w:rsid w:val="005B2437"/>
    <w:rsid w:val="005B36BB"/>
    <w:rsid w:val="005C008D"/>
    <w:rsid w:val="005C0A38"/>
    <w:rsid w:val="005C2C79"/>
    <w:rsid w:val="005C4621"/>
    <w:rsid w:val="005C49B0"/>
    <w:rsid w:val="005C4CE9"/>
    <w:rsid w:val="005C51FD"/>
    <w:rsid w:val="005D1647"/>
    <w:rsid w:val="005D240B"/>
    <w:rsid w:val="005D2F42"/>
    <w:rsid w:val="005D6BA2"/>
    <w:rsid w:val="005D7B14"/>
    <w:rsid w:val="005E02EE"/>
    <w:rsid w:val="005E0E08"/>
    <w:rsid w:val="005E1CEF"/>
    <w:rsid w:val="005E455B"/>
    <w:rsid w:val="005E5897"/>
    <w:rsid w:val="005E7003"/>
    <w:rsid w:val="005E71B8"/>
    <w:rsid w:val="005E7AF9"/>
    <w:rsid w:val="005F101F"/>
    <w:rsid w:val="005F12D0"/>
    <w:rsid w:val="005F3EFC"/>
    <w:rsid w:val="005F49B1"/>
    <w:rsid w:val="005F6FAE"/>
    <w:rsid w:val="005F79C3"/>
    <w:rsid w:val="00606A3B"/>
    <w:rsid w:val="00612A6C"/>
    <w:rsid w:val="00613D01"/>
    <w:rsid w:val="00614D6D"/>
    <w:rsid w:val="00615C3C"/>
    <w:rsid w:val="006161CC"/>
    <w:rsid w:val="0061675C"/>
    <w:rsid w:val="00622A23"/>
    <w:rsid w:val="00622E38"/>
    <w:rsid w:val="00623682"/>
    <w:rsid w:val="00626818"/>
    <w:rsid w:val="0063009C"/>
    <w:rsid w:val="00630631"/>
    <w:rsid w:val="00630990"/>
    <w:rsid w:val="006318F8"/>
    <w:rsid w:val="00631AD1"/>
    <w:rsid w:val="006330C1"/>
    <w:rsid w:val="006368F5"/>
    <w:rsid w:val="00643CC7"/>
    <w:rsid w:val="00647677"/>
    <w:rsid w:val="00654BE0"/>
    <w:rsid w:val="00655BA6"/>
    <w:rsid w:val="00655D96"/>
    <w:rsid w:val="00656834"/>
    <w:rsid w:val="006577A2"/>
    <w:rsid w:val="00657DD3"/>
    <w:rsid w:val="00661365"/>
    <w:rsid w:val="00661F8E"/>
    <w:rsid w:val="00663F68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2425"/>
    <w:rsid w:val="00683401"/>
    <w:rsid w:val="006846CF"/>
    <w:rsid w:val="0068597C"/>
    <w:rsid w:val="00687DCF"/>
    <w:rsid w:val="0069088B"/>
    <w:rsid w:val="0069144B"/>
    <w:rsid w:val="0069347A"/>
    <w:rsid w:val="00693EC8"/>
    <w:rsid w:val="00694E2F"/>
    <w:rsid w:val="00694F1F"/>
    <w:rsid w:val="0069637A"/>
    <w:rsid w:val="006A4BB4"/>
    <w:rsid w:val="006A5691"/>
    <w:rsid w:val="006A64BF"/>
    <w:rsid w:val="006B16C5"/>
    <w:rsid w:val="006B2A73"/>
    <w:rsid w:val="006B3045"/>
    <w:rsid w:val="006B3A36"/>
    <w:rsid w:val="006B5C04"/>
    <w:rsid w:val="006C10AC"/>
    <w:rsid w:val="006C1BF7"/>
    <w:rsid w:val="006C1D76"/>
    <w:rsid w:val="006C1ED5"/>
    <w:rsid w:val="006C3E34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7135"/>
    <w:rsid w:val="006E7550"/>
    <w:rsid w:val="006F0003"/>
    <w:rsid w:val="006F0DCE"/>
    <w:rsid w:val="006F299D"/>
    <w:rsid w:val="006F3CB2"/>
    <w:rsid w:val="006F3DAD"/>
    <w:rsid w:val="00700DA6"/>
    <w:rsid w:val="00700EA0"/>
    <w:rsid w:val="00702EF8"/>
    <w:rsid w:val="00704699"/>
    <w:rsid w:val="007049BD"/>
    <w:rsid w:val="00712660"/>
    <w:rsid w:val="0071659D"/>
    <w:rsid w:val="00717C18"/>
    <w:rsid w:val="00720B4A"/>
    <w:rsid w:val="00721242"/>
    <w:rsid w:val="00722774"/>
    <w:rsid w:val="00723F37"/>
    <w:rsid w:val="00724169"/>
    <w:rsid w:val="007260D4"/>
    <w:rsid w:val="007270C1"/>
    <w:rsid w:val="00731027"/>
    <w:rsid w:val="007315FB"/>
    <w:rsid w:val="00733A9F"/>
    <w:rsid w:val="00733FFE"/>
    <w:rsid w:val="0073414D"/>
    <w:rsid w:val="007346AB"/>
    <w:rsid w:val="0073565B"/>
    <w:rsid w:val="007359D8"/>
    <w:rsid w:val="00736385"/>
    <w:rsid w:val="00736A76"/>
    <w:rsid w:val="007377ED"/>
    <w:rsid w:val="00737A5E"/>
    <w:rsid w:val="0074251C"/>
    <w:rsid w:val="0074271A"/>
    <w:rsid w:val="00743E34"/>
    <w:rsid w:val="00744C04"/>
    <w:rsid w:val="00745917"/>
    <w:rsid w:val="00746724"/>
    <w:rsid w:val="00750392"/>
    <w:rsid w:val="00750596"/>
    <w:rsid w:val="00754E91"/>
    <w:rsid w:val="007552F4"/>
    <w:rsid w:val="00756928"/>
    <w:rsid w:val="00756C7D"/>
    <w:rsid w:val="007576ED"/>
    <w:rsid w:val="007607FA"/>
    <w:rsid w:val="00760FE0"/>
    <w:rsid w:val="00762F73"/>
    <w:rsid w:val="0076641A"/>
    <w:rsid w:val="0077052E"/>
    <w:rsid w:val="00770CEC"/>
    <w:rsid w:val="00775B71"/>
    <w:rsid w:val="00783EE0"/>
    <w:rsid w:val="00785902"/>
    <w:rsid w:val="00786103"/>
    <w:rsid w:val="00786825"/>
    <w:rsid w:val="00786E13"/>
    <w:rsid w:val="00790602"/>
    <w:rsid w:val="00796D0A"/>
    <w:rsid w:val="00797E78"/>
    <w:rsid w:val="007A3F02"/>
    <w:rsid w:val="007A4E0E"/>
    <w:rsid w:val="007A767D"/>
    <w:rsid w:val="007B4FE6"/>
    <w:rsid w:val="007B542B"/>
    <w:rsid w:val="007B67E6"/>
    <w:rsid w:val="007C1873"/>
    <w:rsid w:val="007C21AE"/>
    <w:rsid w:val="007C2D37"/>
    <w:rsid w:val="007C379B"/>
    <w:rsid w:val="007C3CC8"/>
    <w:rsid w:val="007C5F45"/>
    <w:rsid w:val="007C66D2"/>
    <w:rsid w:val="007D1136"/>
    <w:rsid w:val="007D21D8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4C07"/>
    <w:rsid w:val="0080325D"/>
    <w:rsid w:val="00804487"/>
    <w:rsid w:val="00804B71"/>
    <w:rsid w:val="00804E73"/>
    <w:rsid w:val="008062FB"/>
    <w:rsid w:val="008076D4"/>
    <w:rsid w:val="0081089F"/>
    <w:rsid w:val="00811067"/>
    <w:rsid w:val="00811B2B"/>
    <w:rsid w:val="00812D60"/>
    <w:rsid w:val="00814C03"/>
    <w:rsid w:val="008150CD"/>
    <w:rsid w:val="00816F3D"/>
    <w:rsid w:val="0082048C"/>
    <w:rsid w:val="00821839"/>
    <w:rsid w:val="00821A7F"/>
    <w:rsid w:val="008237E8"/>
    <w:rsid w:val="00824813"/>
    <w:rsid w:val="00825456"/>
    <w:rsid w:val="0082583C"/>
    <w:rsid w:val="008268DA"/>
    <w:rsid w:val="00826EFC"/>
    <w:rsid w:val="00831CB3"/>
    <w:rsid w:val="008356B0"/>
    <w:rsid w:val="008366FA"/>
    <w:rsid w:val="008369AE"/>
    <w:rsid w:val="00841C0D"/>
    <w:rsid w:val="00842462"/>
    <w:rsid w:val="008426D8"/>
    <w:rsid w:val="00843373"/>
    <w:rsid w:val="008435D3"/>
    <w:rsid w:val="008436A2"/>
    <w:rsid w:val="0084424C"/>
    <w:rsid w:val="00844A70"/>
    <w:rsid w:val="00844BBA"/>
    <w:rsid w:val="00844FD6"/>
    <w:rsid w:val="00845773"/>
    <w:rsid w:val="00851CFF"/>
    <w:rsid w:val="00851F3E"/>
    <w:rsid w:val="008523DD"/>
    <w:rsid w:val="00852B2A"/>
    <w:rsid w:val="00853F99"/>
    <w:rsid w:val="008566EF"/>
    <w:rsid w:val="008618FF"/>
    <w:rsid w:val="00861CAE"/>
    <w:rsid w:val="00861EA7"/>
    <w:rsid w:val="00861EA9"/>
    <w:rsid w:val="0086234F"/>
    <w:rsid w:val="008625D5"/>
    <w:rsid w:val="0086708A"/>
    <w:rsid w:val="00870338"/>
    <w:rsid w:val="00871A15"/>
    <w:rsid w:val="0087248A"/>
    <w:rsid w:val="00872F12"/>
    <w:rsid w:val="0087353E"/>
    <w:rsid w:val="00874139"/>
    <w:rsid w:val="0087460D"/>
    <w:rsid w:val="00875E41"/>
    <w:rsid w:val="00877046"/>
    <w:rsid w:val="0087795D"/>
    <w:rsid w:val="0088044E"/>
    <w:rsid w:val="008816F4"/>
    <w:rsid w:val="0088212F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3E4D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C4758"/>
    <w:rsid w:val="008C6F84"/>
    <w:rsid w:val="008D0E91"/>
    <w:rsid w:val="008D1DB1"/>
    <w:rsid w:val="008D6792"/>
    <w:rsid w:val="008E0AC4"/>
    <w:rsid w:val="008E0DE9"/>
    <w:rsid w:val="008E2841"/>
    <w:rsid w:val="008E2A7B"/>
    <w:rsid w:val="008E416E"/>
    <w:rsid w:val="008F0B88"/>
    <w:rsid w:val="008F59F8"/>
    <w:rsid w:val="008F606B"/>
    <w:rsid w:val="008F6D20"/>
    <w:rsid w:val="008F6E07"/>
    <w:rsid w:val="008F6E58"/>
    <w:rsid w:val="008F7098"/>
    <w:rsid w:val="0090072E"/>
    <w:rsid w:val="00901BC8"/>
    <w:rsid w:val="00903840"/>
    <w:rsid w:val="00907071"/>
    <w:rsid w:val="00911B8D"/>
    <w:rsid w:val="00913A92"/>
    <w:rsid w:val="009156A5"/>
    <w:rsid w:val="0092116E"/>
    <w:rsid w:val="00921342"/>
    <w:rsid w:val="009220A3"/>
    <w:rsid w:val="009222FF"/>
    <w:rsid w:val="0092419C"/>
    <w:rsid w:val="009250FE"/>
    <w:rsid w:val="0092666E"/>
    <w:rsid w:val="009268A4"/>
    <w:rsid w:val="009306DC"/>
    <w:rsid w:val="00933478"/>
    <w:rsid w:val="00933BF5"/>
    <w:rsid w:val="00937AF6"/>
    <w:rsid w:val="00942864"/>
    <w:rsid w:val="009428EB"/>
    <w:rsid w:val="00943CC6"/>
    <w:rsid w:val="0094496F"/>
    <w:rsid w:val="00944E43"/>
    <w:rsid w:val="00945F27"/>
    <w:rsid w:val="009477E9"/>
    <w:rsid w:val="009514E4"/>
    <w:rsid w:val="00952AB6"/>
    <w:rsid w:val="00952C85"/>
    <w:rsid w:val="009537DF"/>
    <w:rsid w:val="00953E91"/>
    <w:rsid w:val="009554EA"/>
    <w:rsid w:val="0095770F"/>
    <w:rsid w:val="00961603"/>
    <w:rsid w:val="00961E6F"/>
    <w:rsid w:val="00963DD0"/>
    <w:rsid w:val="00965397"/>
    <w:rsid w:val="00965796"/>
    <w:rsid w:val="00965B32"/>
    <w:rsid w:val="00971D76"/>
    <w:rsid w:val="00971F84"/>
    <w:rsid w:val="0097361C"/>
    <w:rsid w:val="00974E68"/>
    <w:rsid w:val="00975E66"/>
    <w:rsid w:val="00977416"/>
    <w:rsid w:val="00977CEE"/>
    <w:rsid w:val="00980CC2"/>
    <w:rsid w:val="00981AE2"/>
    <w:rsid w:val="00990647"/>
    <w:rsid w:val="0099181A"/>
    <w:rsid w:val="00993036"/>
    <w:rsid w:val="00993377"/>
    <w:rsid w:val="009937B9"/>
    <w:rsid w:val="00993F73"/>
    <w:rsid w:val="00995DCA"/>
    <w:rsid w:val="00995E19"/>
    <w:rsid w:val="00996931"/>
    <w:rsid w:val="00996C9D"/>
    <w:rsid w:val="00997D6E"/>
    <w:rsid w:val="009A0989"/>
    <w:rsid w:val="009A39F7"/>
    <w:rsid w:val="009A614A"/>
    <w:rsid w:val="009A7295"/>
    <w:rsid w:val="009B07D8"/>
    <w:rsid w:val="009B1101"/>
    <w:rsid w:val="009B3606"/>
    <w:rsid w:val="009B4018"/>
    <w:rsid w:val="009B5B24"/>
    <w:rsid w:val="009B687E"/>
    <w:rsid w:val="009B74E1"/>
    <w:rsid w:val="009B7D6A"/>
    <w:rsid w:val="009C1461"/>
    <w:rsid w:val="009C2E31"/>
    <w:rsid w:val="009C3F72"/>
    <w:rsid w:val="009C4DFD"/>
    <w:rsid w:val="009C577F"/>
    <w:rsid w:val="009C6D99"/>
    <w:rsid w:val="009C75C2"/>
    <w:rsid w:val="009C7CC9"/>
    <w:rsid w:val="009D00E1"/>
    <w:rsid w:val="009D086A"/>
    <w:rsid w:val="009D0C04"/>
    <w:rsid w:val="009D0E3C"/>
    <w:rsid w:val="009D252A"/>
    <w:rsid w:val="009D3B7B"/>
    <w:rsid w:val="009D42CF"/>
    <w:rsid w:val="009D4AC8"/>
    <w:rsid w:val="009D75F6"/>
    <w:rsid w:val="009E04F5"/>
    <w:rsid w:val="009E112C"/>
    <w:rsid w:val="009E16C4"/>
    <w:rsid w:val="009E2202"/>
    <w:rsid w:val="009E55E7"/>
    <w:rsid w:val="009E7119"/>
    <w:rsid w:val="009E7A9C"/>
    <w:rsid w:val="009F0163"/>
    <w:rsid w:val="009F0C49"/>
    <w:rsid w:val="009F1FA0"/>
    <w:rsid w:val="009F26E7"/>
    <w:rsid w:val="009F33A0"/>
    <w:rsid w:val="009F3C5D"/>
    <w:rsid w:val="009F4084"/>
    <w:rsid w:val="009F5261"/>
    <w:rsid w:val="009F5381"/>
    <w:rsid w:val="009F6E46"/>
    <w:rsid w:val="00A02ED3"/>
    <w:rsid w:val="00A0463C"/>
    <w:rsid w:val="00A05381"/>
    <w:rsid w:val="00A05F28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C96"/>
    <w:rsid w:val="00A15C97"/>
    <w:rsid w:val="00A16E87"/>
    <w:rsid w:val="00A230F8"/>
    <w:rsid w:val="00A23362"/>
    <w:rsid w:val="00A25640"/>
    <w:rsid w:val="00A26B01"/>
    <w:rsid w:val="00A27AA2"/>
    <w:rsid w:val="00A30FE5"/>
    <w:rsid w:val="00A36062"/>
    <w:rsid w:val="00A36A03"/>
    <w:rsid w:val="00A36E53"/>
    <w:rsid w:val="00A3711E"/>
    <w:rsid w:val="00A376CB"/>
    <w:rsid w:val="00A401C5"/>
    <w:rsid w:val="00A415F1"/>
    <w:rsid w:val="00A42533"/>
    <w:rsid w:val="00A42F42"/>
    <w:rsid w:val="00A4430B"/>
    <w:rsid w:val="00A44F52"/>
    <w:rsid w:val="00A44FD9"/>
    <w:rsid w:val="00A466B5"/>
    <w:rsid w:val="00A47157"/>
    <w:rsid w:val="00A52FE2"/>
    <w:rsid w:val="00A53EDB"/>
    <w:rsid w:val="00A55DA3"/>
    <w:rsid w:val="00A60D07"/>
    <w:rsid w:val="00A635C8"/>
    <w:rsid w:val="00A64A52"/>
    <w:rsid w:val="00A64B83"/>
    <w:rsid w:val="00A675A4"/>
    <w:rsid w:val="00A700F0"/>
    <w:rsid w:val="00A70FC7"/>
    <w:rsid w:val="00A714A1"/>
    <w:rsid w:val="00A72AFB"/>
    <w:rsid w:val="00A73D82"/>
    <w:rsid w:val="00A7781B"/>
    <w:rsid w:val="00A809F6"/>
    <w:rsid w:val="00A820AA"/>
    <w:rsid w:val="00A82BA9"/>
    <w:rsid w:val="00A8424E"/>
    <w:rsid w:val="00A86A86"/>
    <w:rsid w:val="00A9020E"/>
    <w:rsid w:val="00A90455"/>
    <w:rsid w:val="00A90C8C"/>
    <w:rsid w:val="00A91DED"/>
    <w:rsid w:val="00A93AAA"/>
    <w:rsid w:val="00A962B5"/>
    <w:rsid w:val="00AA0CD6"/>
    <w:rsid w:val="00AA117E"/>
    <w:rsid w:val="00AA1A8A"/>
    <w:rsid w:val="00AA320A"/>
    <w:rsid w:val="00AA33B1"/>
    <w:rsid w:val="00AA544F"/>
    <w:rsid w:val="00AA5727"/>
    <w:rsid w:val="00AA5E7F"/>
    <w:rsid w:val="00AA7B9B"/>
    <w:rsid w:val="00AB0F69"/>
    <w:rsid w:val="00AB174F"/>
    <w:rsid w:val="00AB25A0"/>
    <w:rsid w:val="00AB3242"/>
    <w:rsid w:val="00AB6660"/>
    <w:rsid w:val="00AB7879"/>
    <w:rsid w:val="00AC0043"/>
    <w:rsid w:val="00AC2CCD"/>
    <w:rsid w:val="00AC31E8"/>
    <w:rsid w:val="00AC43FA"/>
    <w:rsid w:val="00AC541B"/>
    <w:rsid w:val="00AC572A"/>
    <w:rsid w:val="00AC7961"/>
    <w:rsid w:val="00AD2FB0"/>
    <w:rsid w:val="00AD67AE"/>
    <w:rsid w:val="00AE0032"/>
    <w:rsid w:val="00AE130D"/>
    <w:rsid w:val="00AE1BB5"/>
    <w:rsid w:val="00AF13AB"/>
    <w:rsid w:val="00AF1FCC"/>
    <w:rsid w:val="00AF28E5"/>
    <w:rsid w:val="00AF3052"/>
    <w:rsid w:val="00AF42BB"/>
    <w:rsid w:val="00AF4C58"/>
    <w:rsid w:val="00AF4D73"/>
    <w:rsid w:val="00AF5EB9"/>
    <w:rsid w:val="00AF6379"/>
    <w:rsid w:val="00B01AFB"/>
    <w:rsid w:val="00B0375F"/>
    <w:rsid w:val="00B05639"/>
    <w:rsid w:val="00B0716A"/>
    <w:rsid w:val="00B110A1"/>
    <w:rsid w:val="00B15762"/>
    <w:rsid w:val="00B15BAB"/>
    <w:rsid w:val="00B17000"/>
    <w:rsid w:val="00B216D4"/>
    <w:rsid w:val="00B24819"/>
    <w:rsid w:val="00B30483"/>
    <w:rsid w:val="00B320E1"/>
    <w:rsid w:val="00B35C59"/>
    <w:rsid w:val="00B377C8"/>
    <w:rsid w:val="00B40003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650B6"/>
    <w:rsid w:val="00B65130"/>
    <w:rsid w:val="00B67356"/>
    <w:rsid w:val="00B71702"/>
    <w:rsid w:val="00B7322E"/>
    <w:rsid w:val="00B74B8D"/>
    <w:rsid w:val="00B77807"/>
    <w:rsid w:val="00B77B2F"/>
    <w:rsid w:val="00B80375"/>
    <w:rsid w:val="00B83ED2"/>
    <w:rsid w:val="00B87CCE"/>
    <w:rsid w:val="00B922B8"/>
    <w:rsid w:val="00B937A1"/>
    <w:rsid w:val="00B94540"/>
    <w:rsid w:val="00B96425"/>
    <w:rsid w:val="00B97D10"/>
    <w:rsid w:val="00BA1A8E"/>
    <w:rsid w:val="00BA26F8"/>
    <w:rsid w:val="00BA46FA"/>
    <w:rsid w:val="00BA5EDD"/>
    <w:rsid w:val="00BB1BD7"/>
    <w:rsid w:val="00BB1F82"/>
    <w:rsid w:val="00BB2244"/>
    <w:rsid w:val="00BB5610"/>
    <w:rsid w:val="00BB5873"/>
    <w:rsid w:val="00BB58B6"/>
    <w:rsid w:val="00BC0BD3"/>
    <w:rsid w:val="00BC185A"/>
    <w:rsid w:val="00BC208E"/>
    <w:rsid w:val="00BC2CA8"/>
    <w:rsid w:val="00BC2EEF"/>
    <w:rsid w:val="00BC3F8B"/>
    <w:rsid w:val="00BC49A2"/>
    <w:rsid w:val="00BC53E9"/>
    <w:rsid w:val="00BC7589"/>
    <w:rsid w:val="00BD06E9"/>
    <w:rsid w:val="00BD0FE8"/>
    <w:rsid w:val="00BD1A53"/>
    <w:rsid w:val="00BD1E53"/>
    <w:rsid w:val="00BD3A26"/>
    <w:rsid w:val="00BD4819"/>
    <w:rsid w:val="00BD7B4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339A"/>
    <w:rsid w:val="00BF3E67"/>
    <w:rsid w:val="00BF3F65"/>
    <w:rsid w:val="00BF627B"/>
    <w:rsid w:val="00C02AC0"/>
    <w:rsid w:val="00C0638B"/>
    <w:rsid w:val="00C0689E"/>
    <w:rsid w:val="00C06C92"/>
    <w:rsid w:val="00C10273"/>
    <w:rsid w:val="00C126E2"/>
    <w:rsid w:val="00C13B20"/>
    <w:rsid w:val="00C15AC2"/>
    <w:rsid w:val="00C1677E"/>
    <w:rsid w:val="00C21940"/>
    <w:rsid w:val="00C22B64"/>
    <w:rsid w:val="00C24E81"/>
    <w:rsid w:val="00C26E21"/>
    <w:rsid w:val="00C27524"/>
    <w:rsid w:val="00C27D85"/>
    <w:rsid w:val="00C3149A"/>
    <w:rsid w:val="00C319A2"/>
    <w:rsid w:val="00C32C60"/>
    <w:rsid w:val="00C36AF5"/>
    <w:rsid w:val="00C36FE7"/>
    <w:rsid w:val="00C377C2"/>
    <w:rsid w:val="00C40E3A"/>
    <w:rsid w:val="00C42EA9"/>
    <w:rsid w:val="00C43095"/>
    <w:rsid w:val="00C44F68"/>
    <w:rsid w:val="00C4527F"/>
    <w:rsid w:val="00C47EAC"/>
    <w:rsid w:val="00C5143E"/>
    <w:rsid w:val="00C51AAB"/>
    <w:rsid w:val="00C55009"/>
    <w:rsid w:val="00C55893"/>
    <w:rsid w:val="00C56341"/>
    <w:rsid w:val="00C60A84"/>
    <w:rsid w:val="00C610DC"/>
    <w:rsid w:val="00C6186B"/>
    <w:rsid w:val="00C6214A"/>
    <w:rsid w:val="00C628FC"/>
    <w:rsid w:val="00C64C5A"/>
    <w:rsid w:val="00C66E7F"/>
    <w:rsid w:val="00C712AF"/>
    <w:rsid w:val="00C7146B"/>
    <w:rsid w:val="00C74BE7"/>
    <w:rsid w:val="00C74F27"/>
    <w:rsid w:val="00C75108"/>
    <w:rsid w:val="00C760A6"/>
    <w:rsid w:val="00C77183"/>
    <w:rsid w:val="00C77DAB"/>
    <w:rsid w:val="00C81565"/>
    <w:rsid w:val="00C81789"/>
    <w:rsid w:val="00C83704"/>
    <w:rsid w:val="00C853AD"/>
    <w:rsid w:val="00C86BAE"/>
    <w:rsid w:val="00C90494"/>
    <w:rsid w:val="00C90FFE"/>
    <w:rsid w:val="00C92556"/>
    <w:rsid w:val="00C927E3"/>
    <w:rsid w:val="00C93066"/>
    <w:rsid w:val="00C931D2"/>
    <w:rsid w:val="00C932EF"/>
    <w:rsid w:val="00C9342B"/>
    <w:rsid w:val="00C9354C"/>
    <w:rsid w:val="00C955AD"/>
    <w:rsid w:val="00C964AF"/>
    <w:rsid w:val="00C96F4C"/>
    <w:rsid w:val="00CA0DA3"/>
    <w:rsid w:val="00CA0EAC"/>
    <w:rsid w:val="00CA13B3"/>
    <w:rsid w:val="00CA2E29"/>
    <w:rsid w:val="00CA346F"/>
    <w:rsid w:val="00CA3670"/>
    <w:rsid w:val="00CA38B3"/>
    <w:rsid w:val="00CA41CD"/>
    <w:rsid w:val="00CA60EC"/>
    <w:rsid w:val="00CA73DE"/>
    <w:rsid w:val="00CA788F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7316"/>
    <w:rsid w:val="00CC7634"/>
    <w:rsid w:val="00CD1E1D"/>
    <w:rsid w:val="00CD3C7D"/>
    <w:rsid w:val="00CD4E0E"/>
    <w:rsid w:val="00CD4FB7"/>
    <w:rsid w:val="00CD6B15"/>
    <w:rsid w:val="00CE2868"/>
    <w:rsid w:val="00CE3BA7"/>
    <w:rsid w:val="00CE3F3D"/>
    <w:rsid w:val="00CE487C"/>
    <w:rsid w:val="00CE6017"/>
    <w:rsid w:val="00CE7B56"/>
    <w:rsid w:val="00CE7F0F"/>
    <w:rsid w:val="00CF2578"/>
    <w:rsid w:val="00CF4A53"/>
    <w:rsid w:val="00CF4B62"/>
    <w:rsid w:val="00CF4C12"/>
    <w:rsid w:val="00CF5D04"/>
    <w:rsid w:val="00CF700D"/>
    <w:rsid w:val="00CF7043"/>
    <w:rsid w:val="00CF7475"/>
    <w:rsid w:val="00D00CF3"/>
    <w:rsid w:val="00D00D84"/>
    <w:rsid w:val="00D018DC"/>
    <w:rsid w:val="00D01A6A"/>
    <w:rsid w:val="00D02323"/>
    <w:rsid w:val="00D0241B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381"/>
    <w:rsid w:val="00D14BC6"/>
    <w:rsid w:val="00D14E69"/>
    <w:rsid w:val="00D15261"/>
    <w:rsid w:val="00D176B0"/>
    <w:rsid w:val="00D22250"/>
    <w:rsid w:val="00D23580"/>
    <w:rsid w:val="00D25060"/>
    <w:rsid w:val="00D25ADF"/>
    <w:rsid w:val="00D275A0"/>
    <w:rsid w:val="00D30ECA"/>
    <w:rsid w:val="00D31FA4"/>
    <w:rsid w:val="00D32108"/>
    <w:rsid w:val="00D3279F"/>
    <w:rsid w:val="00D418FE"/>
    <w:rsid w:val="00D4366B"/>
    <w:rsid w:val="00D45D86"/>
    <w:rsid w:val="00D4705D"/>
    <w:rsid w:val="00D51BB3"/>
    <w:rsid w:val="00D52FAB"/>
    <w:rsid w:val="00D53ABA"/>
    <w:rsid w:val="00D540D8"/>
    <w:rsid w:val="00D550F0"/>
    <w:rsid w:val="00D55538"/>
    <w:rsid w:val="00D55F31"/>
    <w:rsid w:val="00D5797D"/>
    <w:rsid w:val="00D6192F"/>
    <w:rsid w:val="00D643E5"/>
    <w:rsid w:val="00D644C0"/>
    <w:rsid w:val="00D64DC8"/>
    <w:rsid w:val="00D66257"/>
    <w:rsid w:val="00D679B8"/>
    <w:rsid w:val="00D70103"/>
    <w:rsid w:val="00D7086F"/>
    <w:rsid w:val="00D73098"/>
    <w:rsid w:val="00D737CD"/>
    <w:rsid w:val="00D776F6"/>
    <w:rsid w:val="00D8302F"/>
    <w:rsid w:val="00D835CC"/>
    <w:rsid w:val="00D83CBE"/>
    <w:rsid w:val="00D84167"/>
    <w:rsid w:val="00D859C9"/>
    <w:rsid w:val="00D948FF"/>
    <w:rsid w:val="00D94F02"/>
    <w:rsid w:val="00D9513A"/>
    <w:rsid w:val="00D96DB6"/>
    <w:rsid w:val="00D97D7E"/>
    <w:rsid w:val="00DA1065"/>
    <w:rsid w:val="00DA1E9C"/>
    <w:rsid w:val="00DA302B"/>
    <w:rsid w:val="00DA360E"/>
    <w:rsid w:val="00DA604C"/>
    <w:rsid w:val="00DA67F9"/>
    <w:rsid w:val="00DA7479"/>
    <w:rsid w:val="00DA75B1"/>
    <w:rsid w:val="00DA7B1C"/>
    <w:rsid w:val="00DB0BC7"/>
    <w:rsid w:val="00DB4117"/>
    <w:rsid w:val="00DB7270"/>
    <w:rsid w:val="00DB7E94"/>
    <w:rsid w:val="00DC0B78"/>
    <w:rsid w:val="00DC1138"/>
    <w:rsid w:val="00DC16F5"/>
    <w:rsid w:val="00DC323A"/>
    <w:rsid w:val="00DC3EA7"/>
    <w:rsid w:val="00DC44F7"/>
    <w:rsid w:val="00DC4AFD"/>
    <w:rsid w:val="00DC6D7B"/>
    <w:rsid w:val="00DD1020"/>
    <w:rsid w:val="00DD11ED"/>
    <w:rsid w:val="00DD14AF"/>
    <w:rsid w:val="00DD2175"/>
    <w:rsid w:val="00DD4586"/>
    <w:rsid w:val="00DD505D"/>
    <w:rsid w:val="00DD5CFF"/>
    <w:rsid w:val="00DD6512"/>
    <w:rsid w:val="00DD6558"/>
    <w:rsid w:val="00DD6A11"/>
    <w:rsid w:val="00DE09E2"/>
    <w:rsid w:val="00DE1AE6"/>
    <w:rsid w:val="00DE2CF5"/>
    <w:rsid w:val="00DE7092"/>
    <w:rsid w:val="00DF0CE8"/>
    <w:rsid w:val="00DF2A81"/>
    <w:rsid w:val="00DF2BB4"/>
    <w:rsid w:val="00DF6463"/>
    <w:rsid w:val="00E00F67"/>
    <w:rsid w:val="00E01A66"/>
    <w:rsid w:val="00E03F07"/>
    <w:rsid w:val="00E0430F"/>
    <w:rsid w:val="00E05F14"/>
    <w:rsid w:val="00E0754D"/>
    <w:rsid w:val="00E07A61"/>
    <w:rsid w:val="00E11459"/>
    <w:rsid w:val="00E12542"/>
    <w:rsid w:val="00E130D4"/>
    <w:rsid w:val="00E174DA"/>
    <w:rsid w:val="00E17B99"/>
    <w:rsid w:val="00E21C5E"/>
    <w:rsid w:val="00E25BF5"/>
    <w:rsid w:val="00E264C1"/>
    <w:rsid w:val="00E26570"/>
    <w:rsid w:val="00E265BE"/>
    <w:rsid w:val="00E2795B"/>
    <w:rsid w:val="00E27CF2"/>
    <w:rsid w:val="00E303DB"/>
    <w:rsid w:val="00E34432"/>
    <w:rsid w:val="00E34EEB"/>
    <w:rsid w:val="00E364FA"/>
    <w:rsid w:val="00E3726A"/>
    <w:rsid w:val="00E402F4"/>
    <w:rsid w:val="00E429C7"/>
    <w:rsid w:val="00E4395F"/>
    <w:rsid w:val="00E4472D"/>
    <w:rsid w:val="00E4661C"/>
    <w:rsid w:val="00E479C5"/>
    <w:rsid w:val="00E47D60"/>
    <w:rsid w:val="00E50772"/>
    <w:rsid w:val="00E51D15"/>
    <w:rsid w:val="00E526EF"/>
    <w:rsid w:val="00E53BF1"/>
    <w:rsid w:val="00E54461"/>
    <w:rsid w:val="00E54744"/>
    <w:rsid w:val="00E54BFB"/>
    <w:rsid w:val="00E56E59"/>
    <w:rsid w:val="00E62A5E"/>
    <w:rsid w:val="00E62BC8"/>
    <w:rsid w:val="00E67927"/>
    <w:rsid w:val="00E72B7B"/>
    <w:rsid w:val="00E730DD"/>
    <w:rsid w:val="00E76407"/>
    <w:rsid w:val="00E7705F"/>
    <w:rsid w:val="00E77223"/>
    <w:rsid w:val="00E779DE"/>
    <w:rsid w:val="00E80DB8"/>
    <w:rsid w:val="00E850D4"/>
    <w:rsid w:val="00E858A9"/>
    <w:rsid w:val="00E90A73"/>
    <w:rsid w:val="00E91C9E"/>
    <w:rsid w:val="00E9452D"/>
    <w:rsid w:val="00E95890"/>
    <w:rsid w:val="00EA055C"/>
    <w:rsid w:val="00EA0FDE"/>
    <w:rsid w:val="00EA12B4"/>
    <w:rsid w:val="00EA1F6A"/>
    <w:rsid w:val="00EA2F8B"/>
    <w:rsid w:val="00EA3684"/>
    <w:rsid w:val="00EA3DEB"/>
    <w:rsid w:val="00EA40EF"/>
    <w:rsid w:val="00EA472B"/>
    <w:rsid w:val="00EA4A59"/>
    <w:rsid w:val="00EA7FE6"/>
    <w:rsid w:val="00EB0A38"/>
    <w:rsid w:val="00EB35D3"/>
    <w:rsid w:val="00EB373D"/>
    <w:rsid w:val="00EB3767"/>
    <w:rsid w:val="00EB3FB5"/>
    <w:rsid w:val="00EB7EE2"/>
    <w:rsid w:val="00EC031E"/>
    <w:rsid w:val="00EC418B"/>
    <w:rsid w:val="00EC490A"/>
    <w:rsid w:val="00ED2E8D"/>
    <w:rsid w:val="00ED4403"/>
    <w:rsid w:val="00ED5268"/>
    <w:rsid w:val="00ED771D"/>
    <w:rsid w:val="00ED79E4"/>
    <w:rsid w:val="00EE1C42"/>
    <w:rsid w:val="00EE24CD"/>
    <w:rsid w:val="00EE3A41"/>
    <w:rsid w:val="00EE43D0"/>
    <w:rsid w:val="00EE5A52"/>
    <w:rsid w:val="00EE6B86"/>
    <w:rsid w:val="00EF0E8B"/>
    <w:rsid w:val="00EF2BC4"/>
    <w:rsid w:val="00EF4CAD"/>
    <w:rsid w:val="00EF5083"/>
    <w:rsid w:val="00EF74E0"/>
    <w:rsid w:val="00F00884"/>
    <w:rsid w:val="00F00DB1"/>
    <w:rsid w:val="00F013F2"/>
    <w:rsid w:val="00F024AF"/>
    <w:rsid w:val="00F02A1A"/>
    <w:rsid w:val="00F03315"/>
    <w:rsid w:val="00F03E43"/>
    <w:rsid w:val="00F04DDD"/>
    <w:rsid w:val="00F05DB2"/>
    <w:rsid w:val="00F070C2"/>
    <w:rsid w:val="00F118A2"/>
    <w:rsid w:val="00F12058"/>
    <w:rsid w:val="00F13893"/>
    <w:rsid w:val="00F158A6"/>
    <w:rsid w:val="00F168EB"/>
    <w:rsid w:val="00F17B23"/>
    <w:rsid w:val="00F21004"/>
    <w:rsid w:val="00F2188D"/>
    <w:rsid w:val="00F21BAB"/>
    <w:rsid w:val="00F22D50"/>
    <w:rsid w:val="00F233BA"/>
    <w:rsid w:val="00F3067A"/>
    <w:rsid w:val="00F40D34"/>
    <w:rsid w:val="00F4142C"/>
    <w:rsid w:val="00F41C71"/>
    <w:rsid w:val="00F44109"/>
    <w:rsid w:val="00F5128A"/>
    <w:rsid w:val="00F5532E"/>
    <w:rsid w:val="00F556E0"/>
    <w:rsid w:val="00F57F95"/>
    <w:rsid w:val="00F60574"/>
    <w:rsid w:val="00F60918"/>
    <w:rsid w:val="00F61D29"/>
    <w:rsid w:val="00F623AA"/>
    <w:rsid w:val="00F62CF7"/>
    <w:rsid w:val="00F63F53"/>
    <w:rsid w:val="00F64A10"/>
    <w:rsid w:val="00F65B85"/>
    <w:rsid w:val="00F66047"/>
    <w:rsid w:val="00F70E95"/>
    <w:rsid w:val="00F73203"/>
    <w:rsid w:val="00F75C40"/>
    <w:rsid w:val="00F76847"/>
    <w:rsid w:val="00F77B55"/>
    <w:rsid w:val="00F77E79"/>
    <w:rsid w:val="00F800D6"/>
    <w:rsid w:val="00F806B4"/>
    <w:rsid w:val="00F814D7"/>
    <w:rsid w:val="00F8175A"/>
    <w:rsid w:val="00F8213E"/>
    <w:rsid w:val="00F823E9"/>
    <w:rsid w:val="00F82D4D"/>
    <w:rsid w:val="00F8602F"/>
    <w:rsid w:val="00F87392"/>
    <w:rsid w:val="00F9049D"/>
    <w:rsid w:val="00F91CC8"/>
    <w:rsid w:val="00F94F38"/>
    <w:rsid w:val="00FA13ED"/>
    <w:rsid w:val="00FA1682"/>
    <w:rsid w:val="00FA36E4"/>
    <w:rsid w:val="00FA42B7"/>
    <w:rsid w:val="00FB0CF7"/>
    <w:rsid w:val="00FB1707"/>
    <w:rsid w:val="00FB1D8B"/>
    <w:rsid w:val="00FB264F"/>
    <w:rsid w:val="00FB2ADD"/>
    <w:rsid w:val="00FB2E3C"/>
    <w:rsid w:val="00FB3ADE"/>
    <w:rsid w:val="00FB4670"/>
    <w:rsid w:val="00FB4A94"/>
    <w:rsid w:val="00FB661E"/>
    <w:rsid w:val="00FB78B5"/>
    <w:rsid w:val="00FC0555"/>
    <w:rsid w:val="00FC0BF6"/>
    <w:rsid w:val="00FC0C19"/>
    <w:rsid w:val="00FC4664"/>
    <w:rsid w:val="00FC79D0"/>
    <w:rsid w:val="00FD178D"/>
    <w:rsid w:val="00FD203E"/>
    <w:rsid w:val="00FD4EC7"/>
    <w:rsid w:val="00FD6046"/>
    <w:rsid w:val="00FE0405"/>
    <w:rsid w:val="00FE0874"/>
    <w:rsid w:val="00FE26B8"/>
    <w:rsid w:val="00FE7C07"/>
    <w:rsid w:val="00FE7DBC"/>
    <w:rsid w:val="00FF0E5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447E5C4-DEF5-47AF-9CC7-AE37640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7449-9A56-4E3E-B38B-40FA1AD10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2784</TotalTime>
  <Pages>8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Дунаев Иван</cp:lastModifiedBy>
  <cp:revision>253</cp:revision>
  <cp:lastPrinted>2019-10-23T14:01:00Z</cp:lastPrinted>
  <dcterms:created xsi:type="dcterms:W3CDTF">2018-09-18T14:40:00Z</dcterms:created>
  <dcterms:modified xsi:type="dcterms:W3CDTF">2021-04-06T09:25:00Z</dcterms:modified>
</cp:coreProperties>
</file>