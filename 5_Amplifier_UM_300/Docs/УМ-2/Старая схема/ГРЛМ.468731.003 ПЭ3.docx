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0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212"/>
        <w:gridCol w:w="6612"/>
        <w:gridCol w:w="588"/>
        <w:gridCol w:w="1638"/>
      </w:tblGrid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842462">
            <w:pPr>
              <w:pStyle w:val="a8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981A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F158A6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BC2EEF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Конденсаторы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D45D8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D45D86" w:rsidRPr="00350642" w:rsidRDefault="00D45D86" w:rsidP="00BC2EEF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D45D86" w:rsidRPr="00350642" w:rsidRDefault="00D45D86" w:rsidP="00F158A6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D45D86" w:rsidRPr="00350642" w:rsidRDefault="00D45D86" w:rsidP="00E56105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D45D86" w:rsidRPr="00350642" w:rsidRDefault="00D45D86" w:rsidP="00BC2EE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D45D86" w:rsidRPr="00350642" w:rsidRDefault="00D45D86" w:rsidP="00F77E7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E5610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56105" w:rsidRPr="00350642" w:rsidRDefault="00E56105" w:rsidP="00E5610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56105" w:rsidRPr="00350642" w:rsidRDefault="00E56105" w:rsidP="00E56105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56105" w:rsidRPr="00350642" w:rsidRDefault="00E56105" w:rsidP="00E5610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>
              <w:rPr>
                <w:rFonts w:ascii="Arial" w:hAnsi="Arial" w:cs="Arial"/>
                <w:lang w:val="en-US"/>
              </w:rPr>
              <w:t>6,3</w:t>
            </w:r>
            <w:r w:rsidRPr="00350642">
              <w:rPr>
                <w:rFonts w:ascii="Arial" w:hAnsi="Arial" w:cs="Arial"/>
              </w:rPr>
              <w:t xml:space="preserve">В, тип </w:t>
            </w:r>
            <w:r>
              <w:rPr>
                <w:rFonts w:ascii="Arial" w:hAnsi="Arial" w:cs="Arial"/>
                <w:lang w:val="en-US"/>
              </w:rPr>
              <w:t>C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56105" w:rsidRPr="00350642" w:rsidRDefault="00E56105" w:rsidP="00E561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56105" w:rsidRPr="00350642" w:rsidRDefault="00E56105" w:rsidP="00E5610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E56105" w:rsidRPr="00350642" w:rsidRDefault="00E56105" w:rsidP="00E5610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33271">
              <w:rPr>
                <w:rFonts w:ascii="Arial" w:hAnsi="Arial" w:cs="Arial"/>
                <w:sz w:val="12"/>
                <w:szCs w:val="12"/>
                <w:lang w:val="en-US"/>
              </w:rPr>
              <w:t>TAJC227K006RNJ</w:t>
            </w:r>
          </w:p>
        </w:tc>
      </w:tr>
      <w:tr w:rsidR="00E56105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E56105" w:rsidRPr="00350642" w:rsidRDefault="00E56105" w:rsidP="00E56105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E56105" w:rsidRPr="00E56105" w:rsidRDefault="00E56105" w:rsidP="00E56105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C2, С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E56105" w:rsidRPr="00350642" w:rsidRDefault="00E56105" w:rsidP="00E561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US"/>
              </w:rPr>
              <w:t>000</w:t>
            </w:r>
            <w:r w:rsidRPr="00350642">
              <w:rPr>
                <w:rFonts w:ascii="Arial" w:hAnsi="Arial" w:cs="Arial"/>
              </w:rPr>
              <w:t xml:space="preserve"> мкФ±20%-</w:t>
            </w:r>
            <w:r>
              <w:rPr>
                <w:rFonts w:ascii="Arial" w:hAnsi="Arial" w:cs="Arial"/>
                <w:lang w:val="en-US"/>
              </w:rPr>
              <w:t>50</w:t>
            </w:r>
            <w:r w:rsidRPr="00350642">
              <w:rPr>
                <w:rFonts w:ascii="Arial" w:hAnsi="Arial" w:cs="Arial"/>
              </w:rPr>
              <w:t xml:space="preserve">В, </w:t>
            </w:r>
            <w:r>
              <w:rPr>
                <w:rFonts w:ascii="Arial" w:hAnsi="Arial" w:cs="Arial"/>
                <w:lang w:val="en-US"/>
              </w:rPr>
              <w:t>35x</w:t>
            </w:r>
            <w:r>
              <w:rPr>
                <w:rFonts w:ascii="Arial" w:hAnsi="Arial" w:cs="Arial"/>
              </w:rPr>
              <w:t>50</w:t>
            </w:r>
            <w:r w:rsidRPr="00350642">
              <w:rPr>
                <w:rFonts w:ascii="Arial" w:hAnsi="Arial" w:cs="Arial"/>
                <w:lang w:val="en-US"/>
              </w:rPr>
              <w:t xml:space="preserve">, </w:t>
            </w:r>
            <w:r w:rsidRPr="00350642">
              <w:rPr>
                <w:rFonts w:ascii="Arial" w:hAnsi="Arial" w:cs="Arial"/>
              </w:rPr>
              <w:t>RM</w:t>
            </w:r>
            <w:r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,0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E56105" w:rsidRPr="00333271" w:rsidRDefault="00E56105" w:rsidP="00E56105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E56105" w:rsidRPr="00350642" w:rsidRDefault="00E56105" w:rsidP="00E5610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EPCOS</w:t>
            </w:r>
          </w:p>
          <w:p w:rsidR="00E56105" w:rsidRPr="00350642" w:rsidRDefault="00E56105" w:rsidP="00E56105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E56105">
              <w:rPr>
                <w:rFonts w:ascii="Arial" w:hAnsi="Arial" w:cs="Arial"/>
                <w:sz w:val="12"/>
                <w:szCs w:val="12"/>
                <w:lang w:val="en-US"/>
              </w:rPr>
              <w:t>B41252A6159M060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147E4E" w:rsidRDefault="00147E4E" w:rsidP="00147E4E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4-</w:t>
            </w:r>
            <w:r>
              <w:rPr>
                <w:rFonts w:ascii="Arial" w:hAnsi="Arial" w:cs="Arial"/>
                <w:lang w:val="en-US"/>
              </w:rPr>
              <w:t>С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%-10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147E4E" w:rsidRDefault="00147E4E" w:rsidP="00147E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33271">
              <w:rPr>
                <w:rFonts w:ascii="Arial" w:hAnsi="Arial" w:cs="Arial"/>
                <w:sz w:val="12"/>
                <w:szCs w:val="12"/>
                <w:lang w:val="en-US"/>
              </w:rPr>
              <w:t>CC1206KKX7R0BB104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C7, C8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22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6</w:t>
            </w:r>
            <w:r w:rsidRPr="00350642">
              <w:rPr>
                <w:rFonts w:ascii="Arial" w:hAnsi="Arial" w:cs="Arial"/>
              </w:rPr>
              <w:t xml:space="preserve">В, тип </w:t>
            </w:r>
            <w:r w:rsidRPr="00350642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10666">
              <w:rPr>
                <w:rFonts w:ascii="Arial" w:hAnsi="Arial" w:cs="Arial"/>
                <w:sz w:val="12"/>
                <w:szCs w:val="12"/>
                <w:lang w:val="en-US"/>
              </w:rPr>
              <w:t>TAJB226K016RNJ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%-10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147E4E" w:rsidRDefault="00147E4E" w:rsidP="00147E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33271">
              <w:rPr>
                <w:rFonts w:ascii="Arial" w:hAnsi="Arial" w:cs="Arial"/>
                <w:sz w:val="12"/>
                <w:szCs w:val="12"/>
                <w:lang w:val="en-US"/>
              </w:rPr>
              <w:t>CC1206KKX7R0BB104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C10, C11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-0,1 мкФ±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%-5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410666" w:rsidRDefault="00147E4E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133D">
              <w:rPr>
                <w:rFonts w:ascii="Arial" w:hAnsi="Arial" w:cs="Arial"/>
                <w:sz w:val="12"/>
                <w:szCs w:val="12"/>
                <w:lang w:val="en-US"/>
              </w:rPr>
              <w:t>CC0805JRX7R9BB104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147E4E" w:rsidRDefault="00147E4E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 w:rsidRPr="00147E4E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2,</w:t>
            </w:r>
            <w:r w:rsidRPr="00147E4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C13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  <w:r w:rsidRPr="00147E4E">
              <w:rPr>
                <w:rFonts w:ascii="Arial" w:hAnsi="Arial" w:cs="Arial"/>
              </w:rPr>
              <w:t>0805</w:t>
            </w:r>
            <w:r>
              <w:rPr>
                <w:rFonts w:ascii="Arial" w:hAnsi="Arial" w:cs="Arial"/>
              </w:rPr>
              <w:t>-330</w:t>
            </w:r>
            <w:r w:rsidRPr="00350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</w:t>
            </w:r>
            <w:r w:rsidRPr="00350642">
              <w:rPr>
                <w:rFonts w:ascii="Arial" w:hAnsi="Arial" w:cs="Arial"/>
              </w:rPr>
              <w:t>Ф±</w:t>
            </w:r>
            <w:r w:rsidRPr="00147E4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%-5</w:t>
            </w:r>
            <w:r w:rsidRPr="00350642">
              <w:rPr>
                <w:rFonts w:ascii="Arial" w:hAnsi="Arial" w:cs="Arial"/>
              </w:rPr>
              <w:t>0В-</w:t>
            </w:r>
            <w:r w:rsidR="00850642"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850642" w:rsidRDefault="00850642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147E4E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47E4E" w:rsidRPr="00147E4E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47E4E">
              <w:rPr>
                <w:rFonts w:ascii="Arial" w:hAnsi="Arial" w:cs="Arial"/>
                <w:sz w:val="12"/>
                <w:szCs w:val="12"/>
                <w:lang w:val="en-US"/>
              </w:rPr>
              <w:t>CC0805JRNPO9BN331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мкФ±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0%-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6</w:t>
            </w:r>
            <w:r w:rsidRPr="00350642">
              <w:rPr>
                <w:rFonts w:ascii="Arial" w:hAnsi="Arial" w:cs="Arial"/>
              </w:rPr>
              <w:t xml:space="preserve">В, тип </w:t>
            </w:r>
            <w:r w:rsidRPr="00350642">
              <w:rPr>
                <w:rFonts w:ascii="Arial" w:hAnsi="Arial" w:cs="Arial"/>
                <w:lang w:val="en-US"/>
              </w:rPr>
              <w:t>B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AVX</w:t>
            </w:r>
          </w:p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47E4E">
              <w:rPr>
                <w:rFonts w:ascii="Arial" w:hAnsi="Arial" w:cs="Arial"/>
                <w:sz w:val="12"/>
                <w:szCs w:val="12"/>
                <w:lang w:val="en-US"/>
              </w:rPr>
              <w:t>TAJB106K016RNJ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C15-C18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0603</w:t>
            </w:r>
            <w:r w:rsidRPr="00350642">
              <w:rPr>
                <w:rFonts w:ascii="Arial" w:hAnsi="Arial" w:cs="Arial"/>
              </w:rPr>
              <w:t>-0,1 мкФ±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%-5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410666" w:rsidRDefault="00147E4E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47E4E" w:rsidRPr="00350642" w:rsidRDefault="00147E4E" w:rsidP="00147E4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147E4E">
              <w:rPr>
                <w:rFonts w:ascii="Arial" w:hAnsi="Arial" w:cs="Arial"/>
                <w:sz w:val="12"/>
                <w:szCs w:val="12"/>
                <w:lang w:val="en-US"/>
              </w:rPr>
              <w:t>CC0603KPX7R9BB104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724656" w:rsidRDefault="00724656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724656" w:rsidP="00147E4E">
            <w:pPr>
              <w:rPr>
                <w:rFonts w:ascii="Arial" w:hAnsi="Arial" w:cs="Arial"/>
              </w:rPr>
            </w:pPr>
            <w:r w:rsidRPr="00724656">
              <w:rPr>
                <w:rFonts w:ascii="Arial" w:hAnsi="Arial" w:cs="Arial"/>
              </w:rPr>
              <w:t>22 мкФ±20%-100В, 8x10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724656" w:rsidRDefault="00724656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724656" w:rsidRPr="00350642" w:rsidRDefault="00724656" w:rsidP="0072465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JB</w:t>
            </w:r>
          </w:p>
          <w:p w:rsidR="00147E4E" w:rsidRPr="00147E4E" w:rsidRDefault="00724656" w:rsidP="0072465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724656">
              <w:rPr>
                <w:rFonts w:ascii="Arial" w:hAnsi="Arial" w:cs="Arial"/>
                <w:sz w:val="12"/>
                <w:szCs w:val="12"/>
                <w:lang w:val="en-US"/>
              </w:rPr>
              <w:t>JCK2A220M080105</w:t>
            </w:r>
          </w:p>
        </w:tc>
      </w:tr>
      <w:tr w:rsidR="00147E4E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147E4E" w:rsidRPr="00350642" w:rsidRDefault="00147E4E" w:rsidP="00147E4E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147E4E" w:rsidRPr="009224E2" w:rsidRDefault="009224E2" w:rsidP="00147E4E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C20, C21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147E4E" w:rsidRPr="00350642" w:rsidRDefault="00850642" w:rsidP="00147E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0603</w:t>
            </w:r>
            <w:r w:rsidRPr="00350642">
              <w:rPr>
                <w:rFonts w:ascii="Arial" w:hAnsi="Arial" w:cs="Arial"/>
              </w:rPr>
              <w:t>-0,1 мкФ±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%-10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147E4E" w:rsidRPr="009224E2" w:rsidRDefault="009224E2" w:rsidP="00147E4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224E2" w:rsidRPr="00350642" w:rsidRDefault="009224E2" w:rsidP="009224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147E4E" w:rsidRPr="00147E4E" w:rsidRDefault="009224E2" w:rsidP="009224E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224E2">
              <w:rPr>
                <w:rFonts w:ascii="Arial" w:hAnsi="Arial" w:cs="Arial"/>
                <w:sz w:val="12"/>
                <w:szCs w:val="12"/>
                <w:lang w:val="en-US"/>
              </w:rPr>
              <w:t>CC0603KRX7R0BB104</w:t>
            </w:r>
          </w:p>
        </w:tc>
      </w:tr>
      <w:tr w:rsidR="0085064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50642" w:rsidRPr="009224E2" w:rsidRDefault="00850642" w:rsidP="0085064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0603</w:t>
            </w:r>
            <w:r w:rsidRPr="00350642">
              <w:rPr>
                <w:rFonts w:ascii="Arial" w:hAnsi="Arial" w:cs="Arial"/>
              </w:rPr>
              <w:t>-0,</w:t>
            </w:r>
            <w:r>
              <w:rPr>
                <w:rFonts w:ascii="Arial" w:hAnsi="Arial" w:cs="Arial"/>
                <w:lang w:val="en-US"/>
              </w:rPr>
              <w:t>47</w:t>
            </w:r>
            <w:r w:rsidRPr="00350642">
              <w:rPr>
                <w:rFonts w:ascii="Arial" w:hAnsi="Arial" w:cs="Arial"/>
              </w:rPr>
              <w:t xml:space="preserve"> мкФ±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%-5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50642" w:rsidRPr="009224E2" w:rsidRDefault="00850642" w:rsidP="0085064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50642" w:rsidRPr="00350642" w:rsidRDefault="00850642" w:rsidP="0085064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50642" w:rsidRPr="00147E4E" w:rsidRDefault="00850642" w:rsidP="0085064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0642">
              <w:rPr>
                <w:rFonts w:ascii="Arial" w:hAnsi="Arial" w:cs="Arial"/>
                <w:sz w:val="12"/>
                <w:szCs w:val="12"/>
                <w:lang w:val="en-US"/>
              </w:rPr>
              <w:t>CC0603KRX7R9BB474</w:t>
            </w:r>
          </w:p>
        </w:tc>
      </w:tr>
      <w:tr w:rsidR="0085064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50642" w:rsidRPr="00147E4E" w:rsidRDefault="00850642" w:rsidP="0085064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</w:t>
            </w:r>
            <w:r>
              <w:rPr>
                <w:rFonts w:ascii="Arial" w:hAnsi="Arial" w:cs="Arial"/>
              </w:rPr>
              <w:t>23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  <w:r w:rsidRPr="00147E4E">
              <w:rPr>
                <w:rFonts w:ascii="Arial" w:hAnsi="Arial" w:cs="Arial"/>
              </w:rPr>
              <w:t>0805</w:t>
            </w:r>
            <w:r>
              <w:rPr>
                <w:rFonts w:ascii="Arial" w:hAnsi="Arial" w:cs="Arial"/>
              </w:rPr>
              <w:t>-220</w:t>
            </w:r>
            <w:r w:rsidRPr="00350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п</w:t>
            </w:r>
            <w:r w:rsidRPr="00350642">
              <w:rPr>
                <w:rFonts w:ascii="Arial" w:hAnsi="Arial" w:cs="Arial"/>
              </w:rPr>
              <w:t>Ф±</w:t>
            </w:r>
            <w:r w:rsidRPr="00147E4E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%-5</w:t>
            </w:r>
            <w:r w:rsidRPr="00350642">
              <w:rPr>
                <w:rFonts w:ascii="Arial" w:hAnsi="Arial" w:cs="Arial"/>
              </w:rPr>
              <w:t>0В-</w:t>
            </w:r>
            <w:r>
              <w:rPr>
                <w:rFonts w:ascii="Arial" w:hAnsi="Arial" w:cs="Arial"/>
                <w:lang w:val="en-US"/>
              </w:rPr>
              <w:t>NP0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50642" w:rsidRPr="00850642" w:rsidRDefault="00850642" w:rsidP="0085064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50642" w:rsidRPr="00147E4E" w:rsidRDefault="00850642" w:rsidP="0085064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50642" w:rsidRPr="00147E4E" w:rsidRDefault="00850642" w:rsidP="0085064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50642">
              <w:rPr>
                <w:rFonts w:ascii="Arial" w:hAnsi="Arial" w:cs="Arial"/>
                <w:sz w:val="12"/>
                <w:szCs w:val="12"/>
                <w:lang w:val="en-US"/>
              </w:rPr>
              <w:t>CC0805JRNPO9BN221</w:t>
            </w:r>
          </w:p>
        </w:tc>
      </w:tr>
      <w:tr w:rsidR="0085064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50642" w:rsidRPr="009224E2" w:rsidRDefault="00850642" w:rsidP="0085064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C24</w:t>
            </w:r>
            <w:r w:rsidR="0092435E">
              <w:rPr>
                <w:rFonts w:ascii="Arial" w:hAnsi="Arial" w:cs="Arial"/>
                <w:lang w:val="en-US"/>
              </w:rPr>
              <w:t>, C25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-0,</w:t>
            </w:r>
            <w:r>
              <w:rPr>
                <w:rFonts w:ascii="Arial" w:hAnsi="Arial" w:cs="Arial"/>
                <w:lang w:val="en-US"/>
              </w:rPr>
              <w:t>22</w:t>
            </w:r>
            <w:r w:rsidRPr="00350642">
              <w:rPr>
                <w:rFonts w:ascii="Arial" w:hAnsi="Arial" w:cs="Arial"/>
              </w:rPr>
              <w:t xml:space="preserve"> мкФ±</w:t>
            </w:r>
            <w:r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</w:rPr>
              <w:t>%-</w:t>
            </w:r>
            <w:r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50642" w:rsidRPr="009224E2" w:rsidRDefault="0092435E" w:rsidP="0085064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850642" w:rsidRPr="00350642" w:rsidRDefault="00850642" w:rsidP="0085064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50642" w:rsidRPr="00147E4E" w:rsidRDefault="0092435E" w:rsidP="00850642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2435E">
              <w:rPr>
                <w:rFonts w:ascii="Arial" w:hAnsi="Arial" w:cs="Arial"/>
                <w:sz w:val="12"/>
                <w:szCs w:val="12"/>
                <w:lang w:val="en-US"/>
              </w:rPr>
              <w:t>CC0805KKX7R0BB224</w:t>
            </w:r>
          </w:p>
        </w:tc>
      </w:tr>
      <w:tr w:rsidR="00850642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850642" w:rsidRPr="00350642" w:rsidRDefault="00850642" w:rsidP="0085064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850642" w:rsidRDefault="0092435E" w:rsidP="0085064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C26, C27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850642" w:rsidRDefault="000C0866" w:rsidP="00923E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0603</w:t>
            </w:r>
            <w:r w:rsidR="00923E48">
              <w:rPr>
                <w:rFonts w:ascii="Arial" w:hAnsi="Arial" w:cs="Arial"/>
                <w:lang w:val="en-US"/>
              </w:rPr>
              <w:t>-15 нФ±5%-</w:t>
            </w:r>
            <w:r w:rsidR="00923E48">
              <w:rPr>
                <w:rFonts w:ascii="Arial" w:hAnsi="Arial" w:cs="Arial"/>
              </w:rPr>
              <w:t>5</w:t>
            </w:r>
            <w:bookmarkStart w:id="0" w:name="_GoBack"/>
            <w:bookmarkEnd w:id="0"/>
            <w:r w:rsidR="0092435E" w:rsidRPr="0092435E">
              <w:rPr>
                <w:rFonts w:ascii="Arial" w:hAnsi="Arial" w:cs="Arial"/>
                <w:lang w:val="en-US"/>
              </w:rPr>
              <w:t>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850642" w:rsidRDefault="0092435E" w:rsidP="0085064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2435E" w:rsidRPr="00350642" w:rsidRDefault="0092435E" w:rsidP="0092435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850642" w:rsidRPr="00350642" w:rsidRDefault="0092435E" w:rsidP="0092435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92435E">
              <w:rPr>
                <w:rFonts w:ascii="Arial" w:hAnsi="Arial" w:cs="Arial"/>
                <w:sz w:val="12"/>
                <w:szCs w:val="12"/>
                <w:lang w:val="en-US"/>
              </w:rPr>
              <w:t>CC0603JRX7R9BB153</w:t>
            </w:r>
          </w:p>
        </w:tc>
      </w:tr>
      <w:tr w:rsidR="000C086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C0866" w:rsidRPr="00350642" w:rsidRDefault="000C0866" w:rsidP="0085064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C0866" w:rsidRDefault="000C0866" w:rsidP="0085064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C28-C31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C0866" w:rsidRDefault="000C0866" w:rsidP="000C0866">
            <w:pPr>
              <w:rPr>
                <w:rFonts w:ascii="Arial" w:hAnsi="Arial" w:cs="Arial"/>
                <w:lang w:val="en-US"/>
              </w:rPr>
            </w:pPr>
            <w:r w:rsidRPr="000C0866">
              <w:rPr>
                <w:rFonts w:ascii="Arial" w:hAnsi="Arial" w:cs="Arial"/>
                <w:lang w:val="en-US"/>
              </w:rPr>
              <w:t>0805-220 пФ±10%-100В-X7R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C0866" w:rsidRDefault="000C0866" w:rsidP="0085064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C0866" w:rsidRPr="00350642" w:rsidRDefault="000C0866" w:rsidP="000C086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0C0866" w:rsidRPr="00350642" w:rsidRDefault="000C0866" w:rsidP="000C0866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C0866">
              <w:rPr>
                <w:rFonts w:ascii="Arial" w:hAnsi="Arial" w:cs="Arial"/>
                <w:sz w:val="12"/>
                <w:szCs w:val="12"/>
                <w:lang w:val="en-US"/>
              </w:rPr>
              <w:t>CC0805KRX7R0BB221</w:t>
            </w:r>
          </w:p>
        </w:tc>
      </w:tr>
      <w:tr w:rsidR="000C0866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0C0866" w:rsidRPr="00350642" w:rsidRDefault="000C0866" w:rsidP="00850642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0C0866" w:rsidRDefault="000C0866" w:rsidP="00850642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C32, C33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0C0866" w:rsidRDefault="000C0866" w:rsidP="000C0866">
            <w:pPr>
              <w:rPr>
                <w:rFonts w:ascii="Arial" w:hAnsi="Arial" w:cs="Arial"/>
                <w:lang w:val="en-US"/>
              </w:rPr>
            </w:pPr>
            <w:r w:rsidRPr="000C0866">
              <w:rPr>
                <w:rFonts w:ascii="Arial" w:hAnsi="Arial" w:cs="Arial"/>
                <w:lang w:val="en-US"/>
              </w:rPr>
              <w:t>0,47 мкФ±10%-63В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0C0866" w:rsidRDefault="000C0866" w:rsidP="00850642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0C0866" w:rsidRDefault="000C0866" w:rsidP="0092435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Vishay</w:t>
            </w:r>
          </w:p>
          <w:p w:rsidR="000C0866" w:rsidRPr="00350642" w:rsidRDefault="000C0866" w:rsidP="0092435E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0C0866">
              <w:rPr>
                <w:rFonts w:ascii="Arial" w:hAnsi="Arial" w:cs="Arial"/>
                <w:sz w:val="12"/>
                <w:szCs w:val="12"/>
                <w:lang w:val="en-US"/>
              </w:rPr>
              <w:t>BFC237011474</w:t>
            </w: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-0,1 мкФ±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>
              <w:rPr>
                <w:rFonts w:ascii="Arial" w:hAnsi="Arial" w:cs="Arial"/>
              </w:rPr>
              <w:t>%-10</w:t>
            </w:r>
            <w:r w:rsidRPr="00350642">
              <w:rPr>
                <w:rFonts w:ascii="Arial" w:hAnsi="Arial" w:cs="Arial"/>
              </w:rPr>
              <w:t>0В-</w:t>
            </w:r>
            <w:r w:rsidRPr="00350642">
              <w:rPr>
                <w:rFonts w:ascii="Arial" w:hAnsi="Arial" w:cs="Arial"/>
                <w:lang w:val="en-US"/>
              </w:rPr>
              <w:t>X7R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147E4E" w:rsidRDefault="00222F33" w:rsidP="00222F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33271">
              <w:rPr>
                <w:rFonts w:ascii="Arial" w:hAnsi="Arial" w:cs="Arial"/>
                <w:sz w:val="12"/>
                <w:szCs w:val="12"/>
                <w:lang w:val="en-US"/>
              </w:rPr>
              <w:t>CC1206KKX7R0BB104</w:t>
            </w: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147E4E" w:rsidRDefault="00222F33" w:rsidP="00222F33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147E4E" w:rsidRDefault="00222F33" w:rsidP="00222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147E4E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024851" w:rsidRDefault="00222F33" w:rsidP="00222F33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147E4E" w:rsidRDefault="00222F33" w:rsidP="00222F3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22F33" w:rsidRPr="00350642" w:rsidTr="00333271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983883" w:rsidP="00222F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 w:rsidR="00222F33" w:rsidRPr="005E71B8">
              <w:rPr>
                <w:rFonts w:ascii="Arial" w:hAnsi="Arial" w:cs="Arial"/>
                <w:lang w:val="en-US"/>
              </w:rPr>
              <w:t>TL072IDR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Texas</w:t>
            </w:r>
          </w:p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Instruments</w:t>
            </w: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983883" w:rsidP="0098388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Микросхема </w:t>
            </w:r>
            <w:r>
              <w:rPr>
                <w:rFonts w:ascii="Arial" w:hAnsi="Arial" w:cs="Arial"/>
                <w:lang w:val="en-US"/>
              </w:rPr>
              <w:t>TDA8954J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983883" w:rsidP="00222F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ST</w:t>
            </w:r>
          </w:p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2B67DB" w:rsidRDefault="00222F33" w:rsidP="0098388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Термопредохранитель </w:t>
            </w:r>
            <w:r w:rsidR="00983883">
              <w:rPr>
                <w:rFonts w:ascii="Arial" w:hAnsi="Arial" w:cs="Arial"/>
              </w:rPr>
              <w:t>KSDI-60</w:t>
            </w:r>
            <w:r w:rsidRPr="002B67DB">
              <w:rPr>
                <w:rFonts w:ascii="Arial" w:hAnsi="Arial" w:cs="Arial"/>
              </w:rPr>
              <w:t xml:space="preserve"> NO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2B67DB" w:rsidRDefault="00222F33" w:rsidP="00222F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2B67DB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KLS</w:t>
            </w:r>
          </w:p>
        </w:tc>
      </w:tr>
      <w:tr w:rsidR="00983883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83883" w:rsidRPr="00350642" w:rsidRDefault="00983883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83883" w:rsidRPr="00983883" w:rsidRDefault="00983883" w:rsidP="00983883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83883" w:rsidRPr="002B67DB" w:rsidRDefault="00983883" w:rsidP="005D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Термопредохранитель </w:t>
            </w:r>
            <w:r w:rsidRPr="002B67DB">
              <w:rPr>
                <w:rFonts w:ascii="Arial" w:hAnsi="Arial" w:cs="Arial"/>
              </w:rPr>
              <w:t>KSDI-85 NO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83883" w:rsidRPr="002B67DB" w:rsidRDefault="00983883" w:rsidP="005D4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83883" w:rsidRPr="002B67DB" w:rsidRDefault="00983883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KLS</w:t>
            </w: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22F33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983883" w:rsidRDefault="00983883" w:rsidP="00983883">
            <w:pPr>
              <w:ind w:left="-94" w:right="-14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F3</w:t>
            </w:r>
            <w:r w:rsidR="00222F33">
              <w:rPr>
                <w:rFonts w:ascii="Arial" w:hAnsi="Arial" w:cs="Arial"/>
                <w:lang w:val="en-US"/>
              </w:rPr>
              <w:t>, F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2B67DB" w:rsidRDefault="00222F33" w:rsidP="00222F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Предохранитель </w:t>
            </w:r>
            <w:r w:rsidRPr="002B67DB">
              <w:rPr>
                <w:rFonts w:ascii="Arial" w:hAnsi="Arial" w:cs="Arial"/>
              </w:rPr>
              <w:t>Siba 179021.3,15</w:t>
            </w:r>
            <w:r>
              <w:rPr>
                <w:rFonts w:ascii="Arial" w:hAnsi="Arial" w:cs="Arial"/>
                <w:lang w:val="en-US"/>
              </w:rPr>
              <w:t xml:space="preserve"> A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2B67DB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SIBA</w:t>
            </w:r>
          </w:p>
        </w:tc>
      </w:tr>
      <w:tr w:rsidR="00222F33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22F33" w:rsidRPr="00350642" w:rsidTr="00D0241B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5C0A38" w:rsidRDefault="00222F33" w:rsidP="00222F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Реле </w:t>
            </w:r>
            <w:r w:rsidRPr="002B67DB">
              <w:rPr>
                <w:rFonts w:ascii="Arial" w:hAnsi="Arial" w:cs="Arial"/>
              </w:rPr>
              <w:t>RTE24024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5C0A38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5C0A38">
              <w:rPr>
                <w:rFonts w:ascii="Arial" w:hAnsi="Arial" w:cs="Arial"/>
                <w:sz w:val="12"/>
                <w:szCs w:val="12"/>
              </w:rPr>
              <w:t>TE Connectivity</w:t>
            </w: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98388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83883" w:rsidRPr="00350642" w:rsidRDefault="0098388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83883" w:rsidRPr="00350642" w:rsidRDefault="0098388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L1, L2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83883" w:rsidRPr="00983883" w:rsidRDefault="00983883" w:rsidP="00222F3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Дроссель </w:t>
            </w:r>
            <w:r w:rsidRPr="00983883">
              <w:rPr>
                <w:rFonts w:ascii="Arial" w:hAnsi="Arial" w:cs="Arial"/>
              </w:rPr>
              <w:t>22 мкГн±10%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83883" w:rsidRPr="00350642" w:rsidRDefault="00983883" w:rsidP="00222F3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83883" w:rsidRPr="00983883" w:rsidRDefault="00983883" w:rsidP="0098388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3883">
              <w:rPr>
                <w:rFonts w:ascii="Arial" w:hAnsi="Arial" w:cs="Arial"/>
                <w:sz w:val="12"/>
                <w:szCs w:val="12"/>
              </w:rPr>
              <w:t>Coilcraft</w:t>
            </w:r>
          </w:p>
          <w:p w:rsidR="00983883" w:rsidRPr="00350642" w:rsidRDefault="00983883" w:rsidP="0098388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3883">
              <w:rPr>
                <w:rFonts w:ascii="Arial" w:hAnsi="Arial" w:cs="Arial"/>
                <w:sz w:val="12"/>
                <w:szCs w:val="12"/>
              </w:rPr>
              <w:t>VER2923-223KL</w:t>
            </w:r>
          </w:p>
        </w:tc>
      </w:tr>
      <w:tr w:rsidR="0098388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983883" w:rsidRPr="00350642" w:rsidRDefault="0098388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983883" w:rsidRPr="00350642" w:rsidRDefault="00983883" w:rsidP="00222F3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983883" w:rsidRPr="00350642" w:rsidRDefault="00983883" w:rsidP="00222F33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983883" w:rsidRPr="00350642" w:rsidRDefault="0098388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983883" w:rsidRPr="00350642" w:rsidRDefault="0098388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Резисторы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222F33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222F33" w:rsidRPr="00350642" w:rsidRDefault="00222F33" w:rsidP="00222F33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94" w:right="-146"/>
              <w:jc w:val="center"/>
              <w:rPr>
                <w:rFonts w:ascii="Arial" w:hAnsi="Arial" w:cs="Arial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222F33" w:rsidRPr="00DC0B78" w:rsidRDefault="00222F33" w:rsidP="00222F3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222F33" w:rsidRPr="00350642" w:rsidRDefault="00222F33" w:rsidP="00222F3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 w:rsidRPr="00350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</w:t>
            </w:r>
            <w:r w:rsidRPr="00350642">
              <w:rPr>
                <w:rFonts w:ascii="Arial" w:hAnsi="Arial" w:cs="Arial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2B67DB" w:rsidRDefault="005D445D" w:rsidP="005D4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1206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R-0710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0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R4, R5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RC0805JR-072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R</w:t>
            </w:r>
            <w:r>
              <w:rPr>
                <w:rFonts w:ascii="Arial" w:hAnsi="Arial" w:cs="Arial"/>
                <w:lang w:val="en-US"/>
              </w:rPr>
              <w:t>7, R8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SQP-5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33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2010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7,5</w:t>
            </w:r>
            <w:r>
              <w:rPr>
                <w:rFonts w:ascii="Arial" w:hAnsi="Arial" w:cs="Arial"/>
              </w:rPr>
              <w:t xml:space="preserve"> кОм±</w:t>
            </w:r>
            <w:r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AC2010JK-077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5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R10, R11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2010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1,2</w:t>
            </w:r>
            <w:r>
              <w:rPr>
                <w:rFonts w:ascii="Arial" w:hAnsi="Arial" w:cs="Arial"/>
              </w:rPr>
              <w:t xml:space="preserve"> кОм±</w:t>
            </w:r>
            <w:r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4D12B2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</w:t>
            </w:r>
            <w:r w:rsidR="005D445D">
              <w:rPr>
                <w:rFonts w:ascii="Arial" w:hAnsi="Arial" w:cs="Arial"/>
                <w:sz w:val="12"/>
                <w:szCs w:val="12"/>
                <w:lang w:val="en-US"/>
              </w:rPr>
              <w:t>C2010JK-071</w:t>
            </w:r>
            <w:r w:rsidR="005D445D" w:rsidRPr="00350642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="005D445D">
              <w:rPr>
                <w:rFonts w:ascii="Arial" w:hAnsi="Arial" w:cs="Arial"/>
                <w:sz w:val="12"/>
                <w:szCs w:val="12"/>
                <w:lang w:val="en-US"/>
              </w:rPr>
              <w:t>2</w:t>
            </w:r>
            <w:r w:rsidR="005D445D"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R13, R14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2010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3,6</w:t>
            </w:r>
            <w:r>
              <w:rPr>
                <w:rFonts w:ascii="Arial" w:hAnsi="Arial" w:cs="Arial"/>
              </w:rPr>
              <w:t xml:space="preserve"> кОм±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4D12B2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</w:t>
            </w:r>
            <w:r w:rsidR="005D445D">
              <w:rPr>
                <w:rFonts w:ascii="Arial" w:hAnsi="Arial" w:cs="Arial"/>
                <w:sz w:val="12"/>
                <w:szCs w:val="12"/>
                <w:lang w:val="en-US"/>
              </w:rPr>
              <w:t>C2010FK-073</w:t>
            </w:r>
            <w:r w:rsidR="005D445D" w:rsidRPr="00350642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 w:rsidR="005D445D">
              <w:rPr>
                <w:rFonts w:ascii="Arial" w:hAnsi="Arial" w:cs="Arial"/>
                <w:sz w:val="12"/>
                <w:szCs w:val="12"/>
                <w:lang w:val="en-US"/>
              </w:rPr>
              <w:t>3</w:t>
            </w:r>
            <w:r w:rsidR="005D445D"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F62CF7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DD505D" w:rsidRDefault="005D445D" w:rsidP="005D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Резистор подстроечный </w:t>
            </w:r>
            <w:r w:rsidRPr="00F62CF7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 xml:space="preserve"> кОм±10%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DD505D">
              <w:rPr>
                <w:rFonts w:ascii="Arial" w:hAnsi="Arial" w:cs="Arial"/>
                <w:sz w:val="12"/>
                <w:szCs w:val="12"/>
              </w:rPr>
              <w:t>Bourns</w:t>
            </w:r>
          </w:p>
          <w:p w:rsidR="005D445D" w:rsidRPr="00DD505D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3296W-1-103LF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DD505D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D445D" w:rsidRPr="00255995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R18, R19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2010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1,8</w:t>
            </w:r>
            <w:r>
              <w:rPr>
                <w:rFonts w:ascii="Arial" w:hAnsi="Arial" w:cs="Arial"/>
              </w:rPr>
              <w:t xml:space="preserve"> кОм±</w:t>
            </w:r>
            <w:r>
              <w:rPr>
                <w:rFonts w:ascii="Arial" w:hAnsi="Arial" w:cs="Arial"/>
                <w:lang w:val="en-US"/>
              </w:rPr>
              <w:t>5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AC2010JK-071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8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255995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5,1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RC0805JR-075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R21-R24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 w:rsidRPr="00350642">
              <w:rPr>
                <w:rFonts w:ascii="Arial" w:hAnsi="Arial" w:cs="Arial"/>
                <w:lang w:val="en-US"/>
              </w:rPr>
              <w:t>10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RC0805JR-0710KL</w:t>
            </w:r>
          </w:p>
        </w:tc>
      </w:tr>
      <w:tr w:rsidR="005D445D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R25, R26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8,2</w:t>
            </w:r>
            <w:r w:rsidRPr="00350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</w:t>
            </w:r>
            <w:r w:rsidRPr="00350642">
              <w:rPr>
                <w:rFonts w:ascii="Arial" w:hAnsi="Arial" w:cs="Arial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5D445D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1206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J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R-078K2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255995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R27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33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RC0805JR-0733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39</w:t>
            </w:r>
            <w:r w:rsidRPr="00350642">
              <w:rPr>
                <w:rFonts w:ascii="Arial" w:hAnsi="Arial" w:cs="Arial"/>
              </w:rPr>
              <w:t xml:space="preserve"> кОм±5%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RC0805JR-0739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KL</w:t>
            </w:r>
          </w:p>
        </w:tc>
      </w:tr>
      <w:tr w:rsidR="005D445D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R29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30</w:t>
            </w:r>
            <w:r w:rsidRPr="0035064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к</w:t>
            </w:r>
            <w:r w:rsidRPr="00350642">
              <w:rPr>
                <w:rFonts w:ascii="Arial" w:hAnsi="Arial" w:cs="Arial"/>
              </w:rPr>
              <w:t>Ом±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</w:rPr>
              <w:t>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2B67DB" w:rsidRDefault="005D445D" w:rsidP="005D44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1206FR-0730K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255995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R30, R31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0805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350642">
              <w:rPr>
                <w:rFonts w:ascii="Arial" w:hAnsi="Arial" w:cs="Arial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RC0805JR-07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10R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255995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255995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R32, R33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1206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1</w:t>
            </w:r>
            <w:r w:rsidRPr="00350642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 xml:space="preserve"> </w:t>
            </w:r>
            <w:r w:rsidRPr="00350642">
              <w:rPr>
                <w:rFonts w:ascii="Arial" w:hAnsi="Arial" w:cs="Arial"/>
              </w:rPr>
              <w:t>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RC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1206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JR-07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10R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323FB9" w:rsidRPr="00255995" w:rsidTr="006151B3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255995" w:rsidRDefault="00323FB9" w:rsidP="006151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R34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2512</w:t>
            </w:r>
            <w:r w:rsidRPr="0035064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22</w:t>
            </w:r>
            <w:r w:rsidRPr="00350642">
              <w:rPr>
                <w:rFonts w:ascii="Arial" w:hAnsi="Arial" w:cs="Arial"/>
              </w:rPr>
              <w:t xml:space="preserve"> Ом±5%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6151B3">
            <w:pPr>
              <w:jc w:val="center"/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6151B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YAGEO</w:t>
            </w:r>
          </w:p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RC2512JK-0722R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L</w:t>
            </w:r>
          </w:p>
        </w:tc>
      </w:tr>
      <w:tr w:rsidR="005D445D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D445D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E05078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Трансформатор </w:t>
            </w:r>
            <w:r w:rsidRPr="00E05078">
              <w:rPr>
                <w:rFonts w:ascii="Arial" w:hAnsi="Arial" w:cs="Arial"/>
              </w:rPr>
              <w:t>SM-LP-5001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A453DC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E05078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Bourns</w:t>
            </w:r>
          </w:p>
        </w:tc>
      </w:tr>
      <w:tr w:rsidR="005D445D" w:rsidRPr="00350642" w:rsidTr="00D84167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5D445D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5D445D" w:rsidRPr="00350642" w:rsidRDefault="005D445D" w:rsidP="005D445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5D445D" w:rsidRPr="00A453DC" w:rsidRDefault="005D445D" w:rsidP="005D445D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Диод</w:t>
            </w:r>
            <w:r>
              <w:rPr>
                <w:rFonts w:ascii="Arial" w:hAnsi="Arial" w:cs="Arial"/>
              </w:rPr>
              <w:t xml:space="preserve">ный мост </w:t>
            </w:r>
            <w:r w:rsidRPr="00A453DC">
              <w:rPr>
                <w:rFonts w:ascii="Arial" w:hAnsi="Arial" w:cs="Arial"/>
              </w:rPr>
              <w:t>KBU10M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5D445D" w:rsidRPr="00350642" w:rsidRDefault="005D445D" w:rsidP="005D445D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5D445D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Galaxy</w:t>
            </w:r>
          </w:p>
          <w:p w:rsidR="005D445D" w:rsidRPr="00A453DC" w:rsidRDefault="005D445D" w:rsidP="005D445D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323FB9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2-V5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323FB9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A453DC" w:rsidRDefault="00323FB9" w:rsidP="00323FB9">
            <w:pPr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Диод</w:t>
            </w:r>
            <w:r>
              <w:rPr>
                <w:rFonts w:ascii="Arial" w:hAnsi="Arial" w:cs="Arial"/>
              </w:rPr>
              <w:t xml:space="preserve">ный мост </w:t>
            </w:r>
            <w:r w:rsidRPr="00A453DC">
              <w:rPr>
                <w:rFonts w:ascii="Arial" w:hAnsi="Arial" w:cs="Arial"/>
              </w:rPr>
              <w:t>KBU10M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Galaxy</w:t>
            </w:r>
          </w:p>
          <w:p w:rsidR="00323FB9" w:rsidRPr="00A453DC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Microelectronics</w:t>
            </w:r>
          </w:p>
        </w:tc>
      </w:tr>
      <w:tr w:rsidR="00323FB9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V7, V8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Транзистор </w:t>
            </w:r>
            <w:r w:rsidRPr="00323FB9">
              <w:rPr>
                <w:rFonts w:ascii="Arial" w:hAnsi="Arial" w:cs="Arial"/>
              </w:rPr>
              <w:t>MMBT5551LT1G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NXP</w:t>
            </w:r>
          </w:p>
        </w:tc>
      </w:tr>
      <w:tr w:rsidR="00323FB9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>
              <w:rPr>
                <w:rFonts w:ascii="Arial" w:hAnsi="Arial" w:cs="Arial"/>
                <w:lang w:val="en-US"/>
              </w:rPr>
              <w:t>LL4002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323FB9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V10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Оптопара </w:t>
            </w:r>
            <w:r w:rsidRPr="00750596">
              <w:rPr>
                <w:rFonts w:ascii="Arial" w:hAnsi="Arial" w:cs="Arial"/>
              </w:rPr>
              <w:t>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323FB9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11, V12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A453DC" w:rsidRDefault="00323FB9" w:rsidP="00323F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Стабилитрон </w:t>
            </w:r>
            <w:r w:rsidRPr="00A453DC">
              <w:rPr>
                <w:rFonts w:ascii="Arial" w:hAnsi="Arial" w:cs="Arial"/>
              </w:rPr>
              <w:t>BZX55C12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323FB9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V13, V14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Оптопара </w:t>
            </w:r>
            <w:r w:rsidRPr="00750596">
              <w:rPr>
                <w:rFonts w:ascii="Arial" w:hAnsi="Arial" w:cs="Arial"/>
              </w:rPr>
              <w:t>HCPL-181-06AE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Broadcom</w:t>
            </w:r>
          </w:p>
        </w:tc>
      </w:tr>
      <w:tr w:rsidR="00323FB9" w:rsidRPr="00350642" w:rsidTr="005D445D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>
              <w:rPr>
                <w:rFonts w:ascii="Arial" w:hAnsi="Arial" w:cs="Arial"/>
                <w:lang w:val="en-US"/>
              </w:rPr>
              <w:t>LL4148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323FB9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  <w:lang w:val="en-US"/>
              </w:rPr>
              <w:t>V</w:t>
            </w:r>
            <w:r>
              <w:rPr>
                <w:rFonts w:ascii="Arial" w:hAnsi="Arial" w:cs="Arial"/>
                <w:lang w:val="en-US"/>
              </w:rPr>
              <w:t>16-V19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 xml:space="preserve">Диод </w:t>
            </w:r>
            <w:r w:rsidRPr="00323FB9">
              <w:rPr>
                <w:rFonts w:ascii="Arial" w:hAnsi="Arial" w:cs="Arial"/>
                <w:lang w:val="en-US"/>
              </w:rPr>
              <w:t>MURS120-E3/52T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350642">
              <w:rPr>
                <w:rFonts w:ascii="Arial" w:hAnsi="Arial" w:cs="Arial"/>
                <w:sz w:val="12"/>
                <w:szCs w:val="12"/>
              </w:rPr>
              <w:t>Visha</w:t>
            </w: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y</w:t>
            </w:r>
          </w:p>
        </w:tc>
      </w:tr>
      <w:tr w:rsidR="00323FB9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83DB4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Default="00A83DB4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83DB4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Default="00A83DB4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83DB4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Default="00A83DB4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83DB4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Default="00A83DB4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A83DB4" w:rsidRPr="00350642" w:rsidTr="00E05078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Default="00A83DB4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23FB9" w:rsidRPr="000D1C21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X1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SCM-10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350642">
              <w:rPr>
                <w:rFonts w:ascii="Arial" w:hAnsi="Arial" w:cs="Arial"/>
                <w:sz w:val="12"/>
                <w:szCs w:val="12"/>
                <w:lang w:val="en-US"/>
              </w:rPr>
              <w:t>Connfly</w:t>
            </w:r>
          </w:p>
        </w:tc>
      </w:tr>
      <w:tr w:rsidR="00323FB9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</w:t>
            </w:r>
            <w:r w:rsidR="00C9781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C9781A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 w:rsidRPr="00A453DC">
              <w:rPr>
                <w:rFonts w:ascii="Arial" w:hAnsi="Arial" w:cs="Arial"/>
                <w:lang w:val="en-US"/>
              </w:rPr>
              <w:t>2EDGVC-5.08-0</w:t>
            </w:r>
            <w:r w:rsidR="00C9781A">
              <w:rPr>
                <w:rFonts w:ascii="Arial" w:hAnsi="Arial" w:cs="Arial"/>
                <w:lang w:val="en-US"/>
              </w:rPr>
              <w:t>6</w:t>
            </w:r>
            <w:r w:rsidRPr="00A453DC"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35E3D" w:rsidRDefault="00323FB9" w:rsidP="00323F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323FB9" w:rsidRPr="00350642" w:rsidTr="00981AE2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0D1C21" w:rsidRDefault="00323FB9" w:rsidP="00C978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Розетка</w:t>
            </w:r>
            <w:r w:rsidRPr="000D1C2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2EDGKC-5.08-0</w:t>
            </w:r>
            <w:r w:rsidR="00C9781A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35E3D" w:rsidRDefault="00323FB9" w:rsidP="00323F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Входит в</w:t>
            </w:r>
          </w:p>
          <w:p w:rsidR="00323FB9" w:rsidRPr="000D1C21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комплект поставки</w:t>
            </w:r>
          </w:p>
        </w:tc>
      </w:tr>
      <w:tr w:rsidR="00C9781A" w:rsidRPr="00350642" w:rsidTr="006151B3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9781A" w:rsidRPr="00350642" w:rsidRDefault="00C9781A" w:rsidP="006151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9781A" w:rsidRPr="00350642" w:rsidRDefault="00C9781A" w:rsidP="006151B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X3</w:t>
            </w: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9781A" w:rsidRPr="00350642" w:rsidRDefault="00C9781A" w:rsidP="006151B3">
            <w:pPr>
              <w:rPr>
                <w:rFonts w:ascii="Arial" w:hAnsi="Arial" w:cs="Arial"/>
                <w:lang w:val="en-US"/>
              </w:rPr>
            </w:pPr>
            <w:r w:rsidRPr="00350642">
              <w:rPr>
                <w:rFonts w:ascii="Arial" w:hAnsi="Arial" w:cs="Arial"/>
              </w:rPr>
              <w:t>Вилка</w:t>
            </w:r>
            <w:r w:rsidRPr="00350642">
              <w:rPr>
                <w:rFonts w:ascii="Arial" w:hAnsi="Arial" w:cs="Arial"/>
                <w:lang w:val="en-US"/>
              </w:rPr>
              <w:t xml:space="preserve"> </w:t>
            </w:r>
            <w:r w:rsidRPr="00A453DC">
              <w:rPr>
                <w:rFonts w:ascii="Arial" w:hAnsi="Arial" w:cs="Arial"/>
                <w:lang w:val="en-US"/>
              </w:rPr>
              <w:t>2EDGVC-5.08-0</w:t>
            </w:r>
            <w:r>
              <w:rPr>
                <w:rFonts w:ascii="Arial" w:hAnsi="Arial" w:cs="Arial"/>
                <w:lang w:val="en-US"/>
              </w:rPr>
              <w:t>2</w:t>
            </w:r>
            <w:r w:rsidRPr="00A453DC">
              <w:rPr>
                <w:rFonts w:ascii="Arial" w:hAnsi="Arial" w:cs="Arial"/>
                <w:lang w:val="en-US"/>
              </w:rPr>
              <w:t>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9781A" w:rsidRPr="00335E3D" w:rsidRDefault="00C9781A" w:rsidP="00615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9781A" w:rsidRPr="00350642" w:rsidRDefault="00C9781A" w:rsidP="006151B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Degson</w:t>
            </w:r>
          </w:p>
        </w:tc>
      </w:tr>
      <w:tr w:rsidR="00C9781A" w:rsidRPr="00350642" w:rsidTr="006151B3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C9781A" w:rsidRPr="00350642" w:rsidRDefault="00C9781A" w:rsidP="006151B3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C9781A" w:rsidRDefault="00C9781A" w:rsidP="006151B3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C9781A" w:rsidRPr="000D1C21" w:rsidRDefault="00C9781A" w:rsidP="00C9781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Розетка</w:t>
            </w:r>
            <w:r w:rsidRPr="000D1C2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2EDGKC-5.08-02P-14</w:t>
            </w: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C9781A" w:rsidRPr="00335E3D" w:rsidRDefault="00C9781A" w:rsidP="006151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C9781A" w:rsidRDefault="00C9781A" w:rsidP="006151B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Входит в</w:t>
            </w:r>
          </w:p>
          <w:p w:rsidR="00C9781A" w:rsidRPr="000D1C21" w:rsidRDefault="00C9781A" w:rsidP="006151B3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комплект поставки</w:t>
            </w: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323FB9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323FB9" w:rsidRPr="00350642" w:rsidRDefault="00323FB9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323FB9" w:rsidRPr="00350642" w:rsidRDefault="00323FB9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  <w:tr w:rsidR="00A83DB4" w:rsidRPr="00350642" w:rsidTr="00F158A6">
        <w:trPr>
          <w:trHeight w:val="465"/>
        </w:trPr>
        <w:tc>
          <w:tcPr>
            <w:tcW w:w="452" w:type="dxa"/>
            <w:tcBorders>
              <w:left w:val="nil"/>
            </w:tcBorders>
            <w:shd w:val="clear" w:color="auto" w:fill="auto"/>
            <w:noWrap/>
            <w:vAlign w:val="bottom"/>
          </w:tcPr>
          <w:p w:rsidR="00A83DB4" w:rsidRPr="00350642" w:rsidRDefault="00A83DB4" w:rsidP="00323FB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94" w:right="-146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6612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8" w:type="dxa"/>
            <w:tcBorders>
              <w:right w:val="nil"/>
            </w:tcBorders>
            <w:shd w:val="clear" w:color="auto" w:fill="auto"/>
            <w:noWrap/>
            <w:vAlign w:val="center"/>
          </w:tcPr>
          <w:p w:rsidR="00A83DB4" w:rsidRPr="00350642" w:rsidRDefault="00A83DB4" w:rsidP="00323FB9">
            <w:pPr>
              <w:ind w:left="-107" w:right="-81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</w:p>
        </w:tc>
      </w:tr>
    </w:tbl>
    <w:p w:rsidR="00B46A01" w:rsidRPr="00350642" w:rsidRDefault="00B46A01" w:rsidP="00395811">
      <w:pPr>
        <w:rPr>
          <w:rFonts w:ascii="Arial" w:hAnsi="Arial" w:cs="Arial"/>
          <w:lang w:val="en-US"/>
        </w:rPr>
        <w:sectPr w:rsidR="00B46A01" w:rsidRPr="00350642" w:rsidSect="003C573A">
          <w:headerReference w:type="default" r:id="rId8"/>
          <w:headerReference w:type="first" r:id="rId9"/>
          <w:footerReference w:type="first" r:id="rId10"/>
          <w:pgSz w:w="11906" w:h="16838" w:code="9"/>
          <w:pgMar w:top="567" w:right="567" w:bottom="1866" w:left="1418" w:header="227" w:footer="1674" w:gutter="0"/>
          <w:cols w:space="708"/>
          <w:titlePg/>
          <w:docGrid w:linePitch="360"/>
        </w:sectPr>
      </w:pPr>
    </w:p>
    <w:tbl>
      <w:tblPr>
        <w:tblW w:w="10504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038"/>
        <w:gridCol w:w="1079"/>
        <w:gridCol w:w="1033"/>
        <w:gridCol w:w="1158"/>
        <w:gridCol w:w="1260"/>
        <w:gridCol w:w="1171"/>
        <w:gridCol w:w="1392"/>
        <w:gridCol w:w="1102"/>
        <w:gridCol w:w="686"/>
      </w:tblGrid>
      <w:tr w:rsidR="009D42CF" w:rsidRPr="00350642">
        <w:trPr>
          <w:trHeight w:val="450"/>
          <w:tblHeader/>
        </w:trPr>
        <w:tc>
          <w:tcPr>
            <w:tcW w:w="585" w:type="dxa"/>
            <w:vMerge w:val="restart"/>
            <w:tcBorders>
              <w:left w:val="nil"/>
            </w:tcBorders>
            <w:vAlign w:val="center"/>
          </w:tcPr>
          <w:p w:rsidR="005718B5" w:rsidRPr="00350642" w:rsidRDefault="005718B5" w:rsidP="00D8302F">
            <w:pPr>
              <w:ind w:left="-81" w:right="-108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lastRenderedPageBreak/>
              <w:t>Изм.</w:t>
            </w:r>
          </w:p>
        </w:tc>
        <w:tc>
          <w:tcPr>
            <w:tcW w:w="4308" w:type="dxa"/>
            <w:gridSpan w:val="4"/>
            <w:vAlign w:val="center"/>
          </w:tcPr>
          <w:p w:rsidR="005718B5" w:rsidRPr="00350642" w:rsidRDefault="005718B5" w:rsidP="00267DFB">
            <w:pPr>
              <w:ind w:right="12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Номера листов</w:t>
            </w:r>
            <w:r w:rsidR="00D8302F" w:rsidRPr="00350642">
              <w:rPr>
                <w:rFonts w:ascii="Arial" w:hAnsi="Arial" w:cs="Arial"/>
              </w:rPr>
              <w:t xml:space="preserve"> </w:t>
            </w:r>
            <w:r w:rsidRPr="00350642">
              <w:rPr>
                <w:rFonts w:ascii="Arial" w:hAnsi="Arial" w:cs="Arial"/>
              </w:rPr>
              <w:t>(страниц)</w:t>
            </w:r>
          </w:p>
        </w:tc>
        <w:tc>
          <w:tcPr>
            <w:tcW w:w="1260" w:type="dxa"/>
            <w:vMerge w:val="restart"/>
            <w:vAlign w:val="center"/>
          </w:tcPr>
          <w:p w:rsidR="005718B5" w:rsidRPr="00350642" w:rsidRDefault="005718B5" w:rsidP="003551DF">
            <w:pPr>
              <w:ind w:left="-96" w:right="-77" w:firstLine="37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Всего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листов (страниц)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в</w:t>
            </w:r>
            <w:r w:rsidR="003551DF" w:rsidRPr="00350642">
              <w:rPr>
                <w:rFonts w:ascii="Arial" w:hAnsi="Arial" w:cs="Arial"/>
              </w:rPr>
              <w:br/>
            </w:r>
            <w:r w:rsidRPr="00350642">
              <w:rPr>
                <w:rFonts w:ascii="Arial" w:hAnsi="Arial" w:cs="Arial"/>
              </w:rPr>
              <w:t>документе</w:t>
            </w:r>
          </w:p>
        </w:tc>
        <w:tc>
          <w:tcPr>
            <w:tcW w:w="1171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№</w:t>
            </w:r>
          </w:p>
          <w:p w:rsidR="005718B5" w:rsidRPr="00350642" w:rsidRDefault="005718B5" w:rsidP="00267DFB">
            <w:pPr>
              <w:ind w:right="-15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докум.</w:t>
            </w:r>
          </w:p>
        </w:tc>
        <w:tc>
          <w:tcPr>
            <w:tcW w:w="1392" w:type="dxa"/>
            <w:vMerge w:val="restart"/>
            <w:vAlign w:val="center"/>
          </w:tcPr>
          <w:p w:rsidR="005718B5" w:rsidRPr="00350642" w:rsidRDefault="005718B5" w:rsidP="00267DFB">
            <w:pPr>
              <w:ind w:left="-59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Входящий № сопроводительного докум. и дата</w:t>
            </w:r>
          </w:p>
        </w:tc>
        <w:tc>
          <w:tcPr>
            <w:tcW w:w="1102" w:type="dxa"/>
            <w:vMerge w:val="restart"/>
            <w:vAlign w:val="center"/>
          </w:tcPr>
          <w:p w:rsidR="005718B5" w:rsidRPr="00350642" w:rsidRDefault="005718B5" w:rsidP="00672E7A">
            <w:pPr>
              <w:ind w:left="-60" w:right="-100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Подпись</w:t>
            </w:r>
          </w:p>
        </w:tc>
        <w:tc>
          <w:tcPr>
            <w:tcW w:w="686" w:type="dxa"/>
            <w:vMerge w:val="restart"/>
            <w:tcBorders>
              <w:right w:val="nil"/>
            </w:tcBorders>
            <w:noWrap/>
            <w:vAlign w:val="center"/>
          </w:tcPr>
          <w:p w:rsidR="005718B5" w:rsidRPr="00350642" w:rsidRDefault="00D8302F" w:rsidP="003551DF">
            <w:pPr>
              <w:ind w:left="-77" w:right="-9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Дата</w:t>
            </w: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 w:val="restart"/>
            <w:vAlign w:val="center"/>
          </w:tcPr>
          <w:p w:rsidR="005718B5" w:rsidRPr="00350642" w:rsidRDefault="005718B5" w:rsidP="00267DFB">
            <w:pPr>
              <w:ind w:left="-51" w:right="-24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измене</w:t>
            </w:r>
            <w:r w:rsidR="003551DF" w:rsidRPr="00350642">
              <w:rPr>
                <w:rFonts w:ascii="Arial" w:hAnsi="Arial" w:cs="Arial"/>
              </w:rPr>
              <w:t>н</w:t>
            </w:r>
            <w:r w:rsidRPr="00350642">
              <w:rPr>
                <w:rFonts w:ascii="Arial" w:hAnsi="Arial" w:cs="Arial"/>
              </w:rPr>
              <w:t>ных</w:t>
            </w:r>
          </w:p>
        </w:tc>
        <w:tc>
          <w:tcPr>
            <w:tcW w:w="1079" w:type="dxa"/>
            <w:vMerge w:val="restart"/>
            <w:vAlign w:val="center"/>
          </w:tcPr>
          <w:p w:rsidR="005718B5" w:rsidRPr="00350642" w:rsidRDefault="005718B5" w:rsidP="00267DFB">
            <w:pPr>
              <w:tabs>
                <w:tab w:val="left" w:pos="922"/>
              </w:tabs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замененных</w:t>
            </w:r>
          </w:p>
        </w:tc>
        <w:tc>
          <w:tcPr>
            <w:tcW w:w="1033" w:type="dxa"/>
            <w:vMerge w:val="restart"/>
            <w:vAlign w:val="center"/>
          </w:tcPr>
          <w:p w:rsidR="005718B5" w:rsidRPr="00350642" w:rsidRDefault="005718B5" w:rsidP="00267DFB">
            <w:pPr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новых</w:t>
            </w:r>
          </w:p>
        </w:tc>
        <w:tc>
          <w:tcPr>
            <w:tcW w:w="1158" w:type="dxa"/>
            <w:vMerge w:val="restart"/>
            <w:vAlign w:val="center"/>
          </w:tcPr>
          <w:p w:rsidR="005718B5" w:rsidRPr="00350642" w:rsidRDefault="005718B5" w:rsidP="00267DFB">
            <w:pPr>
              <w:ind w:left="-59" w:right="-16"/>
              <w:jc w:val="center"/>
              <w:rPr>
                <w:rFonts w:ascii="Arial" w:hAnsi="Arial" w:cs="Arial"/>
              </w:rPr>
            </w:pPr>
            <w:r w:rsidRPr="00350642">
              <w:rPr>
                <w:rFonts w:ascii="Arial" w:hAnsi="Arial" w:cs="Arial"/>
              </w:rPr>
              <w:t>аннулированных</w:t>
            </w: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vMerge/>
            <w:tcBorders>
              <w:lef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Merge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vMerge/>
            <w:tcBorders>
              <w:right w:val="nil"/>
            </w:tcBorders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8C1120">
            <w:pPr>
              <w:tabs>
                <w:tab w:val="left" w:pos="516"/>
              </w:tabs>
              <w:ind w:right="5"/>
              <w:jc w:val="center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AA5E7F">
            <w:pPr>
              <w:ind w:right="20"/>
              <w:jc w:val="center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8C1120">
            <w:pPr>
              <w:ind w:left="-68" w:right="-33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  <w:tblHeader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50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5718B5" w:rsidRPr="00350642" w:rsidRDefault="005718B5" w:rsidP="00267DFB">
            <w:pPr>
              <w:ind w:right="567"/>
              <w:rPr>
                <w:rFonts w:ascii="Arial" w:hAnsi="Arial" w:cs="Arial"/>
              </w:rPr>
            </w:pPr>
          </w:p>
        </w:tc>
      </w:tr>
      <w:tr w:rsidR="009D42CF" w:rsidRPr="00350642">
        <w:trPr>
          <w:trHeight w:val="479"/>
        </w:trPr>
        <w:tc>
          <w:tcPr>
            <w:tcW w:w="585" w:type="dxa"/>
            <w:tcBorders>
              <w:lef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79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033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58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260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71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39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1102" w:type="dxa"/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  <w:tc>
          <w:tcPr>
            <w:tcW w:w="686" w:type="dxa"/>
            <w:tcBorders>
              <w:right w:val="nil"/>
            </w:tcBorders>
            <w:vAlign w:val="center"/>
          </w:tcPr>
          <w:p w:rsidR="00247921" w:rsidRPr="00350642" w:rsidRDefault="00247921" w:rsidP="00267DFB">
            <w:pPr>
              <w:ind w:right="567"/>
              <w:rPr>
                <w:rFonts w:ascii="Arial" w:hAnsi="Arial" w:cs="Arial"/>
              </w:rPr>
            </w:pPr>
          </w:p>
        </w:tc>
      </w:tr>
    </w:tbl>
    <w:p w:rsidR="006F0003" w:rsidRPr="00350642" w:rsidRDefault="006F0003" w:rsidP="001211E3">
      <w:pPr>
        <w:rPr>
          <w:rFonts w:ascii="Arial" w:hAnsi="Arial" w:cs="Arial"/>
        </w:rPr>
      </w:pPr>
    </w:p>
    <w:sectPr w:rsidR="006F0003" w:rsidRPr="00350642" w:rsidSect="00D55F31">
      <w:headerReference w:type="default" r:id="rId11"/>
      <w:footerReference w:type="default" r:id="rId12"/>
      <w:headerReference w:type="first" r:id="rId13"/>
      <w:pgSz w:w="11906" w:h="16838" w:code="9"/>
      <w:pgMar w:top="567" w:right="57" w:bottom="1418" w:left="1412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93C" w:rsidRDefault="00CC693C">
      <w:r>
        <w:separator/>
      </w:r>
    </w:p>
  </w:endnote>
  <w:endnote w:type="continuationSeparator" w:id="0">
    <w:p w:rsidR="00CC693C" w:rsidRDefault="00CC6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46" w:type="dxa"/>
      <w:tblInd w:w="7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9146"/>
    </w:tblGrid>
    <w:tr w:rsidR="005D445D">
      <w:trPr>
        <w:trHeight w:val="2486"/>
      </w:trPr>
      <w:tc>
        <w:tcPr>
          <w:tcW w:w="9146" w:type="dxa"/>
          <w:tcBorders>
            <w:top w:val="nil"/>
            <w:left w:val="nil"/>
            <w:bottom w:val="nil"/>
            <w:right w:val="nil"/>
          </w:tcBorders>
        </w:tcPr>
        <w:p w:rsidR="005D445D" w:rsidRDefault="005D445D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 wp14:anchorId="2450C789" wp14:editId="4A038FC3">
                    <wp:simplePos x="0" y="0"/>
                    <wp:positionH relativeFrom="column">
                      <wp:posOffset>4432300</wp:posOffset>
                    </wp:positionH>
                    <wp:positionV relativeFrom="paragraph">
                      <wp:posOffset>-1172845</wp:posOffset>
                    </wp:positionV>
                    <wp:extent cx="1070610" cy="179070"/>
                    <wp:effectExtent l="3175" t="0" r="2540" b="3175"/>
                    <wp:wrapNone/>
                    <wp:docPr id="65" name="Text Box 6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7061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445D" w:rsidRPr="002B3339" w:rsidRDefault="005D445D" w:rsidP="002B333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50C7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4" o:spid="_x0000_s1175" type="#_x0000_t202" style="position:absolute;margin-left:349pt;margin-top:-92.35pt;width:84.3pt;height:14.1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" filled="f" stroked="f">
                    <v:textbox inset="0,0,0,0">
                      <w:txbxContent>
                        <w:p w:rsidR="005D445D" w:rsidRPr="002B3339" w:rsidRDefault="005D445D" w:rsidP="002B333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05AF0023" wp14:editId="25A4FF74">
                    <wp:simplePos x="0" y="0"/>
                    <wp:positionH relativeFrom="column">
                      <wp:posOffset>2348230</wp:posOffset>
                    </wp:positionH>
                    <wp:positionV relativeFrom="paragraph">
                      <wp:posOffset>-1176655</wp:posOffset>
                    </wp:positionV>
                    <wp:extent cx="1443990" cy="148590"/>
                    <wp:effectExtent l="0" t="4445" r="0" b="0"/>
                    <wp:wrapNone/>
                    <wp:docPr id="64" name="Text Box 6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3990" cy="148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D445D" w:rsidRPr="002A3B88" w:rsidRDefault="005D445D" w:rsidP="002A3B88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AF0023" id="Text Box 631" o:spid="_x0000_s1176" type="#_x0000_t202" style="position:absolute;margin-left:184.9pt;margin-top:-92.65pt;width:113.7pt;height:11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" filled="f" stroked="f">
                    <v:textbox inset="0,0,0,0">
                      <w:txbxContent>
                        <w:p w:rsidR="005D445D" w:rsidRPr="002A3B88" w:rsidRDefault="005D445D" w:rsidP="002A3B88"/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5D445D" w:rsidRDefault="005D44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5D" w:rsidRDefault="005D44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93C" w:rsidRDefault="00CC693C">
      <w:r>
        <w:separator/>
      </w:r>
    </w:p>
  </w:footnote>
  <w:footnote w:type="continuationSeparator" w:id="0">
    <w:p w:rsidR="00CC693C" w:rsidRDefault="00CC69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5D445D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5D445D" w:rsidRPr="00C02AC0" w:rsidRDefault="005D445D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5D445D" w:rsidRPr="00C02AC0" w:rsidRDefault="005D445D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5D445D" w:rsidRPr="00C02AC0" w:rsidRDefault="005D445D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5D445D" w:rsidRPr="00C02AC0" w:rsidRDefault="005D445D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5D445D" w:rsidRPr="00C02AC0" w:rsidRDefault="005D445D" w:rsidP="000E546B">
          <w:pPr>
            <w:jc w:val="center"/>
            <w:rPr>
              <w:rFonts w:ascii="Arial" w:hAnsi="Arial" w:cs="Arial"/>
            </w:rPr>
          </w:pPr>
          <w:r w:rsidRPr="00C02AC0">
            <w:rPr>
              <w:rFonts w:ascii="Arial" w:hAnsi="Arial" w:cs="Arial"/>
            </w:rPr>
            <w:t>Примечание</w:t>
          </w:r>
        </w:p>
      </w:tc>
    </w:tr>
  </w:tbl>
  <w:p w:rsidR="005D445D" w:rsidRDefault="005D445D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0256AB39" wp14:editId="51F35145">
              <wp:simplePos x="0" y="0"/>
              <wp:positionH relativeFrom="column">
                <wp:posOffset>-683895</wp:posOffset>
              </wp:positionH>
              <wp:positionV relativeFrom="paragraph">
                <wp:posOffset>33655</wp:posOffset>
              </wp:positionV>
              <wp:extent cx="7273290" cy="10418445"/>
              <wp:effectExtent l="1905" t="14605" r="1905" b="0"/>
              <wp:wrapNone/>
              <wp:docPr id="164" name="Group 4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65" name="Text Box 438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5D445D" w:rsidRPr="00C02AC0" w:rsidRDefault="005D445D" w:rsidP="002A76F5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Text Box 439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733A9F" w:rsidRDefault="005D445D" w:rsidP="007E7187">
                            <w:pPr>
                              <w:ind w:right="-12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23E48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733A9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Text Box 440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5D445D" w:rsidRPr="00C02AC0" w:rsidRDefault="005D445D" w:rsidP="00AA5E7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Text Box 441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Text Box 442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Text Box 443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Text Box 444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Text Box 445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5F79C3" w:rsidRDefault="005D445D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Text Box 446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2B36B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Line 447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5" name="Line 448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6" name="Line 449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" name="Line 450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8" name="Line 451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9" name="Line 452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0" name="Line 453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" name="Line 454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2" name="Line 455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3" name="Line 456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4" name="Line 457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5" name="Line 458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6" name="Line 459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7" name="Line 460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8" name="Text Box 461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Text Box 462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Text Box 463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Text Box 464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Text Box 465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Text Box 466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733A9F" w:rsidRDefault="005D445D" w:rsidP="0077052E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33A9F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Line 467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5" name="Line 468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6" name="Line 469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7" name="Line 470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" name="Line 471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9" name="Line 472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0" name="Line 473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1" name="Line 474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2" name="Line 475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3" name="Line 476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4" name="Line 477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" name="Line 478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6" name="Text Box 479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Text Box 480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Text Box 481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Text Box 482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Text Box 483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Text Box 484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Text Box 485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Text Box 486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Text Box 487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02AC0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C02AC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Text Box 488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56AB39" id="Group 437" o:spid="_x0000_s1026" style="position:absolute;margin-left:-53.85pt;margin-top:2.65pt;width:572.7pt;height:820.35pt;z-index:251650560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8" o:spid="_x0000_s1027" type="#_x0000_t202" style="position:absolute;left:4818;top:15876;width:623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<v:textbox>
                  <w:txbxContent>
                    <w:p w:rsidR="005D445D" w:rsidRPr="00C02AC0" w:rsidRDefault="005D445D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5D445D" w:rsidRPr="00C02AC0" w:rsidRDefault="005D445D" w:rsidP="002A76F5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439" o:spid="_x0000_s1028" type="#_x0000_t202" style="position:absolute;left:10914;top:15989;width:70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<v:textbox>
                  <w:txbxContent>
                    <w:p w:rsidR="005D445D" w:rsidRPr="00733A9F" w:rsidRDefault="005D445D" w:rsidP="007E7187">
                      <w:pPr>
                        <w:ind w:right="-12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923E48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3</w:t>
                      </w:r>
                      <w:r w:rsidRPr="00733A9F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40" o:spid="_x0000_s1029" type="#_x0000_t202" style="position:absolute;left:5612;top:15252;width:601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<v:textbox>
                  <w:txbxContent>
                    <w:p w:rsidR="005D445D" w:rsidRPr="00C02AC0" w:rsidRDefault="005D445D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5D445D" w:rsidRPr="00C02AC0" w:rsidRDefault="005D445D" w:rsidP="00AA5E7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441" o:spid="_x0000_s1030" type="#_x0000_t202" style="position:absolute;left:4818;top:15252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<v:textbox>
                  <w:txbxContent>
                    <w:p w:rsidR="005D445D" w:rsidRPr="00C02AC0" w:rsidRDefault="005D445D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C02AC0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442" o:spid="_x0000_s1031" type="#_x0000_t202" style="position:absolute;left:1020;top:15989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<v:textbox>
                  <w:txbxContent>
                    <w:p w:rsidR="005D445D" w:rsidRPr="002B36BD" w:rsidRDefault="005D445D" w:rsidP="002B36BD"/>
                  </w:txbxContent>
                </v:textbox>
              </v:shape>
              <v:shape id="Text Box 443" o:spid="_x0000_s1032" type="#_x0000_t202" style="position:absolute;left:1416;top:159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<v:textbox>
                  <w:txbxContent>
                    <w:p w:rsidR="005D445D" w:rsidRPr="002B36BD" w:rsidRDefault="005D445D" w:rsidP="002B36BD"/>
                  </w:txbxContent>
                </v:textbox>
              </v:shape>
              <v:shape id="Text Box 444" o:spid="_x0000_s1033" type="#_x0000_t202" style="position:absolute;left:1983;top:15989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<v:textbox>
                  <w:txbxContent>
                    <w:p w:rsidR="005D445D" w:rsidRPr="002B36BD" w:rsidRDefault="005D445D" w:rsidP="002B36BD"/>
                  </w:txbxContent>
                </v:textbox>
              </v:shape>
              <v:shape id="Text Box 445" o:spid="_x0000_s1034" type="#_x0000_t202" style="position:absolute;left:3344;top:15989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Fdx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" filled="f" stroked="f">
                <v:textbox>
                  <w:txbxContent>
                    <w:p w:rsidR="005D445D" w:rsidRPr="005F79C3" w:rsidRDefault="005D445D" w:rsidP="005F79C3"/>
                  </w:txbxContent>
                </v:textbox>
              </v:shape>
              <v:shape id="Text Box 446" o:spid="_x0000_s1035" type="#_x0000_t202" style="position:absolute;left:4195;top:15989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<v:textbox>
                  <w:txbxContent>
                    <w:p w:rsidR="005D445D" w:rsidRPr="002B36BD" w:rsidRDefault="005D445D" w:rsidP="002B36BD"/>
                  </w:txbxContent>
                </v:textbox>
              </v:shape>
              <v:line id="Line 447" o:spid="_x0000_s1036" style="position:absolute;flip:x;visibility:visible;mso-wrap-style:square" from="4819,15252" to="11624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" strokeweight="1.5pt"/>
              <v:line id="Line 448" o:spid="_x0000_s1037" style="position:absolute;visibility:visible;mso-wrap-style:square" from="4819,15252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" strokeweight="1.5pt"/>
              <v:line id="Line 449" o:spid="_x0000_s1038" style="position:absolute;visibility:visible;mso-wrap-style:square" from="5613,15252" to="561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" strokeweight="1.5pt"/>
              <v:line id="Line 450" o:spid="_x0000_s1039" style="position:absolute;flip:x;visibility:visible;mso-wrap-style:square" from="1134,15706" to="1162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" strokeweight="1.5pt"/>
              <v:line id="Line 451" o:spid="_x0000_s1040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X+lxwAAANw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/15o5RmZQK/+AAAA//8DAFBLAQItABQABgAIAAAAIQDb4fbL7gAAAIUBAAATAAAAAAAA&#10;AAAAAAAAAAAAAABbQ29udGVudF9UeXBlc10ueG1sUEsBAi0AFAAGAAgAAAAhAFr0LFu/AAAAFQEA&#10;AAsAAAAAAAAAAAAAAAAAHwEAAF9yZWxzLy5yZWxzUEsBAi0AFAAGAAgAAAAhADCJf6XHAAAA3AAA&#10;AA8AAAAAAAAAAAAAAAAABwIAAGRycy9kb3ducmV2LnhtbFBLBQYAAAAAAwADALcAAAD7AgAAAAA=&#10;"/>
              <v:line id="Line 452" o:spid="_x0000_s1041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" strokeweight="1.5pt"/>
              <v:line id="Line 453" o:spid="_x0000_s1042" style="position:absolute;flip:x;visibility:visible;mso-wrap-style:square" from="11057,15989" to="11623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" strokeweight="1.5pt"/>
              <v:line id="Line 454" o:spid="_x0000_s1043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" strokeweight="1.5pt"/>
              <v:line id="Line 455" o:spid="_x0000_s1044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" strokeweight="1.5pt"/>
              <v:line id="Line 456" o:spid="_x0000_s1045" style="position:absolute;visibility:visible;mso-wrap-style:square" from="3459,15706" to="345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" strokeweight="1.5pt"/>
              <v:line id="Line 457" o:spid="_x0000_s1046" style="position:absolute;visibility:visible;mso-wrap-style:square" from="4309,15706" to="43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g8wgAAANwAAAAPAAAAZHJzL2Rvd25yZXYueG1sRE9Na8JA&#10;EL0X/A/LCN7qxlqK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CDSeg8wgAAANwAAAAPAAAA&#10;AAAAAAAAAAAAAAcCAABkcnMvZG93bnJldi54bWxQSwUGAAAAAAMAAwC3AAAA9gIAAAAA&#10;" strokeweight="1.5pt"/>
              <v:line id="Line 458" o:spid="_x0000_s1047" style="position:absolute;visibility:visible;mso-wrap-style:square" from="4819,15706" to="481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" strokeweight="1.5pt"/>
              <v:line id="Line 459" o:spid="_x0000_s1048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" strokeweight="1.5pt"/>
              <v:line id="Line 460" o:spid="_x0000_s1049" style="position:absolute;visibility:visible;mso-wrap-style:square" from="1134,1570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3ZL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" strokeweight="1.5pt"/>
              <v:shape id="Text Box 461" o:spid="_x0000_s1050" type="#_x0000_t202" style="position:absolute;left:1021;top:16233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<v:textbox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462" o:spid="_x0000_s1051" type="#_x0000_t202" style="position:absolute;left:1417;top:16233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" filled="f" stroked="f">
                <v:textbox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63" o:spid="_x0000_s1052" type="#_x0000_t202" style="position:absolute;left:1984;top:16233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opn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eCL8/IBHr1CwAA//8DAFBLAQItABQABgAIAAAAIQDb4fbL7gAAAIUBAAATAAAAAAAAAAAA&#10;AAAAAAAAAABbQ29udGVudF9UeXBlc10ueG1sUEsBAi0AFAAGAAgAAAAhAFr0LFu/AAAAFQEAAAsA&#10;AAAAAAAAAAAAAAAAHwEAAF9yZWxzLy5yZWxzUEsBAi0AFAAGAAgAAAAhAARaimfEAAAA3AAAAA8A&#10;AAAAAAAAAAAAAAAABwIAAGRycy9kb3ducmV2LnhtbFBLBQYAAAAAAwADALcAAAD4AgAAAAA=&#10;" filled="f" stroked="f">
                <v:textbox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464" o:spid="_x0000_s1053" type="#_x0000_t202" style="position:absolute;left:3345;top:16233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i/8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h/&#10;3IfnM/ECOXsAAAD//wMAUEsBAi0AFAAGAAgAAAAhANvh9svuAAAAhQEAABMAAAAAAAAAAAAAAAAA&#10;AAAAAFtDb250ZW50X1R5cGVzXS54bWxQSwECLQAUAAYACAAAACEAWvQsW78AAAAVAQAACwAAAAAA&#10;AAAAAAAAAAAfAQAAX3JlbHMvLnJlbHNQSwECLQAUAAYACAAAACEAaxYv/MAAAADcAAAADwAAAAAA&#10;AAAAAAAAAAAHAgAAZHJzL2Rvd25yZXYueG1sUEsFBgAAAAADAAMAtwAAAPQCAAAAAA==&#10;" filled="f" stroked="f">
                <v:textbox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465" o:spid="_x0000_s1054" type="#_x0000_t202" style="position:absolute;left:4196;top:16233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<v:textbox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466" o:spid="_x0000_s1055" type="#_x0000_t202" style="position:absolute;left:11000;top:156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<v:textbox>
                  <w:txbxContent>
                    <w:p w:rsidR="005D445D" w:rsidRPr="00733A9F" w:rsidRDefault="005D445D" w:rsidP="0077052E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733A9F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467" o:spid="_x0000_s1056" style="position:absolute;flip:x;visibility:visible;mso-wrap-style:square" from="1120,280" to="11623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" strokeweight="1.5pt"/>
              <v:line id="Line 468" o:spid="_x0000_s1057" style="position:absolute;visibility:visible;mso-wrap-style:square" from="1120,280" to="11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" strokeweight="1.5pt"/>
              <v:line id="Line 469" o:spid="_x0000_s1058" style="position:absolute;visibility:visible;mso-wrap-style:square" from="1120,16556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" strokeweight="1.5pt"/>
              <v:line id="Line 470" o:spid="_x0000_s1059" style="position:absolute;flip:y;visibility:visible;mso-wrap-style:square" from="11623,280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" strokeweight="1.5pt"/>
              <v:line id="Line 471" o:spid="_x0000_s1060" style="position:absolute;flip:y;visibility:visible;mso-wrap-style:square" from="454,8335" to="45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" strokeweight="1.5pt"/>
              <v:line id="Line 472" o:spid="_x0000_s1061" style="position:absolute;flip:y;visibility:visible;mso-wrap-style:square" from="737,8335" to="73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NNwQAAANw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+fw/0y6QK6eAAAA//8DAFBLAQItABQABgAIAAAAIQDb4fbL7gAAAIUBAAATAAAAAAAAAAAAAAAA&#10;AAAAAABbQ29udGVudF9UeXBlc10ueG1sUEsBAi0AFAAGAAgAAAAhAFr0LFu/AAAAFQEAAAsAAAAA&#10;AAAAAAAAAAAAHwEAAF9yZWxzLy5yZWxzUEsBAi0AFAAGAAgAAAAhAAv3E03BAAAA3AAAAA8AAAAA&#10;AAAAAAAAAAAABwIAAGRycy9kb3ducmV2LnhtbFBLBQYAAAAAAwADALcAAAD1AgAAAAA=&#10;" strokeweight="1.5pt"/>
              <v:line id="Line 473" o:spid="_x0000_s1062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" strokeweight="1.5pt"/>
              <v:line id="Line 474" o:spid="_x0000_s1063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" strokeweight="1.5pt"/>
              <v:line id="Line 475" o:spid="_x0000_s1064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f1xAAAANw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kxTuZ+IRkOt/AAAA//8DAFBLAQItABQABgAIAAAAIQDb4fbL7gAAAIUBAAATAAAAAAAAAAAA&#10;AAAAAAAAAABbQ29udGVudF9UeXBlc10ueG1sUEsBAi0AFAAGAAgAAAAhAFr0LFu/AAAAFQEAAAsA&#10;AAAAAAAAAAAAAAAAHwEAAF9yZWxzLy5yZWxzUEsBAi0AFAAGAAgAAAAhANUat/XEAAAA3AAAAA8A&#10;AAAAAAAAAAAAAAAABwIAAGRycy9kb3ducmV2LnhtbFBLBQYAAAAAAwADALcAAAD4AgAAAAA=&#10;" strokeweight="1.5pt"/>
              <v:line id="Line 476" o:spid="_x0000_s1065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" strokeweight="1.5pt"/>
              <v:line id="Line 477" o:spid="_x0000_s1066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oaxAAAANw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kg/4PROPgFw8AQAA//8DAFBLAQItABQABgAIAAAAIQDb4fbL7gAAAIUBAAATAAAAAAAAAAAA&#10;AAAAAAAAAABbQ29udGVudF9UeXBlc10ueG1sUEsBAi0AFAAGAAgAAAAhAFr0LFu/AAAAFQEAAAsA&#10;AAAAAAAAAAAAAAAAHwEAAF9yZWxzLy5yZWxzUEsBAi0AFAAGAAgAAAAhADW/ihrEAAAA3AAAAA8A&#10;AAAAAAAAAAAAAAAABwIAAGRycy9kb3ducmV2LnhtbFBLBQYAAAAAAwADALcAAAD4AgAAAAA=&#10;" strokeweight="1.5pt"/>
              <v:line id="Line 478" o:spid="_x0000_s1067" style="position:absolute;visibility:visible;mso-wrap-style:square" from="454,8335" to="1134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y+BxAAAANw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kg/4PROPgFw8AQAA//8DAFBLAQItABQABgAIAAAAIQDb4fbL7gAAAIUBAAATAAAAAAAAAAAA&#10;AAAAAAAAAABbQ29udGVudF9UeXBlc10ueG1sUEsBAi0AFAAGAAgAAAAhAFr0LFu/AAAAFQEAAAsA&#10;AAAAAAAAAAAAAAAAHwEAAF9yZWxzLy5yZWxzUEsBAi0AFAAGAAgAAAAhAFrzL4HEAAAA3AAAAA8A&#10;AAAAAAAAAAAAAAAABwIAAGRycy9kb3ducmV2LnhtbFBLBQYAAAAAAwADALcAAAD4AgAAAAA=&#10;" strokeweight="1.5pt"/>
              <v:shape id="Text Box 479" o:spid="_x0000_s1068" type="#_x0000_t202" style="position:absolute;left:340;top:1513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80" o:spid="_x0000_s1069" type="#_x0000_t202" style="position:absolute;left:680;top:1513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FB4F7A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1" o:spid="_x0000_s1070" type="#_x0000_t202" style="position:absolute;left:340;top:13154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" filled="f" stroked="f">
                <v:textbox style="layout-flow:vertical;mso-layout-flow-alt:bottom-to-top"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2" o:spid="_x0000_s1071" type="#_x0000_t202" style="position:absolute;left:680;top:13154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FB4F7A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3" o:spid="_x0000_s1072" type="#_x0000_t202" style="position:absolute;left:340;top:11737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84" o:spid="_x0000_s1073" type="#_x0000_t202" style="position:absolute;left:680;top:11737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FB4F7A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5" o:spid="_x0000_s1074" type="#_x0000_t202" style="position:absolute;left:340;top:1031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86" o:spid="_x0000_s1075" type="#_x0000_t202" style="position:absolute;left:680;top:1031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5D445D" w:rsidRPr="00FB4F7A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87" o:spid="_x0000_s1076" type="#_x0000_t202" style="position:absolute;left:340;top:8335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C02AC0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C02AC0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88" o:spid="_x0000_s1077" type="#_x0000_t202" style="position:absolute;left:680;top:8335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" filled="f" stroked="f">
                <v:textbox style="layout-flow:vertical;mso-layout-flow-alt:bottom-to-top">
                  <w:txbxContent>
                    <w:p w:rsidR="005D445D" w:rsidRPr="00FB4F7A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5D445D" w:rsidRPr="0077052E" w:rsidRDefault="005D445D" w:rsidP="007705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77" w:tblpY="-288"/>
      <w:tblW w:w="104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214"/>
      <w:gridCol w:w="6611"/>
      <w:gridCol w:w="589"/>
      <w:gridCol w:w="1622"/>
    </w:tblGrid>
    <w:tr w:rsidR="005D445D" w:rsidRPr="00BC49A2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5D445D" w:rsidRPr="00BC49A2" w:rsidRDefault="005D445D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Зона</w:t>
          </w:r>
        </w:p>
      </w:tc>
      <w:tc>
        <w:tcPr>
          <w:tcW w:w="1214" w:type="dxa"/>
          <w:shd w:val="clear" w:color="auto" w:fill="auto"/>
          <w:vAlign w:val="center"/>
        </w:tcPr>
        <w:p w:rsidR="005D445D" w:rsidRPr="00BC49A2" w:rsidRDefault="005D445D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Поз. обо- значение</w:t>
          </w:r>
        </w:p>
      </w:tc>
      <w:tc>
        <w:tcPr>
          <w:tcW w:w="6611" w:type="dxa"/>
          <w:shd w:val="clear" w:color="auto" w:fill="auto"/>
          <w:vAlign w:val="center"/>
        </w:tcPr>
        <w:p w:rsidR="005D445D" w:rsidRPr="00BC49A2" w:rsidRDefault="005D445D" w:rsidP="000E546B">
          <w:pPr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Наименование</w:t>
          </w:r>
        </w:p>
      </w:tc>
      <w:tc>
        <w:tcPr>
          <w:tcW w:w="589" w:type="dxa"/>
          <w:shd w:val="clear" w:color="auto" w:fill="auto"/>
          <w:textDirection w:val="btLr"/>
          <w:vAlign w:val="center"/>
        </w:tcPr>
        <w:p w:rsidR="005D445D" w:rsidRPr="00BC49A2" w:rsidRDefault="005D445D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BC49A2">
            <w:rPr>
              <w:rFonts w:ascii="Arial" w:hAnsi="Arial" w:cs="Arial"/>
            </w:rPr>
            <w:t>Кол.</w:t>
          </w:r>
        </w:p>
      </w:tc>
      <w:tc>
        <w:tcPr>
          <w:tcW w:w="1622" w:type="dxa"/>
          <w:shd w:val="clear" w:color="auto" w:fill="auto"/>
          <w:vAlign w:val="center"/>
        </w:tcPr>
        <w:p w:rsidR="005D445D" w:rsidRPr="00BC49A2" w:rsidRDefault="005D445D" w:rsidP="000E546B">
          <w:pPr>
            <w:jc w:val="center"/>
            <w:rPr>
              <w:rFonts w:ascii="Arial" w:hAnsi="Arial" w:cs="Arial"/>
            </w:rPr>
          </w:pPr>
        </w:p>
        <w:p w:rsidR="005D445D" w:rsidRPr="00BC49A2" w:rsidRDefault="005D445D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49536" behindDoc="0" locked="0" layoutInCell="1" allowOverlap="1" wp14:anchorId="7E819A4F" wp14:editId="4D09BC2A">
                    <wp:simplePos x="0" y="0"/>
                    <wp:positionH relativeFrom="column">
                      <wp:posOffset>1253490</wp:posOffset>
                    </wp:positionH>
                    <wp:positionV relativeFrom="paragraph">
                      <wp:posOffset>38100</wp:posOffset>
                    </wp:positionV>
                    <wp:extent cx="0" cy="10335260"/>
                    <wp:effectExtent l="15240" t="9525" r="13335" b="18415"/>
                    <wp:wrapNone/>
                    <wp:docPr id="163" name="Line 40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55AD901C" id="Line 409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7pt,3pt" to="98.7pt,8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" strokeweight="1.5pt"/>
                </w:pict>
              </mc:Fallback>
            </mc:AlternateContent>
          </w:r>
          <w:r w:rsidRPr="00BC49A2">
            <w:rPr>
              <w:rFonts w:ascii="Arial" w:hAnsi="Arial" w:cs="Arial"/>
            </w:rPr>
            <w:t>Примечание</w:t>
          </w:r>
        </w:p>
      </w:tc>
    </w:tr>
  </w:tbl>
  <w:p w:rsidR="005D445D" w:rsidRPr="00BC49A2" w:rsidRDefault="005D445D" w:rsidP="0077052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9846DA7" wp14:editId="386F63B4">
              <wp:simplePos x="0" y="0"/>
              <wp:positionH relativeFrom="column">
                <wp:posOffset>-683895</wp:posOffset>
              </wp:positionH>
              <wp:positionV relativeFrom="paragraph">
                <wp:posOffset>33020</wp:posOffset>
              </wp:positionV>
              <wp:extent cx="7176135" cy="10426700"/>
              <wp:effectExtent l="0" t="0" r="24765" b="0"/>
              <wp:wrapNone/>
              <wp:docPr id="66" name="Group 6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6135" cy="10426700"/>
                        <a:chOff x="341" y="279"/>
                        <a:chExt cx="11301" cy="16420"/>
                      </a:xfrm>
                    </wpg:grpSpPr>
                    <wps:wsp>
                      <wps:cNvPr id="67" name="Text Box 342"/>
                      <wps:cNvSpPr txBox="1">
                        <a:spLocks noChangeArrowheads="1"/>
                      </wps:cNvSpPr>
                      <wps:spPr bwMode="auto">
                        <a:xfrm>
                          <a:off x="2099" y="1511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Дунаев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8" name="Text Box 343"/>
                      <wps:cNvSpPr txBox="1">
                        <a:spLocks noChangeArrowheads="1"/>
                      </wps:cNvSpPr>
                      <wps:spPr bwMode="auto">
                        <a:xfrm>
                          <a:off x="2099" y="15394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6F3DAD" w:rsidRDefault="005D445D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Катышев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69" name="Text Box 344"/>
                      <wps:cNvSpPr txBox="1">
                        <a:spLocks noChangeArrowheads="1"/>
                      </wps:cNvSpPr>
                      <wps:spPr bwMode="auto">
                        <a:xfrm>
                          <a:off x="2099" y="15961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D948FF" w:rsidRDefault="005D445D" w:rsidP="005F79C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D948F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Хамедов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0" name="Text Box 345"/>
                      <wps:cNvSpPr txBox="1">
                        <a:spLocks noChangeArrowheads="1"/>
                      </wps:cNvSpPr>
                      <wps:spPr bwMode="auto">
                        <a:xfrm>
                          <a:off x="2099" y="16245"/>
                          <a:ext cx="141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6F3DAD" w:rsidRDefault="005D445D" w:rsidP="00BE7C2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Жуков</w:t>
                            </w:r>
                          </w:p>
                        </w:txbxContent>
                      </wps:txbx>
                      <wps:bodyPr rot="0" vert="horz" wrap="square" lIns="18000" tIns="45720" rIns="18000" bIns="45720" anchor="t" anchorCtr="0" upright="1">
                        <a:noAutofit/>
                      </wps:bodyPr>
                    </wps:wsp>
                    <wps:wsp>
                      <wps:cNvPr id="71" name="Text Box 346"/>
                      <wps:cNvSpPr txBox="1">
                        <a:spLocks noChangeArrowheads="1"/>
                      </wps:cNvSpPr>
                      <wps:spPr bwMode="auto">
                        <a:xfrm>
                          <a:off x="4820" y="15139"/>
                          <a:ext cx="3969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5D445D" w:rsidRPr="00D26F9F" w:rsidRDefault="005D445D" w:rsidP="008C044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Узел печатный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УМ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:rsidR="005D445D" w:rsidRPr="00045357" w:rsidRDefault="005D445D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Перечень элементов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Text Box 347"/>
                      <wps:cNvSpPr txBox="1">
                        <a:spLocks noChangeArrowheads="1"/>
                      </wps:cNvSpPr>
                      <wps:spPr bwMode="auto">
                        <a:xfrm>
                          <a:off x="9583" y="15394"/>
                          <a:ext cx="851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 \* MERGEFORMAT </w:instrTex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923E48">
                              <w:rPr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 w:rsidRPr="004B0C31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3" name="Text Box 348"/>
                      <wps:cNvSpPr txBox="1">
                        <a:spLocks noChangeArrowheads="1"/>
                      </wps:cNvSpPr>
                      <wps:spPr bwMode="auto">
                        <a:xfrm>
                          <a:off x="10434" y="15394"/>
                          <a:ext cx="113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655733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10800" anchor="t" anchorCtr="0" upright="1">
                        <a:noAutofit/>
                      </wps:bodyPr>
                    </wps:wsp>
                    <wps:wsp>
                      <wps:cNvPr id="74" name="Text Box 349"/>
                      <wps:cNvSpPr txBox="1">
                        <a:spLocks noChangeArrowheads="1"/>
                      </wps:cNvSpPr>
                      <wps:spPr bwMode="auto">
                        <a:xfrm>
                          <a:off x="8789" y="15876"/>
                          <a:ext cx="2835" cy="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Default="005D445D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ООО «Группа индустриальных</w:t>
                            </w:r>
                          </w:p>
                          <w:p w:rsidR="005D445D" w:rsidRPr="00BE4837" w:rsidRDefault="005D445D" w:rsidP="00BE483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технологий»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Text Box 350"/>
                      <wps:cNvSpPr txBox="1">
                        <a:spLocks noChangeArrowheads="1"/>
                      </wps:cNvSpPr>
                      <wps:spPr bwMode="auto">
                        <a:xfrm>
                          <a:off x="4820" y="14515"/>
                          <a:ext cx="6804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BC49A2" w:rsidRDefault="005D445D" w:rsidP="00C5143E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BC49A2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Text Box 351"/>
                      <wps:cNvSpPr txBox="1">
                        <a:spLocks noChangeArrowheads="1"/>
                      </wps:cNvSpPr>
                      <wps:spPr bwMode="auto">
                        <a:xfrm>
                          <a:off x="5614" y="12644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623682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</w:t>
                            </w:r>
                            <w:r w:rsidRPr="00D10DB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Э3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Text Box 352"/>
                      <wps:cNvSpPr txBox="1">
                        <a:spLocks noChangeArrowheads="1"/>
                      </wps:cNvSpPr>
                      <wps:spPr bwMode="auto">
                        <a:xfrm>
                          <a:off x="4820" y="12644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0D3D6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Text Box 353"/>
                      <wps:cNvSpPr txBox="1">
                        <a:spLocks noChangeArrowheads="1"/>
                      </wps:cNvSpPr>
                      <wps:spPr bwMode="auto">
                        <a:xfrm>
                          <a:off x="1135" y="13835"/>
                          <a:ext cx="96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54"/>
                      <wps:cNvSpPr txBox="1">
                        <a:spLocks noChangeArrowheads="1"/>
                      </wps:cNvSpPr>
                      <wps:spPr bwMode="auto">
                        <a:xfrm>
                          <a:off x="1022" y="14572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Text Box 355"/>
                      <wps:cNvSpPr txBox="1">
                        <a:spLocks noChangeArrowheads="1"/>
                      </wps:cNvSpPr>
                      <wps:spPr bwMode="auto">
                        <a:xfrm>
                          <a:off x="1418" y="1457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Text Box 356"/>
                      <wps:cNvSpPr txBox="1">
                        <a:spLocks noChangeArrowheads="1"/>
                      </wps:cNvSpPr>
                      <wps:spPr bwMode="auto">
                        <a:xfrm>
                          <a:off x="1985" y="14572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Text Box 357"/>
                      <wps:cNvSpPr txBox="1">
                        <a:spLocks noChangeArrowheads="1"/>
                      </wps:cNvSpPr>
                      <wps:spPr bwMode="auto">
                        <a:xfrm>
                          <a:off x="3346" y="14572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5F79C3" w:rsidRDefault="005D445D" w:rsidP="005F79C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Text Box 358"/>
                      <wps:cNvSpPr txBox="1">
                        <a:spLocks noChangeArrowheads="1"/>
                      </wps:cNvSpPr>
                      <wps:spPr bwMode="auto">
                        <a:xfrm>
                          <a:off x="4197" y="14572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A42F42" w:rsidRDefault="005D445D" w:rsidP="00A42F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Line 359"/>
                      <wps:cNvCnPr/>
                      <wps:spPr bwMode="auto">
                        <a:xfrm flipH="1">
                          <a:off x="1135" y="14288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360"/>
                      <wps:cNvCnPr/>
                      <wps:spPr bwMode="auto">
                        <a:xfrm>
                          <a:off x="1135" y="1457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361"/>
                      <wps:cNvCnPr/>
                      <wps:spPr bwMode="auto">
                        <a:xfrm>
                          <a:off x="1135" y="14855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362"/>
                      <wps:cNvCnPr/>
                      <wps:spPr bwMode="auto">
                        <a:xfrm flipH="1">
                          <a:off x="1135" y="15139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363"/>
                      <wps:cNvCnPr/>
                      <wps:spPr bwMode="auto">
                        <a:xfrm>
                          <a:off x="1135" y="1542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364"/>
                      <wps:cNvCnPr/>
                      <wps:spPr bwMode="auto">
                        <a:xfrm>
                          <a:off x="1135" y="1570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Line 365"/>
                      <wps:cNvCnPr/>
                      <wps:spPr bwMode="auto">
                        <a:xfrm>
                          <a:off x="1135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366"/>
                      <wps:cNvCnPr/>
                      <wps:spPr bwMode="auto">
                        <a:xfrm>
                          <a:off x="1135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367"/>
                      <wps:cNvCnPr/>
                      <wps:spPr bwMode="auto">
                        <a:xfrm flipH="1">
                          <a:off x="8789" y="15422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368"/>
                      <wps:cNvCnPr/>
                      <wps:spPr bwMode="auto">
                        <a:xfrm flipH="1">
                          <a:off x="8789" y="15706"/>
                          <a:ext cx="28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369"/>
                      <wps:cNvCnPr/>
                      <wps:spPr bwMode="auto">
                        <a:xfrm>
                          <a:off x="1532" y="14288"/>
                          <a:ext cx="0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370"/>
                      <wps:cNvCnPr/>
                      <wps:spPr bwMode="auto">
                        <a:xfrm>
                          <a:off x="2099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371"/>
                      <wps:cNvCnPr/>
                      <wps:spPr bwMode="auto">
                        <a:xfrm>
                          <a:off x="346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372"/>
                      <wps:cNvCnPr/>
                      <wps:spPr bwMode="auto">
                        <a:xfrm>
                          <a:off x="431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373"/>
                      <wps:cNvCnPr/>
                      <wps:spPr bwMode="auto">
                        <a:xfrm>
                          <a:off x="4820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374"/>
                      <wps:cNvCnPr/>
                      <wps:spPr bwMode="auto">
                        <a:xfrm>
                          <a:off x="1135" y="1428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Line 375"/>
                      <wps:cNvCnPr/>
                      <wps:spPr bwMode="auto">
                        <a:xfrm>
                          <a:off x="8789" y="15139"/>
                          <a:ext cx="0" cy="141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1" name="Line 376"/>
                      <wps:cNvCnPr/>
                      <wps:spPr bwMode="auto">
                        <a:xfrm>
                          <a:off x="9073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377"/>
                      <wps:cNvCnPr/>
                      <wps:spPr bwMode="auto">
                        <a:xfrm>
                          <a:off x="9356" y="15422"/>
                          <a:ext cx="0" cy="28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378"/>
                      <wps:cNvCnPr/>
                      <wps:spPr bwMode="auto">
                        <a:xfrm>
                          <a:off x="964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379"/>
                      <wps:cNvCnPr/>
                      <wps:spPr bwMode="auto">
                        <a:xfrm>
                          <a:off x="10490" y="15139"/>
                          <a:ext cx="0" cy="56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380"/>
                      <wps:cNvCnPr/>
                      <wps:spPr bwMode="auto">
                        <a:xfrm>
                          <a:off x="8336" y="13098"/>
                          <a:ext cx="0" cy="73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381"/>
                      <wps:cNvCnPr/>
                      <wps:spPr bwMode="auto">
                        <a:xfrm flipH="1">
                          <a:off x="4820" y="12644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382"/>
                      <wps:cNvCnPr/>
                      <wps:spPr bwMode="auto">
                        <a:xfrm flipH="1">
                          <a:off x="4820" y="13098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383"/>
                      <wps:cNvCnPr/>
                      <wps:spPr bwMode="auto">
                        <a:xfrm>
                          <a:off x="5614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384"/>
                      <wps:cNvCnPr/>
                      <wps:spPr bwMode="auto">
                        <a:xfrm>
                          <a:off x="4820" y="12644"/>
                          <a:ext cx="0" cy="119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385"/>
                      <wps:cNvCnPr/>
                      <wps:spPr bwMode="auto">
                        <a:xfrm flipH="1">
                          <a:off x="1135" y="13835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386"/>
                      <wps:cNvCnPr/>
                      <wps:spPr bwMode="auto">
                        <a:xfrm>
                          <a:off x="4820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Line 387"/>
                      <wps:cNvCnPr/>
                      <wps:spPr bwMode="auto">
                        <a:xfrm>
                          <a:off x="2099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3" name="Line 388"/>
                      <wps:cNvCnPr/>
                      <wps:spPr bwMode="auto">
                        <a:xfrm>
                          <a:off x="1135" y="13835"/>
                          <a:ext cx="0" cy="453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Text Box 389"/>
                      <wps:cNvSpPr txBox="1">
                        <a:spLocks noChangeArrowheads="1"/>
                      </wps:cNvSpPr>
                      <wps:spPr bwMode="auto">
                        <a:xfrm>
                          <a:off x="4191" y="14827"/>
                          <a:ext cx="64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  <wps:wsp>
                      <wps:cNvPr id="115" name="Text Box 390"/>
                      <wps:cNvSpPr txBox="1">
                        <a:spLocks noChangeArrowheads="1"/>
                      </wps:cNvSpPr>
                      <wps:spPr bwMode="auto">
                        <a:xfrm>
                          <a:off x="3346" y="14827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</w:t>
                            </w:r>
                            <w:r w:rsidRPr="004B0C31"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Text Box 391"/>
                      <wps:cNvSpPr txBox="1">
                        <a:spLocks noChangeArrowheads="1"/>
                      </wps:cNvSpPr>
                      <wps:spPr bwMode="auto">
                        <a:xfrm>
                          <a:off x="8789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Text Box 392"/>
                      <wps:cNvSpPr txBox="1">
                        <a:spLocks noChangeArrowheads="1"/>
                      </wps:cNvSpPr>
                      <wps:spPr bwMode="auto">
                        <a:xfrm>
                          <a:off x="1022" y="14827"/>
                          <a:ext cx="62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Text Box 393"/>
                      <wps:cNvSpPr txBox="1">
                        <a:spLocks noChangeArrowheads="1"/>
                      </wps:cNvSpPr>
                      <wps:spPr bwMode="auto">
                        <a:xfrm>
                          <a:off x="1418" y="14827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Text Box 394"/>
                      <wps:cNvSpPr txBox="1">
                        <a:spLocks noChangeArrowheads="1"/>
                      </wps:cNvSpPr>
                      <wps:spPr bwMode="auto">
                        <a:xfrm>
                          <a:off x="1135" y="1511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6764F" w:rsidRDefault="005D445D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Text Box 395"/>
                      <wps:cNvSpPr txBox="1">
                        <a:spLocks noChangeArrowheads="1"/>
                      </wps:cNvSpPr>
                      <wps:spPr bwMode="auto">
                        <a:xfrm>
                          <a:off x="1135" y="15394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6764F" w:rsidRDefault="005D445D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764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Text Box 396"/>
                      <wps:cNvSpPr txBox="1">
                        <a:spLocks noChangeArrowheads="1"/>
                      </wps:cNvSpPr>
                      <wps:spPr bwMode="auto">
                        <a:xfrm>
                          <a:off x="1135" y="15961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6F3DAD" w:rsidRDefault="005D445D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Н. контр.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Text Box 397"/>
                      <wps:cNvSpPr txBox="1">
                        <a:spLocks noChangeArrowheads="1"/>
                      </wps:cNvSpPr>
                      <wps:spPr bwMode="auto">
                        <a:xfrm>
                          <a:off x="1135" y="16245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6F3DAD" w:rsidRDefault="005D445D" w:rsidP="0077052E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F3DAD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Text Box 398"/>
                      <wps:cNvSpPr txBox="1">
                        <a:spLocks noChangeArrowheads="1"/>
                      </wps:cNvSpPr>
                      <wps:spPr bwMode="auto">
                        <a:xfrm>
                          <a:off x="2099" y="14827"/>
                          <a:ext cx="136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Text Box 399"/>
                      <wps:cNvSpPr txBox="1">
                        <a:spLocks noChangeArrowheads="1"/>
                      </wps:cNvSpPr>
                      <wps:spPr bwMode="auto">
                        <a:xfrm>
                          <a:off x="9640" y="15082"/>
                          <a:ext cx="85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Text Box 400"/>
                      <wps:cNvSpPr txBox="1">
                        <a:spLocks noChangeArrowheads="1"/>
                      </wps:cNvSpPr>
                      <wps:spPr bwMode="auto">
                        <a:xfrm>
                          <a:off x="10490" y="15082"/>
                          <a:ext cx="113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A38B3" w:rsidRDefault="005D445D" w:rsidP="0077052E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Text Box 401"/>
                      <wps:cNvSpPr txBox="1">
                        <a:spLocks noChangeArrowheads="1"/>
                      </wps:cNvSpPr>
                      <wps:spPr bwMode="auto">
                        <a:xfrm>
                          <a:off x="8794" y="1549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5143E" w:rsidRDefault="005D445D" w:rsidP="006C1ED5">
                            <w:pPr>
                              <w:jc w:val="center"/>
                              <w:rPr>
                                <w:rFonts w:ascii="GOST 2.304 A" w:hAnsi="GOST 2.304 A" w:cs="Arial"/>
                                <w:i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27" name="Text Box 403"/>
                      <wps:cNvSpPr txBox="1">
                        <a:spLocks noChangeArrowheads="1"/>
                      </wps:cNvSpPr>
                      <wps:spPr bwMode="auto">
                        <a:xfrm>
                          <a:off x="9243" y="15422"/>
                          <a:ext cx="347" cy="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5143E" w:rsidRDefault="005D445D" w:rsidP="0077052E">
                            <w:pPr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</w:pPr>
                            <w:r w:rsidRPr="00C5143E">
                              <w:rPr>
                                <w:rFonts w:ascii="GOST 2.304 A" w:hAnsi="GOST 2.304 A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  <wps:wsp>
                      <wps:cNvPr id="128" name="Text Box 404"/>
                      <wps:cNvSpPr txBox="1">
                        <a:spLocks noChangeArrowheads="1"/>
                      </wps:cNvSpPr>
                      <wps:spPr bwMode="auto">
                        <a:xfrm>
                          <a:off x="2099" y="13835"/>
                          <a:ext cx="272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Text Box 405"/>
                      <wps:cNvSpPr txBox="1">
                        <a:spLocks noChangeArrowheads="1"/>
                      </wps:cNvSpPr>
                      <wps:spPr bwMode="auto">
                        <a:xfrm>
                          <a:off x="4820" y="13835"/>
                          <a:ext cx="680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3C74E5" w:rsidRDefault="005D445D" w:rsidP="0077052E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Line 406"/>
                      <wps:cNvCnPr/>
                      <wps:spPr bwMode="auto">
                        <a:xfrm flipH="1">
                          <a:off x="1121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407"/>
                      <wps:cNvCnPr/>
                      <wps:spPr bwMode="auto">
                        <a:xfrm>
                          <a:off x="1121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408"/>
                      <wps:cNvCnPr/>
                      <wps:spPr bwMode="auto">
                        <a:xfrm>
                          <a:off x="1121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410"/>
                      <wps:cNvCnPr/>
                      <wps:spPr bwMode="auto">
                        <a:xfrm flipV="1">
                          <a:off x="455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Line 411"/>
                      <wps:cNvCnPr/>
                      <wps:spPr bwMode="auto">
                        <a:xfrm flipV="1">
                          <a:off x="738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412"/>
                      <wps:cNvCnPr/>
                      <wps:spPr bwMode="auto">
                        <a:xfrm>
                          <a:off x="455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Line 413"/>
                      <wps:cNvCnPr/>
                      <wps:spPr bwMode="auto">
                        <a:xfrm>
                          <a:off x="455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7" name="Line 414"/>
                      <wps:cNvCnPr/>
                      <wps:spPr bwMode="auto">
                        <a:xfrm>
                          <a:off x="455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415"/>
                      <wps:cNvCnPr/>
                      <wps:spPr bwMode="auto">
                        <a:xfrm>
                          <a:off x="455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416"/>
                      <wps:cNvCnPr/>
                      <wps:spPr bwMode="auto">
                        <a:xfrm>
                          <a:off x="455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417"/>
                      <wps:cNvCnPr/>
                      <wps:spPr bwMode="auto">
                        <a:xfrm>
                          <a:off x="455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Text Box 418"/>
                      <wps:cNvSpPr txBox="1">
                        <a:spLocks noChangeArrowheads="1"/>
                      </wps:cNvSpPr>
                      <wps:spPr bwMode="auto">
                        <a:xfrm>
                          <a:off x="341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Text Box 419"/>
                      <wps:cNvSpPr txBox="1">
                        <a:spLocks noChangeArrowheads="1"/>
                      </wps:cNvSpPr>
                      <wps:spPr bwMode="auto">
                        <a:xfrm>
                          <a:off x="681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Text Box 420"/>
                      <wps:cNvSpPr txBox="1">
                        <a:spLocks noChangeArrowheads="1"/>
                      </wps:cNvSpPr>
                      <wps:spPr bwMode="auto">
                        <a:xfrm>
                          <a:off x="341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Text Box 421"/>
                      <wps:cNvSpPr txBox="1">
                        <a:spLocks noChangeArrowheads="1"/>
                      </wps:cNvSpPr>
                      <wps:spPr bwMode="auto">
                        <a:xfrm>
                          <a:off x="681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Text Box 422"/>
                      <wps:cNvSpPr txBox="1">
                        <a:spLocks noChangeArrowheads="1"/>
                      </wps:cNvSpPr>
                      <wps:spPr bwMode="auto">
                        <a:xfrm>
                          <a:off x="341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Text Box 423"/>
                      <wps:cNvSpPr txBox="1">
                        <a:spLocks noChangeArrowheads="1"/>
                      </wps:cNvSpPr>
                      <wps:spPr bwMode="auto">
                        <a:xfrm>
                          <a:off x="681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Text Box 424"/>
                      <wps:cNvSpPr txBox="1">
                        <a:spLocks noChangeArrowheads="1"/>
                      </wps:cNvSpPr>
                      <wps:spPr bwMode="auto">
                        <a:xfrm>
                          <a:off x="341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Text Box 425"/>
                      <wps:cNvSpPr txBox="1">
                        <a:spLocks noChangeArrowheads="1"/>
                      </wps:cNvSpPr>
                      <wps:spPr bwMode="auto">
                        <a:xfrm>
                          <a:off x="681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Text Box 426"/>
                      <wps:cNvSpPr txBox="1">
                        <a:spLocks noChangeArrowheads="1"/>
                      </wps:cNvSpPr>
                      <wps:spPr bwMode="auto">
                        <a:xfrm>
                          <a:off x="341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4B0C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Text Box 427"/>
                      <wps:cNvSpPr txBox="1">
                        <a:spLocks noChangeArrowheads="1"/>
                      </wps:cNvSpPr>
                      <wps:spPr bwMode="auto">
                        <a:xfrm>
                          <a:off x="681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Text Box 428"/>
                      <wps:cNvSpPr txBox="1">
                        <a:spLocks noChangeArrowheads="1"/>
                      </wps:cNvSpPr>
                      <wps:spPr bwMode="auto">
                        <a:xfrm>
                          <a:off x="681" y="284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CE08F2" w:rsidRDefault="005D445D" w:rsidP="000B408F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</w:rPr>
                              <w:t>.00</w:t>
                            </w:r>
                            <w:r w:rsidR="00CE08F2"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270" wrap="square" lIns="91440" tIns="45720" rIns="54000" bIns="45720" anchor="t" anchorCtr="0" upright="1">
                        <a:noAutofit/>
                      </wps:bodyPr>
                    </wps:wsp>
                    <wps:wsp>
                      <wps:cNvPr id="152" name="Line 429"/>
                      <wps:cNvCnPr/>
                      <wps:spPr bwMode="auto">
                        <a:xfrm>
                          <a:off x="455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3" name="Line 430"/>
                      <wps:cNvCnPr/>
                      <wps:spPr bwMode="auto">
                        <a:xfrm>
                          <a:off x="738" y="284"/>
                          <a:ext cx="0" cy="680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4" name="Line 431"/>
                      <wps:cNvCnPr/>
                      <wps:spPr bwMode="auto">
                        <a:xfrm>
                          <a:off x="455" y="7088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5" name="Line 432"/>
                      <wps:cNvCnPr/>
                      <wps:spPr bwMode="auto">
                        <a:xfrm>
                          <a:off x="455" y="368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6" name="Line 433"/>
                      <wps:cNvCnPr/>
                      <wps:spPr bwMode="auto">
                        <a:xfrm>
                          <a:off x="455" y="27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7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341" y="284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BC49A2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Перв. примен.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Text Box 435"/>
                      <wps:cNvSpPr txBox="1">
                        <a:spLocks noChangeArrowheads="1"/>
                      </wps:cNvSpPr>
                      <wps:spPr bwMode="auto">
                        <a:xfrm>
                          <a:off x="681" y="3685"/>
                          <a:ext cx="454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140824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140824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Text Box 436"/>
                      <wps:cNvSpPr txBox="1">
                        <a:spLocks noChangeArrowheads="1"/>
                      </wps:cNvSpPr>
                      <wps:spPr bwMode="auto">
                        <a:xfrm>
                          <a:off x="341" y="3685"/>
                          <a:ext cx="567" cy="3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BC49A2" w:rsidRDefault="005D445D" w:rsidP="0077052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BC49A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Справ.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Text Box 504"/>
                      <wps:cNvSpPr txBox="1">
                        <a:spLocks noChangeArrowheads="1"/>
                      </wps:cNvSpPr>
                      <wps:spPr bwMode="auto">
                        <a:xfrm>
                          <a:off x="9055" y="15462"/>
                          <a:ext cx="291" cy="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4B0C31" w:rsidRDefault="005D445D" w:rsidP="00117DE6">
                            <w:pPr>
                              <w:ind w:left="-40" w:right="-5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:rsidR="005D445D" w:rsidRPr="004B0C31" w:rsidRDefault="005D445D" w:rsidP="00117DE6">
                            <w:pPr>
                              <w:ind w:right="-89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1" name="Line 626"/>
                      <wps:cNvCnPr/>
                      <wps:spPr bwMode="auto">
                        <a:xfrm>
                          <a:off x="1118" y="279"/>
                          <a:ext cx="10524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2" name="Line 627"/>
                      <wps:cNvCnPr/>
                      <wps:spPr bwMode="auto">
                        <a:xfrm flipH="1">
                          <a:off x="11600" y="279"/>
                          <a:ext cx="24" cy="1628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846DA7" id="Group 628" o:spid="_x0000_s1078" style="position:absolute;margin-left:-53.85pt;margin-top:2.6pt;width:565.05pt;height:821pt;z-index:251663872" coordorigin="341,279" coordsize="11301,16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2" o:spid="_x0000_s1079" type="#_x0000_t202" style="position:absolute;left:2099;top:15111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" filled="f" stroked="f">
                <v:textbox inset=".5mm,,.5mm">
                  <w:txbxContent>
                    <w:p w:rsidR="005D445D" w:rsidRPr="004B0C31" w:rsidRDefault="005D445D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Дунаев</w:t>
                      </w:r>
                    </w:p>
                  </w:txbxContent>
                </v:textbox>
              </v:shape>
              <v:shape id="Text Box 343" o:spid="_x0000_s1080" type="#_x0000_t202" style="position:absolute;left:2099;top:15394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" filled="f" stroked="f">
                <v:textbox inset=".5mm,,.5mm">
                  <w:txbxContent>
                    <w:p w:rsidR="005D445D" w:rsidRPr="006F3DAD" w:rsidRDefault="005D445D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Катышев</w:t>
                      </w:r>
                    </w:p>
                  </w:txbxContent>
                </v:textbox>
              </v:shape>
              <v:shape id="Text Box 344" o:spid="_x0000_s1081" type="#_x0000_t202" style="position:absolute;left:2099;top:15961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" filled="f" stroked="f">
                <v:textbox inset=".5mm,,.5mm">
                  <w:txbxContent>
                    <w:p w:rsidR="005D445D" w:rsidRPr="00D948FF" w:rsidRDefault="005D445D" w:rsidP="005F79C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D948F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Хамедов</w:t>
                      </w:r>
                    </w:p>
                  </w:txbxContent>
                </v:textbox>
              </v:shape>
              <v:shape id="Text Box 345" o:spid="_x0000_s1082" type="#_x0000_t202" style="position:absolute;left:2099;top:16245;width:141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" filled="f" stroked="f">
                <v:textbox inset=".5mm,,.5mm">
                  <w:txbxContent>
                    <w:p w:rsidR="005D445D" w:rsidRPr="006F3DAD" w:rsidRDefault="005D445D" w:rsidP="00BE7C2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Жуков</w:t>
                      </w:r>
                    </w:p>
                  </w:txbxContent>
                </v:textbox>
              </v:shape>
              <v:shape id="Text Box 346" o:spid="_x0000_s1083" type="#_x0000_t202" style="position:absolute;left:4820;top:15139;width:3969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<v:textbox>
                  <w:txbxContent>
                    <w:p w:rsidR="005D445D" w:rsidRPr="004B0C31" w:rsidRDefault="005D445D" w:rsidP="00C5143E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5D445D" w:rsidRPr="00D26F9F" w:rsidRDefault="005D445D" w:rsidP="008C044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Узел печатный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УМ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:rsidR="005D445D" w:rsidRPr="00045357" w:rsidRDefault="005D445D" w:rsidP="00C5143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Перечень элементов</w:t>
                      </w:r>
                    </w:p>
                  </w:txbxContent>
                </v:textbox>
              </v:shape>
              <v:shape id="Text Box 347" o:spid="_x0000_s1084" type="#_x0000_t202" style="position:absolute;left:9583;top:15394;width:851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" filled="f" stroked="f">
                <v:textbox inset=",,,.3mm"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 \* MERGEFORMAT </w:instrTex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923E48">
                        <w:rPr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1</w:t>
                      </w:r>
                      <w:r w:rsidRPr="004B0C31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348" o:spid="_x0000_s1085" type="#_x0000_t202" style="position:absolute;left:10434;top:15394;width:113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" filled="f" stroked="f">
                <v:textbox inset=",,,.3mm">
                  <w:txbxContent>
                    <w:p w:rsidR="005D445D" w:rsidRPr="00655733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  <v:shape id="Text Box 349" o:spid="_x0000_s1086" type="#_x0000_t202" style="position:absolute;left:8789;top:15876;width:2835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<v:textbox>
                  <w:txbxContent>
                    <w:p w:rsidR="005D445D" w:rsidRDefault="005D445D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ООО «Группа индустриальных</w:t>
                      </w:r>
                    </w:p>
                    <w:p w:rsidR="005D445D" w:rsidRPr="00BE4837" w:rsidRDefault="005D445D" w:rsidP="00BE4837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технологий»</w:t>
                      </w:r>
                    </w:p>
                  </w:txbxContent>
                </v:textbox>
              </v:shape>
              <v:shape id="Text Box 350" o:spid="_x0000_s1087" type="#_x0000_t202" style="position:absolute;left:4820;top:14515;width:6804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JPB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h4ncHjS/wBMvsFAAD//wMAUEsBAi0AFAAGAAgAAAAhANvh9svuAAAAhQEAABMAAAAAAAAAAAAA&#10;AAAAAAAAAFtDb250ZW50X1R5cGVzXS54bWxQSwECLQAUAAYACAAAACEAWvQsW78AAAAVAQAACwAA&#10;AAAAAAAAAAAAAAAfAQAAX3JlbHMvLnJlbHNQSwECLQAUAAYACAAAACEAkSiTwcMAAADbAAAADwAA&#10;AAAAAAAAAAAAAAAHAgAAZHJzL2Rvd25yZXYueG1sUEsFBgAAAAADAAMAtwAAAPcCAAAAAA==&#10;" filled="f" stroked="f">
                <v:textbox>
                  <w:txbxContent>
                    <w:p w:rsidR="005D445D" w:rsidRPr="00BC49A2" w:rsidRDefault="005D445D" w:rsidP="00C5143E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BC49A2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</w:txbxContent>
                </v:textbox>
              </v:shape>
              <v:shape id="Text Box 351" o:spid="_x0000_s1088" type="#_x0000_t202" style="position:absolute;left:5614;top:12644;width:601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<v:textbox>
                  <w:txbxContent>
                    <w:p w:rsidR="005D445D" w:rsidRPr="004B0C31" w:rsidRDefault="005D445D" w:rsidP="00623682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1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П</w:t>
                      </w:r>
                      <w:r w:rsidRPr="00D10DB7">
                        <w:rPr>
                          <w:rFonts w:ascii="Arial" w:hAnsi="Arial" w:cs="Arial"/>
                          <w:sz w:val="28"/>
                          <w:szCs w:val="28"/>
                        </w:rPr>
                        <w:t>Э3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</w:txbxContent>
                </v:textbox>
              </v:shape>
              <v:shape id="Text Box 352" o:spid="_x0000_s1089" type="#_x0000_t202" style="position:absolute;left:4820;top:12644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" filled="f" stroked="f">
                <v:textbox>
                  <w:txbxContent>
                    <w:p w:rsidR="005D445D" w:rsidRPr="004B0C31" w:rsidRDefault="005D445D" w:rsidP="000D3D6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4B0C31"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  <v:shape id="Text Box 353" o:spid="_x0000_s1090" type="#_x0000_t202" style="position:absolute;left:1135;top:13835;width:96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<v:textbox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shape id="Text Box 354" o:spid="_x0000_s1091" type="#_x0000_t202" style="position:absolute;left:1022;top:14572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<v:textbox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5" o:spid="_x0000_s1092" type="#_x0000_t202" style="position:absolute;left:1418;top:14572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<v:textbox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6" o:spid="_x0000_s1093" type="#_x0000_t202" style="position:absolute;left:1985;top:14572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" filled="f" stroked="f">
                <v:textbox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357" o:spid="_x0000_s1094" type="#_x0000_t202" style="position:absolute;left:3346;top:14572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" filled="f" stroked="f">
                <v:textbox>
                  <w:txbxContent>
                    <w:p w:rsidR="005D445D" w:rsidRPr="005F79C3" w:rsidRDefault="005D445D" w:rsidP="005F79C3"/>
                  </w:txbxContent>
                </v:textbox>
              </v:shape>
              <v:shape id="Text Box 358" o:spid="_x0000_s1095" type="#_x0000_t202" style="position:absolute;left:4197;top:14572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<v:textbox>
                  <w:txbxContent>
                    <w:p w:rsidR="005D445D" w:rsidRPr="00A42F42" w:rsidRDefault="005D445D" w:rsidP="00A42F42"/>
                  </w:txbxContent>
                </v:textbox>
              </v:shape>
              <v:line id="Line 359" o:spid="_x0000_s1096" style="position:absolute;flip:x;visibility:visible;mso-wrap-style:square" from="1135,14288" to="11624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" strokeweight="1.5pt"/>
              <v:line id="Line 360" o:spid="_x0000_s1097" style="position:absolute;visibility:visible;mso-wrap-style:square" from="1135,14572" to="4820,1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<v:line id="Line 361" o:spid="_x0000_s1098" style="position:absolute;visibility:visible;mso-wrap-style:square" from="1135,14855" to="4820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" strokeweight="1.5pt"/>
              <v:line id="Line 362" o:spid="_x0000_s1099" style="position:absolute;flip:x;visibility:visible;mso-wrap-style:square" from="1135,15139" to="1162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" strokeweight="1.5pt"/>
              <v:line id="Line 363" o:spid="_x0000_s1100" style="position:absolute;visibility:visible;mso-wrap-style:square" from="1135,15422" to="4820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<v:line id="Line 364" o:spid="_x0000_s1101" style="position:absolute;visibility:visible;mso-wrap-style:square" from="1135,15706" to="482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"/>
              <v:line id="Line 365" o:spid="_x0000_s1102" style="position:absolute;visibility:visible;mso-wrap-style:square" from="1135,15989" to="4820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"/>
              <v:line id="Line 366" o:spid="_x0000_s1103" style="position:absolute;visibility:visible;mso-wrap-style:square" from="1135,16273" to="4820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<v:line id="Line 367" o:spid="_x0000_s1104" style="position:absolute;flip:x;visibility:visible;mso-wrap-style:square" from="8789,15422" to="11624,15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" strokeweight="1.5pt"/>
              <v:line id="Line 368" o:spid="_x0000_s1105" style="position:absolute;flip:x;visibility:visible;mso-wrap-style:square" from="8789,15706" to="11624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" strokeweight="1.5pt"/>
              <v:line id="Line 369" o:spid="_x0000_s1106" style="position:absolute;visibility:visible;mso-wrap-style:square" from="1532,14288" to="1532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RE3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BzNETfEAAAA2wAAAA8A&#10;AAAAAAAAAAAAAAAABwIAAGRycy9kb3ducmV2LnhtbFBLBQYAAAAAAwADALcAAAD4AgAAAAA=&#10;" strokeweight="1.5pt"/>
              <v:line id="Line 370" o:spid="_x0000_s1107" style="position:absolute;visibility:visible;mso-wrap-style:square" from="2099,14288" to="209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Ss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pu/w/yX+ALn4AwAA//8DAFBLAQItABQABgAIAAAAIQDb4fbL7gAAAIUBAAATAAAAAAAAAAAA&#10;AAAAAAAAAABbQ29udGVudF9UeXBlc10ueG1sUEsBAi0AFAAGAAgAAAAhAFr0LFu/AAAAFQEAAAsA&#10;AAAAAAAAAAAAAAAAHwEAAF9yZWxzLy5yZWxzUEsBAi0AFAAGAAgAAAAhAHOBtKzEAAAA2wAAAA8A&#10;AAAAAAAAAAAAAAAABwIAAGRycy9kb3ducmV2LnhtbFBLBQYAAAAAAwADALcAAAD4AgAAAAA=&#10;" strokeweight="1.5pt"/>
              <v:line id="Line 371" o:spid="_x0000_s1108" style="position:absolute;visibility:visible;mso-wrap-style:square" from="3460,14288" to="346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" strokeweight="1.5pt"/>
              <v:line id="Line 372" o:spid="_x0000_s1109" style="position:absolute;visibility:visible;mso-wrap-style:square" from="4310,14288" to="431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" strokeweight="1.5pt"/>
              <v:line id="Line 373" o:spid="_x0000_s1110" style="position:absolute;visibility:visible;mso-wrap-style:square" from="4820,14288" to="48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" strokeweight="1.5pt"/>
              <v:line id="Line 374" o:spid="_x0000_s1111" style="position:absolute;visibility:visible;mso-wrap-style:square" from="1135,14288" to="1135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" strokeweight="1.5pt"/>
              <v:line id="Line 375" o:spid="_x0000_s1112" style="position:absolute;visibility:visible;mso-wrap-style:square" from="8789,15139" to="878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e1l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" strokeweight="1.5pt"/>
              <v:line id="Line 376" o:spid="_x0000_s1113" style="position:absolute;visibility:visible;mso-wrap-style:square" from="9073,15422" to="907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aVF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yQR+n4kXyPkPAAAA//8DAFBLAQItABQABgAIAAAAIQDb4fbL7gAAAIUBAAATAAAAAAAAAAAA&#10;AAAAAAAAAABbQ29udGVudF9UeXBlc10ueG1sUEsBAi0AFAAGAAgAAAAhAFr0LFu/AAAAFQEAAAsA&#10;AAAAAAAAAAAAAAAAHwEAAF9yZWxzLy5yZWxzUEsBAi0AFAAGAAgAAAAhAPm1pUXEAAAA3AAAAA8A&#10;AAAAAAAAAAAAAAAABwIAAGRycy9kb3ducmV2LnhtbFBLBQYAAAAAAwADALcAAAD4AgAAAAA=&#10;"/>
              <v:line id="Line 377" o:spid="_x0000_s1114" style="position:absolute;visibility:visible;mso-wrap-style:square" from="9356,15422" to="935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zsyxAAAANw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yQx+n4kXyOUPAAAA//8DAFBLAQItABQABgAIAAAAIQDb4fbL7gAAAIUBAAATAAAAAAAAAAAA&#10;AAAAAAAAAABbQ29udGVudF9UeXBlc10ueG1sUEsBAi0AFAAGAAgAAAAhAFr0LFu/AAAAFQEAAAsA&#10;AAAAAAAAAAAAAAAAHwEAAF9yZWxzLy5yZWxzUEsBAi0AFAAGAAgAAAAhAAlnOzLEAAAA3AAAAA8A&#10;AAAAAAAAAAAAAAAABwIAAGRycy9kb3ducmV2LnhtbFBLBQYAAAAAAwADALcAAAD4AgAAAAA=&#10;"/>
              <v:line id="Line 378" o:spid="_x0000_s1115" style="position:absolute;visibility:visible;mso-wrap-style:square" from="9640,15139" to="964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" strokeweight="1.5pt"/>
              <v:line id="Line 379" o:spid="_x0000_s1116" style="position:absolute;visibility:visible;mso-wrap-style:square" from="10490,15139" to="1049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utmwgAAANwAAAAPAAAAZHJzL2Rvd25yZXYueG1sRE9Na8JA&#10;EL0L/odlBG+6aS0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DumutmwgAAANwAAAAPAAAA&#10;AAAAAAAAAAAAAAcCAABkcnMvZG93bnJldi54bWxQSwUGAAAAAAMAAwC3AAAA9gIAAAAA&#10;" strokeweight="1.5pt"/>
              <v:line id="Line 380" o:spid="_x0000_s1117" style="position:absolute;visibility:visible;mso-wrap-style:square" from="8336,13098" to="8336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" strokeweight="1.5pt"/>
              <v:line id="Line 381" o:spid="_x0000_s1118" style="position:absolute;flip:x;visibility:visible;mso-wrap-style:square" from="4820,12644" to="11625,12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" strokeweight="1.5pt"/>
              <v:line id="Line 382" o:spid="_x0000_s1119" style="position:absolute;flip:x;visibility:visible;mso-wrap-style:square" from="4820,13098" to="11625,1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" strokeweight="1.5pt"/>
              <v:line id="Line 383" o:spid="_x0000_s1120" style="position:absolute;visibility:visible;mso-wrap-style:square" from="5614,12644" to="5614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" strokeweight="1.5pt"/>
              <v:line id="Line 384" o:spid="_x0000_s1121" style="position:absolute;visibility:visible;mso-wrap-style:square" from="4820,12644" to="4820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" strokeweight="1.5pt"/>
              <v:line id="Line 385" o:spid="_x0000_s1122" style="position:absolute;flip:x;visibility:visible;mso-wrap-style:square" from="1135,13835" to="11624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" strokeweight="1.5pt"/>
              <v:line id="Line 386" o:spid="_x0000_s1123" style="position:absolute;visibility:visible;mso-wrap-style:square" from="4820,13835" to="4820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" strokeweight="1.5pt"/>
              <v:line id="Line 387" o:spid="_x0000_s1124" style="position:absolute;visibility:visible;mso-wrap-style:square" from="2099,13835" to="2099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" strokeweight="1.5pt"/>
              <v:line id="Line 388" o:spid="_x0000_s1125" style="position:absolute;visibility:visible;mso-wrap-style:square" from="1135,13835" to="1135,1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uXP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mQK/8/EC+TiAQAA//8DAFBLAQItABQABgAIAAAAIQDb4fbL7gAAAIUBAAATAAAAAAAAAAAAAAAA&#10;AAAAAABbQ29udGVudF9UeXBlc10ueG1sUEsBAi0AFAAGAAgAAAAhAFr0LFu/AAAAFQEAAAsAAAAA&#10;AAAAAAAAAAAAHwEAAF9yZWxzLy5yZWxzUEsBAi0AFAAGAAgAAAAhAOSq5c/BAAAA3AAAAA8AAAAA&#10;AAAAAAAAAAAABwIAAGRycy9kb3ducmV2LnhtbFBLBQYAAAAAAwADALcAAAD1AgAAAAA=&#10;" strokeweight="1.5pt"/>
              <v:shape id="Text Box 389" o:spid="_x0000_s1126" type="#_x0000_t202" style="position:absolute;left:4191;top:14827;width:648;height:4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390" o:spid="_x0000_s1127" type="#_x0000_t202" style="position:absolute;left:3346;top:14827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</w:t>
                      </w:r>
                      <w:r w:rsidRPr="004B0C31">
                        <w:rPr>
                          <w:rFonts w:ascii="GOST 2.304 A" w:hAnsi="GOST 2.304 A" w:cs="Arial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391" o:spid="_x0000_s1128" type="#_x0000_t202" style="position:absolute;left:8789;top:15082;width:85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392" o:spid="_x0000_s1129" type="#_x0000_t202" style="position:absolute;left:1022;top:14827;width:62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393" o:spid="_x0000_s1130" type="#_x0000_t202" style="position:absolute;left:1418;top:14827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394" o:spid="_x0000_s1131" type="#_x0000_t202" style="position:absolute;left:1135;top:15111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<v:textbox>
                  <w:txbxContent>
                    <w:p w:rsidR="005D445D" w:rsidRPr="0016764F" w:rsidRDefault="005D445D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395" o:spid="_x0000_s1132" type="#_x0000_t202" style="position:absolute;left:1135;top:15394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<v:textbox>
                  <w:txbxContent>
                    <w:p w:rsidR="005D445D" w:rsidRPr="0016764F" w:rsidRDefault="005D445D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764F">
                        <w:rPr>
                          <w:rFonts w:ascii="Arial" w:hAnsi="Arial" w:cs="Arial"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396" o:spid="_x0000_s1133" type="#_x0000_t202" style="position:absolute;left:1135;top:15961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<v:textbox>
                  <w:txbxContent>
                    <w:p w:rsidR="005D445D" w:rsidRPr="006F3DAD" w:rsidRDefault="005D445D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Н. контр.</w:t>
                      </w:r>
                    </w:p>
                  </w:txbxContent>
                </v:textbox>
              </v:shape>
              <v:shape id="Text Box 397" o:spid="_x0000_s1134" type="#_x0000_t202" style="position:absolute;left:1135;top:16245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<v:textbox>
                  <w:txbxContent>
                    <w:p w:rsidR="005D445D" w:rsidRPr="006F3DAD" w:rsidRDefault="005D445D" w:rsidP="0077052E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F3DAD">
                        <w:rPr>
                          <w:rFonts w:ascii="Arial" w:hAnsi="Arial" w:cs="Arial"/>
                          <w:sz w:val="16"/>
                          <w:szCs w:val="16"/>
                        </w:rPr>
                        <w:t>Утв.</w:t>
                      </w:r>
                    </w:p>
                  </w:txbxContent>
                </v:textbox>
              </v:shape>
              <v:shape id="Text Box 398" o:spid="_x0000_s1135" type="#_x0000_t202" style="position:absolute;left:2099;top:14827;width:136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399" o:spid="_x0000_s1136" type="#_x0000_t202" style="position:absolute;left:9640;top:15082;width:85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kWD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" filled="f" stroked="f">
                <v:textbox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GOST 2.304 A" w:hAnsi="GOST 2.304 A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400" o:spid="_x0000_s1137" type="#_x0000_t202" style="position:absolute;left:10490;top:15082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<v:textbox>
                  <w:txbxContent>
                    <w:p w:rsidR="005D445D" w:rsidRPr="00CA38B3" w:rsidRDefault="005D445D" w:rsidP="0077052E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401" o:spid="_x0000_s1138" type="#_x0000_t202" style="position:absolute;left:8794;top:15492;width:29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<v:textbox inset="0,0,0,0">
                  <w:txbxContent>
                    <w:p w:rsidR="005D445D" w:rsidRPr="00C5143E" w:rsidRDefault="005D445D" w:rsidP="006C1ED5">
                      <w:pPr>
                        <w:jc w:val="center"/>
                        <w:rPr>
                          <w:rFonts w:ascii="GOST 2.304 A" w:hAnsi="GOST 2.304 A" w:cs="Arial"/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shape id="Text Box 403" o:spid="_x0000_s1139" type="#_x0000_t202" style="position:absolute;left:9243;top:15422;width:347;height: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Ph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" filled="f" stroked="f">
                <v:textbox style="mso-fit-shape-to-text:t">
                  <w:txbxContent>
                    <w:p w:rsidR="005D445D" w:rsidRPr="00C5143E" w:rsidRDefault="005D445D" w:rsidP="0077052E">
                      <w:pPr>
                        <w:rPr>
                          <w:rFonts w:ascii="GOST 2.304 A" w:hAnsi="GOST 2.304 A" w:cs="Arial"/>
                          <w:i/>
                          <w:sz w:val="16"/>
                        </w:rPr>
                      </w:pPr>
                      <w:r w:rsidRPr="00C5143E">
                        <w:rPr>
                          <w:rFonts w:ascii="GOST 2.304 A" w:hAnsi="GOST 2.304 A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04" o:spid="_x0000_s1140" type="#_x0000_t202" style="position:absolute;left:2099;top:13835;width:272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<v:textbox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</w:p>
                  </w:txbxContent>
                </v:textbox>
              </v:shape>
              <v:shape id="Text Box 405" o:spid="_x0000_s1141" type="#_x0000_t202" style="position:absolute;left:4820;top:13835;width:680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<v:textbox>
                  <w:txbxContent>
                    <w:p w:rsidR="005D445D" w:rsidRPr="003C74E5" w:rsidRDefault="005D445D" w:rsidP="0077052E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</v:shape>
              <v:line id="Line 406" o:spid="_x0000_s1142" style="position:absolute;flip:x;visibility:visible;mso-wrap-style:square" from="1121,280" to="11624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" strokeweight="1.5pt"/>
              <v:line id="Line 407" o:spid="_x0000_s1143" style="position:absolute;visibility:visible;mso-wrap-style:square" from="1121,280" to="112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" strokeweight="1.5pt"/>
              <v:line id="Line 408" o:spid="_x0000_s1144" style="position:absolute;visibility:visible;mso-wrap-style:square" from="1121,16556" to="1162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" strokeweight="1.5pt"/>
              <v:line id="Line 410" o:spid="_x0000_s1145" style="position:absolute;flip:y;visibility:visible;mso-wrap-style:square" from="455,8335" to="455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" strokeweight="1.5pt"/>
              <v:line id="Line 411" o:spid="_x0000_s1146" style="position:absolute;flip:y;visibility:visible;mso-wrap-style:square" from="738,8335" to="73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" strokeweight="1.5pt"/>
              <v:line id="Line 412" o:spid="_x0000_s1147" style="position:absolute;visibility:visible;mso-wrap-style:square" from="455,16556" to="1135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oRA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BPuoRAwgAAANwAAAAPAAAA&#10;AAAAAAAAAAAAAAcCAABkcnMvZG93bnJldi54bWxQSwUGAAAAAAMAAwC3AAAA9gIAAAAA&#10;" strokeweight="1.5pt"/>
              <v:line id="Line 413" o:spid="_x0000_s1148" style="position:absolute;visibility:visible;mso-wrap-style:square" from="455,15139" to="1135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" strokeweight="1.5pt"/>
              <v:line id="Line 414" o:spid="_x0000_s1149" style="position:absolute;visibility:visible;mso-wrap-style:square" from="455,13154" to="1135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" strokeweight="1.5pt"/>
              <v:line id="Line 415" o:spid="_x0000_s1150" style="position:absolute;visibility:visible;mso-wrap-style:square" from="455,11737" to="1135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yve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" strokeweight="1.5pt"/>
              <v:line id="Line 416" o:spid="_x0000_s1151" style="position:absolute;visibility:visible;mso-wrap-style:square" from="455,10319" to="1135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" strokeweight="1.5pt"/>
              <v:line id="Line 417" o:spid="_x0000_s1152" style="position:absolute;visibility:visible;mso-wrap-style:square" from="455,8335" to="1135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" strokeweight="1.5pt"/>
              <v:shape id="Text Box 418" o:spid="_x0000_s1153" type="#_x0000_t202" style="position:absolute;left:341;top:1513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419" o:spid="_x0000_s1154" type="#_x0000_t202" style="position:absolute;left:681;top:1513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" filled="f" stroked="f">
                <v:textbox style="layout-flow:vertical;mso-layout-flow-alt:bottom-to-top"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0" o:spid="_x0000_s1155" type="#_x0000_t202" style="position:absolute;left:341;top:13154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1" o:spid="_x0000_s1156" type="#_x0000_t202" style="position:absolute;left:681;top:13154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2" o:spid="_x0000_s1157" type="#_x0000_t202" style="position:absolute;left:341;top:11737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423" o:spid="_x0000_s1158" type="#_x0000_t202" style="position:absolute;left:681;top:11737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4" o:spid="_x0000_s1159" type="#_x0000_t202" style="position:absolute;left:341;top:1031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425" o:spid="_x0000_s1160" type="#_x0000_t202" style="position:absolute;left:681;top:1031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6" o:spid="_x0000_s1161" type="#_x0000_t202" style="position:absolute;left:341;top:8335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4B0C31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4B0C31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427" o:spid="_x0000_s1162" type="#_x0000_t202" style="position:absolute;left:681;top:8335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28" o:spid="_x0000_s1163" type="#_x0000_t202" style="position:absolute;left:681;top:284;width:45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" filled="f" stroked="f">
                <v:textbox style="layout-flow:vertical;mso-layout-flow-alt:bottom-to-top" inset=",,1.5mm">
                  <w:txbxContent>
                    <w:p w:rsidR="005D445D" w:rsidRPr="00CE08F2" w:rsidRDefault="005D445D" w:rsidP="000B408F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0A69A0">
                        <w:rPr>
                          <w:rFonts w:ascii="Arial" w:hAnsi="Arial" w:cs="Arial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</w:rPr>
                        <w:t>.00</w:t>
                      </w:r>
                      <w:r w:rsidR="00CE08F2"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  <v:line id="Line 429" o:spid="_x0000_s1164" style="position:absolute;visibility:visible;mso-wrap-style:square" from="455,284" to="455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" strokeweight="1.5pt"/>
              <v:line id="Line 430" o:spid="_x0000_s1165" style="position:absolute;visibility:visible;mso-wrap-style:square" from="738,284" to="738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" strokeweight="1.5pt"/>
              <v:line id="Line 431" o:spid="_x0000_s1166" style="position:absolute;visibility:visible;mso-wrap-style:square" from="455,7088" to="1135,7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" strokeweight="1.5pt"/>
              <v:line id="Line 432" o:spid="_x0000_s1167" style="position:absolute;visibility:visible;mso-wrap-style:square" from="455,3685" to="1135,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HgwgAAANwAAAAPAAAAZHJzL2Rvd25yZXYueG1sRE9Na8JA&#10;EL0X/A/LCL3VjRWL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CSZWHgwgAAANwAAAAPAAAA&#10;AAAAAAAAAAAAAAcCAABkcnMvZG93bnJldi54bWxQSwUGAAAAAAMAAwC3AAAA9gIAAAAA&#10;" strokeweight="1.5pt"/>
              <v:line id="Line 433" o:spid="_x0000_s1168" style="position:absolute;visibility:visible;mso-wrap-style:square" from="455,279" to="1135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" strokeweight="1.5pt"/>
              <v:shape id="Text Box 434" o:spid="_x0000_s1169" type="#_x0000_t202" style="position:absolute;left:341;top:284;width:56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BC49A2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Перв. примен.</w:t>
                      </w:r>
                    </w:p>
                  </w:txbxContent>
                </v:textbox>
              </v:shape>
              <v:shape id="Text Box 435" o:spid="_x0000_s1170" type="#_x0000_t202" style="position:absolute;left:681;top:3685;width:454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" filled="f" stroked="f">
                <v:textbox style="layout-flow:vertical;mso-layout-flow-alt:bottom-to-top">
                  <w:txbxContent>
                    <w:p w:rsidR="005D445D" w:rsidRPr="00140824" w:rsidRDefault="005D445D" w:rsidP="0077052E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140824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436" o:spid="_x0000_s1171" type="#_x0000_t202" style="position:absolute;left:341;top:3685;width:567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BC49A2" w:rsidRDefault="005D445D" w:rsidP="0077052E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BC49A2">
                        <w:rPr>
                          <w:rFonts w:ascii="Arial" w:hAnsi="Arial" w:cs="Arial"/>
                          <w:sz w:val="16"/>
                          <w:szCs w:val="16"/>
                        </w:rPr>
                        <w:t>Справ. №</w:t>
                      </w:r>
                    </w:p>
                  </w:txbxContent>
                </v:textbox>
              </v:shape>
              <v:shape id="Text Box 504" o:spid="_x0000_s1172" type="#_x0000_t202" style="position:absolute;left:9055;top:15462;width:291;height: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<v:textbox inset="0,0,0,0">
                  <w:txbxContent>
                    <w:p w:rsidR="005D445D" w:rsidRPr="004B0C31" w:rsidRDefault="005D445D" w:rsidP="00117DE6">
                      <w:pPr>
                        <w:ind w:left="-40" w:right="-5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:rsidR="005D445D" w:rsidRPr="004B0C31" w:rsidRDefault="005D445D" w:rsidP="00117DE6">
                      <w:pPr>
                        <w:ind w:right="-89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  <v:line id="Line 626" o:spid="_x0000_s1173" style="position:absolute;visibility:visible;mso-wrap-style:square" from="1118,279" to="11642,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" strokeweight="1.5pt"/>
              <v:line id="Line 627" o:spid="_x0000_s1174" style="position:absolute;flip:x;visibility:visible;mso-wrap-style:square" from="11600,279" to="11624,16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" strokeweight="1.5pt"/>
            </v:group>
          </w:pict>
        </mc:Fallback>
      </mc:AlternateContent>
    </w:r>
  </w:p>
  <w:p w:rsidR="005D445D" w:rsidRPr="00BC49A2" w:rsidRDefault="005D44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445D" w:rsidRPr="00E54BFB" w:rsidRDefault="005D445D" w:rsidP="005718B5">
    <w:pPr>
      <w:pStyle w:val="a3"/>
      <w:rPr>
        <w:rFonts w:ascii="Arial" w:hAnsi="Arial" w:cs="Arial"/>
        <w:sz w:val="28"/>
        <w:szCs w:val="28"/>
        <w:lang w:val="en-US"/>
      </w:rPr>
    </w:pPr>
    <w:r>
      <w:rPr>
        <w:rFonts w:ascii="Arial" w:hAnsi="Arial" w:cs="Arial"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-685800</wp:posOffset>
              </wp:positionH>
              <wp:positionV relativeFrom="paragraph">
                <wp:posOffset>57785</wp:posOffset>
              </wp:positionV>
              <wp:extent cx="7273290" cy="10418445"/>
              <wp:effectExtent l="0" t="10160" r="3810" b="1270"/>
              <wp:wrapNone/>
              <wp:docPr id="12" name="Group 5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73290" cy="10418445"/>
                        <a:chOff x="340" y="280"/>
                        <a:chExt cx="11454" cy="16407"/>
                      </a:xfrm>
                    </wpg:grpSpPr>
                    <wps:wsp>
                      <wps:cNvPr id="13" name="Text Box 569"/>
                      <wps:cNvSpPr txBox="1">
                        <a:spLocks noChangeArrowheads="1"/>
                      </wps:cNvSpPr>
                      <wps:spPr bwMode="auto">
                        <a:xfrm>
                          <a:off x="4818" y="15876"/>
                          <a:ext cx="6237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ПЭ3</w:t>
                            </w:r>
                          </w:p>
                          <w:p w:rsidR="005D445D" w:rsidRPr="00E54BFB" w:rsidRDefault="005D445D" w:rsidP="000B408F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Text Box 570"/>
                      <wps:cNvSpPr txBox="1">
                        <a:spLocks noChangeArrowheads="1"/>
                      </wps:cNvSpPr>
                      <wps:spPr bwMode="auto">
                        <a:xfrm>
                          <a:off x="10914" y="15989"/>
                          <a:ext cx="709" cy="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7E7187">
                            <w:pPr>
                              <w:ind w:right="-15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nstrText xml:space="preserve"> PAGE   \* MERGEFORMAT </w:instrTex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923E48">
                              <w:rPr>
                                <w:rFonts w:ascii="Arial" w:hAnsi="Arial" w:cs="Arial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571"/>
                      <wps:cNvSpPr txBox="1">
                        <a:spLocks noChangeArrowheads="1"/>
                      </wps:cNvSpPr>
                      <wps:spPr bwMode="auto">
                        <a:xfrm>
                          <a:off x="5612" y="15252"/>
                          <a:ext cx="6010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395FA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ГРЛМ.468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731</w:t>
                            </w:r>
                            <w:r w:rsidRPr="000A69A0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ПЭ3.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doc</w:t>
                            </w:r>
                            <w:r w:rsidRPr="00E54BFB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х</w:t>
                            </w:r>
                          </w:p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Text Box 572"/>
                      <wps:cNvSpPr txBox="1">
                        <a:spLocks noChangeArrowheads="1"/>
                      </wps:cNvSpPr>
                      <wps:spPr bwMode="auto">
                        <a:xfrm>
                          <a:off x="4818" y="15252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702EF8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Text Box 573"/>
                      <wps:cNvSpPr txBox="1">
                        <a:spLocks noChangeArrowheads="1"/>
                      </wps:cNvSpPr>
                      <wps:spPr bwMode="auto">
                        <a:xfrm>
                          <a:off x="1020" y="15989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Text Box 574"/>
                      <wps:cNvSpPr txBox="1">
                        <a:spLocks noChangeArrowheads="1"/>
                      </wps:cNvSpPr>
                      <wps:spPr bwMode="auto">
                        <a:xfrm>
                          <a:off x="1416" y="159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Text Box 575"/>
                      <wps:cNvSpPr txBox="1">
                        <a:spLocks noChangeArrowheads="1"/>
                      </wps:cNvSpPr>
                      <wps:spPr bwMode="auto">
                        <a:xfrm>
                          <a:off x="1983" y="15989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Text Box 576"/>
                      <wps:cNvSpPr txBox="1">
                        <a:spLocks noChangeArrowheads="1"/>
                      </wps:cNvSpPr>
                      <wps:spPr bwMode="auto">
                        <a:xfrm>
                          <a:off x="3344" y="15989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811B2B" w:rsidRDefault="005D445D" w:rsidP="00811B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Text Box 577"/>
                      <wps:cNvSpPr txBox="1">
                        <a:spLocks noChangeArrowheads="1"/>
                      </wps:cNvSpPr>
                      <wps:spPr bwMode="auto">
                        <a:xfrm>
                          <a:off x="4195" y="15989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2B36BD" w:rsidRDefault="005D445D" w:rsidP="005718B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578"/>
                      <wps:cNvCnPr/>
                      <wps:spPr bwMode="auto">
                        <a:xfrm flipH="1">
                          <a:off x="4819" y="15252"/>
                          <a:ext cx="680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9"/>
                      <wps:cNvCnPr/>
                      <wps:spPr bwMode="auto">
                        <a:xfrm>
                          <a:off x="4819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80"/>
                      <wps:cNvCnPr/>
                      <wps:spPr bwMode="auto">
                        <a:xfrm>
                          <a:off x="5613" y="15252"/>
                          <a:ext cx="0" cy="454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581"/>
                      <wps:cNvCnPr/>
                      <wps:spPr bwMode="auto">
                        <a:xfrm flipH="1">
                          <a:off x="1134" y="15706"/>
                          <a:ext cx="10489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82"/>
                      <wps:cNvCnPr/>
                      <wps:spPr bwMode="auto">
                        <a:xfrm>
                          <a:off x="1134" y="1598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83"/>
                      <wps:cNvCnPr/>
                      <wps:spPr bwMode="auto">
                        <a:xfrm>
                          <a:off x="1134" y="1627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584"/>
                      <wps:cNvCnPr/>
                      <wps:spPr bwMode="auto">
                        <a:xfrm flipH="1">
                          <a:off x="11057" y="15989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585"/>
                      <wps:cNvCnPr/>
                      <wps:spPr bwMode="auto">
                        <a:xfrm>
                          <a:off x="1531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586"/>
                      <wps:cNvCnPr/>
                      <wps:spPr bwMode="auto">
                        <a:xfrm>
                          <a:off x="2098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7"/>
                      <wps:cNvCnPr/>
                      <wps:spPr bwMode="auto">
                        <a:xfrm>
                          <a:off x="345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588"/>
                      <wps:cNvCnPr/>
                      <wps:spPr bwMode="auto">
                        <a:xfrm>
                          <a:off x="430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89"/>
                      <wps:cNvCnPr/>
                      <wps:spPr bwMode="auto">
                        <a:xfrm>
                          <a:off x="4819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590"/>
                      <wps:cNvCnPr/>
                      <wps:spPr bwMode="auto">
                        <a:xfrm>
                          <a:off x="11057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591"/>
                      <wps:cNvCnPr/>
                      <wps:spPr bwMode="auto">
                        <a:xfrm>
                          <a:off x="1134" y="15706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592"/>
                      <wps:cNvSpPr txBox="1">
                        <a:spLocks noChangeArrowheads="1"/>
                      </wps:cNvSpPr>
                      <wps:spPr bwMode="auto">
                        <a:xfrm>
                          <a:off x="1021" y="16233"/>
                          <a:ext cx="652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Text Box 593"/>
                      <wps:cNvSpPr txBox="1">
                        <a:spLocks noChangeArrowheads="1"/>
                      </wps:cNvSpPr>
                      <wps:spPr bwMode="auto">
                        <a:xfrm>
                          <a:off x="1417" y="16233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Text Box 594"/>
                      <wps:cNvSpPr txBox="1">
                        <a:spLocks noChangeArrowheads="1"/>
                      </wps:cNvSpPr>
                      <wps:spPr bwMode="auto">
                        <a:xfrm>
                          <a:off x="1984" y="16233"/>
                          <a:ext cx="1588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Text Box 595"/>
                      <wps:cNvSpPr txBox="1">
                        <a:spLocks noChangeArrowheads="1"/>
                      </wps:cNvSpPr>
                      <wps:spPr bwMode="auto">
                        <a:xfrm>
                          <a:off x="3345" y="16233"/>
                          <a:ext cx="1021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Text Box 596"/>
                      <wps:cNvSpPr txBox="1">
                        <a:spLocks noChangeArrowheads="1"/>
                      </wps:cNvSpPr>
                      <wps:spPr bwMode="auto">
                        <a:xfrm>
                          <a:off x="4196" y="16233"/>
                          <a:ext cx="73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Text Box 597"/>
                      <wps:cNvSpPr txBox="1">
                        <a:spLocks noChangeArrowheads="1"/>
                      </wps:cNvSpPr>
                      <wps:spPr bwMode="auto">
                        <a:xfrm>
                          <a:off x="11000" y="15689"/>
                          <a:ext cx="794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598"/>
                      <wps:cNvCnPr/>
                      <wps:spPr bwMode="auto">
                        <a:xfrm flipH="1">
                          <a:off x="1120" y="280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99"/>
                      <wps:cNvCnPr/>
                      <wps:spPr bwMode="auto">
                        <a:xfrm>
                          <a:off x="1120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00"/>
                      <wps:cNvCnPr/>
                      <wps:spPr bwMode="auto">
                        <a:xfrm>
                          <a:off x="1120" y="16556"/>
                          <a:ext cx="10503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1"/>
                      <wps:cNvCnPr/>
                      <wps:spPr bwMode="auto">
                        <a:xfrm flipV="1">
                          <a:off x="11623" y="280"/>
                          <a:ext cx="0" cy="16276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602"/>
                      <wps:cNvCnPr/>
                      <wps:spPr bwMode="auto">
                        <a:xfrm flipV="1">
                          <a:off x="454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03"/>
                      <wps:cNvCnPr/>
                      <wps:spPr bwMode="auto">
                        <a:xfrm flipV="1">
                          <a:off x="737" y="8335"/>
                          <a:ext cx="0" cy="822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04"/>
                      <wps:cNvCnPr/>
                      <wps:spPr bwMode="auto">
                        <a:xfrm>
                          <a:off x="454" y="16556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605"/>
                      <wps:cNvCnPr/>
                      <wps:spPr bwMode="auto">
                        <a:xfrm>
                          <a:off x="454" y="1513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606"/>
                      <wps:cNvCnPr/>
                      <wps:spPr bwMode="auto">
                        <a:xfrm>
                          <a:off x="454" y="13154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Line 607"/>
                      <wps:cNvCnPr/>
                      <wps:spPr bwMode="auto">
                        <a:xfrm>
                          <a:off x="454" y="11737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Line 608"/>
                      <wps:cNvCnPr/>
                      <wps:spPr bwMode="auto">
                        <a:xfrm>
                          <a:off x="454" y="10319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09"/>
                      <wps:cNvCnPr/>
                      <wps:spPr bwMode="auto">
                        <a:xfrm>
                          <a:off x="454" y="8335"/>
                          <a:ext cx="6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Text Box 610"/>
                      <wps:cNvSpPr txBox="1">
                        <a:spLocks noChangeArrowheads="1"/>
                      </wps:cNvSpPr>
                      <wps:spPr bwMode="auto">
                        <a:xfrm>
                          <a:off x="340" y="1513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Text Box 611"/>
                      <wps:cNvSpPr txBox="1">
                        <a:spLocks noChangeArrowheads="1"/>
                      </wps:cNvSpPr>
                      <wps:spPr bwMode="auto">
                        <a:xfrm>
                          <a:off x="680" y="1513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Text Box 612"/>
                      <wps:cNvSpPr txBox="1">
                        <a:spLocks noChangeArrowheads="1"/>
                      </wps:cNvSpPr>
                      <wps:spPr bwMode="auto">
                        <a:xfrm>
                          <a:off x="340" y="13154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Text Box 613"/>
                      <wps:cNvSpPr txBox="1">
                        <a:spLocks noChangeArrowheads="1"/>
                      </wps:cNvSpPr>
                      <wps:spPr bwMode="auto">
                        <a:xfrm>
                          <a:off x="680" y="13154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Text Box 614"/>
                      <wps:cNvSpPr txBox="1">
                        <a:spLocks noChangeArrowheads="1"/>
                      </wps:cNvSpPr>
                      <wps:spPr bwMode="auto">
                        <a:xfrm>
                          <a:off x="340" y="11737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Text Box 615"/>
                      <wps:cNvSpPr txBox="1">
                        <a:spLocks noChangeArrowheads="1"/>
                      </wps:cNvSpPr>
                      <wps:spPr bwMode="auto">
                        <a:xfrm>
                          <a:off x="680" y="11737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Text Box 616"/>
                      <wps:cNvSpPr txBox="1">
                        <a:spLocks noChangeArrowheads="1"/>
                      </wps:cNvSpPr>
                      <wps:spPr bwMode="auto">
                        <a:xfrm>
                          <a:off x="340" y="10319"/>
                          <a:ext cx="567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Text Box 617"/>
                      <wps:cNvSpPr txBox="1">
                        <a:spLocks noChangeArrowheads="1"/>
                      </wps:cNvSpPr>
                      <wps:spPr bwMode="auto">
                        <a:xfrm>
                          <a:off x="680" y="10319"/>
                          <a:ext cx="454" cy="1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Text Box 618"/>
                      <wps:cNvSpPr txBox="1">
                        <a:spLocks noChangeArrowheads="1"/>
                      </wps:cNvSpPr>
                      <wps:spPr bwMode="auto">
                        <a:xfrm>
                          <a:off x="340" y="8335"/>
                          <a:ext cx="567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E54BFB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E54BF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Text Box 619"/>
                      <wps:cNvSpPr txBox="1">
                        <a:spLocks noChangeArrowheads="1"/>
                      </wps:cNvSpPr>
                      <wps:spPr bwMode="auto">
                        <a:xfrm>
                          <a:off x="680" y="8335"/>
                          <a:ext cx="454" cy="1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445D" w:rsidRPr="00FB4F7A" w:rsidRDefault="005D445D" w:rsidP="005718B5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</w:pPr>
                            <w:r w:rsidRPr="00FB4F7A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68" o:spid="_x0000_s1177" style="position:absolute;margin-left:-54pt;margin-top:4.55pt;width:572.7pt;height:820.35pt;z-index:251662848" coordorigin="340,280" coordsize="11454,1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9" o:spid="_x0000_s1178" type="#_x0000_t202" style="position:absolute;left:4818;top:15876;width:623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<v:textbox>
                  <w:txbxContent>
                    <w:p w:rsidR="005D445D" w:rsidRPr="00E54BFB" w:rsidRDefault="005D445D" w:rsidP="00395FA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32"/>
                          <w:szCs w:val="32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32"/>
                          <w:szCs w:val="32"/>
                        </w:rPr>
                        <w:t>ПЭ3</w:t>
                      </w:r>
                    </w:p>
                    <w:p w:rsidR="005D445D" w:rsidRPr="00E54BFB" w:rsidRDefault="005D445D" w:rsidP="000B408F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  <v:shape id="Text Box 570" o:spid="_x0000_s1179" type="#_x0000_t202" style="position:absolute;left:10914;top:15989;width:709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<v:textbox>
                  <w:txbxContent>
                    <w:p w:rsidR="005D445D" w:rsidRPr="00E54BFB" w:rsidRDefault="005D445D" w:rsidP="007E7187">
                      <w:pPr>
                        <w:ind w:right="-15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begin"/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instrText xml:space="preserve"> PAGE   \* MERGEFORMAT </w:instrTex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separate"/>
                      </w:r>
                      <w:r w:rsidR="00923E48">
                        <w:rPr>
                          <w:rFonts w:ascii="Arial" w:hAnsi="Arial" w:cs="Arial"/>
                          <w:noProof/>
                          <w:sz w:val="28"/>
                          <w:szCs w:val="28"/>
                        </w:rPr>
                        <w:t>5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571" o:spid="_x0000_s1180" type="#_x0000_t202" style="position:absolute;left:5612;top:15252;width:601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<v:textbox>
                  <w:txbxContent>
                    <w:p w:rsidR="005D445D" w:rsidRPr="00E54BFB" w:rsidRDefault="005D445D" w:rsidP="00395FA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ГРЛМ.468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731</w:t>
                      </w:r>
                      <w:r w:rsidRPr="000A69A0">
                        <w:rPr>
                          <w:rFonts w:ascii="Arial" w:hAnsi="Arial" w:cs="Arial"/>
                          <w:sz w:val="28"/>
                          <w:szCs w:val="28"/>
                        </w:rPr>
                        <w:t>.00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ПЭ3.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doc</w:t>
                      </w:r>
                      <w:r w:rsidRPr="00E54BFB">
                        <w:rPr>
                          <w:rFonts w:ascii="Arial" w:hAnsi="Arial" w:cs="Arial"/>
                          <w:sz w:val="28"/>
                          <w:szCs w:val="28"/>
                        </w:rPr>
                        <w:t>х</w:t>
                      </w:r>
                    </w:p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  <v:shape id="Text Box 572" o:spid="_x0000_s1181" type="#_x0000_t202" style="position:absolute;left:4818;top:15252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<v:textbox>
                  <w:txbxContent>
                    <w:p w:rsidR="005D445D" w:rsidRPr="00E54BFB" w:rsidRDefault="005D445D" w:rsidP="00702EF8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1</w:t>
                      </w:r>
                    </w:p>
                  </w:txbxContent>
                </v:textbox>
              </v:shape>
              <v:shape id="Text Box 573" o:spid="_x0000_s1182" type="#_x0000_t202" style="position:absolute;left:1020;top:15989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<v:textbox>
                  <w:txbxContent>
                    <w:p w:rsidR="005D445D" w:rsidRPr="002B36BD" w:rsidRDefault="005D445D" w:rsidP="005718B5"/>
                  </w:txbxContent>
                </v:textbox>
              </v:shape>
              <v:shape id="Text Box 574" o:spid="_x0000_s1183" type="#_x0000_t202" style="position:absolute;left:1416;top:159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<v:textbox>
                  <w:txbxContent>
                    <w:p w:rsidR="005D445D" w:rsidRPr="002B36BD" w:rsidRDefault="005D445D" w:rsidP="005718B5"/>
                  </w:txbxContent>
                </v:textbox>
              </v:shape>
              <v:shape id="Text Box 575" o:spid="_x0000_s1184" type="#_x0000_t202" style="position:absolute;left:1983;top:15989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<v:textbox>
                  <w:txbxContent>
                    <w:p w:rsidR="005D445D" w:rsidRPr="002B36BD" w:rsidRDefault="005D445D" w:rsidP="005718B5"/>
                  </w:txbxContent>
                </v:textbox>
              </v:shape>
              <v:shape id="Text Box 576" o:spid="_x0000_s1185" type="#_x0000_t202" style="position:absolute;left:3344;top:15989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<v:textbox>
                  <w:txbxContent>
                    <w:p w:rsidR="005D445D" w:rsidRPr="00811B2B" w:rsidRDefault="005D445D" w:rsidP="00811B2B"/>
                  </w:txbxContent>
                </v:textbox>
              </v:shape>
              <v:shape id="Text Box 577" o:spid="_x0000_s1186" type="#_x0000_t202" style="position:absolute;left:4195;top:15989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<v:textbox>
                  <w:txbxContent>
                    <w:p w:rsidR="005D445D" w:rsidRPr="002B36BD" w:rsidRDefault="005D445D" w:rsidP="005718B5"/>
                  </w:txbxContent>
                </v:textbox>
              </v:shape>
              <v:line id="Line 578" o:spid="_x0000_s1187" style="position:absolute;flip:x;visibility:visible;mso-wrap-style:square" from="4819,15252" to="11624,15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" strokeweight="1.5pt"/>
              <v:line id="Line 579" o:spid="_x0000_s1188" style="position:absolute;visibility:visible;mso-wrap-style:square" from="4819,15252" to="4819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580" o:spid="_x0000_s1189" style="position:absolute;visibility:visible;mso-wrap-style:square" from="5613,15252" to="561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581" o:spid="_x0000_s1190" style="position:absolute;flip:x;visibility:visible;mso-wrap-style:square" from="1134,15706" to="11623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ndR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aQv8PzS/oBcv0LAAD//wMAUEsBAi0AFAAGAAgAAAAhANvh9svuAAAAhQEAABMAAAAAAAAAAAAA&#10;AAAAAAAAAFtDb250ZW50X1R5cGVzXS54bWxQSwECLQAUAAYACAAAACEAWvQsW78AAAAVAQAACwAA&#10;AAAAAAAAAAAAAAAfAQAAX3JlbHMvLnJlbHNQSwECLQAUAAYACAAAACEA/D53UcMAAADbAAAADwAA&#10;AAAAAAAAAAAAAAAHAgAAZHJzL2Rvd25yZXYueG1sUEsFBgAAAAADAAMAtwAAAPcCAAAAAA==&#10;" strokeweight="1.5pt"/>
              <v:line id="Line 582" o:spid="_x0000_s1191" style="position:absolute;visibility:visible;mso-wrap-style:square" from="1134,15989" to="4819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<v:line id="Line 583" o:spid="_x0000_s1192" style="position:absolute;visibility:visible;mso-wrap-style:square" from="1134,16273" to="4819,16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" strokeweight="1.5pt"/>
              <v:line id="Line 584" o:spid="_x0000_s1193" style="position:absolute;flip:x;visibility:visible;mso-wrap-style:square" from="11057,15989" to="11623,15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" strokeweight="1.5pt"/>
              <v:line id="Line 585" o:spid="_x0000_s1194" style="position:absolute;visibility:visible;mso-wrap-style:square" from="1531,15706" to="1531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586" o:spid="_x0000_s1195" style="position:absolute;visibility:visible;mso-wrap-style:square" from="2098,15706" to="2098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587" o:spid="_x0000_s1196" style="position:absolute;visibility:visible;mso-wrap-style:square" from="3459,15706" to="345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<v:line id="Line 588" o:spid="_x0000_s1197" style="position:absolute;visibility:visible;mso-wrap-style:square" from="4309,15706" to="430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<v:line id="Line 589" o:spid="_x0000_s1198" style="position:absolute;visibility:visible;mso-wrap-style:square" from="4819,15706" to="4819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590" o:spid="_x0000_s1199" style="position:absolute;visibility:visible;mso-wrap-style:square" from="11057,15706" to="1105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591" o:spid="_x0000_s1200" style="position:absolute;visibility:visible;mso-wrap-style:square" from="1134,1570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<v:shape id="Text Box 592" o:spid="_x0000_s1201" type="#_x0000_t202" style="position:absolute;left:1021;top:16233;width:652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593" o:spid="_x0000_s1202" type="#_x0000_t202" style="position:absolute;left:1417;top:16233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<v:textbox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594" o:spid="_x0000_s1203" type="#_x0000_t202" style="position:absolute;left:1984;top:16233;width:15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<v:textbox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595" o:spid="_x0000_s1204" type="#_x0000_t202" style="position:absolute;left:3345;top:16233;width:102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<v:textbox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596" o:spid="_x0000_s1205" type="#_x0000_t202" style="position:absolute;left:4196;top:16233;width:73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<v:textbox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597" o:spid="_x0000_s1206" type="#_x0000_t202" style="position:absolute;left:11000;top:15689;width:79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<v:textbox>
                  <w:txbxContent>
                    <w:p w:rsidR="005D445D" w:rsidRPr="00E54BFB" w:rsidRDefault="005D445D" w:rsidP="005718B5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</w:rPr>
                        <w:t>Лист</w:t>
                      </w:r>
                    </w:p>
                  </w:txbxContent>
                </v:textbox>
              </v:shape>
              <v:line id="Line 598" o:spid="_x0000_s1207" style="position:absolute;flip:x;visibility:visible;mso-wrap-style:square" from="1120,280" to="11623,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qF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rggKhcMAAADbAAAADwAA&#10;AAAAAAAAAAAAAAAHAgAAZHJzL2Rvd25yZXYueG1sUEsFBgAAAAADAAMAtwAAAPcCAAAAAA==&#10;" strokeweight="1.5pt"/>
              <v:line id="Line 599" o:spid="_x0000_s1208" style="position:absolute;visibility:visible;mso-wrap-style:square" from="1120,280" to="1120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KUE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7USlBMMAAADbAAAADwAA&#10;AAAAAAAAAAAAAAAHAgAAZHJzL2Rvd25yZXYueG1sUEsFBgAAAAADAAMAtwAAAPcCAAAAAA==&#10;" strokeweight="1.5pt"/>
              <v:line id="Line 600" o:spid="_x0000_s1209" style="position:absolute;visibility:visible;mso-wrap-style:square" from="1120,16556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/>
              <v:line id="Line 601" o:spid="_x0000_s1210" style="position:absolute;flip:y;visibility:visible;mso-wrap-style:square" from="11623,280" to="11623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ZLxwwAAANsAAAAPAAAAZHJzL2Rvd25yZXYueG1sRI9BawIx&#10;FITvBf9DeIK3mlWs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IeGS8cMAAADbAAAADwAA&#10;AAAAAAAAAAAAAAAHAgAAZHJzL2Rvd25yZXYueG1sUEsFBgAAAAADAAMAtwAAAPcCAAAAAA==&#10;" strokeweight="1.5pt"/>
              <v:line id="Line 602" o:spid="_x0000_s1211" style="position:absolute;flip:y;visibility:visible;mso-wrap-style:square" from="454,8335" to="45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" strokeweight="1.5pt"/>
              <v:line id="Line 603" o:spid="_x0000_s1212" style="position:absolute;flip:y;visibility:visible;mso-wrap-style:square" from="737,8335" to="737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6kdwwAAANsAAAAPAAAAZHJzL2Rvd25yZXYueG1sRI9BawIx&#10;FITvBf9DeIK3mlXEym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vn+pHcMAAADbAAAADwAA&#10;AAAAAAAAAAAAAAAHAgAAZHJzL2Rvd25yZXYueG1sUEsFBgAAAAADAAMAtwAAAPcCAAAAAA==&#10;" strokeweight="1.5pt"/>
              <v:line id="Line 604" o:spid="_x0000_s1213" style="position:absolute;visibility:visible;mso-wrap-style:square" from="454,16556" to="1134,1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/>
              <v:line id="Line 605" o:spid="_x0000_s1214" style="position:absolute;visibility:visible;mso-wrap-style:square" from="454,15139" to="1134,15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/>
              <v:line id="Line 606" o:spid="_x0000_s1215" style="position:absolute;visibility:visible;mso-wrap-style:square" from="454,13154" to="1134,13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" strokeweight="1.5pt"/>
              <v:line id="Line 607" o:spid="_x0000_s1216" style="position:absolute;visibility:visible;mso-wrap-style:square" from="454,11737" to="1134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/>
              <v:line id="Line 608" o:spid="_x0000_s1217" style="position:absolute;visibility:visible;mso-wrap-style:square" from="454,10319" to="1134,10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/>
              <v:line id="Line 609" o:spid="_x0000_s1218" style="position:absolute;visibility:visible;mso-wrap-style:square" from="454,8335" to="1134,8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<v:shape id="Text Box 610" o:spid="_x0000_s1219" type="#_x0000_t202" style="position:absolute;left:340;top:1513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подл.</w:t>
                      </w:r>
                    </w:p>
                  </w:txbxContent>
                </v:textbox>
              </v:shape>
              <v:shape id="Text Box 611" o:spid="_x0000_s1220" type="#_x0000_t202" style="position:absolute;left:680;top:1513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" filled="f" stroked="f">
                <v:textbox style="layout-flow:vertical;mso-layout-flow-alt:bottom-to-top">
                  <w:txbxContent>
                    <w:p w:rsidR="005D445D" w:rsidRPr="00FB4F7A" w:rsidRDefault="005D445D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2" o:spid="_x0000_s1221" type="#_x0000_t202" style="position:absolute;left:340;top:13154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" filled="f" stroked="f">
                <v:textbox style="layout-flow:vertical;mso-layout-flow-alt:bottom-to-top"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3" o:spid="_x0000_s1222" type="#_x0000_t202" style="position:absolute;left:680;top:13154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FB4F7A" w:rsidRDefault="005D445D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4" o:spid="_x0000_s1223" type="#_x0000_t202" style="position:absolute;left:340;top:11737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" filled="f" stroked="f">
                <v:textbox style="layout-flow:vertical;mso-layout-flow-alt:bottom-to-top"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Взам. инв. №</w:t>
                      </w:r>
                    </w:p>
                  </w:txbxContent>
                </v:textbox>
              </v:shape>
              <v:shape id="Text Box 615" o:spid="_x0000_s1224" type="#_x0000_t202" style="position:absolute;left:680;top:11737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" filled="f" stroked="f">
                <v:textbox style="layout-flow:vertical;mso-layout-flow-alt:bottom-to-top">
                  <w:txbxContent>
                    <w:p w:rsidR="005D445D" w:rsidRPr="00FB4F7A" w:rsidRDefault="005D445D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6" o:spid="_x0000_s1225" type="#_x0000_t202" style="position:absolute;left:340;top:10319;width:567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" filled="f" stroked="f">
                <v:textbox style="layout-flow:vertical;mso-layout-flow-alt:bottom-to-top"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Инв. № дубл.</w:t>
                      </w:r>
                    </w:p>
                  </w:txbxContent>
                </v:textbox>
              </v:shape>
              <v:shape id="Text Box 617" o:spid="_x0000_s1226" type="#_x0000_t202" style="position:absolute;left:680;top:10319;width:454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FB4F7A" w:rsidRDefault="005D445D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618" o:spid="_x0000_s1227" type="#_x0000_t202" style="position:absolute;left:340;top:8335;width:56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E54BFB" w:rsidRDefault="005D445D" w:rsidP="005718B5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E54BFB">
                        <w:rPr>
                          <w:rFonts w:ascii="Arial" w:hAnsi="Arial" w:cs="Arial"/>
                          <w:sz w:val="16"/>
                          <w:szCs w:val="16"/>
                        </w:rPr>
                        <w:t>Подп. и дата</w:t>
                      </w:r>
                    </w:p>
                  </w:txbxContent>
                </v:textbox>
              </v:shape>
              <v:shape id="Text Box 619" o:spid="_x0000_s1228" type="#_x0000_t202" style="position:absolute;left:680;top:8335;width:454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" filled="f" stroked="f">
                <v:textbox style="layout-flow:vertical;mso-layout-flow-alt:bottom-to-top">
                  <w:txbxContent>
                    <w:p w:rsidR="005D445D" w:rsidRPr="00FB4F7A" w:rsidRDefault="005D445D" w:rsidP="005718B5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</w:rPr>
                      </w:pPr>
                      <w:r w:rsidRPr="00FB4F7A"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5D445D" w:rsidRPr="00E54BFB" w:rsidRDefault="005D445D" w:rsidP="005718B5">
    <w:pPr>
      <w:pStyle w:val="a3"/>
      <w:jc w:val="center"/>
      <w:rPr>
        <w:rFonts w:ascii="Arial" w:hAnsi="Arial" w:cs="Arial"/>
        <w:sz w:val="28"/>
        <w:szCs w:val="28"/>
        <w:lang w:val="en-US"/>
      </w:rPr>
    </w:pPr>
    <w:r w:rsidRPr="00E54BFB">
      <w:rPr>
        <w:rFonts w:ascii="Arial" w:hAnsi="Arial" w:cs="Arial"/>
        <w:sz w:val="28"/>
        <w:szCs w:val="28"/>
      </w:rPr>
      <w:t>Лист регистрации изменений</w:t>
    </w:r>
  </w:p>
  <w:p w:rsidR="005D445D" w:rsidRPr="00E54BFB" w:rsidRDefault="005D445D" w:rsidP="005718B5">
    <w:pPr>
      <w:pStyle w:val="a3"/>
      <w:rPr>
        <w:rFonts w:ascii="Arial" w:hAnsi="Arial" w:cs="Arial"/>
        <w:sz w:val="28"/>
        <w:szCs w:val="28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0" w:rightFromText="180" w:horzAnchor="margin" w:tblpX="-177" w:tblpY="-288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54"/>
      <w:gridCol w:w="1134"/>
      <w:gridCol w:w="6237"/>
      <w:gridCol w:w="567"/>
      <w:gridCol w:w="2090"/>
    </w:tblGrid>
    <w:tr w:rsidR="005D445D" w:rsidRPr="000E546B" w:rsidTr="000E546B">
      <w:trPr>
        <w:cantSplit/>
        <w:trHeight w:val="851"/>
        <w:tblHeader/>
      </w:trPr>
      <w:tc>
        <w:tcPr>
          <w:tcW w:w="454" w:type="dxa"/>
          <w:shd w:val="clear" w:color="auto" w:fill="auto"/>
          <w:textDirection w:val="btLr"/>
          <w:vAlign w:val="center"/>
        </w:tcPr>
        <w:p w:rsidR="005D445D" w:rsidRPr="000E546B" w:rsidRDefault="005D445D" w:rsidP="000E546B">
          <w:pPr>
            <w:ind w:left="113" w:right="113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0" cy="10335260"/>
                    <wp:effectExtent l="10160" t="15875" r="18415" b="12065"/>
                    <wp:wrapNone/>
                    <wp:docPr id="11" name="Line 50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12686B6C" id="Line 506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-5.95pt,7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1pyFQIAAC0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" strokeweight="1.5pt"/>
                </w:pict>
              </mc:Fallback>
            </mc:AlternateContent>
          </w: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>
                    <wp:simplePos x="0" y="0"/>
                    <wp:positionH relativeFrom="column">
                      <wp:posOffset>-75565</wp:posOffset>
                    </wp:positionH>
                    <wp:positionV relativeFrom="paragraph">
                      <wp:posOffset>-498475</wp:posOffset>
                    </wp:positionV>
                    <wp:extent cx="6669405" cy="0"/>
                    <wp:effectExtent l="10160" t="15875" r="16510" b="12700"/>
                    <wp:wrapNone/>
                    <wp:docPr id="10" name="Line 50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0"/>
                              <a:ext cx="666940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356F60B" id="Line 50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-39.25pt" to="519.2pt,-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Зона</w:t>
          </w:r>
        </w:p>
      </w:tc>
      <w:tc>
        <w:tcPr>
          <w:tcW w:w="1134" w:type="dxa"/>
          <w:shd w:val="clear" w:color="auto" w:fill="auto"/>
          <w:vAlign w:val="center"/>
        </w:tcPr>
        <w:p w:rsidR="005D445D" w:rsidRPr="000E546B" w:rsidRDefault="005D445D" w:rsidP="000E546B">
          <w:pPr>
            <w:ind w:left="-142" w:right="-200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Поз. обо- значение</w:t>
          </w:r>
        </w:p>
      </w:tc>
      <w:tc>
        <w:tcPr>
          <w:tcW w:w="6237" w:type="dxa"/>
          <w:shd w:val="clear" w:color="auto" w:fill="auto"/>
          <w:vAlign w:val="center"/>
        </w:tcPr>
        <w:p w:rsidR="005D445D" w:rsidRPr="000E546B" w:rsidRDefault="005D445D" w:rsidP="000E546B">
          <w:pPr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Наименование</w:t>
          </w:r>
        </w:p>
      </w:tc>
      <w:tc>
        <w:tcPr>
          <w:tcW w:w="567" w:type="dxa"/>
          <w:shd w:val="clear" w:color="auto" w:fill="auto"/>
          <w:textDirection w:val="btLr"/>
          <w:vAlign w:val="center"/>
        </w:tcPr>
        <w:p w:rsidR="005D445D" w:rsidRPr="000E546B" w:rsidRDefault="005D445D" w:rsidP="000E546B">
          <w:pPr>
            <w:ind w:left="113" w:right="113"/>
            <w:jc w:val="center"/>
            <w:rPr>
              <w:rFonts w:ascii="Arial" w:hAnsi="Arial" w:cs="Arial"/>
            </w:rPr>
          </w:pPr>
          <w:r w:rsidRPr="000E546B">
            <w:rPr>
              <w:rFonts w:ascii="Arial" w:hAnsi="Arial" w:cs="Arial"/>
            </w:rPr>
            <w:t>Кол.</w:t>
          </w:r>
        </w:p>
      </w:tc>
      <w:tc>
        <w:tcPr>
          <w:tcW w:w="2090" w:type="dxa"/>
          <w:shd w:val="clear" w:color="auto" w:fill="auto"/>
          <w:vAlign w:val="center"/>
        </w:tcPr>
        <w:p w:rsidR="005D445D" w:rsidRPr="000E546B" w:rsidRDefault="005D445D" w:rsidP="000E546B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>
                    <wp:simplePos x="0" y="0"/>
                    <wp:positionH relativeFrom="column">
                      <wp:posOffset>1264920</wp:posOffset>
                    </wp:positionH>
                    <wp:positionV relativeFrom="paragraph">
                      <wp:posOffset>27305</wp:posOffset>
                    </wp:positionV>
                    <wp:extent cx="0" cy="10335260"/>
                    <wp:effectExtent l="17145" t="17780" r="11430" b="10160"/>
                    <wp:wrapNone/>
                    <wp:docPr id="9" name="Line 50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0"/>
                              <a:ext cx="0" cy="10335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BE6BC50" id="Line 507" o:spid="_x0000_s1026" style="position:absolute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6pt,2.15pt" to="99.6pt,8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" strokeweight="1.5pt"/>
                </w:pict>
              </mc:Fallback>
            </mc:AlternateContent>
          </w:r>
          <w:r w:rsidRPr="000E546B">
            <w:rPr>
              <w:rFonts w:ascii="Arial" w:hAnsi="Arial" w:cs="Arial"/>
            </w:rPr>
            <w:t>Примечание</w:t>
          </w:r>
        </w:p>
      </w:tc>
    </w:tr>
  </w:tbl>
  <w:p w:rsidR="005D445D" w:rsidRDefault="005D445D" w:rsidP="00770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36195</wp:posOffset>
              </wp:positionV>
              <wp:extent cx="288290" cy="2160270"/>
              <wp:effectExtent l="1905" t="0" r="0" b="3810"/>
              <wp:wrapNone/>
              <wp:docPr id="8" name="Text Box 5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445D" w:rsidRPr="00140824" w:rsidRDefault="005D445D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Перв. примен.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13" o:spid="_x0000_s1229" type="#_x0000_t202" style="position:absolute;margin-left:-53.85pt;margin-top:2.85pt;width:22.7pt;height:170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" filled="f" stroked="f">
              <v:textbox style="layout-flow:vertical;mso-layout-flow-alt:bottom-to-top">
                <w:txbxContent>
                  <w:p w:rsidR="005D445D" w:rsidRPr="00140824" w:rsidRDefault="005D445D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Перв. примен.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431800" cy="0"/>
              <wp:effectExtent l="17145" t="17145" r="17780" b="11430"/>
              <wp:wrapNone/>
              <wp:docPr id="7" name="Line 5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EE4437" id="Line 5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14.1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I73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-431800</wp:posOffset>
              </wp:positionH>
              <wp:positionV relativeFrom="paragraph">
                <wp:posOffset>36195</wp:posOffset>
              </wp:positionV>
              <wp:extent cx="0" cy="4320540"/>
              <wp:effectExtent l="15875" t="17145" r="12700" b="15240"/>
              <wp:wrapNone/>
              <wp:docPr id="6" name="Line 5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C37E0" id="Line 510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4pt,2.85pt" to="-34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6OqFAIAACs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36195</wp:posOffset>
              </wp:positionV>
              <wp:extent cx="0" cy="4320540"/>
              <wp:effectExtent l="17145" t="17145" r="11430" b="15240"/>
              <wp:wrapNone/>
              <wp:docPr id="5" name="Line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43205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FB1F8" id="Line 50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2.85pt" to="-48.15pt,3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lNFAIAACs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36195</wp:posOffset>
              </wp:positionV>
              <wp:extent cx="288290" cy="2160270"/>
              <wp:effectExtent l="0" t="0" r="0" b="3810"/>
              <wp:wrapNone/>
              <wp:docPr id="4" name="Text Box 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445D" w:rsidRPr="00AA544F" w:rsidRDefault="005D445D" w:rsidP="006C1D76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instrText xml:space="preserve"> DOCPROPERTY  Первичная_применяемость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i/>
                              <w:sz w:val="16"/>
                              <w:szCs w:val="16"/>
                            </w:rPr>
                            <w:t>Ошибка! Неизвестное имя свойства документа.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8" o:spid="_x0000_s1230" type="#_x0000_t202" style="position:absolute;margin-left:-36.85pt;margin-top:2.85pt;width:22.7pt;height:170.1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" filled="f" stroked="f">
              <v:textbox style="layout-flow:vertical;mso-layout-flow-alt:bottom-to-top">
                <w:txbxContent>
                  <w:p w:rsidR="005D445D" w:rsidRPr="00AA544F" w:rsidRDefault="005D445D" w:rsidP="006C1D76">
                    <w:pPr>
                      <w:jc w:val="center"/>
                    </w:pP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instrText xml:space="preserve"> DOCPROPERTY  Первичная_применяемость  \* MERGEFORMAT </w:instrTex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Fonts w:ascii="Arial" w:hAnsi="Arial" w:cs="Arial"/>
                        <w:b/>
                        <w:bCs/>
                        <w:i/>
                        <w:sz w:val="16"/>
                        <w:szCs w:val="16"/>
                      </w:rPr>
                      <w:t>Ошибка! Неизвестное имя свойства документа.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D445D" w:rsidRDefault="005D445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-683895</wp:posOffset>
              </wp:positionH>
              <wp:positionV relativeFrom="paragraph">
                <wp:posOffset>2020570</wp:posOffset>
              </wp:positionV>
              <wp:extent cx="288290" cy="2160270"/>
              <wp:effectExtent l="1905" t="1270" r="0" b="635"/>
              <wp:wrapNone/>
              <wp:docPr id="3" name="Text Box 5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445D" w:rsidRPr="00140824" w:rsidRDefault="005D445D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Справ.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5" o:spid="_x0000_s1231" type="#_x0000_t202" style="position:absolute;margin-left:-53.85pt;margin-top:159.1pt;width:22.7pt;height:170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" filled="f" stroked="f">
              <v:textbox style="layout-flow:vertical;mso-layout-flow-alt:bottom-to-top">
                <w:txbxContent>
                  <w:p w:rsidR="005D445D" w:rsidRPr="00140824" w:rsidRDefault="005D445D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>Справ. №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2020570</wp:posOffset>
              </wp:positionV>
              <wp:extent cx="288290" cy="2160270"/>
              <wp:effectExtent l="0" t="1270" r="0" b="635"/>
              <wp:wrapNone/>
              <wp:docPr id="2" name="Text Box 5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216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D445D" w:rsidRPr="00140824" w:rsidRDefault="005D445D" w:rsidP="0077052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</w:rPr>
                          </w:pPr>
                          <w:r w:rsidRPr="00140824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4" o:spid="_x0000_s1232" type="#_x0000_t202" style="position:absolute;margin-left:-36.85pt;margin-top:159.1pt;width:22.7pt;height:17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" filled="f" stroked="f">
              <v:textbox style="layout-flow:vertical;mso-layout-flow-alt:bottom-to-top">
                <w:txbxContent>
                  <w:p w:rsidR="005D445D" w:rsidRPr="00140824" w:rsidRDefault="005D445D" w:rsidP="0077052E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</w:rPr>
                    </w:pPr>
                    <w:r w:rsidRPr="00140824">
                      <w:rPr>
                        <w:rFonts w:ascii="Arial" w:hAnsi="Arial" w:cs="Arial"/>
                        <w:i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-611505</wp:posOffset>
              </wp:positionH>
              <wp:positionV relativeFrom="paragraph">
                <wp:posOffset>2020570</wp:posOffset>
              </wp:positionV>
              <wp:extent cx="431800" cy="0"/>
              <wp:effectExtent l="17145" t="10795" r="17780" b="17780"/>
              <wp:wrapNone/>
              <wp:docPr id="1" name="Line 5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C3BBCD" id="Line 5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.15pt,159.1pt" to="-14.15pt,1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eIPEw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E7C8C"/>
    <w:multiLevelType w:val="hybridMultilevel"/>
    <w:tmpl w:val="C6F2D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ru-RU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6"/>
  <w:drawingGridVerticalSpacing w:val="6"/>
  <w:noPunctuationKerning/>
  <w:characterSpacingControl w:val="doNotCompress"/>
  <w:hdrShapeDefaults>
    <o:shapedefaults v:ext="edit" spidmax="6145" style="mso-height-percent: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405"/>
    <w:rsid w:val="000001A7"/>
    <w:rsid w:val="0000039B"/>
    <w:rsid w:val="00003070"/>
    <w:rsid w:val="00005B04"/>
    <w:rsid w:val="00005EDD"/>
    <w:rsid w:val="000116AC"/>
    <w:rsid w:val="00014219"/>
    <w:rsid w:val="00014439"/>
    <w:rsid w:val="0001502F"/>
    <w:rsid w:val="00015B26"/>
    <w:rsid w:val="00016550"/>
    <w:rsid w:val="0002074C"/>
    <w:rsid w:val="000235DF"/>
    <w:rsid w:val="000237D6"/>
    <w:rsid w:val="00024851"/>
    <w:rsid w:val="00024DC8"/>
    <w:rsid w:val="00025613"/>
    <w:rsid w:val="00031CFE"/>
    <w:rsid w:val="00032E35"/>
    <w:rsid w:val="00034843"/>
    <w:rsid w:val="00034C4C"/>
    <w:rsid w:val="00040099"/>
    <w:rsid w:val="00041C6D"/>
    <w:rsid w:val="00042A3C"/>
    <w:rsid w:val="00045357"/>
    <w:rsid w:val="0004565E"/>
    <w:rsid w:val="00046014"/>
    <w:rsid w:val="00050180"/>
    <w:rsid w:val="00053550"/>
    <w:rsid w:val="000541EE"/>
    <w:rsid w:val="0005603A"/>
    <w:rsid w:val="00056789"/>
    <w:rsid w:val="0005768D"/>
    <w:rsid w:val="00062169"/>
    <w:rsid w:val="00062486"/>
    <w:rsid w:val="000629D0"/>
    <w:rsid w:val="00063792"/>
    <w:rsid w:val="0006632C"/>
    <w:rsid w:val="000700DE"/>
    <w:rsid w:val="00073672"/>
    <w:rsid w:val="00073736"/>
    <w:rsid w:val="00073A67"/>
    <w:rsid w:val="00076BCE"/>
    <w:rsid w:val="00076EF0"/>
    <w:rsid w:val="000816FA"/>
    <w:rsid w:val="000872CF"/>
    <w:rsid w:val="000873DA"/>
    <w:rsid w:val="0009280C"/>
    <w:rsid w:val="00095F46"/>
    <w:rsid w:val="000965CB"/>
    <w:rsid w:val="000970C6"/>
    <w:rsid w:val="00097525"/>
    <w:rsid w:val="000A0881"/>
    <w:rsid w:val="000A1379"/>
    <w:rsid w:val="000A1C30"/>
    <w:rsid w:val="000A2B5A"/>
    <w:rsid w:val="000A4703"/>
    <w:rsid w:val="000A68D3"/>
    <w:rsid w:val="000A69A0"/>
    <w:rsid w:val="000A6C7A"/>
    <w:rsid w:val="000A74B6"/>
    <w:rsid w:val="000A794C"/>
    <w:rsid w:val="000B1217"/>
    <w:rsid w:val="000B13CD"/>
    <w:rsid w:val="000B14AE"/>
    <w:rsid w:val="000B2404"/>
    <w:rsid w:val="000B408F"/>
    <w:rsid w:val="000B40F8"/>
    <w:rsid w:val="000B470C"/>
    <w:rsid w:val="000B61A8"/>
    <w:rsid w:val="000B7926"/>
    <w:rsid w:val="000C0357"/>
    <w:rsid w:val="000C0711"/>
    <w:rsid w:val="000C0866"/>
    <w:rsid w:val="000C2232"/>
    <w:rsid w:val="000C4D7A"/>
    <w:rsid w:val="000C61FC"/>
    <w:rsid w:val="000C65B7"/>
    <w:rsid w:val="000C70AB"/>
    <w:rsid w:val="000C74A6"/>
    <w:rsid w:val="000D1C21"/>
    <w:rsid w:val="000D3449"/>
    <w:rsid w:val="000D3D6A"/>
    <w:rsid w:val="000D7DDD"/>
    <w:rsid w:val="000E0182"/>
    <w:rsid w:val="000E1452"/>
    <w:rsid w:val="000E17ED"/>
    <w:rsid w:val="000E4841"/>
    <w:rsid w:val="000E4D1A"/>
    <w:rsid w:val="000E546B"/>
    <w:rsid w:val="000F041F"/>
    <w:rsid w:val="000F1446"/>
    <w:rsid w:val="000F1D4C"/>
    <w:rsid w:val="000F1F0E"/>
    <w:rsid w:val="000F22BA"/>
    <w:rsid w:val="000F2B18"/>
    <w:rsid w:val="000F4663"/>
    <w:rsid w:val="000F65E3"/>
    <w:rsid w:val="000F695B"/>
    <w:rsid w:val="000F7010"/>
    <w:rsid w:val="00101C21"/>
    <w:rsid w:val="001025A8"/>
    <w:rsid w:val="001025F8"/>
    <w:rsid w:val="00103E92"/>
    <w:rsid w:val="00110705"/>
    <w:rsid w:val="00110EEC"/>
    <w:rsid w:val="00111D60"/>
    <w:rsid w:val="00113492"/>
    <w:rsid w:val="0011349A"/>
    <w:rsid w:val="001139FE"/>
    <w:rsid w:val="00113A7D"/>
    <w:rsid w:val="00113FFE"/>
    <w:rsid w:val="0011589F"/>
    <w:rsid w:val="00116186"/>
    <w:rsid w:val="00116731"/>
    <w:rsid w:val="00117DE6"/>
    <w:rsid w:val="001211E3"/>
    <w:rsid w:val="001223E5"/>
    <w:rsid w:val="00122DBA"/>
    <w:rsid w:val="001250D2"/>
    <w:rsid w:val="00126FB1"/>
    <w:rsid w:val="00130C08"/>
    <w:rsid w:val="0013102B"/>
    <w:rsid w:val="001315B3"/>
    <w:rsid w:val="001323AF"/>
    <w:rsid w:val="0013407E"/>
    <w:rsid w:val="00137830"/>
    <w:rsid w:val="001407B7"/>
    <w:rsid w:val="00140824"/>
    <w:rsid w:val="00143792"/>
    <w:rsid w:val="001452D6"/>
    <w:rsid w:val="0014535B"/>
    <w:rsid w:val="00147E4E"/>
    <w:rsid w:val="00150CEF"/>
    <w:rsid w:val="00150E3D"/>
    <w:rsid w:val="00151291"/>
    <w:rsid w:val="001523DA"/>
    <w:rsid w:val="001554E1"/>
    <w:rsid w:val="0015718B"/>
    <w:rsid w:val="001606A8"/>
    <w:rsid w:val="0016074F"/>
    <w:rsid w:val="001613AA"/>
    <w:rsid w:val="00161D62"/>
    <w:rsid w:val="001654CA"/>
    <w:rsid w:val="00165A41"/>
    <w:rsid w:val="00166903"/>
    <w:rsid w:val="001670A1"/>
    <w:rsid w:val="0016764F"/>
    <w:rsid w:val="00167EA1"/>
    <w:rsid w:val="001701B3"/>
    <w:rsid w:val="00171955"/>
    <w:rsid w:val="001725E3"/>
    <w:rsid w:val="001760D1"/>
    <w:rsid w:val="00177954"/>
    <w:rsid w:val="001828B2"/>
    <w:rsid w:val="00184507"/>
    <w:rsid w:val="00184CC1"/>
    <w:rsid w:val="00187523"/>
    <w:rsid w:val="001907CF"/>
    <w:rsid w:val="00190AA5"/>
    <w:rsid w:val="001965A3"/>
    <w:rsid w:val="001A3259"/>
    <w:rsid w:val="001A4FFC"/>
    <w:rsid w:val="001A74F7"/>
    <w:rsid w:val="001B00F0"/>
    <w:rsid w:val="001B2E83"/>
    <w:rsid w:val="001B3E89"/>
    <w:rsid w:val="001B436F"/>
    <w:rsid w:val="001B561F"/>
    <w:rsid w:val="001B5A86"/>
    <w:rsid w:val="001B72B1"/>
    <w:rsid w:val="001B7474"/>
    <w:rsid w:val="001C00CC"/>
    <w:rsid w:val="001C11FF"/>
    <w:rsid w:val="001C5E66"/>
    <w:rsid w:val="001C647B"/>
    <w:rsid w:val="001D023B"/>
    <w:rsid w:val="001D0E2E"/>
    <w:rsid w:val="001D1F69"/>
    <w:rsid w:val="001D27C2"/>
    <w:rsid w:val="001D2DA6"/>
    <w:rsid w:val="001D3608"/>
    <w:rsid w:val="001D3E4C"/>
    <w:rsid w:val="001D503C"/>
    <w:rsid w:val="001D78C1"/>
    <w:rsid w:val="001E0246"/>
    <w:rsid w:val="001E1F2A"/>
    <w:rsid w:val="001E308B"/>
    <w:rsid w:val="001E4BC1"/>
    <w:rsid w:val="001F2575"/>
    <w:rsid w:val="001F292E"/>
    <w:rsid w:val="001F47B0"/>
    <w:rsid w:val="001F4933"/>
    <w:rsid w:val="0020265B"/>
    <w:rsid w:val="00204692"/>
    <w:rsid w:val="002053CD"/>
    <w:rsid w:val="002104FE"/>
    <w:rsid w:val="00211031"/>
    <w:rsid w:val="00212F11"/>
    <w:rsid w:val="002137B8"/>
    <w:rsid w:val="00213AEB"/>
    <w:rsid w:val="00217775"/>
    <w:rsid w:val="00220F17"/>
    <w:rsid w:val="00221854"/>
    <w:rsid w:val="00222F33"/>
    <w:rsid w:val="002232E4"/>
    <w:rsid w:val="00223E7E"/>
    <w:rsid w:val="00224E50"/>
    <w:rsid w:val="002262A9"/>
    <w:rsid w:val="00226831"/>
    <w:rsid w:val="00227255"/>
    <w:rsid w:val="00241604"/>
    <w:rsid w:val="00242E89"/>
    <w:rsid w:val="00244B51"/>
    <w:rsid w:val="00245D11"/>
    <w:rsid w:val="00246AB2"/>
    <w:rsid w:val="00247921"/>
    <w:rsid w:val="00247B3A"/>
    <w:rsid w:val="0025028F"/>
    <w:rsid w:val="00250504"/>
    <w:rsid w:val="0025061D"/>
    <w:rsid w:val="00253D65"/>
    <w:rsid w:val="00254314"/>
    <w:rsid w:val="00254929"/>
    <w:rsid w:val="00255597"/>
    <w:rsid w:val="00255995"/>
    <w:rsid w:val="00256AD2"/>
    <w:rsid w:val="002578D5"/>
    <w:rsid w:val="00262349"/>
    <w:rsid w:val="00265C3D"/>
    <w:rsid w:val="00267DFB"/>
    <w:rsid w:val="00271EA1"/>
    <w:rsid w:val="002727A6"/>
    <w:rsid w:val="00273A90"/>
    <w:rsid w:val="00273DEF"/>
    <w:rsid w:val="00273E0D"/>
    <w:rsid w:val="002744C8"/>
    <w:rsid w:val="00275B7A"/>
    <w:rsid w:val="0027610A"/>
    <w:rsid w:val="002776CD"/>
    <w:rsid w:val="00277ADC"/>
    <w:rsid w:val="00280755"/>
    <w:rsid w:val="00282F5C"/>
    <w:rsid w:val="00283008"/>
    <w:rsid w:val="002850EA"/>
    <w:rsid w:val="0029072F"/>
    <w:rsid w:val="00293144"/>
    <w:rsid w:val="00293B18"/>
    <w:rsid w:val="0029422E"/>
    <w:rsid w:val="00295D03"/>
    <w:rsid w:val="002A01FD"/>
    <w:rsid w:val="002A0204"/>
    <w:rsid w:val="002A12D9"/>
    <w:rsid w:val="002A2F7F"/>
    <w:rsid w:val="002A3B88"/>
    <w:rsid w:val="002A44C7"/>
    <w:rsid w:val="002A4FEE"/>
    <w:rsid w:val="002A6505"/>
    <w:rsid w:val="002A6B4C"/>
    <w:rsid w:val="002A76F5"/>
    <w:rsid w:val="002B03B6"/>
    <w:rsid w:val="002B09A1"/>
    <w:rsid w:val="002B3016"/>
    <w:rsid w:val="002B3339"/>
    <w:rsid w:val="002B36BD"/>
    <w:rsid w:val="002B527C"/>
    <w:rsid w:val="002B67DB"/>
    <w:rsid w:val="002B6B5E"/>
    <w:rsid w:val="002B73B6"/>
    <w:rsid w:val="002B7419"/>
    <w:rsid w:val="002C1524"/>
    <w:rsid w:val="002C2706"/>
    <w:rsid w:val="002D1881"/>
    <w:rsid w:val="002D341F"/>
    <w:rsid w:val="002D41AE"/>
    <w:rsid w:val="002D4550"/>
    <w:rsid w:val="002D4FC5"/>
    <w:rsid w:val="002D7149"/>
    <w:rsid w:val="002E01F5"/>
    <w:rsid w:val="002E317F"/>
    <w:rsid w:val="002E6668"/>
    <w:rsid w:val="002E6BB5"/>
    <w:rsid w:val="002E6EEF"/>
    <w:rsid w:val="002F0FC3"/>
    <w:rsid w:val="002F11E7"/>
    <w:rsid w:val="002F13F4"/>
    <w:rsid w:val="002F2CD0"/>
    <w:rsid w:val="002F39E2"/>
    <w:rsid w:val="002F3F90"/>
    <w:rsid w:val="002F4089"/>
    <w:rsid w:val="002F4298"/>
    <w:rsid w:val="002F4CDB"/>
    <w:rsid w:val="002F5CB0"/>
    <w:rsid w:val="002F68EB"/>
    <w:rsid w:val="002F6C47"/>
    <w:rsid w:val="0030237F"/>
    <w:rsid w:val="0030494C"/>
    <w:rsid w:val="0030787B"/>
    <w:rsid w:val="00311380"/>
    <w:rsid w:val="0031208B"/>
    <w:rsid w:val="00312EDC"/>
    <w:rsid w:val="003138EE"/>
    <w:rsid w:val="00314814"/>
    <w:rsid w:val="00316558"/>
    <w:rsid w:val="00317489"/>
    <w:rsid w:val="00321E98"/>
    <w:rsid w:val="003221BF"/>
    <w:rsid w:val="00323FB9"/>
    <w:rsid w:val="00325A41"/>
    <w:rsid w:val="003265D8"/>
    <w:rsid w:val="0032668C"/>
    <w:rsid w:val="003273F8"/>
    <w:rsid w:val="003278D5"/>
    <w:rsid w:val="003300DD"/>
    <w:rsid w:val="003329B0"/>
    <w:rsid w:val="00333271"/>
    <w:rsid w:val="0033379B"/>
    <w:rsid w:val="00333CD2"/>
    <w:rsid w:val="00335E3D"/>
    <w:rsid w:val="003366A5"/>
    <w:rsid w:val="00340F48"/>
    <w:rsid w:val="003428CB"/>
    <w:rsid w:val="00343486"/>
    <w:rsid w:val="00344DAF"/>
    <w:rsid w:val="00345271"/>
    <w:rsid w:val="0034777A"/>
    <w:rsid w:val="00350642"/>
    <w:rsid w:val="0035064B"/>
    <w:rsid w:val="0035133D"/>
    <w:rsid w:val="0035296A"/>
    <w:rsid w:val="003551DF"/>
    <w:rsid w:val="00356CF2"/>
    <w:rsid w:val="00357B77"/>
    <w:rsid w:val="003605EA"/>
    <w:rsid w:val="00362EFB"/>
    <w:rsid w:val="0036715C"/>
    <w:rsid w:val="003671C7"/>
    <w:rsid w:val="00371EDB"/>
    <w:rsid w:val="00373252"/>
    <w:rsid w:val="0037675D"/>
    <w:rsid w:val="003768E4"/>
    <w:rsid w:val="003822E4"/>
    <w:rsid w:val="00382D12"/>
    <w:rsid w:val="00383120"/>
    <w:rsid w:val="00390CB2"/>
    <w:rsid w:val="00391152"/>
    <w:rsid w:val="00391D76"/>
    <w:rsid w:val="0039238D"/>
    <w:rsid w:val="00395811"/>
    <w:rsid w:val="00395FA1"/>
    <w:rsid w:val="00397F65"/>
    <w:rsid w:val="003A5B11"/>
    <w:rsid w:val="003B1A52"/>
    <w:rsid w:val="003B212F"/>
    <w:rsid w:val="003B3BA0"/>
    <w:rsid w:val="003B3F66"/>
    <w:rsid w:val="003B4662"/>
    <w:rsid w:val="003B472E"/>
    <w:rsid w:val="003B4AB3"/>
    <w:rsid w:val="003B5F5E"/>
    <w:rsid w:val="003B64CD"/>
    <w:rsid w:val="003B65C5"/>
    <w:rsid w:val="003B69DB"/>
    <w:rsid w:val="003B7DAB"/>
    <w:rsid w:val="003C038B"/>
    <w:rsid w:val="003C125C"/>
    <w:rsid w:val="003C4F15"/>
    <w:rsid w:val="003C573A"/>
    <w:rsid w:val="003C74E5"/>
    <w:rsid w:val="003D088F"/>
    <w:rsid w:val="003D1238"/>
    <w:rsid w:val="003D34C7"/>
    <w:rsid w:val="003D4580"/>
    <w:rsid w:val="003D4A86"/>
    <w:rsid w:val="003D546C"/>
    <w:rsid w:val="003D677F"/>
    <w:rsid w:val="003D778D"/>
    <w:rsid w:val="003D7E8C"/>
    <w:rsid w:val="003E0C42"/>
    <w:rsid w:val="003E1E7A"/>
    <w:rsid w:val="003E368D"/>
    <w:rsid w:val="003E578E"/>
    <w:rsid w:val="003F2024"/>
    <w:rsid w:val="003F4450"/>
    <w:rsid w:val="003F5F54"/>
    <w:rsid w:val="003F74B9"/>
    <w:rsid w:val="00401BE4"/>
    <w:rsid w:val="0040311A"/>
    <w:rsid w:val="00404397"/>
    <w:rsid w:val="00406371"/>
    <w:rsid w:val="00406ECE"/>
    <w:rsid w:val="00410666"/>
    <w:rsid w:val="00412617"/>
    <w:rsid w:val="004129A6"/>
    <w:rsid w:val="00420876"/>
    <w:rsid w:val="00425BFE"/>
    <w:rsid w:val="0042687A"/>
    <w:rsid w:val="00426910"/>
    <w:rsid w:val="0042699B"/>
    <w:rsid w:val="00436F85"/>
    <w:rsid w:val="0044006B"/>
    <w:rsid w:val="00440C92"/>
    <w:rsid w:val="004425A4"/>
    <w:rsid w:val="004431B3"/>
    <w:rsid w:val="0044334C"/>
    <w:rsid w:val="00444CB9"/>
    <w:rsid w:val="00444F81"/>
    <w:rsid w:val="00445B21"/>
    <w:rsid w:val="00450C15"/>
    <w:rsid w:val="00453D6C"/>
    <w:rsid w:val="00453E2B"/>
    <w:rsid w:val="00456DAA"/>
    <w:rsid w:val="00456E31"/>
    <w:rsid w:val="004579AB"/>
    <w:rsid w:val="00457D20"/>
    <w:rsid w:val="0046494D"/>
    <w:rsid w:val="00464E8F"/>
    <w:rsid w:val="00465421"/>
    <w:rsid w:val="00473D7E"/>
    <w:rsid w:val="00477A81"/>
    <w:rsid w:val="00484752"/>
    <w:rsid w:val="00490F3F"/>
    <w:rsid w:val="00492647"/>
    <w:rsid w:val="004933F7"/>
    <w:rsid w:val="00497C4A"/>
    <w:rsid w:val="004A1B26"/>
    <w:rsid w:val="004A40C7"/>
    <w:rsid w:val="004A4D1E"/>
    <w:rsid w:val="004A6288"/>
    <w:rsid w:val="004A6595"/>
    <w:rsid w:val="004A7103"/>
    <w:rsid w:val="004A77B5"/>
    <w:rsid w:val="004B0C31"/>
    <w:rsid w:val="004B12F7"/>
    <w:rsid w:val="004B1C50"/>
    <w:rsid w:val="004B45C3"/>
    <w:rsid w:val="004B4AFD"/>
    <w:rsid w:val="004B4E6D"/>
    <w:rsid w:val="004B556A"/>
    <w:rsid w:val="004B7AB8"/>
    <w:rsid w:val="004C2E68"/>
    <w:rsid w:val="004C30A9"/>
    <w:rsid w:val="004C4A1D"/>
    <w:rsid w:val="004C7617"/>
    <w:rsid w:val="004D12B2"/>
    <w:rsid w:val="004D1BF9"/>
    <w:rsid w:val="004D2669"/>
    <w:rsid w:val="004D6910"/>
    <w:rsid w:val="004D7A91"/>
    <w:rsid w:val="004E1B4D"/>
    <w:rsid w:val="004E2F4C"/>
    <w:rsid w:val="004E333C"/>
    <w:rsid w:val="004E4315"/>
    <w:rsid w:val="004E595F"/>
    <w:rsid w:val="004F2401"/>
    <w:rsid w:val="004F4880"/>
    <w:rsid w:val="004F4A06"/>
    <w:rsid w:val="004F63E0"/>
    <w:rsid w:val="004F665B"/>
    <w:rsid w:val="00501407"/>
    <w:rsid w:val="005057BF"/>
    <w:rsid w:val="00506585"/>
    <w:rsid w:val="005075B6"/>
    <w:rsid w:val="0051108C"/>
    <w:rsid w:val="00513C89"/>
    <w:rsid w:val="00515E03"/>
    <w:rsid w:val="00516CB8"/>
    <w:rsid w:val="00517288"/>
    <w:rsid w:val="00517B41"/>
    <w:rsid w:val="00521A5A"/>
    <w:rsid w:val="00521AB1"/>
    <w:rsid w:val="00522664"/>
    <w:rsid w:val="005227FF"/>
    <w:rsid w:val="00527129"/>
    <w:rsid w:val="005272B2"/>
    <w:rsid w:val="00534F21"/>
    <w:rsid w:val="0053757F"/>
    <w:rsid w:val="005375B1"/>
    <w:rsid w:val="005413C0"/>
    <w:rsid w:val="005419B1"/>
    <w:rsid w:val="0054263F"/>
    <w:rsid w:val="00542AC6"/>
    <w:rsid w:val="00543CC3"/>
    <w:rsid w:val="0054481B"/>
    <w:rsid w:val="005448FF"/>
    <w:rsid w:val="00550D76"/>
    <w:rsid w:val="005515E4"/>
    <w:rsid w:val="005520C7"/>
    <w:rsid w:val="0055214F"/>
    <w:rsid w:val="0055372F"/>
    <w:rsid w:val="00553D7F"/>
    <w:rsid w:val="00560F00"/>
    <w:rsid w:val="00562B0D"/>
    <w:rsid w:val="00563F10"/>
    <w:rsid w:val="0056745B"/>
    <w:rsid w:val="00567FA1"/>
    <w:rsid w:val="00570397"/>
    <w:rsid w:val="00570D3A"/>
    <w:rsid w:val="00570D6B"/>
    <w:rsid w:val="00571755"/>
    <w:rsid w:val="005718B5"/>
    <w:rsid w:val="0057388B"/>
    <w:rsid w:val="00575B88"/>
    <w:rsid w:val="005760D7"/>
    <w:rsid w:val="00577F97"/>
    <w:rsid w:val="00580365"/>
    <w:rsid w:val="005808DB"/>
    <w:rsid w:val="00581E18"/>
    <w:rsid w:val="005857A9"/>
    <w:rsid w:val="005907CB"/>
    <w:rsid w:val="0059130C"/>
    <w:rsid w:val="00592100"/>
    <w:rsid w:val="00593FB0"/>
    <w:rsid w:val="005947DE"/>
    <w:rsid w:val="005A1D83"/>
    <w:rsid w:val="005A2D2B"/>
    <w:rsid w:val="005A3435"/>
    <w:rsid w:val="005B2437"/>
    <w:rsid w:val="005B36BB"/>
    <w:rsid w:val="005C008D"/>
    <w:rsid w:val="005C0A38"/>
    <w:rsid w:val="005C2C79"/>
    <w:rsid w:val="005C4621"/>
    <w:rsid w:val="005C49B0"/>
    <w:rsid w:val="005C4CE9"/>
    <w:rsid w:val="005C51FD"/>
    <w:rsid w:val="005D1647"/>
    <w:rsid w:val="005D240B"/>
    <w:rsid w:val="005D2F42"/>
    <w:rsid w:val="005D445D"/>
    <w:rsid w:val="005D6BA2"/>
    <w:rsid w:val="005D7B14"/>
    <w:rsid w:val="005E02EE"/>
    <w:rsid w:val="005E0E08"/>
    <w:rsid w:val="005E1CEF"/>
    <w:rsid w:val="005E455B"/>
    <w:rsid w:val="005E5897"/>
    <w:rsid w:val="005E7003"/>
    <w:rsid w:val="005E71B8"/>
    <w:rsid w:val="005E7AF9"/>
    <w:rsid w:val="005F101F"/>
    <w:rsid w:val="005F12D0"/>
    <w:rsid w:val="005F3EFC"/>
    <w:rsid w:val="005F49B1"/>
    <w:rsid w:val="005F6FAE"/>
    <w:rsid w:val="005F79C3"/>
    <w:rsid w:val="00606A3B"/>
    <w:rsid w:val="00612A6C"/>
    <w:rsid w:val="00613D01"/>
    <w:rsid w:val="00614D6D"/>
    <w:rsid w:val="006161CC"/>
    <w:rsid w:val="0061675C"/>
    <w:rsid w:val="00622A23"/>
    <w:rsid w:val="00622E38"/>
    <w:rsid w:val="00623682"/>
    <w:rsid w:val="00626818"/>
    <w:rsid w:val="0063009C"/>
    <w:rsid w:val="00630631"/>
    <w:rsid w:val="00630990"/>
    <w:rsid w:val="006318F8"/>
    <w:rsid w:val="006330C1"/>
    <w:rsid w:val="006368F5"/>
    <w:rsid w:val="006407EE"/>
    <w:rsid w:val="00643CC7"/>
    <w:rsid w:val="00647677"/>
    <w:rsid w:val="00654BE0"/>
    <w:rsid w:val="00655733"/>
    <w:rsid w:val="00655BA6"/>
    <w:rsid w:val="00655D96"/>
    <w:rsid w:val="00656834"/>
    <w:rsid w:val="006577A2"/>
    <w:rsid w:val="00657DD3"/>
    <w:rsid w:val="00661365"/>
    <w:rsid w:val="00661F8E"/>
    <w:rsid w:val="00666CFA"/>
    <w:rsid w:val="00671559"/>
    <w:rsid w:val="00672197"/>
    <w:rsid w:val="00672A29"/>
    <w:rsid w:val="00672E7A"/>
    <w:rsid w:val="006738C2"/>
    <w:rsid w:val="00673AF0"/>
    <w:rsid w:val="00673C12"/>
    <w:rsid w:val="00680D0F"/>
    <w:rsid w:val="00682425"/>
    <w:rsid w:val="00683401"/>
    <w:rsid w:val="006846CF"/>
    <w:rsid w:val="0068597C"/>
    <w:rsid w:val="00687DCF"/>
    <w:rsid w:val="0069088B"/>
    <w:rsid w:val="0069144B"/>
    <w:rsid w:val="00693EC8"/>
    <w:rsid w:val="00694E2F"/>
    <w:rsid w:val="00694F1F"/>
    <w:rsid w:val="0069637A"/>
    <w:rsid w:val="006A4BB4"/>
    <w:rsid w:val="006A5691"/>
    <w:rsid w:val="006A64BF"/>
    <w:rsid w:val="006B2A73"/>
    <w:rsid w:val="006B3045"/>
    <w:rsid w:val="006B3A36"/>
    <w:rsid w:val="006B5C04"/>
    <w:rsid w:val="006C10AC"/>
    <w:rsid w:val="006C1BF7"/>
    <w:rsid w:val="006C1D76"/>
    <w:rsid w:val="006C1ED5"/>
    <w:rsid w:val="006C3E34"/>
    <w:rsid w:val="006C4BFC"/>
    <w:rsid w:val="006D069B"/>
    <w:rsid w:val="006D11AE"/>
    <w:rsid w:val="006D2A15"/>
    <w:rsid w:val="006D3C5E"/>
    <w:rsid w:val="006D6C6F"/>
    <w:rsid w:val="006E0CFF"/>
    <w:rsid w:val="006E1079"/>
    <w:rsid w:val="006E224A"/>
    <w:rsid w:val="006E284E"/>
    <w:rsid w:val="006E2BBF"/>
    <w:rsid w:val="006E300E"/>
    <w:rsid w:val="006E5A6B"/>
    <w:rsid w:val="006E64FA"/>
    <w:rsid w:val="006E6530"/>
    <w:rsid w:val="006E6D46"/>
    <w:rsid w:val="006E7135"/>
    <w:rsid w:val="006E7550"/>
    <w:rsid w:val="006F0003"/>
    <w:rsid w:val="006F0DCE"/>
    <w:rsid w:val="006F3CB2"/>
    <w:rsid w:val="006F3DAD"/>
    <w:rsid w:val="00700DA6"/>
    <w:rsid w:val="00700EA0"/>
    <w:rsid w:val="00702EF8"/>
    <w:rsid w:val="00704699"/>
    <w:rsid w:val="007049BD"/>
    <w:rsid w:val="00712660"/>
    <w:rsid w:val="0071659D"/>
    <w:rsid w:val="00717C18"/>
    <w:rsid w:val="00720B4A"/>
    <w:rsid w:val="00721242"/>
    <w:rsid w:val="00722774"/>
    <w:rsid w:val="00723F37"/>
    <w:rsid w:val="00724169"/>
    <w:rsid w:val="00724656"/>
    <w:rsid w:val="007260D4"/>
    <w:rsid w:val="007270C1"/>
    <w:rsid w:val="00731027"/>
    <w:rsid w:val="007315FB"/>
    <w:rsid w:val="00733A9F"/>
    <w:rsid w:val="00733FFE"/>
    <w:rsid w:val="0073414D"/>
    <w:rsid w:val="0073565B"/>
    <w:rsid w:val="007359D8"/>
    <w:rsid w:val="00736385"/>
    <w:rsid w:val="00736A76"/>
    <w:rsid w:val="00737A5E"/>
    <w:rsid w:val="0074251C"/>
    <w:rsid w:val="0074271A"/>
    <w:rsid w:val="00743E34"/>
    <w:rsid w:val="00744C04"/>
    <w:rsid w:val="00745917"/>
    <w:rsid w:val="00750392"/>
    <w:rsid w:val="00750596"/>
    <w:rsid w:val="00754E91"/>
    <w:rsid w:val="007552F4"/>
    <w:rsid w:val="00756928"/>
    <w:rsid w:val="00756C7D"/>
    <w:rsid w:val="007576ED"/>
    <w:rsid w:val="007607FA"/>
    <w:rsid w:val="00762F73"/>
    <w:rsid w:val="0076641A"/>
    <w:rsid w:val="0077052E"/>
    <w:rsid w:val="00770CEC"/>
    <w:rsid w:val="00775B71"/>
    <w:rsid w:val="00783EE0"/>
    <w:rsid w:val="00785902"/>
    <w:rsid w:val="00786103"/>
    <w:rsid w:val="00786E13"/>
    <w:rsid w:val="00790602"/>
    <w:rsid w:val="00796D0A"/>
    <w:rsid w:val="007A3F02"/>
    <w:rsid w:val="007A4E0E"/>
    <w:rsid w:val="007A767D"/>
    <w:rsid w:val="007B4FE6"/>
    <w:rsid w:val="007B542B"/>
    <w:rsid w:val="007B67E6"/>
    <w:rsid w:val="007C1873"/>
    <w:rsid w:val="007C21AE"/>
    <w:rsid w:val="007C2D37"/>
    <w:rsid w:val="007C379B"/>
    <w:rsid w:val="007C3CC8"/>
    <w:rsid w:val="007C5F45"/>
    <w:rsid w:val="007C66D2"/>
    <w:rsid w:val="007D1136"/>
    <w:rsid w:val="007D21D8"/>
    <w:rsid w:val="007D3C2B"/>
    <w:rsid w:val="007D7122"/>
    <w:rsid w:val="007E000A"/>
    <w:rsid w:val="007E1C85"/>
    <w:rsid w:val="007E28C3"/>
    <w:rsid w:val="007E35CC"/>
    <w:rsid w:val="007E4779"/>
    <w:rsid w:val="007E7187"/>
    <w:rsid w:val="007E752A"/>
    <w:rsid w:val="007F2083"/>
    <w:rsid w:val="007F3004"/>
    <w:rsid w:val="007F4C07"/>
    <w:rsid w:val="0080325D"/>
    <w:rsid w:val="00804487"/>
    <w:rsid w:val="00804B71"/>
    <w:rsid w:val="00804E73"/>
    <w:rsid w:val="008062FB"/>
    <w:rsid w:val="008076D4"/>
    <w:rsid w:val="0081089F"/>
    <w:rsid w:val="00811067"/>
    <w:rsid w:val="00811B2B"/>
    <w:rsid w:val="00812D60"/>
    <w:rsid w:val="00814C03"/>
    <w:rsid w:val="008150CD"/>
    <w:rsid w:val="00816F3D"/>
    <w:rsid w:val="0082048C"/>
    <w:rsid w:val="00821839"/>
    <w:rsid w:val="00821A7F"/>
    <w:rsid w:val="008237E8"/>
    <w:rsid w:val="00824813"/>
    <w:rsid w:val="00825456"/>
    <w:rsid w:val="0082583C"/>
    <w:rsid w:val="008268DA"/>
    <w:rsid w:val="00826EFC"/>
    <w:rsid w:val="00831CB3"/>
    <w:rsid w:val="008356B0"/>
    <w:rsid w:val="008366FA"/>
    <w:rsid w:val="008369AE"/>
    <w:rsid w:val="00841C0D"/>
    <w:rsid w:val="00842462"/>
    <w:rsid w:val="00843373"/>
    <w:rsid w:val="008435D3"/>
    <w:rsid w:val="008436A2"/>
    <w:rsid w:val="0084424C"/>
    <w:rsid w:val="00844A70"/>
    <w:rsid w:val="00844BBA"/>
    <w:rsid w:val="00844FD6"/>
    <w:rsid w:val="00845773"/>
    <w:rsid w:val="00850642"/>
    <w:rsid w:val="00851CFF"/>
    <w:rsid w:val="00851F3E"/>
    <w:rsid w:val="008523DD"/>
    <w:rsid w:val="00852B2A"/>
    <w:rsid w:val="00853F99"/>
    <w:rsid w:val="00855035"/>
    <w:rsid w:val="008566EF"/>
    <w:rsid w:val="008618FF"/>
    <w:rsid w:val="00861CAE"/>
    <w:rsid w:val="00861EA7"/>
    <w:rsid w:val="00861EA9"/>
    <w:rsid w:val="0086234F"/>
    <w:rsid w:val="008625D5"/>
    <w:rsid w:val="0086708A"/>
    <w:rsid w:val="00870338"/>
    <w:rsid w:val="00871A15"/>
    <w:rsid w:val="0087248A"/>
    <w:rsid w:val="00872F12"/>
    <w:rsid w:val="0087353E"/>
    <w:rsid w:val="00874139"/>
    <w:rsid w:val="0087460D"/>
    <w:rsid w:val="00875E41"/>
    <w:rsid w:val="00877046"/>
    <w:rsid w:val="0087795D"/>
    <w:rsid w:val="0088044E"/>
    <w:rsid w:val="008816F4"/>
    <w:rsid w:val="0088212F"/>
    <w:rsid w:val="008829B0"/>
    <w:rsid w:val="00883C7B"/>
    <w:rsid w:val="00885401"/>
    <w:rsid w:val="00885550"/>
    <w:rsid w:val="00885940"/>
    <w:rsid w:val="00886530"/>
    <w:rsid w:val="00886D98"/>
    <w:rsid w:val="00891033"/>
    <w:rsid w:val="008911FD"/>
    <w:rsid w:val="0089526D"/>
    <w:rsid w:val="00895736"/>
    <w:rsid w:val="008963DB"/>
    <w:rsid w:val="00896A76"/>
    <w:rsid w:val="00896FAC"/>
    <w:rsid w:val="00897667"/>
    <w:rsid w:val="008A0C72"/>
    <w:rsid w:val="008A274F"/>
    <w:rsid w:val="008A2B3D"/>
    <w:rsid w:val="008A7423"/>
    <w:rsid w:val="008B03C9"/>
    <w:rsid w:val="008B0ECE"/>
    <w:rsid w:val="008B123B"/>
    <w:rsid w:val="008B2022"/>
    <w:rsid w:val="008B24DB"/>
    <w:rsid w:val="008B2C43"/>
    <w:rsid w:val="008B39F8"/>
    <w:rsid w:val="008B3E4D"/>
    <w:rsid w:val="008B4499"/>
    <w:rsid w:val="008B4888"/>
    <w:rsid w:val="008B65CE"/>
    <w:rsid w:val="008B726D"/>
    <w:rsid w:val="008C0443"/>
    <w:rsid w:val="008C10B6"/>
    <w:rsid w:val="008C1120"/>
    <w:rsid w:val="008C1C43"/>
    <w:rsid w:val="008C22D6"/>
    <w:rsid w:val="008C2AB1"/>
    <w:rsid w:val="008C2AEE"/>
    <w:rsid w:val="008C3308"/>
    <w:rsid w:val="008C3ADE"/>
    <w:rsid w:val="008C3C2D"/>
    <w:rsid w:val="008D0E91"/>
    <w:rsid w:val="008D1DB1"/>
    <w:rsid w:val="008D6792"/>
    <w:rsid w:val="008E0AC4"/>
    <w:rsid w:val="008E0DE9"/>
    <w:rsid w:val="008E2841"/>
    <w:rsid w:val="008E2A7B"/>
    <w:rsid w:val="008E416E"/>
    <w:rsid w:val="008F0B88"/>
    <w:rsid w:val="008F59F8"/>
    <w:rsid w:val="008F606B"/>
    <w:rsid w:val="008F6D20"/>
    <w:rsid w:val="008F6E07"/>
    <w:rsid w:val="008F6E58"/>
    <w:rsid w:val="008F7098"/>
    <w:rsid w:val="0090072E"/>
    <w:rsid w:val="00901BC8"/>
    <w:rsid w:val="00903840"/>
    <w:rsid w:val="00907071"/>
    <w:rsid w:val="00911B8D"/>
    <w:rsid w:val="00913A92"/>
    <w:rsid w:val="009156A5"/>
    <w:rsid w:val="0092116E"/>
    <w:rsid w:val="00921342"/>
    <w:rsid w:val="009220A3"/>
    <w:rsid w:val="009222FF"/>
    <w:rsid w:val="009224E2"/>
    <w:rsid w:val="00923E48"/>
    <w:rsid w:val="0092419C"/>
    <w:rsid w:val="0092435E"/>
    <w:rsid w:val="009250FE"/>
    <w:rsid w:val="0092666E"/>
    <w:rsid w:val="009268A4"/>
    <w:rsid w:val="009306DC"/>
    <w:rsid w:val="00933478"/>
    <w:rsid w:val="00933BF5"/>
    <w:rsid w:val="00937AF6"/>
    <w:rsid w:val="009428EB"/>
    <w:rsid w:val="00943CC6"/>
    <w:rsid w:val="0094496F"/>
    <w:rsid w:val="00944E43"/>
    <w:rsid w:val="00945F27"/>
    <w:rsid w:val="009477E9"/>
    <w:rsid w:val="009514E4"/>
    <w:rsid w:val="00952AB6"/>
    <w:rsid w:val="00952C85"/>
    <w:rsid w:val="009537DF"/>
    <w:rsid w:val="00953E91"/>
    <w:rsid w:val="009554EA"/>
    <w:rsid w:val="00961603"/>
    <w:rsid w:val="00961E6F"/>
    <w:rsid w:val="00963DD0"/>
    <w:rsid w:val="00965397"/>
    <w:rsid w:val="00965796"/>
    <w:rsid w:val="00965B32"/>
    <w:rsid w:val="00971D76"/>
    <w:rsid w:val="00971F84"/>
    <w:rsid w:val="0097361C"/>
    <w:rsid w:val="00974E68"/>
    <w:rsid w:val="00975E66"/>
    <w:rsid w:val="00977416"/>
    <w:rsid w:val="00977CEE"/>
    <w:rsid w:val="00980CC2"/>
    <w:rsid w:val="00981AE2"/>
    <w:rsid w:val="00983883"/>
    <w:rsid w:val="00990647"/>
    <w:rsid w:val="0099181A"/>
    <w:rsid w:val="00993036"/>
    <w:rsid w:val="00993377"/>
    <w:rsid w:val="009937B9"/>
    <w:rsid w:val="00993F73"/>
    <w:rsid w:val="00995DCA"/>
    <w:rsid w:val="00995E19"/>
    <w:rsid w:val="00996931"/>
    <w:rsid w:val="00996C9D"/>
    <w:rsid w:val="00997D6E"/>
    <w:rsid w:val="009A39F7"/>
    <w:rsid w:val="009A614A"/>
    <w:rsid w:val="009A7295"/>
    <w:rsid w:val="009B07D8"/>
    <w:rsid w:val="009B1101"/>
    <w:rsid w:val="009B3606"/>
    <w:rsid w:val="009B4018"/>
    <w:rsid w:val="009B5B24"/>
    <w:rsid w:val="009B687E"/>
    <w:rsid w:val="009B74E1"/>
    <w:rsid w:val="009B7D6A"/>
    <w:rsid w:val="009C1461"/>
    <w:rsid w:val="009C2E31"/>
    <w:rsid w:val="009C3F72"/>
    <w:rsid w:val="009C4DFD"/>
    <w:rsid w:val="009C577F"/>
    <w:rsid w:val="009C6D99"/>
    <w:rsid w:val="009C7CC9"/>
    <w:rsid w:val="009D086A"/>
    <w:rsid w:val="009D0C04"/>
    <w:rsid w:val="009D0E3C"/>
    <w:rsid w:val="009D252A"/>
    <w:rsid w:val="009D3B7B"/>
    <w:rsid w:val="009D42CF"/>
    <w:rsid w:val="009D4AC8"/>
    <w:rsid w:val="009D75F6"/>
    <w:rsid w:val="009E04F5"/>
    <w:rsid w:val="009E112C"/>
    <w:rsid w:val="009E16C4"/>
    <w:rsid w:val="009E2202"/>
    <w:rsid w:val="009E55E7"/>
    <w:rsid w:val="009E7119"/>
    <w:rsid w:val="009E7A9C"/>
    <w:rsid w:val="009F0163"/>
    <w:rsid w:val="009F0C49"/>
    <w:rsid w:val="009F26E7"/>
    <w:rsid w:val="009F33A0"/>
    <w:rsid w:val="009F3C5D"/>
    <w:rsid w:val="009F4084"/>
    <w:rsid w:val="009F5261"/>
    <w:rsid w:val="009F5381"/>
    <w:rsid w:val="009F6E46"/>
    <w:rsid w:val="00A040BD"/>
    <w:rsid w:val="00A0463C"/>
    <w:rsid w:val="00A05381"/>
    <w:rsid w:val="00A0793E"/>
    <w:rsid w:val="00A07C7B"/>
    <w:rsid w:val="00A10506"/>
    <w:rsid w:val="00A10FF1"/>
    <w:rsid w:val="00A11364"/>
    <w:rsid w:val="00A12422"/>
    <w:rsid w:val="00A1272E"/>
    <w:rsid w:val="00A12A8C"/>
    <w:rsid w:val="00A12E28"/>
    <w:rsid w:val="00A143A1"/>
    <w:rsid w:val="00A1483C"/>
    <w:rsid w:val="00A15064"/>
    <w:rsid w:val="00A15C97"/>
    <w:rsid w:val="00A16E87"/>
    <w:rsid w:val="00A230F8"/>
    <w:rsid w:val="00A23362"/>
    <w:rsid w:val="00A25640"/>
    <w:rsid w:val="00A26B01"/>
    <w:rsid w:val="00A30FE5"/>
    <w:rsid w:val="00A36062"/>
    <w:rsid w:val="00A36A03"/>
    <w:rsid w:val="00A36E53"/>
    <w:rsid w:val="00A3711E"/>
    <w:rsid w:val="00A376CB"/>
    <w:rsid w:val="00A401C5"/>
    <w:rsid w:val="00A42533"/>
    <w:rsid w:val="00A42F42"/>
    <w:rsid w:val="00A4430B"/>
    <w:rsid w:val="00A44F52"/>
    <w:rsid w:val="00A44FD9"/>
    <w:rsid w:val="00A453DC"/>
    <w:rsid w:val="00A466B5"/>
    <w:rsid w:val="00A47157"/>
    <w:rsid w:val="00A52FE2"/>
    <w:rsid w:val="00A53EDB"/>
    <w:rsid w:val="00A55DA3"/>
    <w:rsid w:val="00A60D07"/>
    <w:rsid w:val="00A635C8"/>
    <w:rsid w:val="00A64A52"/>
    <w:rsid w:val="00A64B83"/>
    <w:rsid w:val="00A700F0"/>
    <w:rsid w:val="00A70FC7"/>
    <w:rsid w:val="00A714A1"/>
    <w:rsid w:val="00A72AFB"/>
    <w:rsid w:val="00A73D82"/>
    <w:rsid w:val="00A7781B"/>
    <w:rsid w:val="00A809F6"/>
    <w:rsid w:val="00A820AA"/>
    <w:rsid w:val="00A82BA9"/>
    <w:rsid w:val="00A83DB4"/>
    <w:rsid w:val="00A8424E"/>
    <w:rsid w:val="00A86A86"/>
    <w:rsid w:val="00A9020E"/>
    <w:rsid w:val="00A90455"/>
    <w:rsid w:val="00A90C8C"/>
    <w:rsid w:val="00A91DED"/>
    <w:rsid w:val="00A93AAA"/>
    <w:rsid w:val="00A962B5"/>
    <w:rsid w:val="00AA0CD6"/>
    <w:rsid w:val="00AA117E"/>
    <w:rsid w:val="00AA1A8A"/>
    <w:rsid w:val="00AA320A"/>
    <w:rsid w:val="00AA33B1"/>
    <w:rsid w:val="00AA544F"/>
    <w:rsid w:val="00AA5727"/>
    <w:rsid w:val="00AA5E7F"/>
    <w:rsid w:val="00AA7B9B"/>
    <w:rsid w:val="00AB0F69"/>
    <w:rsid w:val="00AB174F"/>
    <w:rsid w:val="00AB25A0"/>
    <w:rsid w:val="00AB3242"/>
    <w:rsid w:val="00AB7879"/>
    <w:rsid w:val="00AC0043"/>
    <w:rsid w:val="00AC2CCD"/>
    <w:rsid w:val="00AC31E8"/>
    <w:rsid w:val="00AC43FA"/>
    <w:rsid w:val="00AC541B"/>
    <w:rsid w:val="00AC572A"/>
    <w:rsid w:val="00AC7961"/>
    <w:rsid w:val="00AD2FB0"/>
    <w:rsid w:val="00AD67AE"/>
    <w:rsid w:val="00AE0032"/>
    <w:rsid w:val="00AE130D"/>
    <w:rsid w:val="00AE1BB5"/>
    <w:rsid w:val="00AF13AB"/>
    <w:rsid w:val="00AF1FCC"/>
    <w:rsid w:val="00AF28E5"/>
    <w:rsid w:val="00AF3052"/>
    <w:rsid w:val="00AF42BB"/>
    <w:rsid w:val="00AF4C58"/>
    <w:rsid w:val="00AF4D73"/>
    <w:rsid w:val="00AF5B1D"/>
    <w:rsid w:val="00AF5EB9"/>
    <w:rsid w:val="00AF6379"/>
    <w:rsid w:val="00B01AFB"/>
    <w:rsid w:val="00B0375F"/>
    <w:rsid w:val="00B05639"/>
    <w:rsid w:val="00B0716A"/>
    <w:rsid w:val="00B110A1"/>
    <w:rsid w:val="00B15762"/>
    <w:rsid w:val="00B15BAB"/>
    <w:rsid w:val="00B17000"/>
    <w:rsid w:val="00B216D4"/>
    <w:rsid w:val="00B24819"/>
    <w:rsid w:val="00B30483"/>
    <w:rsid w:val="00B320E1"/>
    <w:rsid w:val="00B359BE"/>
    <w:rsid w:val="00B35C59"/>
    <w:rsid w:val="00B35E27"/>
    <w:rsid w:val="00B377C8"/>
    <w:rsid w:val="00B40003"/>
    <w:rsid w:val="00B4422A"/>
    <w:rsid w:val="00B46789"/>
    <w:rsid w:val="00B46823"/>
    <w:rsid w:val="00B46A01"/>
    <w:rsid w:val="00B47609"/>
    <w:rsid w:val="00B5097E"/>
    <w:rsid w:val="00B50DF5"/>
    <w:rsid w:val="00B51DF7"/>
    <w:rsid w:val="00B520CA"/>
    <w:rsid w:val="00B650B6"/>
    <w:rsid w:val="00B65130"/>
    <w:rsid w:val="00B67356"/>
    <w:rsid w:val="00B71702"/>
    <w:rsid w:val="00B7322E"/>
    <w:rsid w:val="00B74B8D"/>
    <w:rsid w:val="00B77807"/>
    <w:rsid w:val="00B77B2F"/>
    <w:rsid w:val="00B80375"/>
    <w:rsid w:val="00B83ED2"/>
    <w:rsid w:val="00B87CCE"/>
    <w:rsid w:val="00B922B8"/>
    <w:rsid w:val="00B937A1"/>
    <w:rsid w:val="00B96425"/>
    <w:rsid w:val="00BA1A8E"/>
    <w:rsid w:val="00BA46FA"/>
    <w:rsid w:val="00BA5EDD"/>
    <w:rsid w:val="00BB1BD7"/>
    <w:rsid w:val="00BB1F82"/>
    <w:rsid w:val="00BB2244"/>
    <w:rsid w:val="00BB5610"/>
    <w:rsid w:val="00BB5873"/>
    <w:rsid w:val="00BB58B6"/>
    <w:rsid w:val="00BC0BD3"/>
    <w:rsid w:val="00BC185A"/>
    <w:rsid w:val="00BC208E"/>
    <w:rsid w:val="00BC2EEF"/>
    <w:rsid w:val="00BC3F8B"/>
    <w:rsid w:val="00BC49A2"/>
    <w:rsid w:val="00BC53E9"/>
    <w:rsid w:val="00BC7589"/>
    <w:rsid w:val="00BD06E9"/>
    <w:rsid w:val="00BD0FE8"/>
    <w:rsid w:val="00BD1A53"/>
    <w:rsid w:val="00BD1E53"/>
    <w:rsid w:val="00BD3A26"/>
    <w:rsid w:val="00BD4819"/>
    <w:rsid w:val="00BD7B49"/>
    <w:rsid w:val="00BE00AB"/>
    <w:rsid w:val="00BE0348"/>
    <w:rsid w:val="00BE2D19"/>
    <w:rsid w:val="00BE2EE9"/>
    <w:rsid w:val="00BE3C47"/>
    <w:rsid w:val="00BE4837"/>
    <w:rsid w:val="00BE4F69"/>
    <w:rsid w:val="00BE622A"/>
    <w:rsid w:val="00BE7C23"/>
    <w:rsid w:val="00BF339A"/>
    <w:rsid w:val="00BF3E67"/>
    <w:rsid w:val="00BF3F65"/>
    <w:rsid w:val="00BF627B"/>
    <w:rsid w:val="00C02AC0"/>
    <w:rsid w:val="00C0638B"/>
    <w:rsid w:val="00C06C92"/>
    <w:rsid w:val="00C10273"/>
    <w:rsid w:val="00C126E2"/>
    <w:rsid w:val="00C13B20"/>
    <w:rsid w:val="00C15AC2"/>
    <w:rsid w:val="00C1677E"/>
    <w:rsid w:val="00C21940"/>
    <w:rsid w:val="00C22B64"/>
    <w:rsid w:val="00C26E21"/>
    <w:rsid w:val="00C27524"/>
    <w:rsid w:val="00C27D85"/>
    <w:rsid w:val="00C3149A"/>
    <w:rsid w:val="00C319A2"/>
    <w:rsid w:val="00C32C60"/>
    <w:rsid w:val="00C36AF5"/>
    <w:rsid w:val="00C36FE7"/>
    <w:rsid w:val="00C377C2"/>
    <w:rsid w:val="00C40E3A"/>
    <w:rsid w:val="00C42EA9"/>
    <w:rsid w:val="00C4527F"/>
    <w:rsid w:val="00C47EAC"/>
    <w:rsid w:val="00C5143E"/>
    <w:rsid w:val="00C51AAB"/>
    <w:rsid w:val="00C55009"/>
    <w:rsid w:val="00C55893"/>
    <w:rsid w:val="00C56341"/>
    <w:rsid w:val="00C60A84"/>
    <w:rsid w:val="00C610DC"/>
    <w:rsid w:val="00C6186B"/>
    <w:rsid w:val="00C6214A"/>
    <w:rsid w:val="00C628FC"/>
    <w:rsid w:val="00C64C5A"/>
    <w:rsid w:val="00C66E7F"/>
    <w:rsid w:val="00C712AF"/>
    <w:rsid w:val="00C7146B"/>
    <w:rsid w:val="00C74BE7"/>
    <w:rsid w:val="00C74F27"/>
    <w:rsid w:val="00C75108"/>
    <w:rsid w:val="00C760A6"/>
    <w:rsid w:val="00C77183"/>
    <w:rsid w:val="00C77DAB"/>
    <w:rsid w:val="00C81789"/>
    <w:rsid w:val="00C83704"/>
    <w:rsid w:val="00C853AD"/>
    <w:rsid w:val="00C86BAE"/>
    <w:rsid w:val="00C90494"/>
    <w:rsid w:val="00C90FFE"/>
    <w:rsid w:val="00C92556"/>
    <w:rsid w:val="00C927E3"/>
    <w:rsid w:val="00C93066"/>
    <w:rsid w:val="00C931D2"/>
    <w:rsid w:val="00C932EF"/>
    <w:rsid w:val="00C9342B"/>
    <w:rsid w:val="00C9354C"/>
    <w:rsid w:val="00C955AD"/>
    <w:rsid w:val="00C964AF"/>
    <w:rsid w:val="00C96F4C"/>
    <w:rsid w:val="00C9781A"/>
    <w:rsid w:val="00CA0DA3"/>
    <w:rsid w:val="00CA0EAC"/>
    <w:rsid w:val="00CA13B3"/>
    <w:rsid w:val="00CA2E29"/>
    <w:rsid w:val="00CA346F"/>
    <w:rsid w:val="00CA3670"/>
    <w:rsid w:val="00CA38B3"/>
    <w:rsid w:val="00CA41CD"/>
    <w:rsid w:val="00CA60EC"/>
    <w:rsid w:val="00CA73DE"/>
    <w:rsid w:val="00CB1256"/>
    <w:rsid w:val="00CB5A5A"/>
    <w:rsid w:val="00CB6580"/>
    <w:rsid w:val="00CB6885"/>
    <w:rsid w:val="00CB7DD0"/>
    <w:rsid w:val="00CC18FF"/>
    <w:rsid w:val="00CC2136"/>
    <w:rsid w:val="00CC33B7"/>
    <w:rsid w:val="00CC4F67"/>
    <w:rsid w:val="00CC693C"/>
    <w:rsid w:val="00CC7316"/>
    <w:rsid w:val="00CC7634"/>
    <w:rsid w:val="00CD1E1D"/>
    <w:rsid w:val="00CD3C7D"/>
    <w:rsid w:val="00CD4E0E"/>
    <w:rsid w:val="00CD4FB7"/>
    <w:rsid w:val="00CD6B15"/>
    <w:rsid w:val="00CE08F2"/>
    <w:rsid w:val="00CE2868"/>
    <w:rsid w:val="00CE3BA7"/>
    <w:rsid w:val="00CE3F3D"/>
    <w:rsid w:val="00CE487C"/>
    <w:rsid w:val="00CE6017"/>
    <w:rsid w:val="00CE7B56"/>
    <w:rsid w:val="00CE7F0F"/>
    <w:rsid w:val="00CF2578"/>
    <w:rsid w:val="00CF3264"/>
    <w:rsid w:val="00CF4A53"/>
    <w:rsid w:val="00CF4B62"/>
    <w:rsid w:val="00CF4C12"/>
    <w:rsid w:val="00CF5D04"/>
    <w:rsid w:val="00CF700D"/>
    <w:rsid w:val="00CF7043"/>
    <w:rsid w:val="00CF7475"/>
    <w:rsid w:val="00D00CF3"/>
    <w:rsid w:val="00D00D84"/>
    <w:rsid w:val="00D018DC"/>
    <w:rsid w:val="00D01A6A"/>
    <w:rsid w:val="00D02323"/>
    <w:rsid w:val="00D0241B"/>
    <w:rsid w:val="00D03A94"/>
    <w:rsid w:val="00D045D3"/>
    <w:rsid w:val="00D04B12"/>
    <w:rsid w:val="00D0556E"/>
    <w:rsid w:val="00D05B78"/>
    <w:rsid w:val="00D05C61"/>
    <w:rsid w:val="00D06AE7"/>
    <w:rsid w:val="00D071DC"/>
    <w:rsid w:val="00D0782F"/>
    <w:rsid w:val="00D10DB7"/>
    <w:rsid w:val="00D11A87"/>
    <w:rsid w:val="00D122B8"/>
    <w:rsid w:val="00D13381"/>
    <w:rsid w:val="00D14E69"/>
    <w:rsid w:val="00D176B0"/>
    <w:rsid w:val="00D22250"/>
    <w:rsid w:val="00D23580"/>
    <w:rsid w:val="00D25060"/>
    <w:rsid w:val="00D25ADF"/>
    <w:rsid w:val="00D26F9F"/>
    <w:rsid w:val="00D275A0"/>
    <w:rsid w:val="00D30ECA"/>
    <w:rsid w:val="00D32108"/>
    <w:rsid w:val="00D3279F"/>
    <w:rsid w:val="00D418FE"/>
    <w:rsid w:val="00D4366B"/>
    <w:rsid w:val="00D45D86"/>
    <w:rsid w:val="00D4705D"/>
    <w:rsid w:val="00D52FAB"/>
    <w:rsid w:val="00D53ABA"/>
    <w:rsid w:val="00D540D8"/>
    <w:rsid w:val="00D550F0"/>
    <w:rsid w:val="00D55538"/>
    <w:rsid w:val="00D55F31"/>
    <w:rsid w:val="00D5797D"/>
    <w:rsid w:val="00D6192F"/>
    <w:rsid w:val="00D643E5"/>
    <w:rsid w:val="00D644C0"/>
    <w:rsid w:val="00D64DC8"/>
    <w:rsid w:val="00D66257"/>
    <w:rsid w:val="00D679B8"/>
    <w:rsid w:val="00D70103"/>
    <w:rsid w:val="00D7086F"/>
    <w:rsid w:val="00D73098"/>
    <w:rsid w:val="00D737CD"/>
    <w:rsid w:val="00D776F6"/>
    <w:rsid w:val="00D8302F"/>
    <w:rsid w:val="00D835CC"/>
    <w:rsid w:val="00D83CBE"/>
    <w:rsid w:val="00D84167"/>
    <w:rsid w:val="00D859C9"/>
    <w:rsid w:val="00D948FF"/>
    <w:rsid w:val="00D94F02"/>
    <w:rsid w:val="00D9513A"/>
    <w:rsid w:val="00D97D7E"/>
    <w:rsid w:val="00DA1065"/>
    <w:rsid w:val="00DA1E9C"/>
    <w:rsid w:val="00DA302B"/>
    <w:rsid w:val="00DA360E"/>
    <w:rsid w:val="00DA604C"/>
    <w:rsid w:val="00DA67F9"/>
    <w:rsid w:val="00DA7479"/>
    <w:rsid w:val="00DA7B1C"/>
    <w:rsid w:val="00DB0BC7"/>
    <w:rsid w:val="00DB4117"/>
    <w:rsid w:val="00DB7270"/>
    <w:rsid w:val="00DB7E94"/>
    <w:rsid w:val="00DC0B78"/>
    <w:rsid w:val="00DC1138"/>
    <w:rsid w:val="00DC16F5"/>
    <w:rsid w:val="00DC323A"/>
    <w:rsid w:val="00DC3EA7"/>
    <w:rsid w:val="00DC44F7"/>
    <w:rsid w:val="00DC4AFD"/>
    <w:rsid w:val="00DC6D7B"/>
    <w:rsid w:val="00DD1020"/>
    <w:rsid w:val="00DD11ED"/>
    <w:rsid w:val="00DD14AF"/>
    <w:rsid w:val="00DD2175"/>
    <w:rsid w:val="00DD4586"/>
    <w:rsid w:val="00DD505D"/>
    <w:rsid w:val="00DD5CFF"/>
    <w:rsid w:val="00DD6512"/>
    <w:rsid w:val="00DD6558"/>
    <w:rsid w:val="00DD6A11"/>
    <w:rsid w:val="00DE09E2"/>
    <w:rsid w:val="00DE1AE6"/>
    <w:rsid w:val="00DE2CF5"/>
    <w:rsid w:val="00DE7092"/>
    <w:rsid w:val="00DF0CE8"/>
    <w:rsid w:val="00DF2BB4"/>
    <w:rsid w:val="00DF6463"/>
    <w:rsid w:val="00E00F67"/>
    <w:rsid w:val="00E01A66"/>
    <w:rsid w:val="00E03F07"/>
    <w:rsid w:val="00E0430F"/>
    <w:rsid w:val="00E05078"/>
    <w:rsid w:val="00E0754D"/>
    <w:rsid w:val="00E07A61"/>
    <w:rsid w:val="00E11459"/>
    <w:rsid w:val="00E12542"/>
    <w:rsid w:val="00E130D4"/>
    <w:rsid w:val="00E174DA"/>
    <w:rsid w:val="00E17B99"/>
    <w:rsid w:val="00E21C5E"/>
    <w:rsid w:val="00E25BF5"/>
    <w:rsid w:val="00E264C1"/>
    <w:rsid w:val="00E26570"/>
    <w:rsid w:val="00E265BE"/>
    <w:rsid w:val="00E2795B"/>
    <w:rsid w:val="00E303DB"/>
    <w:rsid w:val="00E34432"/>
    <w:rsid w:val="00E34EEB"/>
    <w:rsid w:val="00E364FA"/>
    <w:rsid w:val="00E3726A"/>
    <w:rsid w:val="00E402F4"/>
    <w:rsid w:val="00E429C7"/>
    <w:rsid w:val="00E4395F"/>
    <w:rsid w:val="00E43E3A"/>
    <w:rsid w:val="00E4472D"/>
    <w:rsid w:val="00E4661C"/>
    <w:rsid w:val="00E479C5"/>
    <w:rsid w:val="00E47D60"/>
    <w:rsid w:val="00E50772"/>
    <w:rsid w:val="00E51D15"/>
    <w:rsid w:val="00E526EF"/>
    <w:rsid w:val="00E53BF1"/>
    <w:rsid w:val="00E54461"/>
    <w:rsid w:val="00E54744"/>
    <w:rsid w:val="00E54BFB"/>
    <w:rsid w:val="00E56105"/>
    <w:rsid w:val="00E56E59"/>
    <w:rsid w:val="00E62A5E"/>
    <w:rsid w:val="00E62BC8"/>
    <w:rsid w:val="00E67927"/>
    <w:rsid w:val="00E72B7B"/>
    <w:rsid w:val="00E730DD"/>
    <w:rsid w:val="00E76407"/>
    <w:rsid w:val="00E7705F"/>
    <w:rsid w:val="00E77223"/>
    <w:rsid w:val="00E779DE"/>
    <w:rsid w:val="00E80DB8"/>
    <w:rsid w:val="00E850D4"/>
    <w:rsid w:val="00E858A9"/>
    <w:rsid w:val="00E90A73"/>
    <w:rsid w:val="00E912FC"/>
    <w:rsid w:val="00E91C9E"/>
    <w:rsid w:val="00E9452D"/>
    <w:rsid w:val="00E95890"/>
    <w:rsid w:val="00EA055C"/>
    <w:rsid w:val="00EA0FDE"/>
    <w:rsid w:val="00EA12B4"/>
    <w:rsid w:val="00EA1F6A"/>
    <w:rsid w:val="00EA2F8B"/>
    <w:rsid w:val="00EA3684"/>
    <w:rsid w:val="00EA3DEB"/>
    <w:rsid w:val="00EA472B"/>
    <w:rsid w:val="00EA4A59"/>
    <w:rsid w:val="00EA7FE6"/>
    <w:rsid w:val="00EB0A38"/>
    <w:rsid w:val="00EB35D3"/>
    <w:rsid w:val="00EB373D"/>
    <w:rsid w:val="00EB3767"/>
    <w:rsid w:val="00EB3FB5"/>
    <w:rsid w:val="00EB7EE2"/>
    <w:rsid w:val="00EC031E"/>
    <w:rsid w:val="00EC418B"/>
    <w:rsid w:val="00EC490A"/>
    <w:rsid w:val="00ED2E8D"/>
    <w:rsid w:val="00ED4403"/>
    <w:rsid w:val="00ED5268"/>
    <w:rsid w:val="00ED771D"/>
    <w:rsid w:val="00ED79E4"/>
    <w:rsid w:val="00EE1C42"/>
    <w:rsid w:val="00EE24CD"/>
    <w:rsid w:val="00EE3A41"/>
    <w:rsid w:val="00EE43D0"/>
    <w:rsid w:val="00EE5A52"/>
    <w:rsid w:val="00EE6B86"/>
    <w:rsid w:val="00EF0E8B"/>
    <w:rsid w:val="00EF2BC4"/>
    <w:rsid w:val="00EF4CAD"/>
    <w:rsid w:val="00EF5083"/>
    <w:rsid w:val="00EF74E0"/>
    <w:rsid w:val="00F00884"/>
    <w:rsid w:val="00F00DB1"/>
    <w:rsid w:val="00F013F2"/>
    <w:rsid w:val="00F024AF"/>
    <w:rsid w:val="00F02A1A"/>
    <w:rsid w:val="00F03315"/>
    <w:rsid w:val="00F03E43"/>
    <w:rsid w:val="00F04DDD"/>
    <w:rsid w:val="00F05DB2"/>
    <w:rsid w:val="00F070C2"/>
    <w:rsid w:val="00F118A2"/>
    <w:rsid w:val="00F12058"/>
    <w:rsid w:val="00F13893"/>
    <w:rsid w:val="00F158A6"/>
    <w:rsid w:val="00F168EB"/>
    <w:rsid w:val="00F17B23"/>
    <w:rsid w:val="00F21004"/>
    <w:rsid w:val="00F2188D"/>
    <w:rsid w:val="00F21BAB"/>
    <w:rsid w:val="00F22D50"/>
    <w:rsid w:val="00F233BA"/>
    <w:rsid w:val="00F3067A"/>
    <w:rsid w:val="00F40D34"/>
    <w:rsid w:val="00F4142C"/>
    <w:rsid w:val="00F41C71"/>
    <w:rsid w:val="00F44109"/>
    <w:rsid w:val="00F5128A"/>
    <w:rsid w:val="00F556E0"/>
    <w:rsid w:val="00F57F95"/>
    <w:rsid w:val="00F60574"/>
    <w:rsid w:val="00F60918"/>
    <w:rsid w:val="00F61D29"/>
    <w:rsid w:val="00F623AA"/>
    <w:rsid w:val="00F62CF7"/>
    <w:rsid w:val="00F63F53"/>
    <w:rsid w:val="00F64A10"/>
    <w:rsid w:val="00F65B85"/>
    <w:rsid w:val="00F66047"/>
    <w:rsid w:val="00F70E95"/>
    <w:rsid w:val="00F73203"/>
    <w:rsid w:val="00F75C40"/>
    <w:rsid w:val="00F76847"/>
    <w:rsid w:val="00F77B55"/>
    <w:rsid w:val="00F77E79"/>
    <w:rsid w:val="00F800D6"/>
    <w:rsid w:val="00F806B4"/>
    <w:rsid w:val="00F814D7"/>
    <w:rsid w:val="00F8175A"/>
    <w:rsid w:val="00F8213E"/>
    <w:rsid w:val="00F82D4D"/>
    <w:rsid w:val="00F8602F"/>
    <w:rsid w:val="00F87392"/>
    <w:rsid w:val="00F9049D"/>
    <w:rsid w:val="00F91CC8"/>
    <w:rsid w:val="00F94F38"/>
    <w:rsid w:val="00FA13ED"/>
    <w:rsid w:val="00FA1682"/>
    <w:rsid w:val="00FA36E4"/>
    <w:rsid w:val="00FA42B7"/>
    <w:rsid w:val="00FB0CF7"/>
    <w:rsid w:val="00FB1707"/>
    <w:rsid w:val="00FB1D8B"/>
    <w:rsid w:val="00FB264F"/>
    <w:rsid w:val="00FB2ADD"/>
    <w:rsid w:val="00FB2E3C"/>
    <w:rsid w:val="00FB3ADE"/>
    <w:rsid w:val="00FB4670"/>
    <w:rsid w:val="00FB4A94"/>
    <w:rsid w:val="00FB661E"/>
    <w:rsid w:val="00FB78B5"/>
    <w:rsid w:val="00FC0555"/>
    <w:rsid w:val="00FC0BF6"/>
    <w:rsid w:val="00FC0C19"/>
    <w:rsid w:val="00FC4664"/>
    <w:rsid w:val="00FC79D0"/>
    <w:rsid w:val="00FD178D"/>
    <w:rsid w:val="00FD203E"/>
    <w:rsid w:val="00FD4EC7"/>
    <w:rsid w:val="00FD6046"/>
    <w:rsid w:val="00FE0405"/>
    <w:rsid w:val="00FE0874"/>
    <w:rsid w:val="00FE26B8"/>
    <w:rsid w:val="00FE7C07"/>
    <w:rsid w:val="00FE7DBC"/>
    <w:rsid w:val="00FF0E5E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style="mso-height-percent: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7F5137F"/>
  <w15:docId w15:val="{2447E5C4-DEF5-47AF-9CC7-AE37640A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52E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B1BD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4082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4082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6318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1"/>
    <w:basedOn w:val="a"/>
    <w:rsid w:val="003551DF"/>
    <w:pPr>
      <w:spacing w:before="200" w:after="200"/>
      <w:jc w:val="center"/>
    </w:pPr>
    <w:rPr>
      <w:rFonts w:ascii="Arial" w:hAnsi="Arial"/>
      <w:sz w:val="32"/>
    </w:rPr>
  </w:style>
  <w:style w:type="paragraph" w:styleId="a6">
    <w:name w:val="Balloon Text"/>
    <w:basedOn w:val="a"/>
    <w:semiHidden/>
    <w:rsid w:val="00EB0A38"/>
    <w:rPr>
      <w:rFonts w:ascii="Tahoma" w:hAnsi="Tahoma" w:cs="Tahoma"/>
      <w:sz w:val="16"/>
      <w:szCs w:val="16"/>
    </w:rPr>
  </w:style>
  <w:style w:type="character" w:styleId="a7">
    <w:name w:val="Hyperlink"/>
    <w:uiPriority w:val="99"/>
    <w:unhideWhenUsed/>
    <w:rsid w:val="00EA7FE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B1BD7"/>
    <w:rPr>
      <w:b/>
      <w:bCs/>
      <w:kern w:val="36"/>
      <w:sz w:val="48"/>
      <w:szCs w:val="48"/>
    </w:rPr>
  </w:style>
  <w:style w:type="character" w:customStyle="1" w:styleId="name">
    <w:name w:val="name"/>
    <w:rsid w:val="005760D7"/>
  </w:style>
  <w:style w:type="paragraph" w:styleId="a8">
    <w:name w:val="List Paragraph"/>
    <w:basedOn w:val="a"/>
    <w:uiPriority w:val="34"/>
    <w:qFormat/>
    <w:rsid w:val="0084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1;&#1048;&#1041;&#1051;&#1048;&#1054;&#1058;&#1045;&#1050;&#1048;\Template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408AA-011C-4DA3-B981-461AAADB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2626</TotalTime>
  <Pages>5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A1</vt:lpstr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</dc:title>
  <dc:creator>Дунаев Иван Евгеньевич</dc:creator>
  <cp:lastModifiedBy>Хамедов Ильдар</cp:lastModifiedBy>
  <cp:revision>227</cp:revision>
  <cp:lastPrinted>2019-10-23T14:01:00Z</cp:lastPrinted>
  <dcterms:created xsi:type="dcterms:W3CDTF">2018-09-18T14:40:00Z</dcterms:created>
  <dcterms:modified xsi:type="dcterms:W3CDTF">2021-03-10T07:32:00Z</dcterms:modified>
</cp:coreProperties>
</file>