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7A701F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A1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Модуль питания SCW0</w:t>
            </w:r>
            <w:r w:rsidR="003635F7" w:rsidRPr="007A701F">
              <w:rPr>
                <w:rFonts w:ascii="Arial" w:hAnsi="Arial" w:cs="Arial"/>
              </w:rPr>
              <w:t>8</w:t>
            </w:r>
            <w:r w:rsidRPr="007A701F">
              <w:rPr>
                <w:rFonts w:ascii="Arial" w:hAnsi="Arial" w:cs="Arial"/>
              </w:rPr>
              <w:t>C-05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7A701F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7A701F" w:rsidRDefault="00D45D86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="003635F7"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A</w:t>
            </w:r>
            <w:r w:rsidRPr="007A701F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E239E6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Модуль питания </w:t>
            </w:r>
            <w:r w:rsidR="007B6641" w:rsidRPr="007A701F">
              <w:rPr>
                <w:rFonts w:ascii="Arial" w:hAnsi="Arial" w:cs="Arial"/>
              </w:rPr>
              <w:t>SCW08C-12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MEAN</w:t>
            </w:r>
            <w:r w:rsidRPr="007A70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A701F">
              <w:rPr>
                <w:rFonts w:ascii="Arial" w:hAnsi="Arial" w:cs="Arial"/>
                <w:sz w:val="16"/>
                <w:szCs w:val="16"/>
                <w:lang w:val="en-US"/>
              </w:rPr>
              <w:t>WELL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635F7" w:rsidRPr="007A701F" w:rsidRDefault="003635F7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3635F7" w:rsidP="00F536E4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635F7" w:rsidRPr="007A701F" w:rsidRDefault="003635F7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E4413" w:rsidRPr="007A701F" w:rsidRDefault="00DE4413" w:rsidP="003635F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E4413" w:rsidRPr="007A701F" w:rsidRDefault="00DE4413" w:rsidP="003635F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C1-C</w:t>
            </w:r>
            <w:r w:rsidRPr="007A701F">
              <w:rPr>
                <w:rFonts w:ascii="Arial" w:hAnsi="Arial" w:cs="Arial"/>
              </w:rPr>
              <w:t>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 xml:space="preserve">0805-0,1 </w:t>
            </w:r>
            <w:r w:rsidRPr="007A701F">
              <w:rPr>
                <w:rFonts w:ascii="Arial" w:hAnsi="Arial" w:cs="Arial"/>
              </w:rPr>
              <w:t>мкФ</w:t>
            </w:r>
            <w:r w:rsidRPr="007A701F">
              <w:rPr>
                <w:rFonts w:ascii="Arial" w:hAnsi="Arial" w:cs="Arial"/>
                <w:lang w:val="en-US"/>
              </w:rPr>
              <w:t>±10%-50</w:t>
            </w:r>
            <w:r w:rsidRPr="007A701F">
              <w:rPr>
                <w:rFonts w:ascii="Arial" w:hAnsi="Arial" w:cs="Arial"/>
              </w:rPr>
              <w:t>В</w:t>
            </w:r>
            <w:r>
              <w:rPr>
                <w:rFonts w:ascii="Arial" w:hAnsi="Arial" w:cs="Arial"/>
                <w:lang w:val="en-US"/>
              </w:rPr>
              <w:t>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</w:t>
            </w:r>
            <w:r w:rsidRPr="007A701F">
              <w:rPr>
                <w:rFonts w:ascii="Arial" w:hAnsi="Arial" w:cs="Arial"/>
              </w:rPr>
              <w:t>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right="-81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1210-0,1 мкФ±10%-100В-</w:t>
            </w:r>
            <w:r w:rsidRPr="007A701F">
              <w:rPr>
                <w:rFonts w:ascii="Arial" w:hAnsi="Arial" w:cs="Arial"/>
                <w:lang w:val="en-US"/>
              </w:rPr>
              <w:t>X</w:t>
            </w:r>
            <w:r w:rsidRPr="007A701F">
              <w:rPr>
                <w:rFonts w:ascii="Arial" w:hAnsi="Arial" w:cs="Arial"/>
              </w:rPr>
              <w:t>7</w:t>
            </w:r>
            <w:r w:rsidRPr="007A701F"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CC1210KFX7R0BB104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</w:t>
            </w:r>
            <w:r w:rsidRPr="007A701F">
              <w:rPr>
                <w:rFonts w:ascii="Arial" w:hAnsi="Arial" w:cs="Arial"/>
              </w:rPr>
              <w:t>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1206-0,1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65400" w:rsidRPr="007A701F" w:rsidRDefault="00465400" w:rsidP="0046540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65400" w:rsidRPr="007A701F" w:rsidRDefault="00465400" w:rsidP="0046540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65400" w:rsidRPr="007A701F" w:rsidRDefault="00465400" w:rsidP="0046540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65400" w:rsidRPr="007A701F" w:rsidRDefault="00465400" w:rsidP="0046540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65400" w:rsidRPr="007A701F" w:rsidRDefault="00465400" w:rsidP="0046540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465400" w:rsidRPr="007A701F" w:rsidRDefault="00465400" w:rsidP="0046540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-0,</w:t>
            </w:r>
            <w:r w:rsidRPr="007A701F">
              <w:rPr>
                <w:rFonts w:ascii="Arial" w:hAnsi="Arial" w:cs="Arial"/>
                <w:lang w:val="en-US"/>
              </w:rPr>
              <w:t>01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0В-</w:t>
            </w:r>
            <w:r w:rsidRPr="007A701F">
              <w:rPr>
                <w:rFonts w:ascii="Arial" w:hAnsi="Arial" w:cs="Arial"/>
                <w:lang w:val="en-US"/>
              </w:rPr>
              <w:t>C0G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GRM3195C2A103JA01D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7911F3" w:rsidRPr="007A701F" w:rsidRDefault="007911F3" w:rsidP="007911F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7911F3" w:rsidRPr="007A701F" w:rsidRDefault="007911F3" w:rsidP="007911F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7911F3" w:rsidRPr="007A701F" w:rsidRDefault="007911F3" w:rsidP="007911F3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7911F3" w:rsidRPr="007A701F" w:rsidRDefault="007911F3" w:rsidP="007911F3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911F3" w:rsidRPr="007A701F" w:rsidRDefault="007911F3" w:rsidP="007911F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7911F3" w:rsidRPr="007A701F" w:rsidRDefault="007911F3" w:rsidP="007911F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-0,</w:t>
            </w:r>
            <w:r w:rsidRPr="007A701F">
              <w:rPr>
                <w:rFonts w:ascii="Arial" w:hAnsi="Arial" w:cs="Arial"/>
                <w:lang w:val="en-US"/>
              </w:rPr>
              <w:t>01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0В-</w:t>
            </w:r>
            <w:r w:rsidRPr="007A701F">
              <w:rPr>
                <w:rFonts w:ascii="Arial" w:hAnsi="Arial" w:cs="Arial"/>
                <w:lang w:val="en-US"/>
              </w:rPr>
              <w:t>C0G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GRM3195C2A103JA01D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</w:t>
            </w:r>
            <w:r w:rsidRPr="007A701F">
              <w:rPr>
                <w:rFonts w:ascii="Arial" w:hAnsi="Arial" w:cs="Arial"/>
                <w:lang w:val="en-US"/>
              </w:rPr>
              <w:t>100</w:t>
            </w:r>
            <w:r w:rsidRPr="007A701F">
              <w:rPr>
                <w:rFonts w:ascii="Arial" w:hAnsi="Arial" w:cs="Arial"/>
              </w:rPr>
              <w:t xml:space="preserve"> пФ±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CC0805JRNPO9BN101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C16</w:t>
            </w:r>
            <w:r w:rsidRPr="007A701F">
              <w:rPr>
                <w:rFonts w:ascii="Arial" w:hAnsi="Arial" w:cs="Arial"/>
              </w:rPr>
              <w:t xml:space="preserve">, </w:t>
            </w:r>
            <w:r w:rsidRPr="007A701F">
              <w:rPr>
                <w:rFonts w:ascii="Arial" w:hAnsi="Arial" w:cs="Arial"/>
                <w:lang w:val="en-US"/>
              </w:rPr>
              <w:t>C17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-0,</w:t>
            </w:r>
            <w:r w:rsidRPr="007A701F">
              <w:rPr>
                <w:rFonts w:ascii="Arial" w:hAnsi="Arial" w:cs="Arial"/>
                <w:lang w:val="en-US"/>
              </w:rPr>
              <w:t>01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0В-</w:t>
            </w:r>
            <w:r>
              <w:rPr>
                <w:rFonts w:ascii="Arial" w:hAnsi="Arial" w:cs="Arial"/>
                <w:lang w:val="en-US"/>
              </w:rPr>
              <w:t>C0G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GRM3195C2A103JA01D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C1</w:t>
            </w:r>
            <w:r w:rsidRPr="007A701F">
              <w:rPr>
                <w:rFonts w:ascii="Arial" w:hAnsi="Arial" w:cs="Arial"/>
              </w:rPr>
              <w:t>9</w:t>
            </w:r>
            <w:r w:rsidRPr="007A701F">
              <w:rPr>
                <w:rFonts w:ascii="Arial" w:hAnsi="Arial" w:cs="Arial"/>
                <w:lang w:val="en-US"/>
              </w:rPr>
              <w:t>-C21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1206-0,1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CC1206KPX7R9BB104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1210</w:t>
            </w:r>
            <w:r w:rsidRPr="007A701F">
              <w:rPr>
                <w:rFonts w:ascii="Arial" w:hAnsi="Arial" w:cs="Arial"/>
              </w:rPr>
              <w:t>-0,</w:t>
            </w:r>
            <w:r w:rsidRPr="007A701F">
              <w:rPr>
                <w:rFonts w:ascii="Arial" w:hAnsi="Arial" w:cs="Arial"/>
                <w:lang w:val="en-US"/>
              </w:rPr>
              <w:t>47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CC1210KKX7R9BB474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C23, C24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1206-0,1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F536E4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625611" w:rsidRPr="007A701F" w:rsidRDefault="00625611" w:rsidP="006256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625611" w:rsidRPr="007A701F" w:rsidRDefault="00625611" w:rsidP="009527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C2</w:t>
            </w:r>
            <w:r w:rsidR="00952746"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  <w:lang w:val="en-US"/>
              </w:rPr>
              <w:t>, C2</w:t>
            </w:r>
            <w:r w:rsidR="00952746" w:rsidRPr="007A701F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625611" w:rsidRPr="007A701F" w:rsidRDefault="00625611" w:rsidP="0062561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16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625611" w:rsidRPr="007A701F" w:rsidRDefault="00625611" w:rsidP="00625611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625611" w:rsidRPr="007A701F" w:rsidRDefault="00625611" w:rsidP="006256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625611" w:rsidRPr="007A701F" w:rsidRDefault="00625611" w:rsidP="00625611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TAJA105K016RNJ</w:t>
            </w:r>
          </w:p>
        </w:tc>
      </w:tr>
      <w:tr w:rsidR="00F536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536E4" w:rsidRPr="007A701F" w:rsidRDefault="00F536E4" w:rsidP="00F536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0805-</w:t>
            </w:r>
            <w:r w:rsidRPr="007A701F">
              <w:rPr>
                <w:rFonts w:ascii="Arial" w:hAnsi="Arial" w:cs="Arial"/>
                <w:lang w:val="en-US"/>
              </w:rPr>
              <w:t>4700</w:t>
            </w:r>
            <w:r w:rsidRPr="007A701F">
              <w:rPr>
                <w:rFonts w:ascii="Arial" w:hAnsi="Arial" w:cs="Arial"/>
              </w:rPr>
              <w:t xml:space="preserve"> пФ±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F536E4" w:rsidRPr="007A701F" w:rsidRDefault="00F536E4" w:rsidP="00F536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GRM2165C1H472JA01D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F58CC" w:rsidRPr="007A701F" w:rsidRDefault="00EF58CC" w:rsidP="006256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F58CC" w:rsidRPr="007A701F" w:rsidRDefault="00EF58CC" w:rsidP="006256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F58CC" w:rsidRPr="007A701F" w:rsidRDefault="00EF58CC" w:rsidP="006256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F58CC" w:rsidRPr="007A701F" w:rsidRDefault="00EF58CC" w:rsidP="00625611">
            <w:pPr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F58CC" w:rsidRPr="007A701F" w:rsidRDefault="00EF58CC" w:rsidP="006256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625611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62561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62561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7A701F" w:rsidRDefault="00B03347" w:rsidP="0062561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62561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2746" w:rsidRPr="007A701F" w:rsidRDefault="00952746" w:rsidP="009527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C28-C30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952746" w:rsidRPr="007A701F" w:rsidRDefault="00952746" w:rsidP="009527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2746" w:rsidRPr="007A701F" w:rsidRDefault="00952746" w:rsidP="009527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16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952746" w:rsidRPr="007A701F" w:rsidRDefault="00952746" w:rsidP="0095274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TAJA105K016RNJ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C32, C33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1206-0,1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CC1206KPX7R9BB104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C34-C37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</w:t>
            </w:r>
            <w:r w:rsidRPr="007A701F">
              <w:rPr>
                <w:rFonts w:ascii="Arial" w:hAnsi="Arial" w:cs="Arial"/>
                <w:lang w:val="en-US"/>
              </w:rPr>
              <w:t>100</w:t>
            </w:r>
            <w:r w:rsidRPr="007A701F">
              <w:rPr>
                <w:rFonts w:ascii="Arial" w:hAnsi="Arial" w:cs="Arial"/>
              </w:rPr>
              <w:t xml:space="preserve"> пФ±</w:t>
            </w:r>
            <w:r w:rsidRPr="007A701F">
              <w:rPr>
                <w:rFonts w:ascii="Arial" w:hAnsi="Arial" w:cs="Arial"/>
                <w:lang w:val="en-US"/>
              </w:rPr>
              <w:t>5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CC0805JRNPO9BN101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2746" w:rsidRPr="007A701F" w:rsidRDefault="00952746" w:rsidP="009527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16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952746" w:rsidRPr="007A701F" w:rsidRDefault="00952746" w:rsidP="0095274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TAJA105K016RNJ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C39-C42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1206-0,1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CC1206KPX7R9BB104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52746" w:rsidRPr="007A701F" w:rsidRDefault="00952746" w:rsidP="00952746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C44, C45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16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52746" w:rsidRPr="007A701F" w:rsidRDefault="00952746" w:rsidP="0095274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952746" w:rsidRPr="007A701F" w:rsidRDefault="00952746" w:rsidP="00952746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TAJA105K016RNJ</w:t>
            </w:r>
          </w:p>
        </w:tc>
      </w:tr>
      <w:tr w:rsidR="00B03347" w:rsidRPr="007A701F" w:rsidTr="00A15B1E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C46-C52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C53, C54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>,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%-50В-</w:t>
            </w:r>
            <w:r w:rsidRPr="007A701F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CC1206KKX7R9BB225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C55-C57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C58-C60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C61, C62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F014D5" w:rsidRPr="007A701F" w:rsidRDefault="00F014D5" w:rsidP="00F014D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C69, C70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0805-6,2 пФ±0,25пФ-50В-</w:t>
            </w:r>
            <w:r w:rsidRPr="007A701F">
              <w:rPr>
                <w:rFonts w:ascii="Arial" w:hAnsi="Arial" w:cs="Arial"/>
                <w:lang w:val="en-US"/>
              </w:rPr>
              <w:t>NP</w:t>
            </w:r>
            <w:r w:rsidRPr="007A701F">
              <w:rPr>
                <w:rFonts w:ascii="Arial" w:hAnsi="Arial" w:cs="Arial"/>
              </w:rPr>
              <w:t>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CC</w:t>
            </w:r>
            <w:r w:rsidRPr="007A701F">
              <w:rPr>
                <w:rFonts w:ascii="Arial" w:hAnsi="Arial" w:cs="Arial"/>
                <w:sz w:val="12"/>
                <w:szCs w:val="12"/>
              </w:rPr>
              <w:t>0805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CRNPO</w:t>
            </w:r>
            <w:r w:rsidRPr="007A701F">
              <w:rPr>
                <w:rFonts w:ascii="Arial" w:hAnsi="Arial" w:cs="Arial"/>
                <w:sz w:val="12"/>
                <w:szCs w:val="12"/>
              </w:rPr>
              <w:t>9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BN</w:t>
            </w:r>
            <w:r w:rsidRPr="007A701F">
              <w:rPr>
                <w:rFonts w:ascii="Arial" w:hAnsi="Arial" w:cs="Arial"/>
                <w:sz w:val="12"/>
                <w:szCs w:val="12"/>
              </w:rPr>
              <w:t>6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</w:t>
            </w:r>
            <w:r w:rsidRPr="007A701F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C71-C97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C98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22 мкФ±20%-100В, 8x12, RM5,0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B41828A9226M006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C99-C104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1210-0,1 мкФ±10%-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0В-</w:t>
            </w:r>
            <w:r w:rsidRPr="007A701F">
              <w:rPr>
                <w:rFonts w:ascii="Arial" w:hAnsi="Arial" w:cs="Arial"/>
                <w:lang w:val="en-US"/>
              </w:rPr>
              <w:t>X</w:t>
            </w:r>
            <w:r w:rsidRPr="007A701F">
              <w:rPr>
                <w:rFonts w:ascii="Arial" w:hAnsi="Arial" w:cs="Arial"/>
              </w:rPr>
              <w:t>7</w:t>
            </w:r>
            <w:r w:rsidRPr="007A701F">
              <w:rPr>
                <w:rFonts w:ascii="Arial" w:hAnsi="Arial" w:cs="Arial"/>
                <w:lang w:val="en-US"/>
              </w:rPr>
              <w:t>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CC1210KFX7R0BB104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C105-C108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84E92" w:rsidRPr="007A701F" w:rsidRDefault="00B84E92" w:rsidP="00B84E9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84E92" w:rsidRPr="007A701F" w:rsidRDefault="00B84E92" w:rsidP="00B84E92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C109-C111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84E92" w:rsidRPr="007A701F" w:rsidRDefault="00B84E92" w:rsidP="00B84E9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84E92" w:rsidRPr="007A701F" w:rsidRDefault="00B84E92" w:rsidP="00B84E92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84E92" w:rsidRPr="007A701F" w:rsidRDefault="00B84E92" w:rsidP="00B84E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B84E92" w:rsidRPr="007A701F" w:rsidRDefault="00B84E92" w:rsidP="00B84E9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B0334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C112-C114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03347" w:rsidRPr="00B03347" w:rsidRDefault="00B03347" w:rsidP="00B0334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B03347" w:rsidRPr="007A701F" w:rsidRDefault="00B03347" w:rsidP="00B0334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C115-C117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6,3</w:t>
            </w:r>
            <w:r w:rsidRPr="007A701F">
              <w:rPr>
                <w:rFonts w:ascii="Arial" w:hAnsi="Arial" w:cs="Arial"/>
              </w:rPr>
              <w:t>В, тип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TAJA106K006RNJ</w:t>
            </w:r>
          </w:p>
        </w:tc>
      </w:tr>
      <w:tr w:rsidR="000B62CE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62CE" w:rsidRPr="007A701F" w:rsidRDefault="000B62CE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62CE" w:rsidRPr="007A701F" w:rsidRDefault="000B62CE" w:rsidP="00E17A45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62CE" w:rsidRPr="007A701F" w:rsidRDefault="000B62CE" w:rsidP="00E17A4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62CE" w:rsidRPr="007A701F" w:rsidRDefault="000B62CE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62CE" w:rsidRPr="007A701F" w:rsidRDefault="000B62CE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B62CE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62CE" w:rsidRPr="007A701F" w:rsidRDefault="000B62CE" w:rsidP="000B62C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C118-C120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62CE" w:rsidRPr="007A701F" w:rsidRDefault="000B62CE" w:rsidP="0022134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0805-0,1 мкФ±10%-50В-X7R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62CE" w:rsidRPr="000B62CE" w:rsidRDefault="000B62CE" w:rsidP="000B62C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62CE" w:rsidRPr="007A701F" w:rsidRDefault="000B62CE" w:rsidP="000B62C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CC0805KPX7R9BB104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C121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47</w:t>
            </w:r>
            <w:r w:rsidRPr="007A701F">
              <w:rPr>
                <w:rFonts w:ascii="Arial" w:hAnsi="Arial" w:cs="Arial"/>
              </w:rPr>
              <w:t xml:space="preserve"> мкФ±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0%-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 xml:space="preserve">В, тип </w:t>
            </w:r>
            <w:r w:rsidRPr="007A701F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TAJB476K010RNJ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E17A45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27023D" w:rsidP="00E17A4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27023D" w:rsidP="00E17A4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27023D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Микросхемы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17A45" w:rsidRPr="007A701F" w:rsidRDefault="00E17A45" w:rsidP="00E17A4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17A45" w:rsidRPr="007A701F" w:rsidRDefault="00E17A45" w:rsidP="00E17A4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STM32H753IIT6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27023D" w:rsidRPr="007A701F" w:rsidRDefault="0027023D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7023D" w:rsidRPr="007A701F" w:rsidRDefault="0027023D" w:rsidP="0027023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D2, D3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IS61LV25616AL-10TLI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7023D" w:rsidRPr="007A701F" w:rsidRDefault="0027023D" w:rsidP="0027023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ISSI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M24M01-RMN6TP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TLV320AIC3254-Q1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6PAIC3254IRHBRQ1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DP83848IVV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MAX3221EAE+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Maxim</w:t>
            </w:r>
          </w:p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Semiconductor</w:t>
            </w:r>
          </w:p>
        </w:tc>
      </w:tr>
      <w:tr w:rsidR="000B62CE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62CE" w:rsidRPr="007A701F" w:rsidRDefault="000B62CE" w:rsidP="000B62C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SN74</w:t>
            </w:r>
            <w:r>
              <w:rPr>
                <w:rFonts w:ascii="Arial" w:hAnsi="Arial" w:cs="Arial"/>
                <w:lang w:val="en-US"/>
              </w:rPr>
              <w:t>HC</w:t>
            </w:r>
            <w:r w:rsidRPr="007A701F">
              <w:rPr>
                <w:rFonts w:ascii="Arial" w:hAnsi="Arial" w:cs="Arial"/>
                <w:lang w:val="en-US"/>
              </w:rPr>
              <w:t>14D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62CE" w:rsidRPr="007A701F" w:rsidRDefault="000B62CE" w:rsidP="000B62C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0B62CE" w:rsidRPr="007A701F" w:rsidRDefault="000B62CE" w:rsidP="000B62C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B16ADC" w:rsidRPr="007A701F" w:rsidRDefault="00B16ADC" w:rsidP="00B16ADC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TPS2375D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B16ADC" w:rsidRPr="007A701F" w:rsidRDefault="00B16ADC" w:rsidP="00B16ADC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9E49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E49E4" w:rsidRPr="007A701F" w:rsidRDefault="009E49E4" w:rsidP="009E49E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E49E4" w:rsidRPr="007A701F" w:rsidRDefault="009E49E4" w:rsidP="009E49E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D10, D11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E49E4" w:rsidRPr="007A701F" w:rsidRDefault="009E49E4" w:rsidP="009E49E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LMV358ID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E49E4" w:rsidRPr="007A701F" w:rsidRDefault="009E49E4" w:rsidP="009E49E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E49E4" w:rsidRPr="007A701F" w:rsidRDefault="009E49E4" w:rsidP="009E49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9E49E4" w:rsidRPr="007A701F" w:rsidRDefault="009E49E4" w:rsidP="009E49E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LM4950TS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LM4880M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D14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LM1117IDTX-3.3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CF777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CF7775" w:rsidP="00075C5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Предохранитель MF-MSMF010-2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CF7775" w:rsidP="00075C5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CF777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75C55" w:rsidRPr="007A701F" w:rsidRDefault="00075C5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H1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Светодиод HSMC-C170-T0000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Broadcom</w:t>
            </w:r>
            <w:proofErr w:type="spellEnd"/>
          </w:p>
          <w:p w:rsidR="00075C55" w:rsidRPr="007A701F" w:rsidRDefault="00075C5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Limited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075C5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Реле </w:t>
            </w:r>
            <w:r w:rsidRPr="007A701F">
              <w:rPr>
                <w:rFonts w:ascii="Arial" w:hAnsi="Arial" w:cs="Arial"/>
                <w:lang w:val="en-US"/>
              </w:rPr>
              <w:t>V23105A5307A201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075C5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CF777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K2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Реле IM03GR 1-1462037-4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TYCO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CF777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F7775" w:rsidRPr="007A701F" w:rsidRDefault="00CF7775" w:rsidP="00CF777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L1</w:t>
            </w:r>
            <w:r w:rsidR="0006606F" w:rsidRPr="007A701F">
              <w:rPr>
                <w:rFonts w:ascii="Arial" w:hAnsi="Arial" w:cs="Arial"/>
                <w:lang w:val="en-US"/>
              </w:rPr>
              <w:t>, L2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 xml:space="preserve">Индуктивность </w:t>
            </w:r>
            <w:r w:rsidRPr="007A701F">
              <w:rPr>
                <w:rFonts w:ascii="Arial" w:hAnsi="Arial" w:cs="Arial"/>
                <w:lang w:val="en-US"/>
              </w:rPr>
              <w:t>1210-1,0</w:t>
            </w:r>
            <w:r w:rsidRPr="007A701F">
              <w:rPr>
                <w:rFonts w:ascii="Arial" w:hAnsi="Arial" w:cs="Arial"/>
              </w:rPr>
              <w:t xml:space="preserve"> мкГн±2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F7775" w:rsidRPr="007A701F" w:rsidRDefault="0006606F" w:rsidP="00CF7775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F7775" w:rsidRPr="007A701F" w:rsidRDefault="00CF7775" w:rsidP="00CF777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MURATA</w:t>
            </w:r>
          </w:p>
          <w:p w:rsidR="00CF7775" w:rsidRPr="007A701F" w:rsidRDefault="00CF7775" w:rsidP="00CF777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LQH32CN1R0M33L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6606F" w:rsidRPr="007A701F" w:rsidRDefault="0006606F" w:rsidP="000660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E49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E49E4" w:rsidRPr="007A701F" w:rsidRDefault="009E49E4" w:rsidP="000660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9E49E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E49E4" w:rsidRPr="007A701F" w:rsidRDefault="009E49E4" w:rsidP="000660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E49E4" w:rsidRPr="007A701F" w:rsidRDefault="009E49E4" w:rsidP="000660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6606F" w:rsidRPr="007A701F" w:rsidRDefault="0006606F" w:rsidP="000660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6606F" w:rsidRPr="007A701F" w:rsidRDefault="0006606F" w:rsidP="0022134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6606F" w:rsidRPr="007A701F" w:rsidRDefault="0006606F" w:rsidP="0006606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6606F" w:rsidRPr="007A701F" w:rsidRDefault="0006606F" w:rsidP="0006606F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</w:t>
            </w:r>
            <w:r w:rsidRPr="007A701F">
              <w:rPr>
                <w:rFonts w:ascii="Arial" w:hAnsi="Arial" w:cs="Arial"/>
                <w:sz w:val="12"/>
                <w:szCs w:val="12"/>
              </w:rPr>
              <w:t>00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R3, R4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221340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3,3</w:t>
            </w:r>
            <w:r w:rsidRPr="007A701F">
              <w:rPr>
                <w:rFonts w:ascii="Arial" w:hAnsi="Arial" w:cs="Arial"/>
              </w:rPr>
              <w:t xml:space="preserve"> кОм±5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221340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7A701F">
              <w:rPr>
                <w:rFonts w:ascii="Arial" w:hAnsi="Arial" w:cs="Arial"/>
                <w:sz w:val="12"/>
                <w:szCs w:val="12"/>
              </w:rPr>
              <w:t>3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R5-R8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49,9</w:t>
            </w:r>
            <w:r w:rsidRPr="007A701F">
              <w:rPr>
                <w:rFonts w:ascii="Arial" w:hAnsi="Arial" w:cs="Arial"/>
              </w:rPr>
              <w:t xml:space="preserve"> Ом±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RC0805FR-0749R9L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R9-R11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R12-R17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3,3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221340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7A701F">
              <w:rPr>
                <w:rFonts w:ascii="Arial" w:hAnsi="Arial" w:cs="Arial"/>
                <w:sz w:val="12"/>
                <w:szCs w:val="12"/>
              </w:rPr>
              <w:t>3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15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RC1206JR-0715KL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24,9</w:t>
            </w:r>
            <w:r w:rsidRPr="007A701F">
              <w:rPr>
                <w:rFonts w:ascii="Arial" w:hAnsi="Arial" w:cs="Arial"/>
              </w:rPr>
              <w:t xml:space="preserve"> кОм±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221340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RC0805FR-0724K9L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 xml:space="preserve">178 </w:t>
            </w:r>
            <w:r w:rsidRPr="007A701F">
              <w:rPr>
                <w:rFonts w:ascii="Arial" w:hAnsi="Arial" w:cs="Arial"/>
              </w:rPr>
              <w:t>кОм±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RC0805FR-07178KL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 xml:space="preserve">357 </w:t>
            </w:r>
            <w:r w:rsidRPr="007A701F">
              <w:rPr>
                <w:rFonts w:ascii="Arial" w:hAnsi="Arial" w:cs="Arial"/>
              </w:rPr>
              <w:t>Ом±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RC0805FR-07357RL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0B0262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0B0262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220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0B0262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RC0805JR-07220RL</w:t>
            </w:r>
          </w:p>
        </w:tc>
      </w:tr>
      <w:tr w:rsidR="00221340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1340" w:rsidRPr="007A701F" w:rsidRDefault="00221340" w:rsidP="00221340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R30, R31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1340" w:rsidRPr="007A701F" w:rsidRDefault="00221340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1340" w:rsidRPr="007A701F" w:rsidRDefault="000B0262" w:rsidP="0022134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1340" w:rsidRPr="007A701F" w:rsidRDefault="00221340" w:rsidP="00221340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0B0262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R32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0B0262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91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RC0805JR-0791KL</w:t>
            </w:r>
          </w:p>
        </w:tc>
      </w:tr>
      <w:tr w:rsidR="000B0262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0B0262" w:rsidRPr="007A701F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0B026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0B026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0B026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4B2C62" w:rsidRPr="007A701F" w:rsidRDefault="004B2C62" w:rsidP="004B2C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4B2C62" w:rsidRPr="007A701F" w:rsidRDefault="004B2C62" w:rsidP="004B2C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4B2C62" w:rsidRPr="007A701F" w:rsidRDefault="004B2C62" w:rsidP="004B2C6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4B2C62" w:rsidRPr="007A701F" w:rsidRDefault="004B2C62" w:rsidP="004B2C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4B2C62" w:rsidRPr="007A701F" w:rsidRDefault="004B2C62" w:rsidP="004B2C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0B026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AA712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2,2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RC0805JR-072K2L</w:t>
            </w:r>
          </w:p>
        </w:tc>
      </w:tr>
      <w:tr w:rsidR="000B0262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B0262" w:rsidRPr="007A701F" w:rsidRDefault="000B0262" w:rsidP="000B026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R39, R40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B0262" w:rsidRPr="007A701F" w:rsidRDefault="000B0262" w:rsidP="00AA712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2,2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B0262" w:rsidRPr="007A701F" w:rsidRDefault="000B0262" w:rsidP="000B026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RC0805JR-072K2L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</w:t>
            </w:r>
            <w:r w:rsidRPr="007A701F">
              <w:rPr>
                <w:rFonts w:ascii="Arial" w:hAnsi="Arial" w:cs="Arial"/>
                <w:sz w:val="12"/>
                <w:szCs w:val="12"/>
              </w:rPr>
              <w:t>00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2,2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RC0805JR-072K2L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RC0805JR-072KL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R47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5,1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RC0805JR-075K1L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R48, R49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RC0805JR-07100RL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R51, R52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5,1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RC0805JR-075K1L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R53, R54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</w:t>
            </w:r>
            <w:r w:rsidRPr="007A701F">
              <w:rPr>
                <w:rFonts w:ascii="Arial" w:hAnsi="Arial" w:cs="Arial"/>
                <w:sz w:val="12"/>
                <w:szCs w:val="12"/>
              </w:rPr>
              <w:t>00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5,6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RC0805JR-075K6L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</w:t>
            </w:r>
            <w:r w:rsidRPr="007A701F">
              <w:rPr>
                <w:rFonts w:ascii="Arial" w:hAnsi="Arial" w:cs="Arial"/>
                <w:sz w:val="12"/>
                <w:szCs w:val="12"/>
              </w:rPr>
              <w:t>00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5,6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RC0805JR-075K6L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>0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</w:t>
            </w:r>
            <w:r w:rsidRPr="007A701F">
              <w:rPr>
                <w:rFonts w:ascii="Arial" w:hAnsi="Arial" w:cs="Arial"/>
                <w:sz w:val="12"/>
                <w:szCs w:val="12"/>
              </w:rPr>
              <w:t>00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R59-R63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RC0805JR-0751KL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R64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510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RC1206JR-07510RL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R65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15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RC0805JR-0715KL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R66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 xml:space="preserve"> к</w:t>
            </w:r>
            <w:r w:rsidR="00343C0C">
              <w:rPr>
                <w:rFonts w:ascii="Arial" w:hAnsi="Arial" w:cs="Arial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R67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15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RC0805JR-0715KL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R68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10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R69-R72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6,8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RC0805JR-076K8L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R73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4,87</w:t>
            </w:r>
            <w:r w:rsidRPr="007A701F">
              <w:rPr>
                <w:rFonts w:ascii="Arial" w:hAnsi="Arial" w:cs="Arial"/>
              </w:rPr>
              <w:t xml:space="preserve"> кОм±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AA7124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RC0805FR-074K87L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R74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R75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343C0C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RC0805JR-070RL</w:t>
            </w:r>
          </w:p>
        </w:tc>
      </w:tr>
      <w:tr w:rsidR="00AA7124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A7124" w:rsidRPr="007A701F" w:rsidRDefault="00AA7124" w:rsidP="00AA712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A7124" w:rsidRDefault="00AA7124" w:rsidP="00AA712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A7124" w:rsidRPr="007A701F" w:rsidRDefault="00AA7124" w:rsidP="00AA712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36514" w:rsidRPr="007A701F" w:rsidRDefault="00136514" w:rsidP="00136514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36514" w:rsidRPr="007A701F" w:rsidRDefault="00136514" w:rsidP="00136514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36514" w:rsidRPr="007A701F" w:rsidRDefault="00136514" w:rsidP="0013651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36514" w:rsidRPr="007A701F" w:rsidRDefault="00136514" w:rsidP="00136514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36514" w:rsidRPr="007A701F" w:rsidRDefault="00136514" w:rsidP="00136514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R76-R106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0805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3,3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F838D7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 w:rsidRPr="007A701F">
              <w:rPr>
                <w:rFonts w:ascii="Arial" w:hAnsi="Arial" w:cs="Arial"/>
                <w:sz w:val="12"/>
                <w:szCs w:val="12"/>
              </w:rPr>
              <w:t>3</w:t>
            </w: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K3L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R107, R108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510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RC1206JR-07510RL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A701F">
              <w:rPr>
                <w:rFonts w:ascii="Arial" w:hAnsi="Arial" w:cs="Arial"/>
                <w:sz w:val="22"/>
                <w:szCs w:val="22"/>
                <w:lang w:val="en-US"/>
              </w:rPr>
              <w:t>R109, R110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RC1206JR-072KL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RC1206JR-071RL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0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RC1206JR-070RL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R113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1206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1</w:t>
            </w:r>
            <w:r w:rsidRPr="007A701F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RC1206JR-071RL</w:t>
            </w:r>
          </w:p>
        </w:tc>
      </w:tr>
      <w:tr w:rsidR="007A701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88540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DTSM-32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DIPTRONICS</w:t>
            </w:r>
          </w:p>
        </w:tc>
      </w:tr>
      <w:tr w:rsidR="007A701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2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  <w:proofErr w:type="spellEnd"/>
          </w:p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7A701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S3-S6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Кнопка тактовая TS-A</w:t>
            </w:r>
            <w:r w:rsidRPr="007A701F">
              <w:rPr>
                <w:rFonts w:ascii="Arial" w:hAnsi="Arial" w:cs="Arial"/>
                <w:lang w:val="en-US"/>
              </w:rPr>
              <w:t>6</w:t>
            </w:r>
            <w:r w:rsidRPr="007A701F">
              <w:rPr>
                <w:rFonts w:ascii="Arial" w:hAnsi="Arial" w:cs="Arial"/>
              </w:rPr>
              <w:t>PV-130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Switronic</w:t>
            </w:r>
            <w:proofErr w:type="spellEnd"/>
          </w:p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Industrial</w:t>
            </w:r>
          </w:p>
        </w:tc>
      </w:tr>
      <w:tr w:rsidR="007A701F" w:rsidRPr="007A701F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Трансформатор</w:t>
            </w:r>
            <w:r w:rsidRPr="007A701F">
              <w:rPr>
                <w:rFonts w:ascii="Arial" w:hAnsi="Arial" w:cs="Arial"/>
                <w:lang w:val="en-US"/>
              </w:rPr>
              <w:t xml:space="preserve"> LM-LP-1005L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Диодная сборка SP3002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Littelfuse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 w:rsidRPr="007A701F"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proofErr w:type="spellEnd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Транзистор IRLML2803TRPBF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Infineon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V4-V1</w:t>
            </w:r>
            <w:r w:rsidRPr="007A701F">
              <w:rPr>
                <w:rFonts w:ascii="Arial" w:hAnsi="Arial" w:cs="Arial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proofErr w:type="spellEnd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Супрессор SMBJ58CA-TR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F838D7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F838D7" w:rsidRPr="007A701F" w:rsidRDefault="00F838D7" w:rsidP="00F838D7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V15, V16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838D7" w:rsidRPr="007A701F" w:rsidRDefault="00F838D7" w:rsidP="00F838D7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 w:rsidRPr="007A701F">
              <w:rPr>
                <w:rFonts w:ascii="Arial" w:hAnsi="Arial" w:cs="Arial"/>
              </w:rPr>
              <w:t>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proofErr w:type="spellEnd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  <w:lang w:val="en-US"/>
              </w:rPr>
              <w:t>V18</w:t>
            </w:r>
            <w:r w:rsidRPr="007A701F">
              <w:rPr>
                <w:rFonts w:ascii="Arial" w:hAnsi="Arial" w:cs="Arial"/>
              </w:rPr>
              <w:t>-</w:t>
            </w:r>
            <w:r w:rsidRPr="007A701F">
              <w:rPr>
                <w:rFonts w:ascii="Arial" w:hAnsi="Arial" w:cs="Arial"/>
                <w:lang w:val="en-US"/>
              </w:rPr>
              <w:t>V</w:t>
            </w:r>
            <w:r w:rsidRPr="007A701F">
              <w:rPr>
                <w:rFonts w:ascii="Arial" w:hAnsi="Arial" w:cs="Arial"/>
              </w:rPr>
              <w:t>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Оптопара 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Broadcom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</w:t>
            </w:r>
            <w:r w:rsidRPr="007A701F">
              <w:rPr>
                <w:rFonts w:ascii="Arial" w:hAnsi="Arial" w:cs="Arial"/>
              </w:rPr>
              <w:t>2</w:t>
            </w: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Диод </w:t>
            </w:r>
            <w:r w:rsidRPr="007A701F"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Visha</w:t>
            </w:r>
            <w:proofErr w:type="spellEnd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3A126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V22-V25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Транзистор </w:t>
            </w:r>
            <w:r>
              <w:rPr>
                <w:rFonts w:ascii="Arial" w:hAnsi="Arial" w:cs="Arial"/>
                <w:lang w:val="en-US"/>
              </w:rPr>
              <w:t>BC848B.215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3A126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Default="003A1261" w:rsidP="003A1261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3A1261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Розетка HR971169C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HAN RUN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DRB-9MB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DS-210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Dragon</w:t>
            </w:r>
            <w:proofErr w:type="spellEnd"/>
            <w:r w:rsidRPr="007A701F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City</w:t>
            </w:r>
            <w:proofErr w:type="spellEnd"/>
          </w:p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</w:rPr>
              <w:t>Industries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CWF-3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 xml:space="preserve">Вилка </w:t>
            </w:r>
            <w:r w:rsidRPr="007A701F">
              <w:rPr>
                <w:rFonts w:ascii="Arial" w:hAnsi="Arial" w:cs="Arial"/>
                <w:lang w:val="en-US"/>
              </w:rPr>
              <w:t>CWF-2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FDC-14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15EDGRC-3.81-03P-14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  <w:proofErr w:type="spellEnd"/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X8-X10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Розетка</w:t>
            </w:r>
            <w:r w:rsidRPr="007A701F">
              <w:rPr>
                <w:rFonts w:ascii="Arial" w:hAnsi="Arial" w:cs="Arial"/>
                <w:lang w:val="en-US"/>
              </w:rPr>
              <w:t xml:space="preserve"> PJ307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X11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Вилка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IDC-10MS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Z1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</w:rPr>
              <w:t>Резонатор</w:t>
            </w:r>
            <w:r w:rsidRPr="007A701F">
              <w:rPr>
                <w:rFonts w:ascii="Arial" w:hAnsi="Arial" w:cs="Arial"/>
                <w:lang w:val="en-US"/>
              </w:rPr>
              <w:t xml:space="preserve"> </w:t>
            </w:r>
            <w:r w:rsidRPr="007A701F">
              <w:rPr>
                <w:rFonts w:ascii="Arial" w:hAnsi="Arial" w:cs="Arial"/>
              </w:rPr>
              <w:t>кварцевый</w:t>
            </w:r>
            <w:r w:rsidRPr="007A701F">
              <w:rPr>
                <w:rFonts w:ascii="Arial" w:hAnsi="Arial" w:cs="Arial"/>
                <w:lang w:val="en-US"/>
              </w:rPr>
              <w:t xml:space="preserve"> KX-3HT HC-49/U8H 25MHz±30ppm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  <w:lang w:val="en-US"/>
              </w:rPr>
            </w:pPr>
            <w:r w:rsidRPr="007A701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Geyer</w:t>
            </w:r>
          </w:p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7A701F">
              <w:rPr>
                <w:rFonts w:ascii="Arial" w:hAnsi="Arial" w:cs="Arial"/>
                <w:sz w:val="12"/>
                <w:szCs w:val="12"/>
                <w:lang w:val="en-US"/>
              </w:rPr>
              <w:t>Electronic</w:t>
            </w: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7A701F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7298D" w:rsidRPr="007A701F" w:rsidRDefault="0017298D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7298D" w:rsidRPr="007A701F" w:rsidRDefault="0017298D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A1261" w:rsidRPr="007A701F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A1261" w:rsidRPr="007A701F" w:rsidRDefault="003A1261" w:rsidP="001729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A1261" w:rsidRPr="007A701F" w:rsidRDefault="003A1261" w:rsidP="0017298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7A701F" w:rsidRDefault="00B46A01" w:rsidP="00395811">
      <w:pPr>
        <w:rPr>
          <w:rFonts w:ascii="Arial" w:hAnsi="Arial" w:cs="Arial"/>
          <w:lang w:val="en-US"/>
        </w:rPr>
        <w:sectPr w:rsidR="00B46A01" w:rsidRPr="007A701F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7A701F" w:rsidRPr="007A701F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7A701F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7A701F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Номера листов</w:t>
            </w:r>
            <w:r w:rsidR="00D8302F" w:rsidRPr="007A701F">
              <w:rPr>
                <w:rFonts w:ascii="Arial" w:hAnsi="Arial" w:cs="Arial"/>
              </w:rPr>
              <w:t xml:space="preserve"> </w:t>
            </w:r>
            <w:r w:rsidRPr="007A701F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7A701F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Всего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листов (страниц)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в</w:t>
            </w:r>
            <w:r w:rsidR="003551DF" w:rsidRPr="007A701F">
              <w:rPr>
                <w:rFonts w:ascii="Arial" w:hAnsi="Arial" w:cs="Arial"/>
              </w:rPr>
              <w:br/>
            </w:r>
            <w:r w:rsidRPr="007A701F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№</w:t>
            </w:r>
          </w:p>
          <w:p w:rsidR="005718B5" w:rsidRPr="007A701F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7A701F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7A701F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7A701F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Дата</w:t>
            </w: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7A701F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измене</w:t>
            </w:r>
            <w:r w:rsidR="003551DF" w:rsidRPr="007A701F">
              <w:rPr>
                <w:rFonts w:ascii="Arial" w:hAnsi="Arial" w:cs="Arial"/>
              </w:rPr>
              <w:t>н</w:t>
            </w:r>
            <w:r w:rsidRPr="007A701F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7A701F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7A701F" w:rsidRDefault="005718B5" w:rsidP="00267DFB">
            <w:pPr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7A701F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7A701F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7A701F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7A701F" w:rsidRPr="007A701F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7A701F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7A701F" w:rsidRDefault="006F0003" w:rsidP="001211E3">
      <w:pPr>
        <w:rPr>
          <w:rFonts w:ascii="Arial" w:hAnsi="Arial" w:cs="Arial"/>
        </w:rPr>
      </w:pPr>
    </w:p>
    <w:sectPr w:rsidR="006F0003" w:rsidRPr="007A701F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45" w:rsidRDefault="00957A45">
      <w:r>
        <w:separator/>
      </w:r>
    </w:p>
  </w:endnote>
  <w:endnote w:type="continuationSeparator" w:id="0">
    <w:p w:rsidR="00957A45" w:rsidRDefault="00957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0B0262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0B0262" w:rsidRDefault="000B0262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0262" w:rsidRPr="002B3339" w:rsidRDefault="000B0262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0B0262" w:rsidRPr="002B3339" w:rsidRDefault="000B0262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0262" w:rsidRPr="002A3B88" w:rsidRDefault="000B0262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0B0262" w:rsidRPr="002A3B88" w:rsidRDefault="000B0262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0B0262" w:rsidRDefault="000B026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62" w:rsidRDefault="000B026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45" w:rsidRDefault="00957A45">
      <w:r>
        <w:separator/>
      </w:r>
    </w:p>
  </w:footnote>
  <w:footnote w:type="continuationSeparator" w:id="0">
    <w:p w:rsidR="00957A45" w:rsidRDefault="00957A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0B0262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B0262" w:rsidRPr="00C02AC0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0B0262" w:rsidRPr="00C02AC0" w:rsidRDefault="000B026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 xml:space="preserve">Поз. </w:t>
          </w:r>
          <w:proofErr w:type="gramStart"/>
          <w:r w:rsidRPr="00C02AC0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611" w:type="dxa"/>
          <w:shd w:val="clear" w:color="auto" w:fill="auto"/>
          <w:vAlign w:val="center"/>
        </w:tcPr>
        <w:p w:rsidR="000B0262" w:rsidRPr="00C02AC0" w:rsidRDefault="000B0262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0B0262" w:rsidRPr="00C02AC0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0B0262" w:rsidRPr="00C02AC0" w:rsidRDefault="000B0262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0B0262" w:rsidRDefault="000B0262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0B0262" w:rsidRPr="00C02AC0" w:rsidRDefault="000B0262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733A9F" w:rsidRDefault="000B0262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A1261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0B0262" w:rsidRPr="00C02AC0" w:rsidRDefault="000B0262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5F79C3" w:rsidRDefault="000B0262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733A9F" w:rsidRDefault="000B0262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02AC0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49536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Z2M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mQM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hZ2MAAAADcAAAADwAAAAAAAAAAAAAAAACYAgAAZHJzL2Rvd25y&#10;ZXYueG1sUEsFBgAAAAAEAAQA9QAAAIUDAAAAAA==&#10;" filled="f" stroked="f">
                <v:textbox>
                  <w:txbxContent>
                    <w:p w:rsidR="000B0262" w:rsidRPr="00C02AC0" w:rsidRDefault="000B0262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0B0262" w:rsidRPr="00C02AC0" w:rsidRDefault="000B0262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<v:textbox>
                  <w:txbxContent>
                    <w:p w:rsidR="000B0262" w:rsidRPr="00733A9F" w:rsidRDefault="000B0262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A1261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2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<v:textbox>
                  <w:txbxContent>
                    <w:p w:rsidR="000B0262" w:rsidRPr="00C02AC0" w:rsidRDefault="000B0262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0B0262" w:rsidRPr="00C02AC0" w:rsidRDefault="000B0262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<v:textbox>
                  <w:txbxContent>
                    <w:p w:rsidR="000B0262" w:rsidRPr="00C02AC0" w:rsidRDefault="000B0262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<v:textbox>
                  <w:txbxContent>
                    <w:p w:rsidR="000B0262" w:rsidRPr="002B36BD" w:rsidRDefault="000B0262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<v:textbox>
                  <w:txbxContent>
                    <w:p w:rsidR="000B0262" w:rsidRPr="002B36BD" w:rsidRDefault="000B0262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<v:textbox>
                  <w:txbxContent>
                    <w:p w:rsidR="000B0262" w:rsidRPr="002B36BD" w:rsidRDefault="000B0262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<v:textbox>
                  <w:txbxContent>
                    <w:p w:rsidR="000B0262" w:rsidRPr="005F79C3" w:rsidRDefault="000B0262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<v:textbox>
                  <w:txbxContent>
                    <w:p w:rsidR="000B0262" w:rsidRPr="002B36BD" w:rsidRDefault="000B0262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paKcEAAADcAAAADwAAAGRycy9kb3ducmV2LnhtbERPTYvCMBC9L/gfwgje1lQRV6pRRBAU&#10;97CrgtehmTbFZlKSaOu/3yws7G0e73NWm9424kk+1I4VTMYZCOLC6ZorBdfL/n0BIkRkjY1jUvCi&#10;AJv14G2FuXYdf9PzHCuRQjjkqMDE2OZShsKQxTB2LXHiSuctxgR9JbXHLoXbRk6zbC4t1pwaDLa0&#10;M1Tczw+rQB5P3ZffT69lVR5adzuaz3nXKzUa9tsliEh9/Bf/uQ86zf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+lopwQAAANwAAAAPAAAAAAAAAAAAAAAA&#10;AKECAABkcnMvZG93bnJldi54bWxQSwUGAAAAAAQABAD5AAAAjwMAAAAA&#10;" strokeweight="1.5pt"/>
              <v:line id="Line 448" o:spid="_x0000_s1037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9gMMAAADcAAAADwAAAGRycy9kb3ducmV2LnhtbERPS2vCQBC+F/oflil4qxsrtRJdRQQf&#10;9NZUBG9DdkxisrPp7kbTf98tCN7m43vOfNmbRlzJ+cqygtEwAUGcW11xoeDwvXmdgvABWWNjmRT8&#10;kofl4vlpjqm2N/6iaxYKEUPYp6igDKFNpfR5SQb90LbEkTtbZzBE6AqpHd5iuGnkW5JMpMGKY0OJ&#10;La1LyuusMwqOXcanS71xDXbb3e58/Kn9+FOpwUu/moEI1IeH+O7e6zj/4x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QPYDDAAAA3AAAAA8AAAAAAAAAAAAA&#10;AAAAoQIAAGRycy9kb3ducmV2LnhtbFBLBQYAAAAABAAEAPkAAACRAwAAAAA=&#10;" strokeweight="1.5pt"/>
              <v:line id="Line 449" o:spid="_x0000_s1038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j98IAAADcAAAADwAAAGRycy9kb3ducmV2LnhtbERPTWvCQBC9F/wPywi91Y0VrERXEUEt&#10;3hpF8DZkxyQmO5vubjT++26h0Ns83ucsVr1pxJ2crywrGI8SEMS51RUXCk7H7dsMhA/IGhvLpOBJ&#10;HlbLwcsCU20f/EX3LBQihrBPUUEZQptK6fOSDPqRbYkjd7XOYIjQFVI7fMRw08j3JJlKgxXHhhJb&#10;2pSU11lnFJy7jC+3eusa7Hb7/fX8XfvJQanXYb+egwjUh3/xn/tTx/kf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Kj98IAAADcAAAADwAAAAAAAAAAAAAA&#10;AAChAgAAZHJzL2Rvd25yZXYueG1sUEsFBgAAAAAEAAQA+QAAAJADAAAAAA==&#10;" strokeweight="1.5pt"/>
              <v:line id="Line 450" o:spid="_x0000_s1039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jEXsEAAADcAAAADwAAAGRycy9kb3ducmV2LnhtbERPS4vCMBC+L/gfwgje1nQ9qFSjLAuC&#10;oof1AV6HZtqUbSYlibb+e7MgeJuP7znLdW8bcScfascKvsYZCOLC6ZorBZfz5nMOIkRkjY1jUvCg&#10;AOvV4GOJuXYdH+l+ipVIIRxyVGBibHMpQ2HIYhi7ljhxpfMWY4K+ktpjl8JtIydZNpUWa04NBlv6&#10;MVT8nW5Wgdztu1+/mVzKqty27rozh2nXKzUa9t8LEJH6+Ba/3Fud5s9m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MRewQAAANwAAAAPAAAAAAAAAAAAAAAA&#10;AKECAABkcnMvZG93bnJldi54bWxQSwUGAAAAAAQABAD5AAAAjwMAAAAA&#10;" strokeweight="1.5pt"/>
              <v:line id="Line 451" o:spid="_x0000_s104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<v:line id="Line 452" o:spid="_x0000_s104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03hcMAAADcAAAADwAAAGRycy9kb3ducmV2LnhtbERPS2vCQBC+F/oflil4qxsr1BpdRQQf&#10;9NZUBG9DdkxisrPp7kbTf98tCN7m43vOfNmbRlzJ+cqygtEwAUGcW11xoeDwvXn9AOEDssbGMin4&#10;JQ/LxfPTHFNtb/xF1ywUIoawT1FBGUKbSunzkgz6oW2JI3e2zmCI0BVSO7zFcNPItyR5lwYrjg0l&#10;trQuKa+zzig4dhmfLvXGNdhtd7vz8af240+lBi/9agYiUB8e4rt7r+P8yRT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N4XDAAAA3AAAAA8AAAAAAAAAAAAA&#10;AAAAoQIAAGRycy9kb3ducmV2LnhtbFBLBQYAAAAABAAEAPkAAACRAwAAAAA=&#10;" strokeweight="1.5pt"/>
              <v:line id="Line 453" o:spid="_x0000_s1042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QsDcQAAADcAAAADwAAAGRycy9kb3ducmV2LnhtbESPQWsCMRCF74X+hzBCbzWrB5GtUUQQ&#10;FHtoreB12Mxulm4mS5K667/vHARvM7w3732z2oy+UzeKqQ1sYDYtQBFXwbbcGLj87N+XoFJGttgF&#10;JgN3SrBZv76ssLRh4G+6nXOjJIRTiQZczn2pdaoceUzT0BOLVofoMcsaG20jDhLuOz0vioX22LI0&#10;OOxp56j6Pf95A/p4Gr7ifn6pm/rQh+vRfS6G0Zi3ybj9AJVpzE/z4/pgBX8p+PKMTK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FCwNxAAAANwAAAAPAAAAAAAAAAAA&#10;AAAAAKECAABkcnMvZG93bnJldi54bWxQSwUGAAAAAAQABAD5AAAAkgMAAAAA&#10;" strokeweight="1.5pt"/>
              <v:line id="Line 454" o:spid="_x0000_s104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5LpMEAAADcAAAADwAAAGRycy9kb3ducmV2LnhtbERPTYvCMBC9L/gfwgh7W1NXEKlGEcFV&#10;9mZXBG9DM7a1zaQmqXb//UYQ9jaP9zmLVW8acSfnK8sKxqMEBHFudcWFguPP9mMGwgdkjY1lUvBL&#10;HlbLwdsCU20ffKB7FgoRQ9inqKAMoU2l9HlJBv3ItsSRu1hnMEToCqkdPmK4aeRnkkylwYpjQ4kt&#10;bUrK66wzCk5dxudrvXUNdl+73eV0q/3kW6n3Yb+egwjUh3/xy73Xcf5sDM9n4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kukwQAAANwAAAAPAAAAAAAAAAAAAAAA&#10;AKECAABkcnMvZG93bnJldi54bWxQSwUGAAAAAAQABAD5AAAAjwMAAAAA&#10;" strokeweight="1.5pt"/>
              <v:line id="Line 455" o:spid="_x0000_s104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zV08EAAADcAAAADwAAAGRycy9kb3ducmV2LnhtbERPTYvCMBC9C/sfwix403QVRLpGkQVX&#10;8WZXhL0NzdjWNpNukmr990YQ9jaP9zmLVW8acSXnK8sKPsYJCOLc6ooLBcefzWgOwgdkjY1lUnAn&#10;D6vl22CBqbY3PtA1C4WIIexTVFCG0KZS+rwkg35sW+LIna0zGCJ0hdQObzHcNHKSJDNpsOLYUGJL&#10;XyXlddYZBacu499LvXENdt/b7fn0V/vpXqnhe7/+BBGoD//il3un4/z5BJ7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7NXTwQAAANwAAAAPAAAAAAAAAAAAAAAA&#10;AKECAABkcnMvZG93bnJldi54bWxQSwUGAAAAAAQABAD5AAAAjwMAAAAA&#10;" strokeweight="1.5pt"/>
              <v:line id="Line 456" o:spid="_x0000_s1045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BwSMIAAADcAAAADwAAAGRycy9kb3ducmV2LnhtbERPS2vCQBC+F/wPywje6qYViqRuRArW&#10;4q1RAr0N2cnDZGfT3Y2m/75bKHibj+85m+1kenEl51vLCp6WCQji0uqWawXn0/5xDcIHZI29ZVLw&#10;Qx622exhg6m2N/6kax5qEUPYp6igCWFIpfRlQwb90g7EkausMxgidLXUDm8x3PTyOUlepMGWY0OD&#10;A701VHb5aBQUY85fl27vehzfD4eq+O786qjUYj7tXkEEmsJd/O/+0HH+egV/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BwSMIAAADcAAAADwAAAAAAAAAAAAAA&#10;AAChAgAAZHJzL2Rvd25yZXYueG1sUEsFBgAAAAAEAAQA+QAAAJADAAAAAA==&#10;" strokeweight="1.5pt"/>
              <v:line id="Line 457" o:spid="_x0000_s1046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noPMIAAADc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noPMIAAADcAAAADwAAAAAAAAAAAAAA&#10;AAChAgAAZHJzL2Rvd25yZXYueG1sUEsFBgAAAAAEAAQA+QAAAJADAAAAAA==&#10;" strokeweight="1.5pt"/>
              <v:line id="Line 458" o:spid="_x0000_s1047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VNp8IAAADcAAAADwAAAGRycy9kb3ducmV2LnhtbERPTWvCQBC9F/wPywje6sZKi0RXEcFa&#10;ejOK4G3IjklMdjbubjT9926h0Ns83ucsVr1pxJ2crywrmIwTEMS51RUXCo6H7esMhA/IGhvLpOCH&#10;PKyWg5cFpto+eE/3LBQihrBPUUEZQptK6fOSDPqxbYkjd7HOYIjQFVI7fMRw08i3JPmQBiuODSW2&#10;tCkpr7POKDh1GZ+v9dY12H3udpfTrfbTb6VGw349BxGoD//iP/eXjvN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VNp8IAAADcAAAADwAAAAAAAAAAAAAA&#10;AAChAgAAZHJzL2Rvd25yZXYueG1sUEsFBgAAAAAEAAQA+QAAAJADAAAAAA==&#10;" strokeweight="1.5pt"/>
              <v:line id="Line 459" o:spid="_x0000_s1048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fT0MIAAADcAAAADwAAAGRycy9kb3ducmV2LnhtbERPS2vCQBC+F/oflil4q5sqiKRuRApW&#10;6c1UAr0N2cnDZGfT3Y2m/94tFHqbj+85m+1kenEl51vLCl7mCQji0uqWawXnz/3zGoQPyBp7y6Tg&#10;hzxss8eHDaba3vhE1zzUIoawT1FBE8KQSunLhgz6uR2II1dZZzBE6GqpHd5iuOnlIklW0mDLsaHB&#10;gd4aKrt8NAqKMeevS7d3PY7vh0NVfHd++aHU7GnavYIINIV/8Z/7qOP89Qp+n4kXyO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fT0MIAAADcAAAADwAAAAAAAAAAAAAA&#10;AAChAgAAZHJzL2Rvd25yZXYueG1sUEsFBgAAAAAEAAQA+QAAAJADAAAAAA==&#10;" strokeweight="1.5pt"/>
              <v:line id="Line 460" o:spid="_x0000_s1049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t2S8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N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t2S8IAAADcAAAADwAAAAAAAAAAAAAA&#10;AAChAgAAZHJzL2Rvd25yZXYueG1sUEsFBgAAAAAEAAQA+QAAAJADAAAAAA==&#10;" strokeweight="1.5pt"/>
              <v:shape id="Text Box 461" o:spid="_x0000_s1050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<v:textbox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m1J8AA&#10;AADcAAAADwAAAGRycy9kb3ducmV2LnhtbERPS4vCMBC+C/6HMII3TVZUtBpFlAVPiu4DvA3N2JZt&#10;JqXJ2vrvjSB4m4/vOct1a0txo9oXjjV8DBUI4tSZgjMN31+fgxkIH5ANlo5Jw508rFfdzhIT4xo+&#10;0e0cMhFD2CeoIQ+hSqT0aU4W/dBVxJG7utpiiLDOpKmxieG2lCOlptJiwbEhx4q2OaV/53+r4edw&#10;vfyO1THb2UnVuFZJtnOpdb/XbhYgArXhLX659ybOn83h+Uy8QK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Lm1J8AAAADcAAAADwAAAAAAAAAAAAAAAACYAgAAZHJzL2Rvd25y&#10;ZXYueG1sUEsFBgAAAAAEAAQA9QAAAIUDAAAAAA==&#10;" filled="f" stroked="f">
                <v:textbox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KZ8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aimfEAAAA3AAAAA8AAAAAAAAAAAAAAAAAmAIAAGRycy9k&#10;b3ducmV2LnhtbFBLBQYAAAAABAAEAPUAAACJAwAAAAA=&#10;" filled="f" stroked="f">
                <v:textbox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v/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f9yH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Yv/MAAAADcAAAADwAAAAAAAAAAAAAAAACYAgAAZHJzL2Rvd25y&#10;ZXYueG1sUEsFBgAAAAAEAAQA9QAAAIUDAAAAAA==&#10;" filled="f" stroked="f">
                <v:textbox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<v:textbox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<v:textbox>
                  <w:txbxContent>
                    <w:p w:rsidR="000B0262" w:rsidRPr="00733A9F" w:rsidRDefault="000B0262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a808EAAADcAAAADwAAAGRycy9kb3ducmV2LnhtbERPTYvCMBC9L/gfwgje1lQRWatRRBAU&#10;97CrgtehmTbFZlKSaOu/3yws7G0e73NWm9424kk+1I4VTMYZCOLC6ZorBdfL/v0DRIjIGhvHpOBF&#10;ATbrwdsKc+06/qbnOVYihXDIUYGJsc2lDIUhi2HsWuLElc5bjAn6SmqPXQq3jZxm2VxarDk1GGxp&#10;Z6i4nx9WgTyeui+/n17Lqjy07nY0n/OuV2o07LdLEJH6+C/+cx90mr+Ywe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9rzTwQAAANwAAAAPAAAAAAAAAAAAAAAA&#10;AKECAABkcnMvZG93bnJldi54bWxQSwUGAAAAAAQABAD5AAAAjwMAAAAA&#10;" strokeweight="1.5pt"/>
              <v:line id="Line 468" o:spid="_x0000_s1057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zbesMAAADcAAAADwAAAGRycy9kb3ducmV2LnhtbERPS2vCQBC+F/oflil4qxsrlRpdRQQf&#10;9NZUBG9DdkxisrPp7kbTf98tCN7m43vOfNmbRlzJ+cqygtEwAUGcW11xoeDwvXn9AOEDssbGMin4&#10;JQ/LxfPTHFNtb/xF1ywUIoawT1FBGUKbSunzkgz6oW2JI3e2zmCI0BVSO7zFcNPItySZSIMVx4YS&#10;W1qXlNdZZxQcu4xPl3rjGuy2u935+FP78adSg5d+NQMRqA8P8d2913H+9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c23rDAAAA3AAAAA8AAAAAAAAAAAAA&#10;AAAAoQIAAGRycy9kb3ducmV2LnhtbFBLBQYAAAAABAAEAPkAAACRAwAAAAA=&#10;" strokeweight="1.5pt"/>
              <v:line id="Line 469" o:spid="_x0000_s1058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5FDcIAAADcAAAADwAAAGRycy9kb3ducmV2LnhtbERPTWvCQBC9F/wPywi91Y0VpEZXEUEt&#10;3hpF8DZkxyQmO5vubjT++26h0Ns83ucsVr1pxJ2crywrGI8SEMS51RUXCk7H7dsHCB+QNTaWScGT&#10;PKyWg5cFpto++IvuWShEDGGfooIyhDaV0uclGfQj2xJH7mqdwRChK6R2+IjhppHvSTKVBiuODSW2&#10;tCkpr7POKDh3GV9u9dY12O32++v5u/aTg1Kvw349BxGoD//iP/enjvN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5FDcIAAADcAAAADwAAAAAAAAAAAAAA&#10;AAChAgAAZHJzL2Rvd25yZXYueG1sUEsFBgAAAAAEAAQA+QAAAJADAAAAAA==&#10;" strokeweight="1.5pt"/>
              <v:line id="Line 470" o:spid="_x0000_s1059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ipMEAAADcAAAADwAAAGRycy9kb3ducmV2LnhtbERPTYvCMBC9L/gfwgje1lQP7lqNIoKg&#10;uIddFbwOzbQpNpOSRFv/vVlY2Ns83ucs171txIN8qB0rmIwzEMSF0zVXCi7n3fsniBCRNTaOScGT&#10;AqxXg7cl5tp1/EOPU6xECuGQowITY5tLGQpDFsPYtcSJK523GBP0ldQeuxRuGznNspm0WHNqMNjS&#10;1lBxO92tAnk4dt9+N72UVblv3fVgvmZdr9Ro2G8WICL18V/8597rNH/+Ab/Pp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JCKkwQAAANwAAAAPAAAAAAAAAAAAAAAA&#10;AKECAABkcnMvZG93bnJldi54bWxQSwUGAAAAAAQABAD5AAAAjwMAAAAA&#10;" strokeweight="1.5pt"/>
              <v:line id="Line 471" o:spid="_x0000_s1060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21s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hFa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7bWxAAAANwAAAAPAAAAAAAAAAAA&#10;AAAAAKECAABkcnMvZG93bnJldi54bWxQSwUGAAAAAAQABAD5AAAAkgMAAAAA&#10;" strokeweight="1.5pt"/>
              <v:line id="Line 472" o:spid="_x0000_s1061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TTcEAAADcAAAADwAAAGRycy9kb3ducmV2LnhtbERPS4vCMBC+L/gfwgje1nQ9iFajLAuC&#10;oof1AV6HZtqUbSYlibb+e7MgeJuP7znLdW8bcScfascKvsYZCOLC6ZorBZfz5nMGIkRkjY1jUvCg&#10;AOvV4GOJuXYdH+l+ipVIIRxyVGBibHMpQ2HIYhi7ljhxpfMWY4K+ktpjl8JtIydZNpUWa04NBlv6&#10;MVT8nW5Wgdztu1+/mVzKqty27rozh2nXKzUa9t8LEJH6+Ba/3Fud5s/n8P9Muk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xNNwQAAANwAAAAPAAAAAAAAAAAAAAAA&#10;AKECAABkcnMvZG93bnJldi54bWxQSwUGAAAAAAQABAD5AAAAjwMAAAAA&#10;" strokeweight="1.5pt"/>
              <v:line id="Line 473" o:spid="_x0000_s1062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MGcIAAADcAAAADwAAAGRycy9kb3ducmV2LnhtbESPQWvCQBSE7wX/w/IEb3VjBSnRVURQ&#10;S29NRfD2yD6TmOzbuLvR9N93BcHjMDPfMItVbxpxI+crywom4wQEcW51xYWCw+/2/ROED8gaG8uk&#10;4I88rJaDtwWm2t75h25ZKESEsE9RQRlCm0rp85IM+rFtiaN3ts5giNIVUju8R7hp5EeSzKTBiuNC&#10;iS1tSsrrrDMKjl3Gp0u9dQ12u/3+fLzWfvqt1GjYr+cgAvXhFX62v7SCSITHmXg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MGcIAAADcAAAADwAAAAAAAAAAAAAA&#10;AAChAgAAZHJzL2Rvd25yZXYueG1sUEsFBgAAAAAEAAQA+QAAAJADAAAAAA==&#10;" strokeweight="1.5pt"/>
              <v:line id="Line 474" o:spid="_x0000_s1063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pgsQAAADcAAAADwAAAGRycy9kb3ducmV2LnhtbESPT2vCQBTE7wW/w/IKvdWNFqRENyIF&#10;a/HWVARvj+zLH5N9G3c3Gr99Vyj0OMzMb5jVejSduJLzjWUFs2kCgriwuuFKweFn+/oOwgdkjZ1l&#10;UnAnD+ts8rTCVNsbf9M1D5WIEPYpKqhD6FMpfVGTQT+1PXH0SusMhihdJbXDW4SbTs6TZCENNhwX&#10;auzpo6aizQej4DjkfDq3W9fh8LnblcdL69/2Sr08j5sliEBj+A//tb+0gnkyg8eZeAR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CmCxAAAANwAAAAPAAAAAAAAAAAA&#10;AAAAAKECAABkcnMvZG93bnJldi54bWxQSwUGAAAAAAQABAD5AAAAkgMAAAAA&#10;" strokeweight="1.5pt"/>
              <v:line id="Line 475" o:spid="_x0000_s1064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q39cQAAADc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JMU7mfiEZ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Grf1xAAAANwAAAAPAAAAAAAAAAAA&#10;AAAAAKECAABkcnMvZG93bnJldi54bWxQSwUGAAAAAAQABAD5AAAAkgMAAAAA&#10;" strokeweight="1.5pt"/>
              <v:line id="Line 476" o:spid="_x0000_s1065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YSbsQAAADcAAAADwAAAGRycy9kb3ducmV2LnhtbESPQWvCQBSE74X+h+UVvNVNFURSV5GC&#10;Vbw1SqC3R/aZxGTfprsbjf++Kwgeh5n5hlmsBtOKCzlfW1bwMU5AEBdW11wqOB4273MQPiBrbC2T&#10;ght5WC1fXxaYanvlH7pkoRQRwj5FBVUIXSqlLyoy6Me2I47eyTqDIUpXSu3wGuGmlZMkmUmDNceF&#10;Cjv6qqhost4oyPuMf8/NxrXYf2+3p/yv8dO9UqO3Yf0JItAQnuFHe6cVTJIp3M/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VhJuxAAAANwAAAAPAAAAAAAAAAAA&#10;AAAAAKECAABkcnMvZG93bnJldi54bWxQSwUGAAAAAAQABAD5AAAAkgMAAAAA&#10;" strokeweight="1.5pt"/>
              <v:line id="Line 477" o:spid="_x0000_s1066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+KGsQAAADc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4oaxAAAANwAAAAPAAAAAAAAAAAA&#10;AAAAAKECAABkcnMvZG93bnJldi54bWxQSwUGAAAAAAQABAD5AAAAkgMAAAAA&#10;" strokeweight="1.5pt"/>
              <v:line id="Line 478" o:spid="_x0000_s1067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vgcQAAADc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JIP+D0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8y+BxAAAANwAAAAPAAAAAAAAAAAA&#10;AAAAAKECAABkcnMvZG93bnJldi54bWxQSwUGAAAAAAQABAD5AAAAkgMAAAAA&#10;" strokeweight="1.5pt"/>
              <v:shape id="Text Box 479" o:spid="_x0000_s1068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veDMYA&#10;AADcAAAADwAAAGRycy9kb3ducmV2LnhtbESPQWvCQBSE70L/w/IKveluLYhEN6FYlPZSNOqht9fs&#10;axLMvo3ZrYn/vlsQPA4z8w2zzAbbiAt1vnas4XmiQBAXztRcajjs1+M5CB+QDTaOScOVPGTpw2iJ&#10;iXE97+iSh1JECPsENVQhtImUvqjIop+4ljh6P66zGKLsSmk67CPcNnKq1ExarDkuVNjSqqLilP9a&#10;Dcfvz2uza1++VN1/bIfNeZu/bUqtnx6H1wWIQEO4h2/td6NhqmbwfyYe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veDM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7l8YA&#10;AADcAAAADwAAAGRycy9kb3ducmV2LnhtbESPQWvCQBSE70L/w/IKvZndWqiSukppUeylaLSH3l6z&#10;zySYfRuzq4n/3i0IHoeZ+YaZzntbizO1vnKs4TlRIIhzZyouNOy2i+EEhA/IBmvHpOFCHuazh8EU&#10;U+M63tA5C4WIEPYpaihDaFIpfV6SRZ+4hjh6e9daDFG2hTQtdhFuazlS6lVarDgulNjQR0n5ITtZ&#10;DT9/35d607z8qqr7WvfL4zr7XBZaPz32728gAvXhHr61V0bDSI3h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Id7l8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FB4F7A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v5cMA&#10;AADcAAAADwAAAGRycy9kb3ducmV2LnhtbERPz2vCMBS+C/sfwhvsZpM5kFGNIg5luwytevD2bJ5t&#10;sXmpTWbrf28OA48f3+/pvLe1uFHrK8ca3hMFgjh3puJCw363Gn6C8AHZYO2YNNzJw3z2MphialzH&#10;W7ploRAxhH2KGsoQmlRKn5dk0SeuIY7c2bUWQ4RtIU2LXQy3tRwpNZYWK44NJTa0LCm/ZH9Ww+H0&#10;e6+3zcdRVd3Ppl9fN9nXutD67bVfTEAE6sNT/O/+NhpGKq6N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jv5c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fsYA&#10;AADcAAAADwAAAGRycy9kb3ducmV2LnhtbESPQWvCQBSE70L/w/IKvZndWiiaukppUeylaLSH3l6z&#10;zySYfRuzq4n/3i0IHoeZ+YaZzntbizO1vnKs4TlRIIhzZyouNOy2i+EYhA/IBmvHpOFCHuazh8EU&#10;U+M63tA5C4WIEPYpaihDaFIpfV6SRZ+4hjh6e9daDFG2hTQtdhFuazlS6lVarDgulNjQR0n5ITtZ&#10;DT9/35d607z8qqr7WvfL4zr7XBZaPz32728gAvXhHr61V0bDSE3g/0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RKf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FB4F7A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1PsQA&#10;AADcAAAADwAAAGRycy9kb3ducmV2LnhtbERPz2vCMBS+C/sfwhvsZlMdjFGNIhvKdhlt3Q7ens2z&#10;LTYvNcls/e+Xw8Djx/d7uR5NJ67kfGtZwSxJQRBXVrdcK/jeb6evIHxA1thZJgU38rBePUyWmGk7&#10;cEHXMtQihrDPUEETQp9J6auGDPrE9sSRO1lnMEToaqkdDjHcdHKepi/SYMuxocGe3hqqzuWvUfBz&#10;/Lp1Rf98SNvhMx93l7x839VKPT2OmwWIQGO4i//dH1rBfBbnxzPxCM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3dT7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QpcYA&#10;AADcAAAADwAAAGRycy9kb3ducmV2LnhtbESPQWvCQBSE70L/w/IKvZlNUiglugapKO2laNSDt2f2&#10;mYRm36bZrYn/vlsoeBxm5htmno+mFVfqXWNZQRLFIIhLqxuuFBz26+krCOeRNbaWScGNHOSLh8kc&#10;M20H3tG18JUIEHYZKqi97zIpXVmTQRfZjjh4F9sb9EH2ldQ9DgFuWpnG8Ys02HBYqLGjt5rKr+LH&#10;KDieP2/trns+xc3wsR0339titamUenoclzMQnkZ/D/+337WCNEng70w4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vQ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FB4F7A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O0sYA&#10;AADcAAAADwAAAGRycy9kb3ducmV2LnhtbESPQWvCQBSE70L/w/IKvZlNUhBJXUNpqdiLaNoevD2z&#10;r0lo9m3Mbk38964geBxm5htmkY+mFSfqXWNZQRLFIIhLqxuuFHx/fUznIJxH1thaJgVncpAvHyYL&#10;zLQdeEenwlciQNhlqKD2vsukdGVNBl1kO+Lg/dreoA+yr6TucQhw08o0jmfSYMNhocaO3moq/4p/&#10;o+DnsDm3u+55HzfD53ZcHbfF+6pS6ulxfH0B4Wn09/CtvdYK0iSF65lw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lO0s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XrSccA&#10;AADcAAAADwAAAGRycy9kb3ducmV2LnhtbESPT2vCQBTE7wW/w/IEb3WjASmpq4jSYC+iqR56e82+&#10;JsHs2zS7zZ9v3y0Uehxm5jfMejuYWnTUusqygsU8AkGcW11xoeD69vL4BMJ5ZI21ZVIwkoPtZvKw&#10;xkTbni/UZb4QAcIuQQWl900ipctLMujmtiEO3qdtDfog20LqFvsAN7VcRtFKGqw4LJTY0L6k/J59&#10;GwW3j9NYX5r4Par61/OQfp2zQ1ooNZsOu2cQngb/H/5rH7WC5SKG3zPhCM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l60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0B0262" w:rsidRPr="00FB4F7A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xzPcYA&#10;AADcAAAADwAAAGRycy9kb3ducmV2LnhtbESPT2vCQBTE7wW/w/IEb3XjH4pEVyktil5Eox68vWZf&#10;k9Ds25hdTfz2XUHwOMzMb5jZojWluFHtCssKBv0IBHFqdcGZguNh+T4B4TyyxtIyKbiTg8W88zbD&#10;WNuG93RLfCYChF2MCnLvq1hKl+Zk0PVtRRy8X1sb9EHWmdQ1NgFuSjmMog9psOCwkGNFXzmlf8nV&#10;KDj9bO/lvhqdo6LZ7NrVZZd8rzKlet32cwrCU+tf4Wd7rRUMB2N4nA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xzPcYAAADc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C02AC0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WpsUA&#10;AADcAAAADwAAAGRycy9kb3ducmV2LnhtbESPQWvCQBSE7wX/w/IEb3WjYpHoKqVF0Yto1IO31+xr&#10;Epp9G7Orif++Kwgeh5n5hpktWlOKG9WusKxg0I9AEKdWF5wpOB6W7xMQziNrLC2Tgjs5WMw7bzOM&#10;tW14T7fEZyJA2MWoIPe+iqV0aU4GXd9WxMH7tbVBH2SdSV1jE+CmlMMo+pAGCw4LOVb0lVP6l1yN&#10;gtPP9l7uq9E5KprNrl1ddsn3KlOq120/pyA8tf4VfrbXWsFwMIbHmXA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wNamxQAAANwAAAAPAAAAAAAAAAAAAAAAAJgCAABkcnMv&#10;ZG93bnJldi54bWxQSwUGAAAAAAQABAD1AAAAigMAAAAA&#10;" filled="f" stroked="f">
                <v:textbox style="layout-flow:vertical;mso-layout-flow-alt:bottom-to-top">
                  <w:txbxContent>
                    <w:p w:rsidR="000B0262" w:rsidRPr="00FB4F7A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B0262" w:rsidRPr="0077052E" w:rsidRDefault="000B0262" w:rsidP="007705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0B0262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B0262" w:rsidRPr="00BC49A2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0B0262" w:rsidRPr="00BC49A2" w:rsidRDefault="000B026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 xml:space="preserve">Поз. </w:t>
          </w:r>
          <w:proofErr w:type="gramStart"/>
          <w:r w:rsidRPr="00BC49A2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611" w:type="dxa"/>
          <w:shd w:val="clear" w:color="auto" w:fill="auto"/>
          <w:vAlign w:val="center"/>
        </w:tcPr>
        <w:p w:rsidR="000B0262" w:rsidRPr="00BC49A2" w:rsidRDefault="000B0262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0B0262" w:rsidRPr="00BC49A2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0B0262" w:rsidRPr="00BC49A2" w:rsidRDefault="000B0262" w:rsidP="000867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Примечание</w: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D2F981" id="Line 409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</w:p>
      </w:tc>
    </w:tr>
  </w:tbl>
  <w:p w:rsidR="000B0262" w:rsidRPr="00BC49A2" w:rsidRDefault="000B0262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6F3DAD" w:rsidRDefault="000B026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D948FF" w:rsidRDefault="000B0262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6F3DAD" w:rsidRDefault="000B0262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B0262" w:rsidRPr="00770084" w:rsidRDefault="000B0262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СЦ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:rsidR="000B0262" w:rsidRPr="00045357" w:rsidRDefault="000B026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A1261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8B4888" w:rsidRDefault="003A1261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Default="000B0262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0B0262" w:rsidRPr="00BE4837" w:rsidRDefault="000B0262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BC49A2" w:rsidRDefault="000B0262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5F79C3" w:rsidRDefault="000B0262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A42F42" w:rsidRDefault="000B0262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6764F" w:rsidRDefault="000B026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6764F" w:rsidRDefault="000B026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6F3DAD" w:rsidRDefault="000B026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6F3DAD" w:rsidRDefault="000B0262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A38B3" w:rsidRDefault="000B0262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5143E" w:rsidRDefault="000B0262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84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C5143E" w:rsidRDefault="000B0262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3C74E5" w:rsidRDefault="000B0262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770084" w:rsidRDefault="000B0262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BC49A2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</w:t>
                            </w:r>
                            <w:proofErr w:type="spellEnd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примен</w:t>
                            </w:r>
                            <w:proofErr w:type="spellEnd"/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140824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BC49A2" w:rsidRDefault="000B0262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4B0C31" w:rsidRDefault="000B0262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B0262" w:rsidRPr="004B0C31" w:rsidRDefault="000B0262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QX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CAWdQX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K5BsUA&#10;AADbAAAADwAAAGRycy9kb3ducmV2LnhtbESPQWvCQBSE74X+h+UJ3urGQm1IXaUUClLQYhTF2yP7&#10;mg3Nvo3ZNYn/3i0UPA4z8w0zXw62Fh21vnKsYDpJQBAXTldcKtjvPp9SED4ga6wdk4IreVguHh/m&#10;mGnX85a6PJQiQthnqMCE0GRS+sKQRT9xDXH0flxrMUTZllK32Ee4reVzksykxYrjgsGGPgwVv/nF&#10;Kjidu/SYXi9fPm/6rdno75fDWio1Hg3vbyACDeEe/m+vtILZK/x9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orkGxQAAANsAAAAPAAAAAAAAAAAAAAAAAJgCAABkcnMv&#10;ZG93bnJldi54bWxQSwUGAAAAAAQABAD1AAAAigMAAAAA&#10;" filled="f" stroked="f">
                <v:textbox inset=".5mm,,.5mm">
                  <w:txbxContent>
                    <w:p w:rsidR="000B0262" w:rsidRPr="004B0C31" w:rsidRDefault="000B026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tdMIA&#10;AADbAAAADwAAAGRycy9kb3ducmV2LnhtbERPXWvCMBR9H+w/hCv4NlMHSqmmZQwGMtBhNzZ8uzTX&#10;ptjc1Ca29d8vD4M9Hs73tphsKwbqfeNYwXKRgCCunG64VvD1+faUgvABWWPrmBTcyUORPz5sMdNu&#10;5CMNZahFDGGfoQITQpdJ6StDFv3CdcSRO7veYoiwr6XucYzhtpXPSbKWFhuODQY7ejVUXcqbVXC6&#10;DulPer+9+7Ibj+agP1bfe6nUfDa9bEAEmsK/+M+90wrWcWz8En+Az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S10wgAAANsAAAAPAAAAAAAAAAAAAAAAAJgCAABkcnMvZG93&#10;bnJldi54bWxQSwUGAAAAAAQABAD1AAAAhwMAAAAA&#10;" filled="f" stroked="f">
                <v:textbox inset=".5mm,,.5mm">
                  <w:txbxContent>
                    <w:p w:rsidR="000B0262" w:rsidRPr="006F3DAD" w:rsidRDefault="000B026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GI78UA&#10;AADbAAAADwAAAGRycy9kb3ducmV2LnhtbESPQWvCQBSE74X+h+UVequbCpUYXaUUCqXQFqMo3h7Z&#10;ZzaYfRuzaxL/fVcQPA4z8w0zXw62Fh21vnKs4HWUgCAunK64VLBZf76kIHxA1lg7JgUX8rBcPD7M&#10;MdOu5xV1eShFhLDPUIEJocmk9IUhi37kGuLoHVxrMUTZllK32Ee4reU4SSbSYsVxwWBDH4aKY362&#10;CvanLt2ll/O3z5t+ZX7139v2Ryr1/DS8z0AEGsI9fGt/aQWTKVy/xB8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YjvxQAAANsAAAAPAAAAAAAAAAAAAAAAAJgCAABkcnMv&#10;ZG93bnJldi54bWxQSwUGAAAAAAQABAD1AAAAigMAAAAA&#10;" filled="f" stroked="f">
                <v:textbox inset=".5mm,,.5mm">
                  <w:txbxContent>
                    <w:p w:rsidR="000B0262" w:rsidRPr="00D948FF" w:rsidRDefault="000B0262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3r8IA&#10;AADbAAAADwAAAGRycy9kb3ducmV2LnhtbERPXWvCMBR9F/wP4Qp7s6nCttIZRQRhDLZhFcfeLs1d&#10;U2xuuia29d8vDwMfD+d7tRltI3rqfO1YwSJJQRCXTtdcKTgd9/MMhA/IGhvHpOBGHjbr6WSFuXYD&#10;H6gvQiViCPscFZgQ2lxKXxqy6BPXEkfux3UWQ4RdJXWHQwy3jVym6ZO0WHNsMNjSzlB5Ka5Wwfdv&#10;n31lt+ubL9rhYD705+P5XSr1MBu3LyACjeEu/ne/agXPcX3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krevwgAAANsAAAAPAAAAAAAAAAAAAAAAAJgCAABkcnMvZG93&#10;bnJldi54bWxQSwUGAAAAAAQABAD1AAAAhwMAAAAA&#10;" filled="f" stroked="f">
                <v:textbox inset=".5mm,,.5mm">
                  <w:txbxContent>
                    <w:p w:rsidR="000B0262" w:rsidRPr="006F3DAD" w:rsidRDefault="000B0262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<v:textbox>
                  <w:txbxContent>
                    <w:p w:rsidR="000B0262" w:rsidRPr="004B0C31" w:rsidRDefault="000B0262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B0262" w:rsidRPr="00770084" w:rsidRDefault="000B0262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СЦ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:rsidR="000B0262" w:rsidRPr="00045357" w:rsidRDefault="000B0262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3W8IA&#10;AADbAAAADwAAAGRycy9kb3ducmV2LnhtbESPQWvCQBSE7wX/w/KE3urGHGpJXaUUlNCTTfX+zL4m&#10;0ezbZXcb47/vCoLHYWa+YZbr0fRiIB86ywrmswwEcW11x42C/c/m5Q1EiMgae8uk4EoB1qvJ0xIL&#10;bS/8TUMVG5EgHApU0MboCilD3ZLBMLOOOHm/1huMSfpGao+XBDe9zLPsVRrsOC206Oizpfpc/RkF&#10;Y/VV9thFfzxtt4ehLN0+3zmlnqfjxzuISGN8hO/tUitY5HD7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7dbwgAAANsAAAAPAAAAAAAAAAAAAAAAAJgCAABkcnMvZG93&#10;bnJldi54bWxQSwUGAAAAAAQABAD1AAAAhwMAAAAA&#10;" filled="f" stroked="f">
                <v:textbox inset=",,,.3mm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3A1261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MSwMIA&#10;AADbAAAADwAAAGRycy9kb3ducmV2LnhtbESPQWsCMRSE7wX/Q3iCt5pVoZXVKCJUlp7aVe/PzXN3&#10;dfMSknTd/vumUOhxmJlvmPV2MJ3oyYfWsoLZNANBXFndcq3gdHx7XoIIEVljZ5kUfFOA7Wb0tMZc&#10;2wd/Ul/GWiQIhxwVNDG6XMpQNWQwTK0jTt7VeoMxSV9L7fGR4KaT8yx7kQZbTgsNOto3VN3LL6Ng&#10;KN+LDtvoL7fD4dwXhTvNP5xSk/GwW4GINMT/8F+70ApeF/D7Jf0A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xLAwgAAANsAAAAPAAAAAAAAAAAAAAAAAJgCAABkcnMvZG93&#10;bnJldi54bWxQSwUGAAAAAAQABAD1AAAAhwMAAAAA&#10;" filled="f" stroked="f">
                <v:textbox inset=",,,.3mm">
                  <w:txbxContent>
                    <w:p w:rsidR="000B0262" w:rsidRPr="008B4888" w:rsidRDefault="003A1261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<v:textbox>
                  <w:txbxContent>
                    <w:p w:rsidR="000B0262" w:rsidRDefault="000B0262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0B0262" w:rsidRPr="00BE4837" w:rsidRDefault="000B0262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<v:textbox>
                  <w:txbxContent>
                    <w:p w:rsidR="000B0262" w:rsidRPr="00BC49A2" w:rsidRDefault="000B0262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<v:textbox>
                  <w:txbxContent>
                    <w:p w:rsidR="000B0262" w:rsidRPr="004B0C31" w:rsidRDefault="000B0262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<v:textbox>
                  <w:txbxContent>
                    <w:p w:rsidR="000B0262" w:rsidRPr="004B0C31" w:rsidRDefault="000B0262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<v:textbox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<v:textbox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<v:textbox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<v:textbox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<v:textbox>
                  <w:txbxContent>
                    <w:p w:rsidR="000B0262" w:rsidRPr="005F79C3" w:rsidRDefault="000B0262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<v:textbox>
                  <w:txbxContent>
                    <w:p w:rsidR="000B0262" w:rsidRPr="00A42F42" w:rsidRDefault="000B0262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N8MIAAADbAAAADwAAAGRycy9kb3ducmV2LnhtbESPQYvCMBSE7wv+h/AEb2uqiEg1igiC&#10;4h52VfD6aF6bYvNSkmjrvzcLC3scZuYbZrXpbSOe5EPtWMFknIEgLpyuuVJwvew/FyBCRNbYOCYF&#10;LwqwWQ8+Vphr1/EPPc+xEgnCIUcFJsY2lzIUhiyGsWuJk1c6bzEm6SupPXYJbhs5zbK5tFhzWjDY&#10;0s5QcT8/rAJ5PHXffj+9llV5aN3taL7mXa/UaNhvlyAi9fE//Nc+aAWLGfx+ST9Ar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SN8MIAAADbAAAADwAAAAAAAAAAAAAA&#10;AAChAgAAZHJzL2Rvd25yZXYueG1sUEsFBgAAAAAEAAQA+QAAAJADAAAAAA==&#10;" strokeweight="1.5pt"/>
              <v:line id="Line 360" o:spid="_x0000_s1097" style="position:absolute;visibility:visible;mso-wrap-style:square" from="1135,14572" to="4820,1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<v:line id="Line 361" o:spid="_x0000_s1098" style="position:absolute;visibility:visible;mso-wrap-style:square" from="1135,14855" to="4820,14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    <v:line id="Line 362" o:spid="_x0000_s1099" style="position:absolute;flip:x;visibility:visible;mso-wrap-style:square" from="1135,15139" to="1162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Th8IAAADbAAAADwAAAGRycy9kb3ducmV2LnhtbESPT4vCMBTE7wt+h/AEb2u6HlSqUZYF&#10;QdHD+ge8PprXpmzzUpJo67c3C4LHYWZ+wyzXvW3EnXyoHSv4GmcgiAuna64UXM6bzzmIEJE1No5J&#10;wYMCrFeDjyXm2nV8pPspViJBOOSowMTY5lKGwpDFMHYtcfJK5y3GJH0ltccuwW0jJ1k2lRZrTgsG&#10;W/oxVPydblaB3O27X7+ZXMqq3LbuujOHadcrNRr23wsQkfr4Dr/aW61gPoP/L+kH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YTh8IAAADbAAAADwAAAAAAAAAAAAAA&#10;AAChAgAAZHJzL2Rvd25yZXYueG1sUEsFBgAAAAAEAAQA+QAAAJADAAAAAA==&#10;" strokeweight="1.5pt"/>
              <v:line id="Line 363" o:spid="_x0000_s1100" style="position:absolute;visibility:visible;mso-wrap-style:square" from="1135,15422" to="4820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<v:line id="Line 364" o:spid="_x0000_s1101" style="position:absolute;visibility:visible;mso-wrap-style:square" from="1135,15706" to="482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<v:line id="Line 365" o:spid="_x0000_s1102" style="position:absolute;visibility:visible;mso-wrap-style:square" from="1135,15989" to="4820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<v:line id="Line 366" o:spid="_x0000_s1103" style="position:absolute;visibility:visible;mso-wrap-style:square" from="1135,16273" to="4820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<v:line id="Line 367" o:spid="_x0000_s1104" style="position:absolute;flip:x;visibility:visible;mso-wrap-style:square" from="8789,15422" to="11624,15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gmws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3gM4f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GgmwsIAAADbAAAADwAAAAAAAAAAAAAA&#10;AAChAgAAZHJzL2Rvd25yZXYueG1sUEsFBgAAAAAEAAQA+QAAAJADAAAAAA==&#10;" strokeweight="1.5pt"/>
              <v:line id="Line 368" o:spid="_x0000_s1105" style="position:absolute;flip:x;visibility:visible;mso-wrap-style:square" from="8789,15706" to="11624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DWcMAAADbAAAADwAAAGRycy9kb3ducmV2LnhtbESPQWsCMRSE7wX/Q3iCt5pVQepqFBEE&#10;xR5aFbw+Nm83i5uXJYnu+u+bQqHHYWa+YVab3jbiST7UjhVMxhkI4sLpmisF18v+/QNEiMgaG8ek&#10;4EUBNuvB2wpz7Tr+puc5ViJBOOSowMTY5lKGwpDFMHYtcfJK5y3GJH0ltccuwW0jp1k2lxZrTgsG&#10;W9oZKu7nh1Ugj6fuy++n17IqD627Hc3nvOuVGg377RJEpD7+h//aB61g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kg1nDAAAA2wAAAA8AAAAAAAAAAAAA&#10;AAAAoQIAAGRycy9kb3ducmV2LnhtbFBLBQYAAAAABAAEAPkAAACRAwAAAAA=&#10;" strokeweight="1.5pt"/>
              <v:line id="Line 369" o:spid="_x0000_s1106" style="position:absolute;visibility:visible;mso-wrap-style:square" from="1532,14288" to="1532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RN8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zRE3xAAAANsAAAAPAAAAAAAAAAAA&#10;AAAAAKECAABkcnMvZG93bnJldi54bWxQSwUGAAAAAAQABAD5AAAAkgMAAAAA&#10;" strokeweight="1.5pt"/>
              <v:line id="Line 370" o:spid="_x0000_s1107" style="position:absolute;visibility:visible;mso-wrap-style:square" from="2099,14288" to="209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0rM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q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bSsxAAAANsAAAAPAAAAAAAAAAAA&#10;AAAAAKECAABkcnMvZG93bnJldi54bWxQSwUGAAAAAAQABAD5AAAAkgMAAAAA&#10;" strokeweight="1.5pt"/>
              <v:line id="Line 371" o:spid="_x0000_s1108" style="position:absolute;visibility:visible;mso-wrap-style:square" from="3460,14288" to="346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<v:line id="Line 372" o:spid="_x0000_s1109" style="position:absolute;visibility:visible;mso-wrap-style:square" from="4310,14288" to="431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<v:line id="Line 373" o:spid="_x0000_s1110" style="position:absolute;visibility:visible;mso-wrap-style:square" from="4820,14288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<v:line id="Line 374" o:spid="_x0000_s1111" style="position:absolute;visibility:visible;mso-wrap-style:square" from="1135,14288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<v:line id="Line 375" o:spid="_x0000_s1112" style="position:absolute;visibility:visible;mso-wrap-style:square" from="8789,15139" to="878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<v:line id="Line 376" o:spid="_x0000_s1113" style="position:absolute;visibility:visible;mso-wrap-style:square" from="9073,15422" to="907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<v:line id="Line 377" o:spid="_x0000_s1114" style="position:absolute;visibility:visible;mso-wrap-style:square" from="9356,15422" to="9356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<v:line id="Line 378" o:spid="_x0000_s1115" style="position:absolute;visibility:visible;mso-wrap-style:square" from="9640,15139" to="964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<v:line id="Line 379" o:spid="_x0000_s1116" style="position:absolute;visibility:visible;mso-wrap-style:square" from="10490,15139" to="10490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<v:line id="Line 380" o:spid="_x0000_s1117" style="position:absolute;visibility:visible;mso-wrap-style:square" from="8336,13098" to="8336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<v:line id="Line 381" o:spid="_x0000_s1118" style="position:absolute;flip:x;visibility:visible;mso-wrap-style:square" from="4820,12644" to="11625,12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ISuMAAAADcAAAADwAAAGRycy9kb3ducmV2LnhtbERPS4vCMBC+C/sfwizsTdP1UKRrFBEE&#10;xT34Aq9DM23KNpOSZG3990YQvM3H95z5crCtuJEPjWMF35MMBHHpdMO1gst5M56BCBFZY+uYFNwp&#10;wHLxMZpjoV3PR7qdYi1SCIcCFZgYu0LKUBqyGCauI05c5bzFmKCvpfbYp3DbymmW5dJiw6nBYEdr&#10;Q+Xf6d8qkLt9f/Cb6aWqq23nrjvzm/eDUl+fw+oHRKQhvsUv91an+VkOz2fSB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iErjAAAAA3AAAAA8AAAAAAAAAAAAAAAAA&#10;oQIAAGRycy9kb3ducmV2LnhtbFBLBQYAAAAABAAEAPkAAACOAwAAAAA=&#10;" strokeweight="1.5pt"/>
              <v:line id="Line 382" o:spid="_x0000_s1119" style="position:absolute;flip:x;visibility:visible;mso-wrap-style:square" from="4820,13098" to="11625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63I8AAAADcAAAADwAAAGRycy9kb3ducmV2LnhtbERPTYvCMBC9C/sfwix403Q9qFSjiCAo&#10;elBX2OvQTJtiMylJ1nb//UYQvM3jfc5y3dtGPMiH2rGCr3EGgrhwuuZKwe17N5qDCBFZY+OYFPxR&#10;gPXqY7DEXLuOL/S4xkqkEA45KjAxtrmUoTBkMYxdS5y40nmLMUFfSe2xS+G2kZMsm0qLNacGgy1t&#10;DRX3669VIA/H7ux3k1tZlfvW/RzMadr1Sg0/+80CRKQ+vsUv916n+dkMns+kC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utyPAAAAA3AAAAA8AAAAAAAAAAAAAAAAA&#10;oQIAAGRycy9kb3ducmV2LnhtbFBLBQYAAAAABAAEAPkAAACOAwAAAAA=&#10;" strokeweight="1.5pt"/>
              <v:line id="Line 383" o:spid="_x0000_s1120" style="position:absolute;visibility:visible;mso-wrap-style:square" from="5614,12644" to="561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hY8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a0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hY8UAAADcAAAADwAAAAAAAAAA&#10;AAAAAAChAgAAZHJzL2Rvd25yZXYueG1sUEsFBgAAAAAEAAQA+QAAAJMDAAAAAA==&#10;" strokeweight="1.5pt"/>
              <v:line id="Line 384" o:spid="_x0000_s1121" style="position:absolute;visibility:visible;mso-wrap-style:square" from="4820,12644" to="4820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tE+MIAAADcAAAADwAAAGRycy9kb3ducmV2LnhtbERPTWvCQBC9C/6HZQRvummFoqmrFMFa&#10;emsUwduQHZM02dm4u9H033cFwds83ucs171pxJWcrywreJkmIIhzqysuFBz228kchA/IGhvLpOCP&#10;PKxXw8ESU21v/EPXLBQihrBPUUEZQptK6fOSDPqpbYkjd7bOYIjQFVI7vMVw08jXJHmTBiuODSW2&#10;tCkpr7POKDh2GZ9+661rsPvc7c7HS+1n30qNR/3HO4hAfXiKH+4vHecnC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tE+MIAAADcAAAADwAAAAAAAAAAAAAA&#10;AAChAgAAZHJzL2Rvd25yZXYueG1sUEsFBgAAAAAEAAQA+QAAAJADAAAAAA==&#10;" strokeweight="1.5pt"/>
              <v:line id="Line 385" o:spid="_x0000_s1122" style="position:absolute;flip:x;visibility:visible;mso-wrap-style:square" from="1135,13835" to="11624,13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65is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+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rmKxAAAANwAAAAPAAAAAAAAAAAA&#10;AAAAAKECAABkcnMvZG93bnJldi54bWxQSwUGAAAAAAQABAD5AAAAkgMAAAAA&#10;" strokeweight="1.5pt"/>
              <v:line id="Line 386" o:spid="_x0000_s1123" style="position:absolute;visibility:visible;mso-wrap-style:square" from="4820,13835" to="4820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eI8IAAADcAAAADwAAAGRycy9kb3ducmV2LnhtbERPTWvCQBC9F/wPywje6iYVpERXEUEt&#10;vTUVwduQHZOY7Gzc3Wj677tCobd5vM9ZrgfTijs5X1tWkE4TEMSF1TWXCo7fu9d3ED4ga2wtk4If&#10;8rBejV6WmGn74C+656EUMYR9hgqqELpMSl9UZNBPbUccuYt1BkOErpTa4SOGm1a+JclcGqw5NlTY&#10;0baiosl7o+DU53y+NjvXYr8/HC6nW+Nnn0pNxsNmASLQEP7Ff+4PHeenKTyfiR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eI8IAAADcAAAADwAAAAAAAAAAAAAA&#10;AAChAgAAZHJzL2Rvd25yZXYueG1sUEsFBgAAAAAEAAQA+QAAAJADAAAAAA==&#10;" strokeweight="1.5pt"/>
              <v:line id="Line 387" o:spid="_x0000_s1124" style="position:absolute;visibility:visible;mso-wrap-style:square" from="2099,13835" to="2099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AVM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kC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5kBUwQAAANwAAAAPAAAAAAAAAAAAAAAA&#10;AKECAABkcnMvZG93bnJldi54bWxQSwUGAAAAAAQABAD5AAAAjwMAAAAA&#10;" strokeweight="1.5pt"/>
              <v:line id="Line 388" o:spid="_x0000_s1125" style="position:absolute;visibility:visible;mso-wrap-style:square" from="1135,13835" to="1135,1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rlz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kC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quXPwQAAANwAAAAPAAAAAAAAAAAAAAAA&#10;AKECAABkcnMvZG93bnJldi54bWxQSwUGAAAAAAQABAD5AAAAjwMAAAAA&#10;" strokeweight="1.5pt"/>
              <v:shape id="Text Box 389" o:spid="_x0000_s1126" type="#_x0000_t202" style="position:absolute;left:4191;top:14827;width:648;height:4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477MYA&#10;AADcAAAADwAAAGRycy9kb3ducmV2LnhtbERPS0vDQBC+C/0PyxS8SLtJKqWk3ZZSUYSWSh+HHsfs&#10;mESzs2F3TaO/3hUEb/PxPWex6k0jOnK+tqwgHScgiAuray4VnE+PoxkIH5A1NpZJwRd5WC0HNwvM&#10;tb3ygbpjKEUMYZ+jgiqENpfSFxUZ9GPbEkfuzTqDIUJXSu3wGsNNI7MkmUqDNceGClvaVFR8HD+N&#10;gu8Xt7NZtntKXy+TugsPd+/77V6p22G/noMI1Id/8Z/7Wcf56T38PhM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477MYAAADcAAAADwAAAAAAAAAAAAAAAACYAgAAZHJz&#10;L2Rvd25yZXYueG1sUEsFBgAAAAAEAAQA9QAAAIsDAAAAAA==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<v:textbox>
                  <w:txbxContent>
                    <w:p w:rsidR="000B0262" w:rsidRPr="0016764F" w:rsidRDefault="000B026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<v:textbox>
                  <w:txbxContent>
                    <w:p w:rsidR="000B0262" w:rsidRPr="0016764F" w:rsidRDefault="000B026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<v:textbox>
                  <w:txbxContent>
                    <w:p w:rsidR="000B0262" w:rsidRPr="006F3DAD" w:rsidRDefault="000B026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<v:textbox>
                  <w:txbxContent>
                    <w:p w:rsidR="000B0262" w:rsidRPr="006F3DAD" w:rsidRDefault="000B0262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<v:textbox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<v:textbox>
                  <w:txbxContent>
                    <w:p w:rsidR="000B0262" w:rsidRPr="00CA38B3" w:rsidRDefault="000B0262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0B0262" w:rsidRPr="00C5143E" w:rsidRDefault="000B0262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84;height: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j4cIA&#10;AADcAAAADwAAAGRycy9kb3ducmV2LnhtbERPzWrCQBC+F/oOywjezMag1sasUrRCb7a2DzBkx2xM&#10;djZkV0379N2C0Nt8fL9TbAbbiiv1vnasYJqkIIhLp2uuFHx97idLED4ga2wdk4Jv8rBZPz4UmGt3&#10;4w+6HkMlYgj7HBWYELpcSl8asugT1xFH7uR6iyHCvpK6x1sMt63M0nQhLdYcGwx2tDVUNseLVbBM&#10;7aFpnrN3b2c/07nZ7txrd1ZqPBpeViACDeFffHe/6Tg/e4K/Z+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DiPhwgAAANwAAAAPAAAAAAAAAAAAAAAAAJgCAABkcnMvZG93&#10;bnJldi54bWxQSwUGAAAAAAQABAD1AAAAhwMAAAAA&#10;" filled="f" stroked="f">
                <v:textbox style="mso-fit-shape-to-text:t">
                  <w:txbxContent>
                    <w:p w:rsidR="000B0262" w:rsidRPr="00C5143E" w:rsidRDefault="000B0262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NPhs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TT4bEAAAA3AAAAA8AAAAAAAAAAAAAAAAAmAIAAGRycy9k&#10;b3ducmV2LnhtbFBLBQYAAAAABAAEAPUAAACJAwAAAAA=&#10;" filled="f" stroked="f">
                <v:textbox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<v:textbox>
                  <w:txbxContent>
                    <w:p w:rsidR="000B0262" w:rsidRPr="003C74E5" w:rsidRDefault="000B0262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l6sQAAADcAAAADwAAAGRycy9kb3ducmV2LnhtbESPQWsCMRCF74X+hzAFbzWrgpStUUQQ&#10;lPZgVeh12MxuFjeTJUnd7b/vHAreZnhv3vtmtRl9p+4UUxvYwGxagCKugm25MXC97F/fQKWMbLEL&#10;TAZ+KcFm/fy0wtKGgb/ofs6NkhBOJRpwOfel1qly5DFNQ08sWh2ixyxrbLSNOEi47/S8KJbaY8vS&#10;4LCnnaPqdv7xBvTxYzjF/fxaN/WhD99H97kcRmMmL+P2HVSmMT/M/9cHK/gL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+XqxAAAANwAAAAPAAAAAAAAAAAA&#10;AAAAAKECAABkcnMvZG93bnJldi54bWxQSwUGAAAAAAQABAD5AAAAkgMAAAAA&#10;" strokeweight="1.5pt"/>
              <v:line id="Line 407" o:spid="_x0000_s1143" style="position:absolute;visibility:visible;mso-wrap-style:square" from="1121,280" to="112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408" o:spid="_x0000_s1144" style="position:absolute;visibility:visible;mso-wrap-style:square" from="1121,16556" to="1162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410" o:spid="_x0000_s1145" style="position:absolute;flip:y;visibility:visible;mso-wrap-style:square" from="455,8335" to="45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l7ncEAAADcAAAADwAAAGRycy9kb3ducmV2LnhtbERPS4vCMBC+L/gfwgje1nQVRKpRlgVB&#10;0cP6AK9DM23KNpOSRFv/vVkQvM3H95zlureNuJMPtWMFX+MMBHHhdM2Vgst58zkHESKyxsYxKXhQ&#10;gPVq8LHEXLuOj3Q/xUqkEA45KjAxtrmUoTBkMYxdS5y40nmLMUFfSe2xS+G2kZMsm0mLNacGgy39&#10;GCr+TjerQO723a/fTC5lVW5bd92Zw6zrlRoN++8FiEh9fItf7q1O86dT+H8mXS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XudwQAAANwAAAAPAAAAAAAAAAAAAAAA&#10;AKECAABkcnMvZG93bnJldi54bWxQSwUGAAAAAAQABAD5AAAAjwMAAAAA&#10;" strokeweight="1.5pt"/>
              <v:line id="Line 411" o:spid="_x0000_s1146" style="position:absolute;flip:y;visibility:visible;mso-wrap-style:square" from="738,8335" to="73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Dj6cEAAADcAAAADwAAAGRycy9kb3ducmV2LnhtbERPTYvCMBC9L/gfwgje1lRdRKpRRBAU&#10;97CrgtehmTbFZlKSaOu/3yws7G0e73NWm9424kk+1I4VTMYZCOLC6ZorBdfL/n0BIkRkjY1jUvCi&#10;AJv14G2FuXYdf9PzHCuRQjjkqMDE2OZShsKQxTB2LXHiSuctxgR9JbXHLoXbRk6zbC4t1pwaDLa0&#10;M1Tczw+rQB5P3ZffT69lVR5adzuaz3nXKzUa9tsliEh9/Bf/uQ86zZ99wO8z6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kOPpwQAAANwAAAAPAAAAAAAAAAAAAAAA&#10;AKECAABkcnMvZG93bnJldi54bWxQSwUGAAAAAAQABAD5AAAAjwMAAAAA&#10;" strokeweight="1.5pt"/>
              <v:line id="Line 412" o:spid="_x0000_s1147" style="position:absolute;visibility:visible;mso-wrap-style:square" from="455,16556" to="1135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413" o:spid="_x0000_s1148" style="position:absolute;visibility:visible;mso-wrap-style:square" from="455,15139" to="1135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414" o:spid="_x0000_s1149" style="position:absolute;visibility:visible;mso-wrap-style:square" from="455,13154" to="1135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415" o:spid="_x0000_s1150" style="position:absolute;visibility:visible;mso-wrap-style:square" from="455,11737" to="1135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line id="Line 416" o:spid="_x0000_s1151" style="position:absolute;visibility:visible;mso-wrap-style:square" from="455,10319" to="1135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eORcIAAADcAAAADwAAAGRycy9kb3ducmV2LnhtbERPTWvCQBC9F/wPywje6sYKpUZXEUEt&#10;vRlF8DZkxyQmO5vubjT9926h0Ns83ucsVr1pxJ2crywrmIwTEMS51RUXCk7H7esHCB+QNTaWScEP&#10;eVgtBy8LTLV98IHuWShEDGGfooIyhDaV0uclGfRj2xJH7mqdwRChK6R2+IjhppFvSfIuDVYcG0ps&#10;aVNSXmedUXDuMr7c6q1rsNvt99fzd+2nX0qNhv16DiJQH/7Ff+5PHedPZ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eORcIAAADcAAAADwAAAAAAAAAAAAAA&#10;AAChAgAAZHJzL2Rvd25yZXYueG1sUEsFBgAAAAAEAAQA+QAAAJADAAAAAA==&#10;" strokeweight="1.5pt"/>
              <v:line id="Line 417" o:spid="_x0000_s1152" style="position:absolute;visibility:visible;mso-wrap-style:square" from="455,8335" to="1135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UpcUAAADcAAAADwAAAGRycy9kb3ducmV2LnhtbESPQWvCQBCF74X+h2UKvdVNq5SSukop&#10;qMWbsQi9DdkxSZOdTXc3Gv+9cxB6m+G9ee+b+XJ0nTpRiI1nA8+TDBRx6W3DlYHv/erpDVRMyBY7&#10;z2TgQhGWi/u7OebWn3lHpyJVSkI45migTqnPtY5lTQ7jxPfEoh19cJhkDZW2Ac8S7jr9kmWv2mHD&#10;0lBjT581lW0xOAOHoeCf33YVOhzWm83x8NfG6daYx4fx4x1UojH9m2/XX1bwZ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tUpcUAAADcAAAADwAAAAAAAAAA&#10;AAAAAAChAgAAZHJzL2Rvd25yZXYueG1sUEsFBgAAAAAEAAQA+QAAAJMDAAAAAA==&#10;" strokeweight="1.5pt"/>
              <v:shape id="Text Box 418" o:spid="_x0000_s1153" type="#_x0000_t202" style="position:absolute;left:341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exMQA&#10;AADcAAAADwAAAGRycy9kb3ducmV2LnhtbERPTWvCQBC9F/wPywi9NZvYIpK6BlEq7aVotIfeptkx&#10;CWZn0+zWxH/vFgRv83ifM88G04gzda62rCCJYhDEhdU1lwoO+7enGQjnkTU2lknBhRxki9HDHFNt&#10;e97ROfelCCHsUlRQed+mUrqiIoMusi1x4I62M+gD7EqpO+xDuGnkJI6n0mDNoaHCllYVFaf8zyj4&#10;+vm8NLv2+Tuu+4/tsPnd5utNqdTjeFi+gvA0+Lv45n7XYf5LAv/Ph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tnsT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As8MA&#10;AADcAAAADwAAAGRycy9kb3ducmV2LnhtbERPTWvCQBC9F/oflil4qxu1iERXkRbFXopGPXgbs2MS&#10;zM7G7Griv3cLgrd5vM+ZzFpTihvVrrCsoNeNQBCnVhecKdhtF58jEM4jaywtk4I7OZhN398mGGvb&#10;8IZuic9ECGEXo4Lc+yqW0qU5GXRdWxEH7mRrgz7AOpO6xiaEm1L2o2goDRYcGnKs6Dun9JxcjYL9&#10;8e9ebqrBISqa33W7vKyTn2WmVOejnY9BeGr9S/x0r3SY/9WH/2fC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8As8MAAADcAAAADwAAAAAAAAAAAAAAAACYAgAAZHJzL2Rv&#10;d25yZXYueG1sUEsFBgAAAAAEAAQA9QAAAIgDAAAAAA=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OlKMQA&#10;AADcAAAADwAAAGRycy9kb3ducmV2LnhtbERPTWvCQBC9C/6HZYTezKZNKSW6hqJU2kvRqAdvY3ZM&#10;gtnZNLs18d93C0Jv83ifM88G04grda62rOAxikEQF1bXXCrY796nryCcR9bYWCYFN3KQLcajOaba&#10;9ryla+5LEULYpaig8r5NpXRFRQZdZFviwJ1tZ9AH2JVSd9iHcNPIpzh+kQZrDg0VtrSsqLjkP0bB&#10;4fR1a7Ztcozr/nMzrL83+WpdKvUwGd5mIDwN/l98d3/oMP85gb9nwgV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zpSj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9XMQA&#10;AADcAAAADwAAAGRycy9kb3ducmV2LnhtbERPTWvCQBC9F/wPywi91U2rlBJdQ1EMeika9eBtzI5J&#10;MDubZrcm/vtuQehtHu9zZklvanGj1lWWFbyOIhDEudUVFwoO+9XLBwjnkTXWlknBnRwk88HTDGNt&#10;O97RLfOFCCHsYlRQet/EUrq8JINuZBviwF1sa9AH2BZSt9iFcFPLtyh6lwYrDg0lNrQoKb9mP0bB&#10;8fx1r3fN+BRV3Wbbp9/bbJkWSj0P+88pCE+9/xc/3Gsd5k8m8PdMuE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aPVz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aYx8QA&#10;AADcAAAADwAAAGRycy9kb3ducmV2LnhtbERPTWvCQBC9F/wPywi91Y22iqSuUiqG9lJibA+9jdkx&#10;CWZnY3Zr4r/vCoK3ebzPWax6U4szta6yrGA8ikAQ51ZXXCj43m2e5iCcR9ZYWyYFF3KwWg4eFhhr&#10;2/GWzpkvRAhhF6OC0vsmltLlJRl0I9sQB+5gW4M+wLaQusUuhJtaTqJoJg1WHBpKbOi9pPyY/RkF&#10;P/uvS71tnn+jqvtM++SUZuukUOpx2L+9gvDU+7v45v7QYf7LF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mMf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GsMQA&#10;AADcAAAADwAAAGRycy9kb3ducmV2LnhtbERPTWvCQBC9C/0PyxR6041tEYmuQVoa2oto1IO3MTsm&#10;wexsmt2a+O/dguBtHu9z5klvanGh1lWWFYxHEQji3OqKCwW77ddwCsJ5ZI21ZVJwJQfJ4mkwx1jb&#10;jjd0yXwhQgi7GBWU3jexlC4vyaAb2YY4cCfbGvQBtoXULXYh3NTyNYom0mDFoaHEhj5Kys/Zn1Gw&#10;P66u9aZ5O0RV97Pu09919pkWSr0898sZCE+9f4jv7m8d5r9P4P+ZcIF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EBrD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jK8QA&#10;AADcAAAADwAAAGRycy9kb3ducmV2LnhtbERPTWvCQBC9F/wPywi91Y22qK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oyv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c3WccA&#10;AADcAAAADwAAAGRycy9kb3ducmV2LnhtbESPQW/CMAyF75P2HyIj7TZStgl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XN1n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uSwsQA&#10;AADcAAAADwAAAGRycy9kb3ducmV2LnhtbERPTWvCQBC9F/wPywi91Y22iK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bksL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4B0C31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itgs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fH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4rYL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mxsEA&#10;AADcAAAADwAAAGRycy9kb3ducmV2LnhtbERPTYvCMBC9C/6HMII3TV1RpGsUEWQ9KGIVz7PNbFu2&#10;mZQm1uqvN4LgbR7vc+bL1pSiodoVlhWMhhEI4tTqgjMF59NmMAPhPLLG0jIpuJOD5aLbmWOs7Y2P&#10;1CQ+EyGEXYwKcu+rWEqX5mTQDW1FHLg/Wxv0AdaZ1DXeQrgp5VcUTaXBgkNDjhWtc0r/k6tRgNUl&#10;2bP+3ewu58Oxucvxo53+KNXvtatvEJ5a/xG/3Vsd5k9G8HomXC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JsbBAAAA3AAAAA8AAAAAAAAAAAAAAAAAmAIAAGRycy9kb3du&#10;cmV2LnhtbFBLBQYAAAAABAAEAPUAAACGAwAAAAA=&#10;" filled="f" stroked="f">
                <v:textbox style="layout-flow:vertical;mso-layout-flow-alt:bottom-to-top" inset=",,1.5mm">
                  <w:txbxContent>
                    <w:p w:rsidR="000B0262" w:rsidRPr="00770084" w:rsidRDefault="000B0262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z5lM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/J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z5lMIAAADcAAAADwAAAAAAAAAAAAAA&#10;AAChAgAAZHJzL2Rvd25yZXYueG1sUEsFBgAAAAAEAAQA+QAAAJADAAAAAA==&#10;" strokeweight="1.5pt"/>
              <v:line id="Line 430" o:spid="_x0000_s1165" style="position:absolute;visibility:visible;mso-wrap-style:square" from="738,284" to="738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BcD8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Pfp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BcD8IAAADcAAAADwAAAAAAAAAAAAAA&#10;AAChAgAAZHJzL2Rvd25yZXYueG1sUEsFBgAAAAAEAAQA+QAAAJADAAAAAA==&#10;" strokeweight="1.5pt"/>
              <v:line id="Line 431" o:spid="_x0000_s1166" style="position:absolute;visibility:visible;mso-wrap-style:square" from="455,7088" to="1135,7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nEe8MAAADc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H+5B3+n4kX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pxHvDAAAA3AAAAA8AAAAAAAAAAAAA&#10;AAAAoQIAAGRycy9kb3ducmV2LnhtbFBLBQYAAAAABAAEAPkAAACRAwAAAAA=&#10;" strokeweight="1.5pt"/>
              <v:line id="Line 432" o:spid="_x0000_s1167" style="position:absolute;visibility:visible;mso-wrap-style:square" from="455,3685" to="1135,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Vh4MIAAADc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nU/h9Jl4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Vh4MIAAADcAAAADwAAAAAAAAAAAAAA&#10;AAChAgAAZHJzL2Rvd25yZXYueG1sUEsFBgAAAAAEAAQA+QAAAJADAAAAAA==&#10;" strokeweight="1.5pt"/>
              <v:line id="Line 433" o:spid="_x0000_s1168" style="position:absolute;visibility:visible;mso-wrap-style:square" from="455,279" to="1135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f/l8IAAADcAAAADwAAAGRycy9kb3ducmV2LnhtbERPTWvCQBC9F/wPywi91Y0VRaKriKCW&#10;3hpF8DZkxyQmO5vubjT9926h0Ns83ucs171pxJ2crywrGI8SEMS51RUXCk7H3dschA/IGhvLpOCH&#10;PKxXg5clpto++IvuWShEDGGfooIyhDaV0uclGfQj2xJH7mqdwRChK6R2+IjhppHvSTKTBiuODSW2&#10;tC0pr7POKDh3GV9u9c412O0Ph+v5u/aTT6Veh/1mASJQH/7Ff+4PHedPZ/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f/l8IAAADcAAAADwAAAAAAAAAAAAAA&#10;AAChAgAAZHJzL2Rvd25yZXYueG1sUEsFBgAAAAAEAAQA+QAAAJADAAAAAA==&#10;" strokeweight="1.5pt"/>
              <v:shape id="Text Box 434" o:spid="_x0000_s1169" type="#_x0000_t202" style="position:absolute;left:341;top:284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E19sQA&#10;AADcAAAADwAAAGRycy9kb3ducmV2LnhtbERPTWvCQBC9F/wPywi91Y2WqqSuUiqG9lJibA+9jdkx&#10;CWZnY3Zr4r/vCoK3ebzPWax6U4szta6yrGA8ikAQ51ZXXCj43m2e5iCcR9ZYWyYFF3KwWg4eFhhr&#10;2/GWzpkvRAhhF6OC0vsmltLlJRl0I9sQB+5gW4M+wLaQusUuhJtaTqJoKg1WHBpKbOi9pPyY/RkF&#10;P/uvS71tnn+jqvtM++SUZuukUOpx2L+9gvDU+7v45v7QYf7LD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RNfb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BC49A2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</w:t>
                      </w:r>
                      <w:proofErr w:type="spellEnd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примен</w:t>
                      </w:r>
                      <w:proofErr w:type="spellEnd"/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6hhMcA&#10;AADcAAAADwAAAGRycy9kb3ducmV2LnhtbESPQW/CMAyF75P2HyIj7TZSNg1NhYDQpqHtgqCDAzfT&#10;mLaicbomo+Xf4wMSN1vv+b3P03nvanWmNlSeDYyGCSji3NuKCwPb36/nd1AhIlusPZOBCwWYzx4f&#10;ppha3/GGzlkslIRwSNFAGWOTah3ykhyGoW+IRTv61mGUtS20bbGTcFfrlyQZa4cVS0OJDX2UlJ+y&#10;f2dgd1hd6k3zuk+q7mfdL//W2eeyMOZp0C8moCL18W6+XX9bwX8TWnlGJt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2OoYTHAAAA3AAAAA8AAAAAAAAAAAAAAAAAmAIAAGRy&#10;cy9kb3ducmV2LnhtbFBLBQYAAAAABAAEAPUAAACMAwAAAAA=&#10;" filled="f" stroked="f">
                <v:textbox style="layout-flow:vertical;mso-layout-flow-alt:bottom-to-top">
                  <w:txbxContent>
                    <w:p w:rsidR="000B0262" w:rsidRPr="00140824" w:rsidRDefault="000B0262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IEH8QA&#10;AADcAAAADwAAAGRycy9kb3ducmV2LnhtbERPTWvCQBC9F/wPywi91Y2WiqauUiqG9lJibA+9jdkx&#10;CWZnY3Zr4r/vCoK3ebzPWax6U4szta6yrGA8ikAQ51ZXXCj43m2eZiCcR9ZYWyYFF3KwWg4eFhhr&#10;2/GWzpkvRAhhF6OC0vsmltLlJRl0I9sQB+5gW4M+wLaQusUuhJtaTqJoKg1WHBpKbOi9pPyY/RkF&#10;P/uvS71tnn+jqvtM++SUZuukUOpx2L+9gvDU+7v45v7QYf7LHK7PhAv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CBB/EAAAA3A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BC49A2" w:rsidRDefault="000B0262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<v:textbox inset="0,0,0,0">
                  <w:txbxContent>
                    <w:p w:rsidR="000B0262" w:rsidRPr="004B0C31" w:rsidRDefault="000B0262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B0262" w:rsidRPr="004B0C31" w:rsidRDefault="000B0262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KtXs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0DI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Mq1ewQAAANwAAAAPAAAAAAAAAAAAAAAA&#10;AKECAABkcnMvZG93bnJldi54bWxQSwUGAAAAAAQABAD5AAAAjwMAAAAA&#10;" strokeweight="1.5pt"/>
              <v:line id="Line 627" o:spid="_x0000_s1174" style="position:absolute;flip:x;visibility:visible;mso-wrap-style:square" from="11600,279" to="11624,16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xG8EAAADcAAAADwAAAGRycy9kb3ducmV2LnhtbERPTWvCQBC9F/wPyxR6q5vmEEp0lVIQ&#10;FHtoNeB1yE6ywexs2F1N/PddQfA2j/c5y/Vke3ElHzrHCj7mGQji2umOWwXVcfP+CSJEZI29Y1Jw&#10;owDr1exliaV2I//R9RBbkUI4lKjAxDiUUobakMUwdwNx4hrnLcYEfSu1xzGF217mWVZIix2nBoMD&#10;fRuqz4eLVSB3+/HXb/KqaZvt4E4781OMk1Jvr9PXAkSkKT7FD/dWp/lFDvdn0gV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hvEbwQAAANwAAAAPAAAAAAAAAAAAAAAA&#10;AKECAABkcnMvZG93bnJldi54bWxQSwUGAAAAAAQABAD5AAAAjwMAAAAA&#10;" strokeweight="1.5pt"/>
            </v:group>
          </w:pict>
        </mc:Fallback>
      </mc:AlternateContent>
    </w:r>
  </w:p>
  <w:p w:rsidR="000B0262" w:rsidRPr="00BC49A2" w:rsidRDefault="000B026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262" w:rsidRPr="00E54BFB" w:rsidRDefault="000B0262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0B0262" w:rsidRPr="00E54BFB" w:rsidRDefault="000B0262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3A1261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ГРЛМ.468351.00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4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811B2B" w:rsidRDefault="000B0262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2B36BD" w:rsidRDefault="000B0262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</w:t>
                            </w:r>
                            <w:proofErr w:type="spellEnd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proofErr w:type="spellStart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дубл</w:t>
                            </w:r>
                            <w:proofErr w:type="spellEnd"/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E54BFB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0262" w:rsidRPr="00FB4F7A" w:rsidRDefault="000B0262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<v:textbox>
                  <w:txbxContent>
                    <w:p w:rsidR="000B0262" w:rsidRPr="00E54BFB" w:rsidRDefault="000B0262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0B0262" w:rsidRPr="00E54BFB" w:rsidRDefault="000B0262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<v:textbox>
                  <w:txbxContent>
                    <w:p w:rsidR="000B0262" w:rsidRPr="00E54BFB" w:rsidRDefault="000B0262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3A1261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8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<v:textbox>
                  <w:txbxContent>
                    <w:p w:rsidR="000B0262" w:rsidRPr="00E54BFB" w:rsidRDefault="000B0262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ГРЛМ.468351.00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4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<v:textbox>
                  <w:txbxContent>
                    <w:p w:rsidR="000B0262" w:rsidRPr="00E54BFB" w:rsidRDefault="000B0262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<v:textbox>
                  <w:txbxContent>
                    <w:p w:rsidR="000B0262" w:rsidRPr="002B36BD" w:rsidRDefault="000B0262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<v:textbox>
                  <w:txbxContent>
                    <w:p w:rsidR="000B0262" w:rsidRPr="002B36BD" w:rsidRDefault="000B0262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<v:textbox>
                  <w:txbxContent>
                    <w:p w:rsidR="000B0262" w:rsidRPr="002B36BD" w:rsidRDefault="000B0262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<v:textbox>
                  <w:txbxContent>
                    <w:p w:rsidR="000B0262" w:rsidRPr="00811B2B" w:rsidRDefault="000B0262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<v:textbox>
                  <w:txbxContent>
                    <w:p w:rsidR="000B0262" w:rsidRPr="002B36BD" w:rsidRDefault="000B0262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fvJcIAAADbAAAADwAAAGRycy9kb3ducmV2LnhtbESPT4vCMBTE7wt+h/AEb2tqDyLVKCII&#10;ynpY/4DXR/PaFJuXkkTb/fabhQWPw8z8hlltBtuKF/nQOFYwm2YgiEunG64V3K77zwWIEJE1to5J&#10;wQ8F2KxHHysstOv5TK9LrEWCcChQgYmxK6QMpSGLYeo64uRVzluMSfpaao99gttW5lk2lxYbTgsG&#10;O9oZKh+Xp1Ugj1/9t9/nt6quDp27H81p3g9KTcbDdgki0hDf4f/2QSvIc/j7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fvJcIAAADbAAAADwAAAAAAAAAAAAAA&#10;AAChAgAAZHJzL2Rvd25yZXYueG1sUEsFBgAAAAAEAAQA+QAAAJADAAAAAA==&#10;" strokeweight="1.5pt"/>
              <v:line id="Line 579" o:spid="_x0000_s1188" style="position:absolute;visibility:visible;mso-wrap-style:square" from="4819,15252" to="4819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580" o:spid="_x0000_s1189" style="position:absolute;visibility:visible;mso-wrap-style:square" from="5613,15252" to="561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581" o:spid="_x0000_s1190" style="position:absolute;flip:x;visibility:visible;mso-wrap-style:square" from="1134,15706" to="11623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53UcMAAADbAAAADwAAAGRycy9kb3ducmV2LnhtbESPzWrDMBCE74W8g9hAb40cQ0N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+d1HDAAAA2wAAAA8AAAAAAAAAAAAA&#10;AAAAoQIAAGRycy9kb3ducmV2LnhtbFBLBQYAAAAABAAEAPkAAACRAwAAAAA=&#10;" strokeweight="1.5pt"/>
              <v:line id="Line 582" o:spid="_x0000_s1191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<v:line id="Line 583" o:spid="_x0000_s1192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BGp8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TD7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gRqfDAAAA2wAAAA8AAAAAAAAAAAAA&#10;AAAAoQIAAGRycy9kb3ducmV2LnhtbFBLBQYAAAAABAAEAPkAAACRAwAAAAA=&#10;" strokeweight="1.5pt"/>
              <v:line id="Line 584" o:spid="_x0000_s1193" style="position:absolute;flip:x;visibility:visible;mso-wrap-style:square" from="11057,15989" to="11623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/Yz7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Y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P9jPvgAAANsAAAAPAAAAAAAAAAAAAAAAAKEC&#10;AABkcnMvZG93bnJldi54bWxQSwUGAAAAAAQABAD5AAAAjAMAAAAA&#10;" strokeweight="1.5pt"/>
              <v:line id="Line 585" o:spid="_x0000_s1194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3TsMAAADbAAAADwAAAGRycy9kb3ducmV2LnhtbESPQWvCQBSE7wX/w/KE3upGC6VGVxHB&#10;Kr0ZRfD2yD6TmOzbdHej8d+7hUKPw8x8w8yXvWnEjZyvLCsYjxIQxLnVFRcKjofN2ycIH5A1NpZJ&#10;wYM8LBeDlzmm2t55T7csFCJC2KeooAyhTaX0eUkG/ci2xNG7WGcwROkKqR3eI9w0cpIkH9JgxXGh&#10;xJbWJeV11hkFpy7j87XeuAa7r+32cvqp/fu3Uq/DfjUDEagP/+G/9k4rmEzh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zd07DAAAA2wAAAA8AAAAAAAAAAAAA&#10;AAAAoQIAAGRycy9kb3ducmV2LnhtbFBLBQYAAAAABAAEAPkAAACRAwAAAAA=&#10;" strokeweight="1.5pt"/>
              <v:line id="Line 586" o:spid="_x0000_s1195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587" o:spid="_x0000_s1196" style="position:absolute;visibility:visible;mso-wrap-style:square" from="3459,15706" to="345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588" o:spid="_x0000_s1197" style="position:absolute;visibility:visible;mso-wrap-style:square" from="4309,15706" to="430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5z4s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Oc+LDAAAA2wAAAA8AAAAAAAAAAAAA&#10;AAAAoQIAAGRycy9kb3ducmV2LnhtbFBLBQYAAAAABAAEAPkAAACRAwAAAAA=&#10;" strokeweight="1.5pt"/>
              <v:line id="Line 589" o:spid="_x0000_s1198" style="position:absolute;visibility:visible;mso-wrap-style:square" from="4819,15706" to="4819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90" o:spid="_x0000_s1199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591" o:spid="_x0000_s1200" style="position:absolute;visibility:visible;mso-wrap-style:square" from="1134,1570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shape id="Text Box 592" o:spid="_x0000_s1201" type="#_x0000_t202" style="position:absolute;left:1021;top:16233;width:652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<v:textbox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<v:textbox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>
                  <w:txbxContent>
                    <w:p w:rsidR="000B0262" w:rsidRPr="00E54BFB" w:rsidRDefault="000B0262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599" o:spid="_x0000_s1208" style="position:absolute;visibility:visible;mso-wrap-style:square" from="1120,280" to="11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lBM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QTDAAAA2wAAAA8AAAAAAAAAAAAA&#10;AAAAoQIAAGRycy9kb3ducmV2LnhtbFBLBQYAAAAABAAEAPkAAACRAwAAAAA=&#10;" strokeweight="1.5pt"/>
              <v:line id="Line 600" o:spid="_x0000_s1209" style="position:absolute;visibility:visible;mso-wrap-style:square" from="1120,16556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601" o:spid="_x0000_s1210" style="position:absolute;flip:y;visibility:visible;mso-wrap-style:square" from="11623,280" to="1162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602" o:spid="_x0000_s1211" style="position:absolute;flip:y;visibility:visible;mso-wrap-style:square" from="454,8335" to="45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MMhsIAAADbAAAADwAAAGRycy9kb3ducmV2LnhtbESPQYvCMBSE7wv+h/AEb2uqLEWqUUQQ&#10;lN3D6gp7fTSvTbF5KUm09d9vFgSPw8x8w6w2g23FnXxoHCuYTTMQxKXTDdcKLj/79wWIEJE1to5J&#10;wYMCbNajtxUW2vV8ovs51iJBOBSowMTYFVKG0pDFMHUdcfIq5y3GJH0ttcc+wW0r51mWS4sNpwWD&#10;He0MldfzzSqQx8/+2+/nl6quDp37PZqvvB+UmoyH7RJEpCG+ws/2QSv4yOH/S/o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MMhsIAAADbAAAADwAAAAAAAAAAAAAA&#10;AAChAgAAZHJzL2Rvd25yZXYueG1sUEsFBgAAAAAEAAQA+QAAAJADAAAAAA==&#10;" strokeweight="1.5pt"/>
              <v:line id="Line 603" o:spid="_x0000_s1212" style="position:absolute;flip:y;visibility:visible;mso-wrap-style:square" from="737,8335" to="73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pHcMAAADb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/qR3DAAAA2wAAAA8AAAAAAAAAAAAA&#10;AAAAoQIAAGRycy9kb3ducmV2LnhtbFBLBQYAAAAABAAEAPkAAACRAwAAAAA=&#10;" strokeweight="1.5pt"/>
              <v:line id="Line 604" o:spid="_x0000_s1213" style="position:absolute;visibility:visible;mso-wrap-style:square" from="454,16556" to="1134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605" o:spid="_x0000_s1214" style="position:absolute;visibility:visible;mso-wrap-style:square" from="454,15139" to="1134,15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606" o:spid="_x0000_s1215" style="position:absolute;visibility:visible;mso-wrap-style:square" from="454,13154" to="1134,13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607" o:spid="_x0000_s1216" style="position:absolute;visibility:visible;mso-wrap-style:square" from="454,11737" to="1134,11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608" o:spid="_x0000_s1217" style="position:absolute;visibility:visible;mso-wrap-style:square" from="454,10319" to="1134,10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609" o:spid="_x0000_s1218" style="position:absolute;visibility:visible;mso-wrap-style:square" from="454,8335" to="1134,8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shape id="Text Box 610" o:spid="_x0000_s1219" type="#_x0000_t202" style="position:absolute;left:340;top:1513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Z8zcYA&#10;AADbAAAADwAAAGRycy9kb3ducmV2LnhtbESPQWvCQBSE74L/YXlCb7rRaimpq4jSUC8S0/bQ22v2&#10;NQlm36bZrYn/3hWEHoeZ+YZZrntTizO1rrKsYDqJQBDnVldcKPh4fx0/g3AeWWNtmRRcyMF6NRws&#10;Mda24yOdM1+IAGEXo4LS+yaW0uUlGXQT2xAH78e2Bn2QbSF1i12Am1rOouhJGqw4LJTY0Lak/JT9&#10;GQWf34dLfWwev6Kq26d98ptmu6RQ6mHUb15AeOr9f/jeftMKFnO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Z8zc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ZVsUA&#10;AADbAAAADwAAAGRycy9kb3ducmV2LnhtbESPQWvCQBSE70L/w/IK3sxGiyKpq0hLpb2IRnvo7TX7&#10;TILZtzG7mvjvXUHwOMzMN8xs0ZlKXKhxpWUFwygGQZxZXXKuYL/7GkxBOI+ssbJMCq7kYDF/6c0w&#10;0bblLV1Sn4sAYZeggsL7OpHSZQUZdJGtiYN3sI1BH2STS91gG+CmkqM4nkiDJYeFAmv6KCg7pmej&#10;4Pd/fa229dtfXLY/m2512qSfq1yp/mu3fAfhqfPP8KP9rRWMx3D/En6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tlW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0B0262" w:rsidRPr="00FB4F7A" w:rsidRDefault="000B026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HIcUA&#10;AADbAAAADwAAAGRycy9kb3ducmV2LnhtbESPQWvCQBSE70L/w/IKvenGlopE1yAtDe1FNOrB2zP7&#10;TILZt2l2a+K/dwuCx2FmvmHmSW9qcaHWVZYVjEcRCOLc6ooLBbvt13AKwnlkjbVlUnAlB8niaTDH&#10;WNuON3TJfCEChF2MCkrvm1hKl5dk0I1sQxy8k20N+iDbQuoWuwA3tXyNook0WHFYKLGhj5Lyc/Zn&#10;FOyPq2u9ad4OUdX9rPv0d519poVSL8/9cgbCU+8f4Xv7Wyt4n8D/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aEchxQAAANsAAAAPAAAAAAAAAAAAAAAAAJgCAABkcnMv&#10;ZG93bnJldi54bWxQSwUGAAAAAAQABAD1AAAAigMAAAAA&#10;" filled="f" stroked="f">
                <v:textbox style="layout-flow:vertical;mso-layout-flow-alt:bottom-to-top"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iusYA&#10;AADbAAAADwAAAGRycy9kb3ducmV2LnhtbESPQWvCQBSE74L/YXlCb7rRoi2pq4jSUC8S0/bQ22v2&#10;NQlm36bZrYn/3hWEHoeZ+YZZrntTizO1rrKsYDqJQBDnVldcKPh4fx0/g3AeWWNtmRRcyMF6NRws&#10;Mda24yOdM1+IAGEXo4LS+yaW0uUlGXQT2xAH78e2Bn2QbSF1i12Am1rOomghDVYcFkpsaFtSfsr+&#10;jILP78OlPjaPX1HV7dM++U2zXVIo9TDqNy8gPPX+P3xvv2kF8y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Tius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FB4F7A" w:rsidRDefault="000B026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t2yMEA&#10;AADbAAAADwAAAGRycy9kb3ducmV2LnhtbERPTYvCMBC9L/gfwgje1tSVFalGERdl9yJa9eBtbMa2&#10;2Exqk7X135uD4PHxvqfz1pTiTrUrLCsY9CMQxKnVBWcKDvvV5xiE88gaS8uk4EEO5rPOxxRjbRve&#10;0T3xmQgh7GJUkHtfxVK6NCeDrm8r4sBdbG3QB1hnUtfYhHBTyq8oGkmDBYeGHCta5pRek3+j4Hje&#10;PMpdNTxFRfO3bde3bfKzzpTqddvFBISn1r/FL/evVvAd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7dsjBAAAA2wAAAA8AAAAAAAAAAAAAAAAAmAIAAGRycy9kb3du&#10;cmV2LnhtbFBLBQYAAAAABAAEAPUAAACGAwAAAAA=&#10;" filled="f" stroked="f">
                <v:textbox style="layout-flow:vertical;mso-layout-flow-alt:bottom-to-top"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spellStart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</w:t>
                      </w:r>
                      <w:proofErr w:type="spellEnd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fTU8YA&#10;AADbAAAADwAAAGRycy9kb3ducmV2LnhtbESPQWvCQBSE74L/YXlCb7rRorSpq4jSUC8S0/bQ22v2&#10;NQlm36bZrYn/3hWEHoeZ+YZZrntTizO1rrKsYDqJQBDnVldcKPh4fx0/gXAeWWNtmRRcyMF6NRws&#10;Mda24yOdM1+IAGEXo4LS+yaW0uUlGXQT2xAH78e2Bn2QbSF1i12Am1rOomghDVYcFkpsaFtSfsr+&#10;jILP78OlPjaPX1HV7dM++U2zXVIo9TDqNy8gPPX+P3xvv2kF82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/fTU8YAAADbAAAADwAAAAAAAAAAAAAAAACYAgAAZHJz&#10;L2Rvd25yZXYueG1sUEsFBgAAAAAEAAQA9QAAAIsDAAAAAA==&#10;" filled="f" stroked="f">
                <v:textbox style="layout-flow:vertical;mso-layout-flow-alt:bottom-to-top">
                  <w:txbxContent>
                    <w:p w:rsidR="000B0262" w:rsidRPr="00FB4F7A" w:rsidRDefault="000B026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wc8IA&#10;AADbAAAADwAAAGRycy9kb3ducmV2LnhtbERPy2rCQBTdF/oPwy10VydtIZToKGKp6KbEqAt318w1&#10;CWbuxMyYx993FgWXh/OeLQZTi45aV1lW8D6JQBDnVldcKDjsf96+QDiPrLG2TApGcrCYPz/NMNG2&#10;5x11mS9ECGGXoILS+yaR0uUlGXQT2xAH7mJbgz7AtpC6xT6Em1p+RFEsDVYcGkpsaFVSfs3uRsHx&#10;/DvWu+bzFFX9Nh3WtzT7XhdKvb4MyykIT4N/iP/dG60gDuvDl/A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bBzwgAAANsAAAAPAAAAAAAAAAAAAAAAAJgCAABkcnMvZG93&#10;bnJldi54bWxQSwUGAAAAAAQABAD1AAAAhwMAAAAA&#10;" filled="f" stroked="f">
                <v:textbox style="layout-flow:vertical;mso-layout-flow-alt:bottom-to-top"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Инв. № </w:t>
                      </w:r>
                      <w:proofErr w:type="spellStart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дубл</w:t>
                      </w:r>
                      <w:proofErr w:type="spellEnd"/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0V6MQA&#10;AADbAAAADwAAAGRycy9kb3ducmV2LnhtbESPQYvCMBSE7wv+h/AEb2uqgkg1yqIoehGtetjb2+Zt&#10;W2xeahNt/febBcHjMDPfMLNFa0rxoNoVlhUM+hEI4tTqgjMF59P6cwLCeWSNpWVS8CQHi3nnY4ax&#10;tg0f6ZH4TAQIuxgV5N5XsZQuzcmg69uKOHi/tjbog6wzqWtsAtyUchhFY2mw4LCQY0XLnNJrcjcK&#10;Lj/7Z3msRt9R0ewO7eZ2SFabTKlet/2agvDU+nf41d5qBeMB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tFej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FB4F7A" w:rsidRDefault="000B026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Ln8QA&#10;AADbAAAADwAAAGRycy9kb3ducmV2LnhtbESPQYvCMBSE7wv+h/AEb2uqgkg1iigr7mXRqgdvz+bZ&#10;FpuXbhNt/febBcHjMDPfMLNFa0rxoNoVlhUM+hEI4tTqgjMFx8PX5wSE88gaS8uk4EkOFvPOxwxj&#10;bRve0yPxmQgQdjEqyL2vYildmpNB17cVcfCutjbog6wzqWtsAtyUchhFY2mw4LCQY0WrnNJbcjcK&#10;TpefZ7mvRueoaL537eZ3l6w3mVK9brucgvDU+nf41d5qBeMh/H8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/i5/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E54BFB" w:rsidRDefault="000B0262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uBMQA&#10;AADbAAAADwAAAGRycy9kb3ducmV2LnhtbESPQYvCMBSE74L/ITzBm6YqiFSjLIriXhatetjb2+Zt&#10;W2xeahNt/febBcHjMDPfMItVa0rxoNoVlhWMhhEI4tTqgjMF59N2MAPhPLLG0jIpeJKD1bLbWWCs&#10;bcNHeiQ+EwHCLkYFufdVLKVLczLohrYiDt6vrQ36IOtM6hqbADelHEfRVBosOCzkWNE6p/Sa3I2C&#10;y8/XszxWk++oaD4P7e52SDa7TKl+r/2Yg/DU+nf41d5rBdMJ/H8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LgTEAAAA2wAAAA8AAAAAAAAAAAAAAAAAmAIAAGRycy9k&#10;b3ducmV2LnhtbFBLBQYAAAAABAAEAPUAAACJAwAAAAA=&#10;" filled="f" stroked="f">
                <v:textbox style="layout-flow:vertical;mso-layout-flow-alt:bottom-to-top">
                  <w:txbxContent>
                    <w:p w:rsidR="000B0262" w:rsidRPr="00FB4F7A" w:rsidRDefault="000B0262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0B0262" w:rsidRPr="00E54BFB" w:rsidRDefault="000B0262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0B0262" w:rsidRPr="00E54BFB" w:rsidRDefault="000B0262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0B0262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0B0262" w:rsidRPr="000E546B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656D5F8" id="Line 50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EF131AF" id="Line 50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0B0262" w:rsidRPr="000E546B" w:rsidRDefault="000B0262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 xml:space="preserve">Поз. </w:t>
          </w:r>
          <w:proofErr w:type="gramStart"/>
          <w:r w:rsidRPr="000E546B">
            <w:rPr>
              <w:rFonts w:ascii="Arial" w:hAnsi="Arial" w:cs="Arial"/>
            </w:rPr>
            <w:t>обо- значение</w:t>
          </w:r>
          <w:proofErr w:type="gramEnd"/>
        </w:p>
      </w:tc>
      <w:tc>
        <w:tcPr>
          <w:tcW w:w="6237" w:type="dxa"/>
          <w:shd w:val="clear" w:color="auto" w:fill="auto"/>
          <w:vAlign w:val="center"/>
        </w:tcPr>
        <w:p w:rsidR="000B0262" w:rsidRPr="000E546B" w:rsidRDefault="000B0262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0B0262" w:rsidRPr="000E546B" w:rsidRDefault="000B0262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0B0262" w:rsidRPr="000E546B" w:rsidRDefault="000B0262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9E844CC" id="Line 507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0B0262" w:rsidRDefault="000B0262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262" w:rsidRPr="00140824" w:rsidRDefault="000B026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proofErr w:type="spellStart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</w:t>
                          </w:r>
                          <w:proofErr w:type="spellEnd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примен</w:t>
                          </w:r>
                          <w:proofErr w:type="spellEnd"/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0B0262" w:rsidRPr="00140824" w:rsidRDefault="000B026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proofErr w:type="spellStart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</w:t>
                    </w:r>
                    <w:proofErr w:type="spellEnd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. </w:t>
                    </w:r>
                    <w:proofErr w:type="spellStart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примен</w:t>
                    </w:r>
                    <w:proofErr w:type="spellEnd"/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F0A02" id="Line 5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6A890" id="Line 5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1E38F" id="Line 50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262" w:rsidRPr="00AA544F" w:rsidRDefault="000B0262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0B0262" w:rsidRPr="00AA544F" w:rsidRDefault="000B0262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B0262" w:rsidRDefault="000B026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262" w:rsidRPr="00140824" w:rsidRDefault="000B026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0B0262" w:rsidRPr="00140824" w:rsidRDefault="000B026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0262" w:rsidRPr="00140824" w:rsidRDefault="000B0262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0B0262" w:rsidRPr="00140824" w:rsidRDefault="000B0262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6DC993" id="Line 5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281"/>
    <w:rsid w:val="00015B26"/>
    <w:rsid w:val="00016550"/>
    <w:rsid w:val="0002074C"/>
    <w:rsid w:val="00020DD2"/>
    <w:rsid w:val="000235DF"/>
    <w:rsid w:val="000237D6"/>
    <w:rsid w:val="00024382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6B0B"/>
    <w:rsid w:val="0005768D"/>
    <w:rsid w:val="00062169"/>
    <w:rsid w:val="00062486"/>
    <w:rsid w:val="000629D0"/>
    <w:rsid w:val="00063792"/>
    <w:rsid w:val="0006606F"/>
    <w:rsid w:val="0006632C"/>
    <w:rsid w:val="000700DE"/>
    <w:rsid w:val="0007258B"/>
    <w:rsid w:val="00073672"/>
    <w:rsid w:val="00073736"/>
    <w:rsid w:val="00073A67"/>
    <w:rsid w:val="00075C55"/>
    <w:rsid w:val="000761A5"/>
    <w:rsid w:val="00076BCE"/>
    <w:rsid w:val="00076EF0"/>
    <w:rsid w:val="000816FA"/>
    <w:rsid w:val="000867B4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0262"/>
    <w:rsid w:val="000B1217"/>
    <w:rsid w:val="000B13CD"/>
    <w:rsid w:val="000B14AE"/>
    <w:rsid w:val="000B2404"/>
    <w:rsid w:val="000B408F"/>
    <w:rsid w:val="000B40F8"/>
    <w:rsid w:val="000B470C"/>
    <w:rsid w:val="000B61A8"/>
    <w:rsid w:val="000B62CE"/>
    <w:rsid w:val="000C0357"/>
    <w:rsid w:val="000C03FF"/>
    <w:rsid w:val="000C0711"/>
    <w:rsid w:val="000C2232"/>
    <w:rsid w:val="000C4D7A"/>
    <w:rsid w:val="000C61FC"/>
    <w:rsid w:val="000C65B7"/>
    <w:rsid w:val="000C70AB"/>
    <w:rsid w:val="000C7266"/>
    <w:rsid w:val="000C74A6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1DEE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410A"/>
    <w:rsid w:val="001250D2"/>
    <w:rsid w:val="00126FB1"/>
    <w:rsid w:val="00130C08"/>
    <w:rsid w:val="0013102B"/>
    <w:rsid w:val="001315B3"/>
    <w:rsid w:val="001323AF"/>
    <w:rsid w:val="0013407E"/>
    <w:rsid w:val="00136514"/>
    <w:rsid w:val="00137830"/>
    <w:rsid w:val="001407B7"/>
    <w:rsid w:val="00140824"/>
    <w:rsid w:val="00143792"/>
    <w:rsid w:val="001452D6"/>
    <w:rsid w:val="0014535B"/>
    <w:rsid w:val="00150CEF"/>
    <w:rsid w:val="00150E3D"/>
    <w:rsid w:val="00151291"/>
    <w:rsid w:val="001523DA"/>
    <w:rsid w:val="0015371C"/>
    <w:rsid w:val="001554E1"/>
    <w:rsid w:val="0015718B"/>
    <w:rsid w:val="001606A8"/>
    <w:rsid w:val="0016074F"/>
    <w:rsid w:val="00161D62"/>
    <w:rsid w:val="00165A41"/>
    <w:rsid w:val="00166903"/>
    <w:rsid w:val="001670A1"/>
    <w:rsid w:val="0016764F"/>
    <w:rsid w:val="001701B3"/>
    <w:rsid w:val="00171955"/>
    <w:rsid w:val="001725E3"/>
    <w:rsid w:val="0017298D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0397"/>
    <w:rsid w:val="001B2E83"/>
    <w:rsid w:val="001B3E89"/>
    <w:rsid w:val="001B436F"/>
    <w:rsid w:val="001B561F"/>
    <w:rsid w:val="001B72B1"/>
    <w:rsid w:val="001B7474"/>
    <w:rsid w:val="001C00CC"/>
    <w:rsid w:val="001C11FF"/>
    <w:rsid w:val="001C5E66"/>
    <w:rsid w:val="001C647B"/>
    <w:rsid w:val="001D023B"/>
    <w:rsid w:val="001D0A80"/>
    <w:rsid w:val="001D0E2E"/>
    <w:rsid w:val="001D1F69"/>
    <w:rsid w:val="001D27C2"/>
    <w:rsid w:val="001D2DA6"/>
    <w:rsid w:val="001D3E4C"/>
    <w:rsid w:val="001D503C"/>
    <w:rsid w:val="001D78C1"/>
    <w:rsid w:val="001E0246"/>
    <w:rsid w:val="001E1F2A"/>
    <w:rsid w:val="001E308B"/>
    <w:rsid w:val="001E4BC1"/>
    <w:rsid w:val="001E59F7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340"/>
    <w:rsid w:val="00221854"/>
    <w:rsid w:val="002232E4"/>
    <w:rsid w:val="00223E7E"/>
    <w:rsid w:val="00224E50"/>
    <w:rsid w:val="002262A9"/>
    <w:rsid w:val="00226831"/>
    <w:rsid w:val="00227255"/>
    <w:rsid w:val="00241604"/>
    <w:rsid w:val="00241A0E"/>
    <w:rsid w:val="00244B51"/>
    <w:rsid w:val="00245D11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6AD2"/>
    <w:rsid w:val="002578D5"/>
    <w:rsid w:val="00262349"/>
    <w:rsid w:val="00265C3D"/>
    <w:rsid w:val="00267DFB"/>
    <w:rsid w:val="0027023D"/>
    <w:rsid w:val="00271EA1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287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B5E"/>
    <w:rsid w:val="002B73B6"/>
    <w:rsid w:val="002B7419"/>
    <w:rsid w:val="002C1524"/>
    <w:rsid w:val="002C2706"/>
    <w:rsid w:val="002D1881"/>
    <w:rsid w:val="002D341F"/>
    <w:rsid w:val="002D41AE"/>
    <w:rsid w:val="002D4FC5"/>
    <w:rsid w:val="002D7149"/>
    <w:rsid w:val="002E01F5"/>
    <w:rsid w:val="002E1FA4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7489"/>
    <w:rsid w:val="00321E98"/>
    <w:rsid w:val="003221BF"/>
    <w:rsid w:val="00325A41"/>
    <w:rsid w:val="003265D8"/>
    <w:rsid w:val="0032668C"/>
    <w:rsid w:val="003273F8"/>
    <w:rsid w:val="003278D5"/>
    <w:rsid w:val="003300DD"/>
    <w:rsid w:val="003329B0"/>
    <w:rsid w:val="0033379B"/>
    <w:rsid w:val="00333CD2"/>
    <w:rsid w:val="003366A5"/>
    <w:rsid w:val="00340F48"/>
    <w:rsid w:val="00343486"/>
    <w:rsid w:val="00343C0C"/>
    <w:rsid w:val="00344DAF"/>
    <w:rsid w:val="00345271"/>
    <w:rsid w:val="0034777A"/>
    <w:rsid w:val="00350642"/>
    <w:rsid w:val="0035064B"/>
    <w:rsid w:val="0035296A"/>
    <w:rsid w:val="003551DF"/>
    <w:rsid w:val="00356CF2"/>
    <w:rsid w:val="00357B77"/>
    <w:rsid w:val="003605EA"/>
    <w:rsid w:val="003635F7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1261"/>
    <w:rsid w:val="003A5B11"/>
    <w:rsid w:val="003B1A52"/>
    <w:rsid w:val="003B212F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4F15"/>
    <w:rsid w:val="003C573A"/>
    <w:rsid w:val="003C74E5"/>
    <w:rsid w:val="003D088F"/>
    <w:rsid w:val="003D1238"/>
    <w:rsid w:val="003D34C7"/>
    <w:rsid w:val="003D4580"/>
    <w:rsid w:val="003D4A86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2617"/>
    <w:rsid w:val="004129A6"/>
    <w:rsid w:val="00413560"/>
    <w:rsid w:val="00420876"/>
    <w:rsid w:val="00423302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00"/>
    <w:rsid w:val="00465421"/>
    <w:rsid w:val="00473D7E"/>
    <w:rsid w:val="00477A81"/>
    <w:rsid w:val="00484752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207B"/>
    <w:rsid w:val="004B2C62"/>
    <w:rsid w:val="004B45C3"/>
    <w:rsid w:val="004B4AFD"/>
    <w:rsid w:val="004B4E6D"/>
    <w:rsid w:val="004B556A"/>
    <w:rsid w:val="004C2E68"/>
    <w:rsid w:val="004C30A9"/>
    <w:rsid w:val="004C4A1D"/>
    <w:rsid w:val="004C7617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3F7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2C79"/>
    <w:rsid w:val="005C4621"/>
    <w:rsid w:val="005C49B0"/>
    <w:rsid w:val="005C4CE9"/>
    <w:rsid w:val="005C51FD"/>
    <w:rsid w:val="005D1647"/>
    <w:rsid w:val="005D240B"/>
    <w:rsid w:val="005D2F42"/>
    <w:rsid w:val="005D6BA2"/>
    <w:rsid w:val="005D7B14"/>
    <w:rsid w:val="005E02EE"/>
    <w:rsid w:val="005E0E08"/>
    <w:rsid w:val="005E1CEF"/>
    <w:rsid w:val="005E455B"/>
    <w:rsid w:val="005E5897"/>
    <w:rsid w:val="005E7003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5611"/>
    <w:rsid w:val="00626818"/>
    <w:rsid w:val="0062738B"/>
    <w:rsid w:val="0063009C"/>
    <w:rsid w:val="00630631"/>
    <w:rsid w:val="00630990"/>
    <w:rsid w:val="006318F8"/>
    <w:rsid w:val="006330C1"/>
    <w:rsid w:val="00635C11"/>
    <w:rsid w:val="006368F5"/>
    <w:rsid w:val="00643CC7"/>
    <w:rsid w:val="00643D48"/>
    <w:rsid w:val="00647677"/>
    <w:rsid w:val="00654BE0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4E91"/>
    <w:rsid w:val="007552F4"/>
    <w:rsid w:val="00756928"/>
    <w:rsid w:val="00756C7D"/>
    <w:rsid w:val="007576ED"/>
    <w:rsid w:val="007607FA"/>
    <w:rsid w:val="00762F73"/>
    <w:rsid w:val="0076641A"/>
    <w:rsid w:val="00770084"/>
    <w:rsid w:val="0077052E"/>
    <w:rsid w:val="00770CEC"/>
    <w:rsid w:val="00771E88"/>
    <w:rsid w:val="00775B71"/>
    <w:rsid w:val="00783EE0"/>
    <w:rsid w:val="00785902"/>
    <w:rsid w:val="00786103"/>
    <w:rsid w:val="00786E13"/>
    <w:rsid w:val="00790602"/>
    <w:rsid w:val="007911F3"/>
    <w:rsid w:val="00796D0A"/>
    <w:rsid w:val="007A00EC"/>
    <w:rsid w:val="007A3F02"/>
    <w:rsid w:val="007A5672"/>
    <w:rsid w:val="007A701F"/>
    <w:rsid w:val="007A767D"/>
    <w:rsid w:val="007B2E78"/>
    <w:rsid w:val="007B4FE6"/>
    <w:rsid w:val="007B542B"/>
    <w:rsid w:val="007B6641"/>
    <w:rsid w:val="007B67E6"/>
    <w:rsid w:val="007C1873"/>
    <w:rsid w:val="007C21AE"/>
    <w:rsid w:val="007C2D37"/>
    <w:rsid w:val="007C34AA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2AE"/>
    <w:rsid w:val="008076D4"/>
    <w:rsid w:val="0081089F"/>
    <w:rsid w:val="00811067"/>
    <w:rsid w:val="00811B2B"/>
    <w:rsid w:val="00812D60"/>
    <w:rsid w:val="00814C03"/>
    <w:rsid w:val="008150CD"/>
    <w:rsid w:val="008169A7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1CFF"/>
    <w:rsid w:val="00851F3E"/>
    <w:rsid w:val="008523DD"/>
    <w:rsid w:val="00852B2A"/>
    <w:rsid w:val="00853F99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16D13"/>
    <w:rsid w:val="0092116E"/>
    <w:rsid w:val="00921342"/>
    <w:rsid w:val="009220A3"/>
    <w:rsid w:val="009222FF"/>
    <w:rsid w:val="0092419C"/>
    <w:rsid w:val="009250FE"/>
    <w:rsid w:val="0092666E"/>
    <w:rsid w:val="009268A4"/>
    <w:rsid w:val="009306DC"/>
    <w:rsid w:val="00933478"/>
    <w:rsid w:val="009334AE"/>
    <w:rsid w:val="00933BF5"/>
    <w:rsid w:val="00937AF6"/>
    <w:rsid w:val="009428EB"/>
    <w:rsid w:val="00942F5F"/>
    <w:rsid w:val="00943CC6"/>
    <w:rsid w:val="0094496F"/>
    <w:rsid w:val="00944E43"/>
    <w:rsid w:val="00945F27"/>
    <w:rsid w:val="009477E9"/>
    <w:rsid w:val="009514E4"/>
    <w:rsid w:val="00952746"/>
    <w:rsid w:val="00952AB6"/>
    <w:rsid w:val="00952C85"/>
    <w:rsid w:val="009537DF"/>
    <w:rsid w:val="00953E91"/>
    <w:rsid w:val="009554EA"/>
    <w:rsid w:val="00957A45"/>
    <w:rsid w:val="00961603"/>
    <w:rsid w:val="00961E6F"/>
    <w:rsid w:val="00963DD0"/>
    <w:rsid w:val="00965397"/>
    <w:rsid w:val="00965796"/>
    <w:rsid w:val="00965B32"/>
    <w:rsid w:val="009677AA"/>
    <w:rsid w:val="00970EC7"/>
    <w:rsid w:val="00971D76"/>
    <w:rsid w:val="00971F84"/>
    <w:rsid w:val="0097361C"/>
    <w:rsid w:val="00974E68"/>
    <w:rsid w:val="00975E66"/>
    <w:rsid w:val="00977416"/>
    <w:rsid w:val="00977CEE"/>
    <w:rsid w:val="00981AE2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0F56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49E4"/>
    <w:rsid w:val="009E55E7"/>
    <w:rsid w:val="009E7119"/>
    <w:rsid w:val="009E7A9C"/>
    <w:rsid w:val="009F0163"/>
    <w:rsid w:val="009F0C49"/>
    <w:rsid w:val="009F26E7"/>
    <w:rsid w:val="009F33A0"/>
    <w:rsid w:val="009F378B"/>
    <w:rsid w:val="009F3C5D"/>
    <w:rsid w:val="009F4084"/>
    <w:rsid w:val="009F5261"/>
    <w:rsid w:val="009F5381"/>
    <w:rsid w:val="009F6E46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B1E"/>
    <w:rsid w:val="00A15C97"/>
    <w:rsid w:val="00A16E87"/>
    <w:rsid w:val="00A230F8"/>
    <w:rsid w:val="00A23362"/>
    <w:rsid w:val="00A25640"/>
    <w:rsid w:val="00A26B01"/>
    <w:rsid w:val="00A30FE5"/>
    <w:rsid w:val="00A36062"/>
    <w:rsid w:val="00A362B1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66B5"/>
    <w:rsid w:val="00A47157"/>
    <w:rsid w:val="00A47BA4"/>
    <w:rsid w:val="00A52FE2"/>
    <w:rsid w:val="00A53EDB"/>
    <w:rsid w:val="00A55DA3"/>
    <w:rsid w:val="00A60D07"/>
    <w:rsid w:val="00A635C8"/>
    <w:rsid w:val="00A64A52"/>
    <w:rsid w:val="00A64B83"/>
    <w:rsid w:val="00A70FC7"/>
    <w:rsid w:val="00A714A1"/>
    <w:rsid w:val="00A72AFB"/>
    <w:rsid w:val="00A73D82"/>
    <w:rsid w:val="00A7781B"/>
    <w:rsid w:val="00A809F6"/>
    <w:rsid w:val="00A820AA"/>
    <w:rsid w:val="00A82BA9"/>
    <w:rsid w:val="00A8424E"/>
    <w:rsid w:val="00A86A86"/>
    <w:rsid w:val="00A9020E"/>
    <w:rsid w:val="00A90455"/>
    <w:rsid w:val="00A90C8C"/>
    <w:rsid w:val="00A91DED"/>
    <w:rsid w:val="00A93AAA"/>
    <w:rsid w:val="00A962B5"/>
    <w:rsid w:val="00A9741A"/>
    <w:rsid w:val="00AA0CD6"/>
    <w:rsid w:val="00AA117E"/>
    <w:rsid w:val="00AA1A8A"/>
    <w:rsid w:val="00AA320A"/>
    <w:rsid w:val="00AA33B1"/>
    <w:rsid w:val="00AA544F"/>
    <w:rsid w:val="00AA5727"/>
    <w:rsid w:val="00AA5E7F"/>
    <w:rsid w:val="00AA7124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130D"/>
    <w:rsid w:val="00AE1BB5"/>
    <w:rsid w:val="00AE6FCD"/>
    <w:rsid w:val="00AF13AB"/>
    <w:rsid w:val="00AF1FCC"/>
    <w:rsid w:val="00AF28E5"/>
    <w:rsid w:val="00AF3052"/>
    <w:rsid w:val="00AF42BB"/>
    <w:rsid w:val="00AF4C58"/>
    <w:rsid w:val="00AF4D73"/>
    <w:rsid w:val="00AF5EB9"/>
    <w:rsid w:val="00AF6379"/>
    <w:rsid w:val="00B01AFB"/>
    <w:rsid w:val="00B03347"/>
    <w:rsid w:val="00B0375F"/>
    <w:rsid w:val="00B05639"/>
    <w:rsid w:val="00B0716A"/>
    <w:rsid w:val="00B110A1"/>
    <w:rsid w:val="00B15762"/>
    <w:rsid w:val="00B15BAB"/>
    <w:rsid w:val="00B16ADC"/>
    <w:rsid w:val="00B17000"/>
    <w:rsid w:val="00B216D4"/>
    <w:rsid w:val="00B23B3D"/>
    <w:rsid w:val="00B24819"/>
    <w:rsid w:val="00B30483"/>
    <w:rsid w:val="00B320E1"/>
    <w:rsid w:val="00B35C59"/>
    <w:rsid w:val="00B377C8"/>
    <w:rsid w:val="00B40003"/>
    <w:rsid w:val="00B43120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4E9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1874"/>
    <w:rsid w:val="00BF339A"/>
    <w:rsid w:val="00BF3E67"/>
    <w:rsid w:val="00BF3F65"/>
    <w:rsid w:val="00BF6167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77C2"/>
    <w:rsid w:val="00C40E3A"/>
    <w:rsid w:val="00C42BA0"/>
    <w:rsid w:val="00C42EA9"/>
    <w:rsid w:val="00C4527F"/>
    <w:rsid w:val="00C47EAC"/>
    <w:rsid w:val="00C5143E"/>
    <w:rsid w:val="00C51AAB"/>
    <w:rsid w:val="00C55009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DAB"/>
    <w:rsid w:val="00C81789"/>
    <w:rsid w:val="00C83704"/>
    <w:rsid w:val="00C841F7"/>
    <w:rsid w:val="00C853AD"/>
    <w:rsid w:val="00C86BAE"/>
    <w:rsid w:val="00C90494"/>
    <w:rsid w:val="00C90FFE"/>
    <w:rsid w:val="00C92556"/>
    <w:rsid w:val="00C927E3"/>
    <w:rsid w:val="00C92908"/>
    <w:rsid w:val="00C93066"/>
    <w:rsid w:val="00C931D2"/>
    <w:rsid w:val="00C932EF"/>
    <w:rsid w:val="00C9342B"/>
    <w:rsid w:val="00C9354C"/>
    <w:rsid w:val="00C955AD"/>
    <w:rsid w:val="00C964AF"/>
    <w:rsid w:val="00C96F4C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7316"/>
    <w:rsid w:val="00CC7634"/>
    <w:rsid w:val="00CD1E1D"/>
    <w:rsid w:val="00CD4E0E"/>
    <w:rsid w:val="00CD4FB7"/>
    <w:rsid w:val="00CD6B15"/>
    <w:rsid w:val="00CE2868"/>
    <w:rsid w:val="00CE3BA7"/>
    <w:rsid w:val="00CE487C"/>
    <w:rsid w:val="00CE6017"/>
    <w:rsid w:val="00CE7B56"/>
    <w:rsid w:val="00CE7F0F"/>
    <w:rsid w:val="00CF2578"/>
    <w:rsid w:val="00CF4A53"/>
    <w:rsid w:val="00CF4B62"/>
    <w:rsid w:val="00CF4C12"/>
    <w:rsid w:val="00CF5D04"/>
    <w:rsid w:val="00CF700D"/>
    <w:rsid w:val="00CF7043"/>
    <w:rsid w:val="00CF7475"/>
    <w:rsid w:val="00CF7775"/>
    <w:rsid w:val="00D00CF3"/>
    <w:rsid w:val="00D00D84"/>
    <w:rsid w:val="00D018DC"/>
    <w:rsid w:val="00D01A6A"/>
    <w:rsid w:val="00D02323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0D7B"/>
    <w:rsid w:val="00D22250"/>
    <w:rsid w:val="00D23580"/>
    <w:rsid w:val="00D25060"/>
    <w:rsid w:val="00D25AD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4294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6284"/>
    <w:rsid w:val="00D97D7E"/>
    <w:rsid w:val="00DA0AC6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0CAA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CFF"/>
    <w:rsid w:val="00DD6512"/>
    <w:rsid w:val="00DD6558"/>
    <w:rsid w:val="00DD6A11"/>
    <w:rsid w:val="00DE09E2"/>
    <w:rsid w:val="00DE1AE6"/>
    <w:rsid w:val="00DE2CF5"/>
    <w:rsid w:val="00DE4413"/>
    <w:rsid w:val="00DE7092"/>
    <w:rsid w:val="00DF0CE8"/>
    <w:rsid w:val="00DF2BB4"/>
    <w:rsid w:val="00DF6463"/>
    <w:rsid w:val="00E00F67"/>
    <w:rsid w:val="00E01A66"/>
    <w:rsid w:val="00E03003"/>
    <w:rsid w:val="00E03F07"/>
    <w:rsid w:val="00E0430F"/>
    <w:rsid w:val="00E0754D"/>
    <w:rsid w:val="00E07A61"/>
    <w:rsid w:val="00E11459"/>
    <w:rsid w:val="00E12542"/>
    <w:rsid w:val="00E130D4"/>
    <w:rsid w:val="00E13D35"/>
    <w:rsid w:val="00E174DA"/>
    <w:rsid w:val="00E17A45"/>
    <w:rsid w:val="00E17B99"/>
    <w:rsid w:val="00E21C5E"/>
    <w:rsid w:val="00E239E6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E59"/>
    <w:rsid w:val="00E62A5E"/>
    <w:rsid w:val="00E62BC8"/>
    <w:rsid w:val="00E67822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2922"/>
    <w:rsid w:val="00EB357E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6BFF"/>
    <w:rsid w:val="00ED771D"/>
    <w:rsid w:val="00ED79E4"/>
    <w:rsid w:val="00EE1C42"/>
    <w:rsid w:val="00EE24CD"/>
    <w:rsid w:val="00EE3A41"/>
    <w:rsid w:val="00EE43D0"/>
    <w:rsid w:val="00EE5A52"/>
    <w:rsid w:val="00EE6B86"/>
    <w:rsid w:val="00EE6E37"/>
    <w:rsid w:val="00EF2BC4"/>
    <w:rsid w:val="00EF4CAD"/>
    <w:rsid w:val="00EF5083"/>
    <w:rsid w:val="00EF58CC"/>
    <w:rsid w:val="00EF74E0"/>
    <w:rsid w:val="00F00884"/>
    <w:rsid w:val="00F00DB1"/>
    <w:rsid w:val="00F013F2"/>
    <w:rsid w:val="00F014D5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3067A"/>
    <w:rsid w:val="00F354A2"/>
    <w:rsid w:val="00F40D34"/>
    <w:rsid w:val="00F4142C"/>
    <w:rsid w:val="00F41C71"/>
    <w:rsid w:val="00F44109"/>
    <w:rsid w:val="00F5128A"/>
    <w:rsid w:val="00F536E4"/>
    <w:rsid w:val="00F556E0"/>
    <w:rsid w:val="00F57F95"/>
    <w:rsid w:val="00F60574"/>
    <w:rsid w:val="00F60918"/>
    <w:rsid w:val="00F61D29"/>
    <w:rsid w:val="00F623AA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38D7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A6569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C97E-A98A-410D-B2FD-35070658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2675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Дунаев Иван</cp:lastModifiedBy>
  <cp:revision>247</cp:revision>
  <cp:lastPrinted>2019-10-23T14:01:00Z</cp:lastPrinted>
  <dcterms:created xsi:type="dcterms:W3CDTF">2018-09-18T14:40:00Z</dcterms:created>
  <dcterms:modified xsi:type="dcterms:W3CDTF">2020-07-07T12:35:00Z</dcterms:modified>
</cp:coreProperties>
</file>