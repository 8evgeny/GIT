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A1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Модуль питания TEN5-4811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TRACO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POWER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58A6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BC2EEF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BC2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58A6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BC2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BC2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230C7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-C8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230C7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</w:t>
            </w:r>
            <w:r w:rsidRPr="00350642">
              <w:rPr>
                <w:rFonts w:ascii="Arial" w:hAnsi="Arial" w:cs="Arial"/>
                <w:lang w:val="en-US"/>
              </w:rPr>
              <w:t>, C</w:t>
            </w: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0805-</w:t>
            </w:r>
            <w:r w:rsidRPr="00350642">
              <w:rPr>
                <w:rFonts w:ascii="Arial" w:hAnsi="Arial" w:cs="Arial"/>
                <w:lang w:val="en-US"/>
              </w:rPr>
              <w:t>6,2</w:t>
            </w:r>
            <w:r w:rsidRPr="00350642">
              <w:rPr>
                <w:rFonts w:ascii="Arial" w:hAnsi="Arial" w:cs="Arial"/>
              </w:rPr>
              <w:t xml:space="preserve"> пФ±</w:t>
            </w:r>
            <w:r w:rsidR="00D52AEF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1F59C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C0805C629C5GACTU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230C7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11</w:t>
            </w:r>
            <w:r w:rsidRPr="00350642">
              <w:rPr>
                <w:rFonts w:ascii="Arial" w:hAnsi="Arial" w:cs="Arial"/>
                <w:lang w:val="en-US"/>
              </w:rPr>
              <w:t>-C</w:t>
            </w:r>
            <w:r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230C7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0805-</w:t>
            </w:r>
            <w:r w:rsidRPr="00350642">
              <w:rPr>
                <w:rFonts w:ascii="Arial" w:hAnsi="Arial" w:cs="Arial"/>
                <w:lang w:val="en-US"/>
              </w:rPr>
              <w:t>100</w:t>
            </w:r>
            <w:r w:rsidRPr="00350642">
              <w:rPr>
                <w:rFonts w:ascii="Arial" w:hAnsi="Arial" w:cs="Arial"/>
              </w:rPr>
              <w:t xml:space="preserve"> пФ±</w:t>
            </w:r>
            <w:r w:rsidRPr="00350642"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1F59C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CC0805JRNPO9BN101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230C7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C18, C19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1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16</w:t>
            </w:r>
            <w:r w:rsidRPr="00350642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C4239" w:rsidRPr="00350642" w:rsidRDefault="00EC4239" w:rsidP="001F59C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TAJA105K016RNJ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CC0805JRX7R9BB104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21,C22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0805-</w:t>
            </w:r>
            <w:r w:rsidRPr="00350642">
              <w:rPr>
                <w:rFonts w:ascii="Arial" w:hAnsi="Arial" w:cs="Arial"/>
                <w:lang w:val="en-US"/>
              </w:rPr>
              <w:t>100</w:t>
            </w:r>
            <w:r w:rsidRPr="00350642">
              <w:rPr>
                <w:rFonts w:ascii="Arial" w:hAnsi="Arial" w:cs="Arial"/>
              </w:rPr>
              <w:t xml:space="preserve"> пФ±</w:t>
            </w:r>
            <w:r w:rsidRPr="00350642"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1F59CC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CC0805JRNPO9BN101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23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47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 xml:space="preserve">В, тип </w:t>
            </w:r>
            <w:r w:rsidRPr="00350642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TAJB476K010RNJ</w:t>
            </w:r>
          </w:p>
        </w:tc>
      </w:tr>
      <w:tr w:rsidR="00EC4239" w:rsidRPr="00350642" w:rsidTr="001F59CC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1F59C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</w:t>
            </w:r>
            <w:r w:rsidRPr="00350642">
              <w:rPr>
                <w:rFonts w:ascii="Arial" w:hAnsi="Arial" w:cs="Arial"/>
                <w:lang w:val="en-US"/>
              </w:rPr>
              <w:t>, C</w:t>
            </w:r>
            <w:r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2</w:t>
            </w:r>
            <w:r w:rsidRPr="00350642">
              <w:rPr>
                <w:rFonts w:ascii="Arial" w:hAnsi="Arial" w:cs="Arial"/>
              </w:rPr>
              <w:t>,</w:t>
            </w:r>
            <w:r w:rsidRPr="00350642">
              <w:rPr>
                <w:rFonts w:ascii="Arial" w:hAnsi="Arial" w:cs="Arial"/>
                <w:lang w:val="en-US"/>
              </w:rPr>
              <w:t>2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CC1206KKX7R9BB225</w:t>
            </w:r>
          </w:p>
        </w:tc>
      </w:tr>
      <w:tr w:rsidR="00EC4239" w:rsidRPr="00350642" w:rsidTr="001F59CC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1F59C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C26</w:t>
            </w:r>
            <w:r w:rsidRPr="00350642">
              <w:rPr>
                <w:rFonts w:ascii="Arial" w:hAnsi="Arial" w:cs="Arial"/>
                <w:lang w:val="en-US"/>
              </w:rPr>
              <w:t>-C</w:t>
            </w: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3</w:t>
            </w:r>
            <w:r w:rsidR="00F17BE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6,3</w:t>
            </w:r>
            <w:r w:rsidRPr="00350642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3</w:t>
            </w:r>
            <w:r w:rsidR="00F17BEB">
              <w:rPr>
                <w:rFonts w:ascii="Arial" w:hAnsi="Arial" w:cs="Arial"/>
                <w:lang w:val="en-US"/>
              </w:rPr>
              <w:t>2</w:t>
            </w:r>
            <w:r w:rsidRPr="00350642">
              <w:rPr>
                <w:rFonts w:ascii="Arial" w:hAnsi="Arial" w:cs="Arial"/>
                <w:lang w:val="en-US"/>
              </w:rPr>
              <w:t>-C</w:t>
            </w:r>
            <w:r>
              <w:rPr>
                <w:rFonts w:ascii="Arial" w:hAnsi="Arial" w:cs="Arial"/>
                <w:lang w:val="en-US"/>
              </w:rPr>
              <w:t>6</w:t>
            </w:r>
            <w:r w:rsidR="00F17BEB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1F59C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</w:t>
            </w:r>
            <w:r w:rsidR="00F17BEB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, C6</w:t>
            </w:r>
            <w:r w:rsidR="00F17BEB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6,3</w:t>
            </w:r>
            <w:r w:rsidRPr="00350642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 w:rsidR="00F17BEB">
              <w:rPr>
                <w:rFonts w:ascii="Arial" w:hAnsi="Arial" w:cs="Arial"/>
                <w:lang w:val="en-US"/>
              </w:rPr>
              <w:t>66</w:t>
            </w:r>
            <w:r>
              <w:rPr>
                <w:rFonts w:ascii="Arial" w:hAnsi="Arial" w:cs="Arial"/>
                <w:lang w:val="en-US"/>
              </w:rPr>
              <w:t>, C6</w:t>
            </w:r>
            <w:r w:rsidR="00F17BEB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CC0805JRX7R9BB104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C6</w:t>
            </w:r>
            <w:r w:rsidR="00F17BEB"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>, C</w:t>
            </w:r>
            <w:r w:rsidR="00F17BEB">
              <w:rPr>
                <w:rFonts w:ascii="Arial" w:hAnsi="Arial" w:cs="Arial"/>
                <w:lang w:val="en-US"/>
              </w:rPr>
              <w:t>69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6,3</w:t>
            </w:r>
            <w:r w:rsidRPr="00350642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7</w:t>
            </w:r>
            <w:r w:rsidR="00F17BEB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, C7</w:t>
            </w:r>
            <w:r w:rsidR="00F17BEB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CC0805JRX7R9BB104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</w:t>
            </w:r>
            <w:r w:rsidR="00F17BEB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6,3</w:t>
            </w:r>
            <w:r w:rsidRPr="00350642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F17BEB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397D4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Default="00397D48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D52AEF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Default="00397D48" w:rsidP="00D52AE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97D4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Default="00397D48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D52AE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Default="00397D48" w:rsidP="00D52AE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</w:t>
            </w:r>
            <w:r w:rsidR="00F17BEB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F17BEB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CC0805JRX7R9BB104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58A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</w:t>
            </w:r>
            <w:r w:rsidR="00F17BEB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CB5A5A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47</w:t>
            </w:r>
            <w:r w:rsidRPr="00350642">
              <w:rPr>
                <w:rFonts w:ascii="Arial" w:hAnsi="Arial" w:cs="Arial"/>
              </w:rPr>
              <w:t xml:space="preserve"> мкФ±20%-</w:t>
            </w:r>
            <w:r w:rsidRPr="00350642">
              <w:rPr>
                <w:rFonts w:ascii="Arial" w:hAnsi="Arial" w:cs="Arial"/>
                <w:lang w:val="en-US"/>
              </w:rPr>
              <w:t>100</w:t>
            </w:r>
            <w:r w:rsidRPr="00350642">
              <w:rPr>
                <w:rFonts w:ascii="Arial" w:hAnsi="Arial" w:cs="Arial"/>
              </w:rPr>
              <w:t xml:space="preserve">В, </w:t>
            </w:r>
            <w:r w:rsidRPr="00350642">
              <w:rPr>
                <w:rFonts w:ascii="Arial" w:hAnsi="Arial" w:cs="Arial"/>
                <w:lang w:val="en-US"/>
              </w:rPr>
              <w:t xml:space="preserve">10x16, </w:t>
            </w:r>
            <w:r w:rsidRPr="00350642">
              <w:rPr>
                <w:rFonts w:ascii="Arial" w:hAnsi="Arial" w:cs="Arial"/>
              </w:rPr>
              <w:t>RM</w:t>
            </w:r>
            <w:r w:rsidRPr="00350642"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,0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BC2EEF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  <w:p w:rsidR="00EC4239" w:rsidRPr="00350642" w:rsidRDefault="00EC4239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MAL213669479E3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F17BEB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C75</w:t>
            </w:r>
            <w:r w:rsidR="00EC4239">
              <w:rPr>
                <w:rFonts w:ascii="Arial" w:hAnsi="Arial" w:cs="Arial"/>
                <w:lang w:val="en-US"/>
              </w:rPr>
              <w:t>-C7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513C89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-0,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%-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BC2EEF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3D77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CC1206KKX7R0BB104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</w:t>
            </w:r>
            <w:r w:rsidR="00F17BEB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BD1A53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6,3</w:t>
            </w:r>
            <w:r w:rsidRPr="00350642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BC2EEF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C4239" w:rsidRPr="00350642" w:rsidRDefault="00EC4239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F17BEB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C79-C81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513C89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BC2EEF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05B7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F17BEB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C82</w:t>
            </w:r>
            <w:r w:rsidR="00EC4239">
              <w:rPr>
                <w:rFonts w:ascii="Arial" w:hAnsi="Arial" w:cs="Arial"/>
                <w:lang w:val="en-US"/>
              </w:rPr>
              <w:t>-</w:t>
            </w:r>
            <w:r w:rsidR="00EC4239" w:rsidRPr="00350642">
              <w:rPr>
                <w:rFonts w:ascii="Arial" w:hAnsi="Arial" w:cs="Arial"/>
                <w:lang w:val="en-US"/>
              </w:rPr>
              <w:t>C8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6,3</w:t>
            </w:r>
            <w:r w:rsidRPr="00350642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7BEB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8</w:t>
            </w:r>
            <w:r w:rsidR="00F17BEB"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  <w:lang w:val="en-US"/>
              </w:rPr>
              <w:t>-C</w:t>
            </w:r>
            <w:r>
              <w:rPr>
                <w:rFonts w:ascii="Arial" w:hAnsi="Arial" w:cs="Arial"/>
                <w:lang w:val="en-US"/>
              </w:rPr>
              <w:t>8</w:t>
            </w:r>
            <w:r w:rsidR="00F17BEB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614D6D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0805-0,1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%-50В-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614D6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05B7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EC4239" w:rsidRPr="00350642" w:rsidRDefault="00EC4239" w:rsidP="00D05B7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CC0805KPX7R9BB104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F158A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614D6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614D6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05B7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C6214A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C6214A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FA254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STM32F777</w:t>
            </w:r>
            <w:r w:rsidRPr="00350642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I</w:t>
            </w:r>
            <w:r w:rsidRPr="00350642">
              <w:rPr>
                <w:rFonts w:ascii="Arial" w:hAnsi="Arial" w:cs="Arial"/>
                <w:lang w:val="en-US"/>
              </w:rPr>
              <w:t>T6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EC4239" w:rsidRPr="00350642" w:rsidRDefault="00EC4239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EC423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2</w:t>
            </w:r>
            <w:r w:rsidRPr="00350642">
              <w:rPr>
                <w:rFonts w:ascii="Arial" w:hAnsi="Arial" w:cs="Arial"/>
                <w:lang w:val="en-US"/>
              </w:rPr>
              <w:t>, D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C6214A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IS61LV25616AL-10TLI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ISSI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M24M01-RDW6TP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C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EC4239" w:rsidRPr="00350642" w:rsidRDefault="00EC4239" w:rsidP="00C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SN74HC14D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C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EC4239" w:rsidRPr="00350642" w:rsidRDefault="00EC4239" w:rsidP="00C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DP83848IVV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C6214A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C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EC4239" w:rsidRPr="00350642" w:rsidRDefault="00EC4239" w:rsidP="00C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C77DAB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TLV320AIC3254-Q1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C6214A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C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Texas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350642">
              <w:rPr>
                <w:rFonts w:ascii="Arial" w:hAnsi="Arial" w:cs="Arial"/>
                <w:sz w:val="12"/>
                <w:szCs w:val="12"/>
              </w:rPr>
              <w:t>Instruments</w:t>
            </w:r>
          </w:p>
          <w:p w:rsidR="00EC4239" w:rsidRPr="00350642" w:rsidRDefault="00EC4239" w:rsidP="00C6214A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6PAIC3254IRHBRQ1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MAX3221EAE+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Maxim</w:t>
            </w:r>
          </w:p>
          <w:p w:rsidR="00EC4239" w:rsidRPr="00350642" w:rsidRDefault="00EC4239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SN74HC14D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EC4239" w:rsidRPr="00397D48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50642" w:rsidRDefault="00EC4239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EC4239" w:rsidP="00397D4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D10</w:t>
            </w:r>
            <w:r w:rsidR="00397D48">
              <w:rPr>
                <w:rFonts w:ascii="Arial" w:hAnsi="Arial" w:cs="Arial"/>
                <w:lang w:val="en-US"/>
              </w:rPr>
              <w:t>, D11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97D48" w:rsidRDefault="00EC4239" w:rsidP="00D52AEF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NC7S04M5X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97D48" w:rsidRDefault="00397D48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97D48">
              <w:rPr>
                <w:rFonts w:ascii="Arial" w:hAnsi="Arial" w:cs="Arial"/>
                <w:sz w:val="12"/>
                <w:szCs w:val="12"/>
                <w:lang w:val="en-US"/>
              </w:rPr>
              <w:t>ON</w:t>
            </w:r>
          </w:p>
          <w:p w:rsidR="00EC4239" w:rsidRPr="00350642" w:rsidRDefault="00EC4239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97D48">
              <w:rPr>
                <w:rFonts w:ascii="Arial" w:hAnsi="Arial" w:cs="Arial"/>
                <w:sz w:val="12"/>
                <w:szCs w:val="12"/>
                <w:lang w:val="en-US"/>
              </w:rPr>
              <w:t>Semiconductor</w:t>
            </w:r>
          </w:p>
        </w:tc>
      </w:tr>
      <w:tr w:rsidR="00EC4239" w:rsidRPr="00397D48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97D48" w:rsidRDefault="00EC4239" w:rsidP="00A26B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7A4A37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LMV358ID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032E3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97D48">
              <w:rPr>
                <w:rFonts w:ascii="Arial" w:hAnsi="Arial" w:cs="Arial"/>
                <w:sz w:val="12"/>
                <w:szCs w:val="12"/>
                <w:lang w:val="en-US"/>
              </w:rPr>
              <w:t>Texas</w:t>
            </w:r>
          </w:p>
          <w:p w:rsidR="00EC4239" w:rsidRPr="00397D48" w:rsidRDefault="00EC4239" w:rsidP="00032E3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97D48">
              <w:rPr>
                <w:rFonts w:ascii="Arial" w:hAnsi="Arial" w:cs="Arial"/>
                <w:sz w:val="12"/>
                <w:szCs w:val="12"/>
                <w:lang w:val="en-US"/>
              </w:rPr>
              <w:t>Instruments</w:t>
            </w:r>
          </w:p>
        </w:tc>
      </w:tr>
      <w:tr w:rsidR="00EC423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C4239" w:rsidRPr="00397D48" w:rsidRDefault="00EC4239" w:rsidP="00A26B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C4239" w:rsidRPr="00350642" w:rsidRDefault="007A4A37" w:rsidP="002F13F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D13, D14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LM4871M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C4239" w:rsidRPr="00350642" w:rsidRDefault="00EC4239" w:rsidP="00A26B01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C4239" w:rsidRPr="00350642" w:rsidRDefault="00EC4239" w:rsidP="0067155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EC4239" w:rsidRPr="00350642" w:rsidRDefault="00EC4239" w:rsidP="0067155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LM1117IDTX-3.3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Default="007A4A37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H1</w:t>
            </w:r>
            <w:r>
              <w:rPr>
                <w:rFonts w:ascii="Arial" w:hAnsi="Arial" w:cs="Arial"/>
                <w:lang w:val="en-US"/>
              </w:rPr>
              <w:t>-H7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Светодиод HSMC-C170-T0000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032E3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Broadcom</w:t>
            </w:r>
          </w:p>
          <w:p w:rsidR="007A4A37" w:rsidRPr="00350642" w:rsidRDefault="007A4A37" w:rsidP="00032E3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Limited</w:t>
            </w: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Default="007A4A37" w:rsidP="00A26B0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032E3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4A37" w:rsidRPr="00350642" w:rsidTr="00D52AE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D52AE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Реле IM03GR 1-1462037-4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TYCO</w:t>
            </w: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032E3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L1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083E20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 xml:space="preserve">Индуктивность </w:t>
            </w:r>
            <w:r w:rsidR="00083E20">
              <w:rPr>
                <w:rFonts w:ascii="Arial" w:hAnsi="Arial" w:cs="Arial"/>
                <w:lang w:val="en-US"/>
              </w:rPr>
              <w:t>1210</w:t>
            </w:r>
            <w:r w:rsidRPr="00350642">
              <w:rPr>
                <w:rFonts w:ascii="Arial" w:hAnsi="Arial" w:cs="Arial"/>
                <w:lang w:val="en-US"/>
              </w:rPr>
              <w:t>-1,0</w:t>
            </w:r>
            <w:r w:rsidRPr="00350642">
              <w:rPr>
                <w:rFonts w:ascii="Arial" w:hAnsi="Arial" w:cs="Arial"/>
              </w:rPr>
              <w:t xml:space="preserve"> мкГн±2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032E3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7A4A37" w:rsidRPr="00350642" w:rsidRDefault="007A4A37" w:rsidP="00032E3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LQH32CN1R0M33L</w:t>
            </w: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B15BA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B15BA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7A4A3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</w:t>
            </w:r>
            <w:r w:rsidRPr="00350642">
              <w:rPr>
                <w:rFonts w:ascii="Arial" w:hAnsi="Arial" w:cs="Arial"/>
                <w:lang w:val="en-US"/>
              </w:rPr>
              <w:t>-R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1965A3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3,3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7A4A37" w:rsidRDefault="007A4A37" w:rsidP="00A26B0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1965A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A4A37" w:rsidRPr="00350642" w:rsidRDefault="007A4A37" w:rsidP="001965A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 w:rsidRPr="00350642">
              <w:rPr>
                <w:rFonts w:ascii="Arial" w:hAnsi="Arial" w:cs="Arial"/>
                <w:sz w:val="12"/>
                <w:szCs w:val="12"/>
              </w:rPr>
              <w:t>3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K3L</w:t>
            </w: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7A4A3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  <w:lang w:val="en-US"/>
              </w:rPr>
              <w:t>-R</w:t>
            </w: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1965A3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49,9</w:t>
            </w:r>
            <w:r w:rsidRPr="00350642">
              <w:rPr>
                <w:rFonts w:ascii="Arial" w:hAnsi="Arial" w:cs="Arial"/>
              </w:rPr>
              <w:t xml:space="preserve"> Ом±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A4A37" w:rsidRPr="00350642" w:rsidRDefault="007A4A37" w:rsidP="00A26B0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RC0805FR-0749R9L</w:t>
            </w: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15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RC1206JR-0715KL</w:t>
            </w: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R10</w:t>
            </w:r>
            <w:r w:rsidR="00397D48">
              <w:rPr>
                <w:rFonts w:ascii="Arial" w:hAnsi="Arial" w:cs="Arial"/>
                <w:lang w:val="en-US"/>
              </w:rPr>
              <w:t>, R11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3,3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397D48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 w:rsidRPr="00350642">
              <w:rPr>
                <w:rFonts w:ascii="Arial" w:hAnsi="Arial" w:cs="Arial"/>
                <w:sz w:val="12"/>
                <w:szCs w:val="12"/>
              </w:rPr>
              <w:t>3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K3L</w:t>
            </w:r>
          </w:p>
        </w:tc>
      </w:tr>
      <w:tr w:rsidR="007A4A37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A4A37" w:rsidRPr="00350642" w:rsidRDefault="007A4A37" w:rsidP="00A26B0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A4A37" w:rsidRPr="00350642" w:rsidRDefault="00397D48" w:rsidP="00397D4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R12-R18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220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A4A37" w:rsidRPr="00350642" w:rsidRDefault="007A4A37" w:rsidP="00D52AE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RC0805JR-07220RL</w:t>
            </w:r>
          </w:p>
        </w:tc>
      </w:tr>
      <w:tr w:rsidR="00397D4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3,3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 w:rsidRPr="00350642">
              <w:rPr>
                <w:rFonts w:ascii="Arial" w:hAnsi="Arial" w:cs="Arial"/>
                <w:sz w:val="12"/>
                <w:szCs w:val="12"/>
              </w:rPr>
              <w:t>3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K3L</w:t>
            </w:r>
          </w:p>
        </w:tc>
      </w:tr>
      <w:tr w:rsidR="00397D4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3,9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 w:rsidRPr="00350642">
              <w:rPr>
                <w:rFonts w:ascii="Arial" w:hAnsi="Arial" w:cs="Arial"/>
                <w:sz w:val="12"/>
                <w:szCs w:val="12"/>
              </w:rPr>
              <w:t>3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K9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397D4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RC0805JR-070RL</w:t>
            </w:r>
          </w:p>
        </w:tc>
      </w:tr>
      <w:tr w:rsidR="00397D4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R22-R25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2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RC0805JR-072KL</w:t>
            </w:r>
          </w:p>
        </w:tc>
      </w:tr>
      <w:tr w:rsidR="00397D4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R2</w:t>
            </w:r>
            <w:r>
              <w:rPr>
                <w:rFonts w:ascii="Arial" w:hAnsi="Arial" w:cs="Arial"/>
                <w:lang w:val="en-US"/>
              </w:rPr>
              <w:t>6, R27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397D48" w:rsidRDefault="00397D48" w:rsidP="00397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397D4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397D48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R29-R65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3,3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 w:rsidRPr="00350642">
              <w:rPr>
                <w:rFonts w:ascii="Arial" w:hAnsi="Arial" w:cs="Arial"/>
                <w:sz w:val="12"/>
                <w:szCs w:val="12"/>
              </w:rPr>
              <w:t>3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K3L</w:t>
            </w:r>
          </w:p>
        </w:tc>
      </w:tr>
      <w:tr w:rsidR="00397D48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4,87</w:t>
            </w:r>
            <w:r w:rsidRPr="00350642">
              <w:rPr>
                <w:rFonts w:ascii="Arial" w:hAnsi="Arial" w:cs="Arial"/>
              </w:rPr>
              <w:t xml:space="preserve"> кОм±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RC0805FR-074K87L</w:t>
            </w:r>
          </w:p>
        </w:tc>
      </w:tr>
      <w:tr w:rsidR="00397D48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R6</w:t>
            </w:r>
            <w:r w:rsidR="007C7A2D">
              <w:rPr>
                <w:rFonts w:ascii="Arial" w:hAnsi="Arial" w:cs="Arial"/>
                <w:lang w:val="en-US"/>
              </w:rPr>
              <w:t xml:space="preserve">7, </w:t>
            </w:r>
            <w:r w:rsidRPr="00350642">
              <w:rPr>
                <w:rFonts w:ascii="Arial" w:hAnsi="Arial" w:cs="Arial"/>
                <w:lang w:val="en-US"/>
              </w:rPr>
              <w:t>R6</w:t>
            </w:r>
            <w:r w:rsidR="007C7A2D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350642" w:rsidRDefault="007C7A2D" w:rsidP="00397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397D48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97D48" w:rsidRPr="00350642" w:rsidRDefault="00397D48" w:rsidP="00397D4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97D48" w:rsidRPr="00350642" w:rsidRDefault="00397D48" w:rsidP="007C7A2D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R6</w:t>
            </w:r>
            <w:r w:rsidR="007C7A2D">
              <w:rPr>
                <w:rFonts w:ascii="Arial" w:hAnsi="Arial" w:cs="Arial"/>
                <w:lang w:val="en-US"/>
              </w:rPr>
              <w:t>9, R70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97D48" w:rsidRPr="00776A52" w:rsidRDefault="00397D48" w:rsidP="00397D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97D48" w:rsidRPr="00350642" w:rsidRDefault="00397D48" w:rsidP="00397D48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RC0805JR-070RL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1D1F69" w:rsidRDefault="007C7A2D" w:rsidP="007C7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Отсутствует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12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RC0805JR-0712KL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R73, R74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R7</w:t>
            </w:r>
            <w:r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  <w:lang w:val="en-US"/>
              </w:rPr>
              <w:t>, R7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18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RC0805JR-0718KL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100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RC0805JR-07100RL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2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RC1206JR-072KL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R79-R84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33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RC0805JR-0733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0RL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2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RC1206JR-072KL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R86</w:t>
            </w:r>
            <w:r w:rsidRPr="00350642">
              <w:rPr>
                <w:rFonts w:ascii="Arial" w:hAnsi="Arial" w:cs="Arial"/>
                <w:lang w:val="en-US"/>
              </w:rPr>
              <w:t>, R</w:t>
            </w:r>
            <w:r>
              <w:rPr>
                <w:rFonts w:ascii="Arial" w:hAnsi="Arial" w:cs="Arial"/>
                <w:lang w:val="en-US"/>
              </w:rPr>
              <w:t>87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776A5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1206-</w:t>
            </w:r>
            <w:r w:rsidRPr="00350642">
              <w:rPr>
                <w:rFonts w:ascii="Arial" w:hAnsi="Arial" w:cs="Arial"/>
                <w:lang w:val="en-US"/>
              </w:rPr>
              <w:t>27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RC1206JR-0727RL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88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Предохранитель MF-RX110/72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R89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1206-</w:t>
            </w:r>
            <w:r w:rsidRPr="00350642">
              <w:rPr>
                <w:rFonts w:ascii="Arial" w:hAnsi="Arial" w:cs="Arial"/>
                <w:lang w:val="en-US"/>
              </w:rPr>
              <w:t>510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RC1206JR-07510RL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1206-1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776A5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RC1206JR-071RL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1206-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RC1206JR-070RL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C7A2D" w:rsidRPr="007C7A2D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S1</w:t>
            </w:r>
            <w:r>
              <w:rPr>
                <w:rFonts w:ascii="Arial" w:hAnsi="Arial" w:cs="Arial"/>
                <w:lang w:val="en-US"/>
              </w:rPr>
              <w:t>,</w:t>
            </w:r>
            <w:r w:rsidRPr="00350642">
              <w:rPr>
                <w:rFonts w:ascii="Arial" w:hAnsi="Arial" w:cs="Arial"/>
                <w:lang w:val="en-US"/>
              </w:rPr>
              <w:t xml:space="preserve"> S2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7C7A2D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Кнопка</w:t>
            </w:r>
            <w:r w:rsidRPr="007C7A2D">
              <w:rPr>
                <w:rFonts w:ascii="Arial" w:hAnsi="Arial" w:cs="Arial"/>
                <w:lang w:val="en-US"/>
              </w:rPr>
              <w:t xml:space="preserve"> </w:t>
            </w:r>
            <w:r w:rsidRPr="00350642">
              <w:rPr>
                <w:rFonts w:ascii="Arial" w:hAnsi="Arial" w:cs="Arial"/>
              </w:rPr>
              <w:t>тактовая</w:t>
            </w:r>
            <w:r w:rsidRPr="007C7A2D">
              <w:rPr>
                <w:rFonts w:ascii="Arial" w:hAnsi="Arial" w:cs="Arial"/>
                <w:lang w:val="en-US"/>
              </w:rPr>
              <w:t xml:space="preserve"> DTSM-32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7C7A2D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DIPTRONICS</w:t>
            </w:r>
          </w:p>
        </w:tc>
      </w:tr>
      <w:tr w:rsidR="007C7A2D" w:rsidRPr="007C7A2D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7C7A2D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7C7A2D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Трансформатор</w:t>
            </w:r>
            <w:r w:rsidRPr="007C7A2D">
              <w:rPr>
                <w:rFonts w:ascii="Arial" w:hAnsi="Arial" w:cs="Arial"/>
                <w:lang w:val="en-US"/>
              </w:rPr>
              <w:t xml:space="preserve"> SM51108PEL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T2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Трансформатор</w:t>
            </w:r>
            <w:r w:rsidRPr="00350642">
              <w:rPr>
                <w:rFonts w:ascii="Arial" w:hAnsi="Arial" w:cs="Arial"/>
                <w:lang w:val="en-US"/>
              </w:rPr>
              <w:t xml:space="preserve"> SM-LP-5001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SM-LP-5001</w:t>
            </w: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776A5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-V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 w:rsidRPr="00350642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776A5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  <w:lang w:val="en-US"/>
              </w:rPr>
              <w:t>-V1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 w:rsidRPr="00350642">
              <w:rPr>
                <w:rFonts w:ascii="Arial" w:hAnsi="Arial" w:cs="Arial"/>
                <w:lang w:val="en-US"/>
              </w:rPr>
              <w:t>LL4002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776A5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 w:rsidRPr="00350642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Оптопара TLP124TPL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TOSHIBA</w:t>
            </w: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V1</w:t>
            </w:r>
            <w:r>
              <w:rPr>
                <w:rFonts w:ascii="Arial" w:hAnsi="Arial" w:cs="Arial"/>
                <w:lang w:val="en-US"/>
              </w:rPr>
              <w:t>7, V18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 w:rsidRPr="00350642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V19, V20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Транзистор BC8</w:t>
            </w:r>
            <w:r>
              <w:rPr>
                <w:rFonts w:ascii="Arial" w:hAnsi="Arial" w:cs="Arial"/>
                <w:lang w:val="en-US"/>
              </w:rPr>
              <w:t>50</w:t>
            </w:r>
            <w:r w:rsidRPr="00350642">
              <w:rPr>
                <w:rFonts w:ascii="Arial" w:hAnsi="Arial" w:cs="Arial"/>
              </w:rPr>
              <w:t>-40.215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V21-26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Default="007C7A2D" w:rsidP="007C7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Оптопрерыватель </w:t>
            </w:r>
            <w:r w:rsidRPr="00875A1C">
              <w:rPr>
                <w:rFonts w:ascii="Arial" w:hAnsi="Arial" w:cs="Arial"/>
              </w:rPr>
              <w:t>OPB620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Default="007C7A2D" w:rsidP="007C7A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TT</w:t>
            </w:r>
          </w:p>
          <w:p w:rsidR="007C7A2D" w:rsidRPr="008829B0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875A1C">
              <w:rPr>
                <w:rFonts w:ascii="Arial" w:hAnsi="Arial" w:cs="Arial"/>
                <w:sz w:val="12"/>
                <w:szCs w:val="12"/>
                <w:lang w:val="en-US"/>
              </w:rPr>
              <w:t>ELECTRONICS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Диод</w:t>
            </w:r>
            <w:r w:rsidRPr="00350642">
              <w:rPr>
                <w:rFonts w:ascii="Arial" w:hAnsi="Arial" w:cs="Arial"/>
                <w:lang w:val="en-US"/>
              </w:rPr>
              <w:t xml:space="preserve"> GS2B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Yangjie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Technology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Розетка </w:t>
            </w:r>
            <w:r w:rsidRPr="00350642">
              <w:rPr>
                <w:rFonts w:ascii="Arial" w:hAnsi="Arial" w:cs="Arial"/>
                <w:lang w:val="en-US"/>
              </w:rPr>
              <w:t>09 56 161 7713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HARTING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944187" w:rsidRDefault="007C7A2D" w:rsidP="007C7A2D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Розетка 09 45 551 1103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HARTING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944187" w:rsidRDefault="007C7A2D" w:rsidP="007C7A2D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IDC-06MS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944187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lang w:val="en-US"/>
              </w:rPr>
              <w:t>, X5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 xml:space="preserve">Клеммник </w:t>
            </w:r>
            <w:r w:rsidRPr="007C7A2D">
              <w:rPr>
                <w:rFonts w:ascii="Arial" w:hAnsi="Arial" w:cs="Arial"/>
              </w:rPr>
              <w:t>KLS2-142V-5.08-04P 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7C7A2D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KLS</w:t>
            </w:r>
          </w:p>
        </w:tc>
      </w:tr>
      <w:tr w:rsidR="007C7A2D" w:rsidRPr="00350642" w:rsidTr="00E759CF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 xml:space="preserve">Клеммник </w:t>
            </w:r>
            <w:r>
              <w:rPr>
                <w:rFonts w:ascii="Arial" w:hAnsi="Arial" w:cs="Arial"/>
              </w:rPr>
              <w:t>KLS2-142V-5.08-05</w:t>
            </w:r>
            <w:r w:rsidRPr="007C7A2D">
              <w:rPr>
                <w:rFonts w:ascii="Arial" w:hAnsi="Arial" w:cs="Arial"/>
              </w:rPr>
              <w:t>P 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KLS</w:t>
            </w: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</w:t>
            </w:r>
            <w:r w:rsidRPr="00350642">
              <w:rPr>
                <w:rFonts w:ascii="Arial" w:hAnsi="Arial" w:cs="Arial"/>
              </w:rPr>
              <w:t>IDC-10MS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Z1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Резонатор</w:t>
            </w:r>
            <w:r w:rsidRPr="00350642">
              <w:rPr>
                <w:rFonts w:ascii="Arial" w:hAnsi="Arial" w:cs="Arial"/>
                <w:lang w:val="en-US"/>
              </w:rPr>
              <w:t xml:space="preserve"> </w:t>
            </w:r>
            <w:r w:rsidRPr="00350642">
              <w:rPr>
                <w:rFonts w:ascii="Arial" w:hAnsi="Arial" w:cs="Arial"/>
              </w:rPr>
              <w:t>кварцевый</w:t>
            </w:r>
            <w:r w:rsidRPr="00350642">
              <w:rPr>
                <w:rFonts w:ascii="Arial" w:hAnsi="Arial" w:cs="Arial"/>
                <w:lang w:val="en-US"/>
              </w:rPr>
              <w:t xml:space="preserve"> KX-3HT HC-49/U8H 25MHz±30ppm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Geyer</w:t>
            </w:r>
          </w:p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Electronic</w:t>
            </w: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C7A2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C7A2D" w:rsidRPr="00350642" w:rsidRDefault="007C7A2D" w:rsidP="007C7A2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B46A01" w:rsidRPr="00350642" w:rsidRDefault="00B46A01" w:rsidP="00395811">
      <w:pPr>
        <w:rPr>
          <w:rFonts w:ascii="Arial" w:hAnsi="Arial" w:cs="Arial"/>
          <w:lang w:val="en-US"/>
        </w:rPr>
        <w:sectPr w:rsidR="00B46A01" w:rsidRPr="00350642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9D42CF" w:rsidRPr="00350642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350642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350642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Номера листов</w:t>
            </w:r>
            <w:r w:rsidR="00D8302F" w:rsidRPr="00350642">
              <w:rPr>
                <w:rFonts w:ascii="Arial" w:hAnsi="Arial" w:cs="Arial"/>
              </w:rPr>
              <w:t xml:space="preserve"> </w:t>
            </w:r>
            <w:r w:rsidRPr="00350642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350642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Всего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листов (страниц)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в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350642" w:rsidRDefault="005718B5" w:rsidP="00267DF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№</w:t>
            </w:r>
          </w:p>
          <w:p w:rsidR="005718B5" w:rsidRPr="00350642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350642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350642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350642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Дата</w:t>
            </w: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350642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измене</w:t>
            </w:r>
            <w:r w:rsidR="003551DF" w:rsidRPr="00350642">
              <w:rPr>
                <w:rFonts w:ascii="Arial" w:hAnsi="Arial" w:cs="Arial"/>
              </w:rPr>
              <w:t>н</w:t>
            </w:r>
            <w:r w:rsidRPr="00350642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350642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350642" w:rsidRDefault="005718B5" w:rsidP="00267DF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350642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350642" w:rsidRDefault="006F0003" w:rsidP="001211E3">
      <w:pPr>
        <w:rPr>
          <w:rFonts w:ascii="Arial" w:hAnsi="Arial" w:cs="Arial"/>
        </w:rPr>
      </w:pPr>
    </w:p>
    <w:sectPr w:rsidR="006F0003" w:rsidRPr="00350642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885" w:rsidRDefault="00DC5885">
      <w:r>
        <w:separator/>
      </w:r>
    </w:p>
  </w:endnote>
  <w:endnote w:type="continuationSeparator" w:id="0">
    <w:p w:rsidR="00DC5885" w:rsidRDefault="00DC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397D48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397D48" w:rsidRDefault="00397D48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7D48" w:rsidRPr="002B3339" w:rsidRDefault="00397D48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397D48" w:rsidRPr="002B3339" w:rsidRDefault="00397D48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7D48" w:rsidRPr="002A3B88" w:rsidRDefault="00397D48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397D48" w:rsidRPr="002A3B88" w:rsidRDefault="00397D48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397D48" w:rsidRDefault="00397D4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48" w:rsidRDefault="00397D4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885" w:rsidRDefault="00DC5885">
      <w:r>
        <w:separator/>
      </w:r>
    </w:p>
  </w:footnote>
  <w:footnote w:type="continuationSeparator" w:id="0">
    <w:p w:rsidR="00DC5885" w:rsidRDefault="00DC5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397D48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397D48" w:rsidRPr="00C02AC0" w:rsidRDefault="00397D4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397D48" w:rsidRPr="00C02AC0" w:rsidRDefault="00397D4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397D48" w:rsidRPr="00C02AC0" w:rsidRDefault="00397D48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397D48" w:rsidRPr="00C02AC0" w:rsidRDefault="00397D4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397D48" w:rsidRPr="00C02AC0" w:rsidRDefault="00397D48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397D48" w:rsidRDefault="00397D48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2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397D48" w:rsidRPr="00C02AC0" w:rsidRDefault="00397D48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733A9F" w:rsidRDefault="00397D48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44A08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2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397D48" w:rsidRPr="00C02AC0" w:rsidRDefault="00397D48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2B36BD" w:rsidRDefault="00397D4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2B36BD" w:rsidRDefault="00397D4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2B36BD" w:rsidRDefault="00397D4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5F79C3" w:rsidRDefault="00397D48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2B36BD" w:rsidRDefault="00397D48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733A9F" w:rsidRDefault="00397D48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02AC0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50560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397D48" w:rsidRPr="00C02AC0" w:rsidRDefault="00397D48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2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397D48" w:rsidRPr="00C02AC0" w:rsidRDefault="00397D48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397D48" w:rsidRPr="00733A9F" w:rsidRDefault="00397D48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044A08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4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397D48" w:rsidRPr="00C02AC0" w:rsidRDefault="00397D48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2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397D48" w:rsidRPr="00C02AC0" w:rsidRDefault="00397D48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397D48" w:rsidRPr="00C02AC0" w:rsidRDefault="00397D48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397D48" w:rsidRPr="002B36BD" w:rsidRDefault="00397D48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397D48" w:rsidRPr="002B36BD" w:rsidRDefault="00397D48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397D48" w:rsidRPr="002B36BD" w:rsidRDefault="00397D48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397D48" w:rsidRPr="005F79C3" w:rsidRDefault="00397D48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397D48" w:rsidRPr="002B36BD" w:rsidRDefault="00397D48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397D48" w:rsidRPr="00733A9F" w:rsidRDefault="00397D48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397D48" w:rsidRPr="00FB4F7A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397D48" w:rsidRPr="00FB4F7A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397D48" w:rsidRPr="00FB4F7A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397D48" w:rsidRPr="00FB4F7A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397D48" w:rsidRPr="00C02AC0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397D48" w:rsidRPr="00FB4F7A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397D48" w:rsidRPr="0077052E" w:rsidRDefault="00397D48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397D48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397D48" w:rsidRPr="00BC49A2" w:rsidRDefault="00397D4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397D48" w:rsidRPr="00BC49A2" w:rsidRDefault="00397D4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397D48" w:rsidRPr="00BC49A2" w:rsidRDefault="00397D48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397D48" w:rsidRPr="00BC49A2" w:rsidRDefault="00397D4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397D48" w:rsidRPr="00BC49A2" w:rsidRDefault="00397D48" w:rsidP="000E546B">
          <w:pPr>
            <w:jc w:val="center"/>
            <w:rPr>
              <w:rFonts w:ascii="Arial" w:hAnsi="Arial" w:cs="Arial"/>
            </w:rPr>
          </w:pPr>
        </w:p>
        <w:p w:rsidR="00397D48" w:rsidRPr="00BC49A2" w:rsidRDefault="00397D48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8205311" id="Line 409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  <w:r w:rsidRPr="00BC49A2">
            <w:rPr>
              <w:rFonts w:ascii="Arial" w:hAnsi="Arial" w:cs="Arial"/>
            </w:rPr>
            <w:t>Примечание</w:t>
          </w:r>
        </w:p>
      </w:tc>
    </w:tr>
  </w:tbl>
  <w:p w:rsidR="00397D48" w:rsidRPr="00BC49A2" w:rsidRDefault="00397D48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6F3DAD" w:rsidRDefault="00397D4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D948FF" w:rsidRDefault="00397D48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Ильичев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6F3DAD" w:rsidRDefault="00397D48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397D48" w:rsidRPr="005C19F8" w:rsidRDefault="00E07B71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="00397D48"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97D4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СЦ</w:t>
                            </w:r>
                            <w:r w:rsidR="00397D48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397D48" w:rsidRPr="00045357" w:rsidRDefault="00397D4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44A08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AE07AC" w:rsidRDefault="001E0ED9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Default="00397D48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397D48" w:rsidRPr="00BE4837" w:rsidRDefault="00397D48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BC49A2" w:rsidRDefault="00397D48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2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5F79C3" w:rsidRDefault="00397D48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A42F42" w:rsidRDefault="00397D48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6764F" w:rsidRDefault="00397D4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6764F" w:rsidRDefault="00397D4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6F3DAD" w:rsidRDefault="00397D4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6F3DAD" w:rsidRDefault="00397D48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A38B3" w:rsidRDefault="00397D48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5143E" w:rsidRDefault="00397D48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C5143E" w:rsidRDefault="00397D48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3C74E5" w:rsidRDefault="00397D48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AE07AC" w:rsidRDefault="00397D48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</w:t>
                            </w:r>
                            <w:r>
                              <w:rPr>
                                <w:rFonts w:ascii="Arial" w:hAnsi="Arial" w:cs="Arial"/>
                              </w:rPr>
                              <w:t>РЛМ.468351.00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BC49A2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140824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BC49A2" w:rsidRDefault="00397D48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4B0C31" w:rsidRDefault="00397D48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397D48" w:rsidRPr="004B0C31" w:rsidRDefault="00397D48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397D48" w:rsidRPr="004B0C31" w:rsidRDefault="00397D4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397D48" w:rsidRPr="006F3DAD" w:rsidRDefault="00397D4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397D48" w:rsidRPr="00D948FF" w:rsidRDefault="00397D48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Ильичев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397D48" w:rsidRPr="006F3DAD" w:rsidRDefault="00397D48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397D48" w:rsidRPr="004B0C31" w:rsidRDefault="00397D48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397D48" w:rsidRPr="005C19F8" w:rsidRDefault="00E07B71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="00397D48"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97D48">
                        <w:rPr>
                          <w:rFonts w:ascii="Arial" w:hAnsi="Arial" w:cs="Arial"/>
                          <w:sz w:val="28"/>
                          <w:szCs w:val="28"/>
                        </w:rPr>
                        <w:t>СЦ</w:t>
                      </w:r>
                      <w:r w:rsidR="00397D48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397D48" w:rsidRPr="00045357" w:rsidRDefault="00397D48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044A08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397D48" w:rsidRPr="00AE07AC" w:rsidRDefault="001E0ED9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397D48" w:rsidRDefault="00397D48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397D48" w:rsidRPr="00BE4837" w:rsidRDefault="00397D48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397D48" w:rsidRPr="00BC49A2" w:rsidRDefault="00397D48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2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397D48" w:rsidRPr="004B0C31" w:rsidRDefault="00397D48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397D48" w:rsidRPr="004B0C31" w:rsidRDefault="00397D48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397D48" w:rsidRPr="005F79C3" w:rsidRDefault="00397D48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397D48" w:rsidRPr="00A42F42" w:rsidRDefault="00397D48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397D48" w:rsidRPr="0016764F" w:rsidRDefault="00397D4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397D48" w:rsidRPr="0016764F" w:rsidRDefault="00397D4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397D48" w:rsidRPr="006F3DAD" w:rsidRDefault="00397D4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397D48" w:rsidRPr="006F3DAD" w:rsidRDefault="00397D48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397D48" w:rsidRPr="00CA38B3" w:rsidRDefault="00397D48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397D48" w:rsidRPr="00C5143E" w:rsidRDefault="00397D48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397D48" w:rsidRPr="00C5143E" w:rsidRDefault="00397D48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397D48" w:rsidRPr="003C74E5" w:rsidRDefault="00397D48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4B0C31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397D48" w:rsidRPr="00AE07AC" w:rsidRDefault="00397D48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</w:t>
                      </w:r>
                      <w:r>
                        <w:rPr>
                          <w:rFonts w:ascii="Arial" w:hAnsi="Arial" w:cs="Arial"/>
                        </w:rPr>
                        <w:t>РЛМ.468351.00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BC49A2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397D48" w:rsidRPr="00140824" w:rsidRDefault="00397D48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BC49A2" w:rsidRDefault="00397D48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397D48" w:rsidRPr="004B0C31" w:rsidRDefault="00397D48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397D48" w:rsidRPr="004B0C31" w:rsidRDefault="00397D48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397D48" w:rsidRPr="00BC49A2" w:rsidRDefault="00397D4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D48" w:rsidRPr="00E54BFB" w:rsidRDefault="00397D48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2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397D48" w:rsidRPr="00E54BFB" w:rsidRDefault="00397D48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44A08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2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2B36BD" w:rsidRDefault="00397D4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2B36BD" w:rsidRDefault="00397D4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2B36BD" w:rsidRDefault="00397D4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811B2B" w:rsidRDefault="00397D48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2B36BD" w:rsidRDefault="00397D48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E54BFB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D48" w:rsidRPr="00FB4F7A" w:rsidRDefault="00397D48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397D48" w:rsidRPr="00E54BFB" w:rsidRDefault="00397D48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2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397D48" w:rsidRPr="00E54BFB" w:rsidRDefault="00397D48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397D48" w:rsidRPr="00E54BFB" w:rsidRDefault="00397D48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044A08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5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397D48" w:rsidRPr="00E54BFB" w:rsidRDefault="00397D48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2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397D48" w:rsidRPr="00E54BFB" w:rsidRDefault="00397D48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397D48" w:rsidRPr="002B36BD" w:rsidRDefault="00397D48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397D48" w:rsidRPr="002B36BD" w:rsidRDefault="00397D48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397D48" w:rsidRPr="002B36BD" w:rsidRDefault="00397D48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397D48" w:rsidRPr="00811B2B" w:rsidRDefault="00397D48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397D48" w:rsidRPr="002B36BD" w:rsidRDefault="00397D48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397D48" w:rsidRPr="00E54BFB" w:rsidRDefault="00397D48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397D48" w:rsidRPr="00FB4F7A" w:rsidRDefault="00397D4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397D48" w:rsidRPr="00FB4F7A" w:rsidRDefault="00397D4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397D48" w:rsidRPr="00FB4F7A" w:rsidRDefault="00397D4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FB4F7A" w:rsidRDefault="00397D4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E54BFB" w:rsidRDefault="00397D48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397D48" w:rsidRPr="00FB4F7A" w:rsidRDefault="00397D48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397D48" w:rsidRPr="00E54BFB" w:rsidRDefault="00397D48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397D48" w:rsidRPr="00E54BFB" w:rsidRDefault="00397D48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397D48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397D48" w:rsidRPr="000E546B" w:rsidRDefault="00397D48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9C3E8A7" id="Line 50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771D355" id="Line 50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397D48" w:rsidRPr="000E546B" w:rsidRDefault="00397D48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397D48" w:rsidRPr="000E546B" w:rsidRDefault="00397D48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397D48" w:rsidRPr="000E546B" w:rsidRDefault="00397D48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397D48" w:rsidRPr="000E546B" w:rsidRDefault="00397D48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E4C2028" id="Line 507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397D48" w:rsidRDefault="00397D48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7D48" w:rsidRPr="00140824" w:rsidRDefault="00397D4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397D48" w:rsidRPr="00140824" w:rsidRDefault="00397D4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A95C9" id="Line 5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07F83" id="Line 5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B1CB9" id="Line 50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7D48" w:rsidRPr="00AA544F" w:rsidRDefault="00397D48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D393E"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397D48" w:rsidRPr="00AA544F" w:rsidRDefault="00397D48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CD393E"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97D48" w:rsidRDefault="00397D4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7D48" w:rsidRPr="00140824" w:rsidRDefault="00397D4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397D48" w:rsidRPr="00140824" w:rsidRDefault="00397D4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7D48" w:rsidRPr="00140824" w:rsidRDefault="00397D48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397D48" w:rsidRPr="00140824" w:rsidRDefault="00397D48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3F79B" id="Line 5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4097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4219"/>
    <w:rsid w:val="00014439"/>
    <w:rsid w:val="0001502F"/>
    <w:rsid w:val="00015B26"/>
    <w:rsid w:val="00016550"/>
    <w:rsid w:val="0002074C"/>
    <w:rsid w:val="000235DF"/>
    <w:rsid w:val="000237D6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4A08"/>
    <w:rsid w:val="00045357"/>
    <w:rsid w:val="0004565E"/>
    <w:rsid w:val="00046014"/>
    <w:rsid w:val="00050180"/>
    <w:rsid w:val="00053550"/>
    <w:rsid w:val="000541EE"/>
    <w:rsid w:val="0005603A"/>
    <w:rsid w:val="00056789"/>
    <w:rsid w:val="0005768D"/>
    <w:rsid w:val="00062169"/>
    <w:rsid w:val="00062486"/>
    <w:rsid w:val="000629D0"/>
    <w:rsid w:val="00063792"/>
    <w:rsid w:val="0006632C"/>
    <w:rsid w:val="000700DE"/>
    <w:rsid w:val="00073672"/>
    <w:rsid w:val="00073736"/>
    <w:rsid w:val="00073A67"/>
    <w:rsid w:val="00076BCE"/>
    <w:rsid w:val="00076EF0"/>
    <w:rsid w:val="000816FA"/>
    <w:rsid w:val="00083E20"/>
    <w:rsid w:val="000872CF"/>
    <w:rsid w:val="000873DA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C0357"/>
    <w:rsid w:val="000C0711"/>
    <w:rsid w:val="000C2232"/>
    <w:rsid w:val="000C4D7A"/>
    <w:rsid w:val="000C61FC"/>
    <w:rsid w:val="000C65B7"/>
    <w:rsid w:val="000C70AB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50D2"/>
    <w:rsid w:val="00126FB1"/>
    <w:rsid w:val="00130C08"/>
    <w:rsid w:val="0013102B"/>
    <w:rsid w:val="001315B3"/>
    <w:rsid w:val="001323AF"/>
    <w:rsid w:val="0013407E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60D1"/>
    <w:rsid w:val="00177954"/>
    <w:rsid w:val="001828B2"/>
    <w:rsid w:val="00184507"/>
    <w:rsid w:val="00184CC1"/>
    <w:rsid w:val="0018633B"/>
    <w:rsid w:val="00187523"/>
    <w:rsid w:val="001907CF"/>
    <w:rsid w:val="00190AA5"/>
    <w:rsid w:val="001965A3"/>
    <w:rsid w:val="001A3259"/>
    <w:rsid w:val="001A4FFC"/>
    <w:rsid w:val="001A74F7"/>
    <w:rsid w:val="001B00F0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E2E"/>
    <w:rsid w:val="001D27C2"/>
    <w:rsid w:val="001D2DA6"/>
    <w:rsid w:val="001D3E4C"/>
    <w:rsid w:val="001D503C"/>
    <w:rsid w:val="001D78C1"/>
    <w:rsid w:val="001E0246"/>
    <w:rsid w:val="001E0ED9"/>
    <w:rsid w:val="001E1F2A"/>
    <w:rsid w:val="001E308B"/>
    <w:rsid w:val="001E4BC1"/>
    <w:rsid w:val="001F2575"/>
    <w:rsid w:val="001F292E"/>
    <w:rsid w:val="001F47B0"/>
    <w:rsid w:val="001F4933"/>
    <w:rsid w:val="001F59CC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854"/>
    <w:rsid w:val="002232E4"/>
    <w:rsid w:val="00223E7E"/>
    <w:rsid w:val="00224E50"/>
    <w:rsid w:val="002262A9"/>
    <w:rsid w:val="00226831"/>
    <w:rsid w:val="00227255"/>
    <w:rsid w:val="00230C76"/>
    <w:rsid w:val="00241604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5C3D"/>
    <w:rsid w:val="00267DFB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E01F5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EDC"/>
    <w:rsid w:val="003138EE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29B0"/>
    <w:rsid w:val="0033379B"/>
    <w:rsid w:val="00333CD2"/>
    <w:rsid w:val="003366A5"/>
    <w:rsid w:val="00340F48"/>
    <w:rsid w:val="00343486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189"/>
    <w:rsid w:val="00395811"/>
    <w:rsid w:val="00395FA1"/>
    <w:rsid w:val="00397D48"/>
    <w:rsid w:val="00397F65"/>
    <w:rsid w:val="003A5B11"/>
    <w:rsid w:val="003B1A52"/>
    <w:rsid w:val="003B212F"/>
    <w:rsid w:val="003B3F66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580"/>
    <w:rsid w:val="003D4A86"/>
    <w:rsid w:val="003D677F"/>
    <w:rsid w:val="003D778D"/>
    <w:rsid w:val="003D7E8C"/>
    <w:rsid w:val="003E0C42"/>
    <w:rsid w:val="003E1E7A"/>
    <w:rsid w:val="003E368D"/>
    <w:rsid w:val="003E578E"/>
    <w:rsid w:val="003F2024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20876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21"/>
    <w:rsid w:val="00473D7E"/>
    <w:rsid w:val="00477A81"/>
    <w:rsid w:val="00484752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45C3"/>
    <w:rsid w:val="004B4AFD"/>
    <w:rsid w:val="004B4E6D"/>
    <w:rsid w:val="004B556A"/>
    <w:rsid w:val="004C2E68"/>
    <w:rsid w:val="004C30A9"/>
    <w:rsid w:val="004C4A1D"/>
    <w:rsid w:val="004C7617"/>
    <w:rsid w:val="004D1BF9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1773"/>
    <w:rsid w:val="005057BF"/>
    <w:rsid w:val="00506585"/>
    <w:rsid w:val="005075B6"/>
    <w:rsid w:val="0051108C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D83"/>
    <w:rsid w:val="005A2D2B"/>
    <w:rsid w:val="005A3435"/>
    <w:rsid w:val="005B2437"/>
    <w:rsid w:val="005B36BB"/>
    <w:rsid w:val="005C008D"/>
    <w:rsid w:val="005C19F8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9B1"/>
    <w:rsid w:val="005F6FAE"/>
    <w:rsid w:val="005F79C3"/>
    <w:rsid w:val="00612A6C"/>
    <w:rsid w:val="00613D01"/>
    <w:rsid w:val="00614D6D"/>
    <w:rsid w:val="006161CC"/>
    <w:rsid w:val="0061675C"/>
    <w:rsid w:val="00622A23"/>
    <w:rsid w:val="00622E38"/>
    <w:rsid w:val="00623682"/>
    <w:rsid w:val="00626818"/>
    <w:rsid w:val="0063009C"/>
    <w:rsid w:val="00630631"/>
    <w:rsid w:val="00630990"/>
    <w:rsid w:val="006318F8"/>
    <w:rsid w:val="006330C1"/>
    <w:rsid w:val="006368F5"/>
    <w:rsid w:val="00643CC7"/>
    <w:rsid w:val="00647677"/>
    <w:rsid w:val="00654BE0"/>
    <w:rsid w:val="00655BA6"/>
    <w:rsid w:val="00655D96"/>
    <w:rsid w:val="00656834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13E3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3A69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641A"/>
    <w:rsid w:val="0077052E"/>
    <w:rsid w:val="00770CEC"/>
    <w:rsid w:val="00775B71"/>
    <w:rsid w:val="00776A52"/>
    <w:rsid w:val="00783EE0"/>
    <w:rsid w:val="00785902"/>
    <w:rsid w:val="00786103"/>
    <w:rsid w:val="00786E13"/>
    <w:rsid w:val="00790602"/>
    <w:rsid w:val="00796D0A"/>
    <w:rsid w:val="007A3F02"/>
    <w:rsid w:val="007A4A37"/>
    <w:rsid w:val="007A767D"/>
    <w:rsid w:val="007B4FE6"/>
    <w:rsid w:val="007B542B"/>
    <w:rsid w:val="007B67E6"/>
    <w:rsid w:val="007C1873"/>
    <w:rsid w:val="007C21AE"/>
    <w:rsid w:val="007C2D37"/>
    <w:rsid w:val="007C3494"/>
    <w:rsid w:val="007C379B"/>
    <w:rsid w:val="007C3CC8"/>
    <w:rsid w:val="007C5F45"/>
    <w:rsid w:val="007C7A2D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76D4"/>
    <w:rsid w:val="0081089F"/>
    <w:rsid w:val="00811067"/>
    <w:rsid w:val="00811B2B"/>
    <w:rsid w:val="00812D60"/>
    <w:rsid w:val="00814C03"/>
    <w:rsid w:val="008150CD"/>
    <w:rsid w:val="00816F3D"/>
    <w:rsid w:val="0082048C"/>
    <w:rsid w:val="00821839"/>
    <w:rsid w:val="00821A7F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D0E91"/>
    <w:rsid w:val="008D1DB1"/>
    <w:rsid w:val="008D6792"/>
    <w:rsid w:val="008E0AC4"/>
    <w:rsid w:val="008E0DE9"/>
    <w:rsid w:val="008E2841"/>
    <w:rsid w:val="008E2A7B"/>
    <w:rsid w:val="008E34C5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2116E"/>
    <w:rsid w:val="00921342"/>
    <w:rsid w:val="009220A3"/>
    <w:rsid w:val="009222FF"/>
    <w:rsid w:val="0092419C"/>
    <w:rsid w:val="009250FE"/>
    <w:rsid w:val="009251C0"/>
    <w:rsid w:val="0092666E"/>
    <w:rsid w:val="009268A4"/>
    <w:rsid w:val="009306DC"/>
    <w:rsid w:val="00933478"/>
    <w:rsid w:val="00933BF5"/>
    <w:rsid w:val="00937AF6"/>
    <w:rsid w:val="009428EB"/>
    <w:rsid w:val="00943CC6"/>
    <w:rsid w:val="00944187"/>
    <w:rsid w:val="0094496F"/>
    <w:rsid w:val="00944E43"/>
    <w:rsid w:val="00945F27"/>
    <w:rsid w:val="009477E9"/>
    <w:rsid w:val="009514E4"/>
    <w:rsid w:val="00952AB6"/>
    <w:rsid w:val="00952C85"/>
    <w:rsid w:val="009537DF"/>
    <w:rsid w:val="00953E91"/>
    <w:rsid w:val="009554EA"/>
    <w:rsid w:val="00961603"/>
    <w:rsid w:val="00961E6F"/>
    <w:rsid w:val="00963DD0"/>
    <w:rsid w:val="00965397"/>
    <w:rsid w:val="00965796"/>
    <w:rsid w:val="00965B32"/>
    <w:rsid w:val="00971D76"/>
    <w:rsid w:val="00971F84"/>
    <w:rsid w:val="0097361C"/>
    <w:rsid w:val="00974E68"/>
    <w:rsid w:val="00975E66"/>
    <w:rsid w:val="00977416"/>
    <w:rsid w:val="00977CEE"/>
    <w:rsid w:val="00990647"/>
    <w:rsid w:val="0099181A"/>
    <w:rsid w:val="00993377"/>
    <w:rsid w:val="009937B9"/>
    <w:rsid w:val="00993F73"/>
    <w:rsid w:val="00995DCA"/>
    <w:rsid w:val="00995E19"/>
    <w:rsid w:val="00996931"/>
    <w:rsid w:val="00996C9D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C5D"/>
    <w:rsid w:val="009F4084"/>
    <w:rsid w:val="009F5261"/>
    <w:rsid w:val="009F5381"/>
    <w:rsid w:val="009F6E46"/>
    <w:rsid w:val="00A0463C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C97"/>
    <w:rsid w:val="00A16E87"/>
    <w:rsid w:val="00A230F8"/>
    <w:rsid w:val="00A23362"/>
    <w:rsid w:val="00A25640"/>
    <w:rsid w:val="00A26B01"/>
    <w:rsid w:val="00A30FE5"/>
    <w:rsid w:val="00A36062"/>
    <w:rsid w:val="00A36A03"/>
    <w:rsid w:val="00A36E53"/>
    <w:rsid w:val="00A3711E"/>
    <w:rsid w:val="00A376CB"/>
    <w:rsid w:val="00A401C5"/>
    <w:rsid w:val="00A419C9"/>
    <w:rsid w:val="00A42533"/>
    <w:rsid w:val="00A42F42"/>
    <w:rsid w:val="00A4430B"/>
    <w:rsid w:val="00A44F52"/>
    <w:rsid w:val="00A44FD9"/>
    <w:rsid w:val="00A466B5"/>
    <w:rsid w:val="00A47157"/>
    <w:rsid w:val="00A52FE2"/>
    <w:rsid w:val="00A53EDB"/>
    <w:rsid w:val="00A55DA3"/>
    <w:rsid w:val="00A60D07"/>
    <w:rsid w:val="00A635C8"/>
    <w:rsid w:val="00A64A52"/>
    <w:rsid w:val="00A64B83"/>
    <w:rsid w:val="00A70FC7"/>
    <w:rsid w:val="00A714A1"/>
    <w:rsid w:val="00A72AFB"/>
    <w:rsid w:val="00A73D82"/>
    <w:rsid w:val="00A7618B"/>
    <w:rsid w:val="00A7781B"/>
    <w:rsid w:val="00A809F6"/>
    <w:rsid w:val="00A820AA"/>
    <w:rsid w:val="00A82BA9"/>
    <w:rsid w:val="00A83645"/>
    <w:rsid w:val="00A8424E"/>
    <w:rsid w:val="00A86A86"/>
    <w:rsid w:val="00A9020E"/>
    <w:rsid w:val="00A90455"/>
    <w:rsid w:val="00A90C8C"/>
    <w:rsid w:val="00A91DED"/>
    <w:rsid w:val="00A93AAA"/>
    <w:rsid w:val="00A962B5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7961"/>
    <w:rsid w:val="00AD2FB0"/>
    <w:rsid w:val="00AD67AE"/>
    <w:rsid w:val="00AE0032"/>
    <w:rsid w:val="00AE07AC"/>
    <w:rsid w:val="00AE130D"/>
    <w:rsid w:val="00AE1BB5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75F"/>
    <w:rsid w:val="00B05639"/>
    <w:rsid w:val="00B0716A"/>
    <w:rsid w:val="00B110A1"/>
    <w:rsid w:val="00B15762"/>
    <w:rsid w:val="00B15BAB"/>
    <w:rsid w:val="00B216D4"/>
    <w:rsid w:val="00B24819"/>
    <w:rsid w:val="00B30483"/>
    <w:rsid w:val="00B320E1"/>
    <w:rsid w:val="00B35C59"/>
    <w:rsid w:val="00B377C8"/>
    <w:rsid w:val="00B40003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B2F"/>
    <w:rsid w:val="00B80375"/>
    <w:rsid w:val="00B83ED2"/>
    <w:rsid w:val="00B87CCE"/>
    <w:rsid w:val="00B922B8"/>
    <w:rsid w:val="00B937A1"/>
    <w:rsid w:val="00B96425"/>
    <w:rsid w:val="00BA1A8E"/>
    <w:rsid w:val="00BA5EDD"/>
    <w:rsid w:val="00BB1BD7"/>
    <w:rsid w:val="00BB1F82"/>
    <w:rsid w:val="00BB2244"/>
    <w:rsid w:val="00BB24DC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E53"/>
    <w:rsid w:val="00BD3A26"/>
    <w:rsid w:val="00BD481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339A"/>
    <w:rsid w:val="00BF3E67"/>
    <w:rsid w:val="00BF3F65"/>
    <w:rsid w:val="00BF627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77C2"/>
    <w:rsid w:val="00C40E3A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53AD"/>
    <w:rsid w:val="00C86BAE"/>
    <w:rsid w:val="00C90494"/>
    <w:rsid w:val="00C90FFE"/>
    <w:rsid w:val="00C92556"/>
    <w:rsid w:val="00C927E3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393E"/>
    <w:rsid w:val="00CD4E0E"/>
    <w:rsid w:val="00CD4FB7"/>
    <w:rsid w:val="00CD6B15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705D"/>
    <w:rsid w:val="00D52AEF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7D7E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4117"/>
    <w:rsid w:val="00DB7270"/>
    <w:rsid w:val="00DB7E94"/>
    <w:rsid w:val="00DC1138"/>
    <w:rsid w:val="00DC16F5"/>
    <w:rsid w:val="00DC323A"/>
    <w:rsid w:val="00DC3EA7"/>
    <w:rsid w:val="00DC44F7"/>
    <w:rsid w:val="00DC4AFD"/>
    <w:rsid w:val="00DC5885"/>
    <w:rsid w:val="00DC6D7B"/>
    <w:rsid w:val="00DD1020"/>
    <w:rsid w:val="00DD11ED"/>
    <w:rsid w:val="00DD14AF"/>
    <w:rsid w:val="00DD2175"/>
    <w:rsid w:val="00DD4586"/>
    <w:rsid w:val="00DD5CFF"/>
    <w:rsid w:val="00DD6512"/>
    <w:rsid w:val="00DD6558"/>
    <w:rsid w:val="00DD6A11"/>
    <w:rsid w:val="00DE09E2"/>
    <w:rsid w:val="00DE1AE6"/>
    <w:rsid w:val="00DE2CF5"/>
    <w:rsid w:val="00DE7092"/>
    <w:rsid w:val="00DF0CE8"/>
    <w:rsid w:val="00DF2BB4"/>
    <w:rsid w:val="00DF6463"/>
    <w:rsid w:val="00E00F67"/>
    <w:rsid w:val="00E01A66"/>
    <w:rsid w:val="00E03F07"/>
    <w:rsid w:val="00E0430F"/>
    <w:rsid w:val="00E0754D"/>
    <w:rsid w:val="00E07A61"/>
    <w:rsid w:val="00E07B71"/>
    <w:rsid w:val="00E11459"/>
    <w:rsid w:val="00E12542"/>
    <w:rsid w:val="00E130D4"/>
    <w:rsid w:val="00E174DA"/>
    <w:rsid w:val="00E17B99"/>
    <w:rsid w:val="00E21C5E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72B7B"/>
    <w:rsid w:val="00E730DD"/>
    <w:rsid w:val="00E759CF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35D3"/>
    <w:rsid w:val="00EB373D"/>
    <w:rsid w:val="00EB3767"/>
    <w:rsid w:val="00EB3FB5"/>
    <w:rsid w:val="00EB7EE2"/>
    <w:rsid w:val="00EC031E"/>
    <w:rsid w:val="00EC418B"/>
    <w:rsid w:val="00EC4239"/>
    <w:rsid w:val="00EC490A"/>
    <w:rsid w:val="00ED2E8D"/>
    <w:rsid w:val="00ED4403"/>
    <w:rsid w:val="00ED5268"/>
    <w:rsid w:val="00ED771D"/>
    <w:rsid w:val="00ED79E4"/>
    <w:rsid w:val="00EE1C42"/>
    <w:rsid w:val="00EE24CD"/>
    <w:rsid w:val="00EE3A41"/>
    <w:rsid w:val="00EE43D0"/>
    <w:rsid w:val="00EE5A52"/>
    <w:rsid w:val="00EE6B86"/>
    <w:rsid w:val="00EF2BC4"/>
    <w:rsid w:val="00EF4CAD"/>
    <w:rsid w:val="00EF5083"/>
    <w:rsid w:val="00EF74E0"/>
    <w:rsid w:val="00F00884"/>
    <w:rsid w:val="00F00DB1"/>
    <w:rsid w:val="00F013F2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B23"/>
    <w:rsid w:val="00F17BEB"/>
    <w:rsid w:val="00F21004"/>
    <w:rsid w:val="00F2188D"/>
    <w:rsid w:val="00F21BAB"/>
    <w:rsid w:val="00F22D50"/>
    <w:rsid w:val="00F3067A"/>
    <w:rsid w:val="00F40D34"/>
    <w:rsid w:val="00F4142C"/>
    <w:rsid w:val="00F41C71"/>
    <w:rsid w:val="00F44109"/>
    <w:rsid w:val="00F5128A"/>
    <w:rsid w:val="00F556E0"/>
    <w:rsid w:val="00F5655F"/>
    <w:rsid w:val="00F57F95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7392"/>
    <w:rsid w:val="00F9049D"/>
    <w:rsid w:val="00F91CC8"/>
    <w:rsid w:val="00F94F38"/>
    <w:rsid w:val="00FA13ED"/>
    <w:rsid w:val="00FA1682"/>
    <w:rsid w:val="00FA254B"/>
    <w:rsid w:val="00FA36E4"/>
    <w:rsid w:val="00FA42B7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BBAFEABE-F7E2-449B-AE1B-6C83D3A4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B2A3C-35B4-4ABB-B2D2-2D9475386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2372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168</cp:revision>
  <cp:lastPrinted>2019-10-23T14:03:00Z</cp:lastPrinted>
  <dcterms:created xsi:type="dcterms:W3CDTF">2018-09-18T14:40:00Z</dcterms:created>
  <dcterms:modified xsi:type="dcterms:W3CDTF">2019-10-23T14:04:00Z</dcterms:modified>
</cp:coreProperties>
</file>