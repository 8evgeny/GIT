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1212"/>
        <w:gridCol w:w="6612"/>
        <w:gridCol w:w="588"/>
        <w:gridCol w:w="1638"/>
      </w:tblGrid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45D86" w:rsidRPr="007A701F" w:rsidRDefault="00D45D86" w:rsidP="00842462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45D86" w:rsidRPr="007A701F" w:rsidRDefault="00D45D86" w:rsidP="00981AE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45D86" w:rsidRPr="007A701F" w:rsidRDefault="00D45D86" w:rsidP="00981AE2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45D86" w:rsidRPr="007A701F" w:rsidRDefault="00D45D86" w:rsidP="00981AE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45D86" w:rsidRPr="007A701F" w:rsidRDefault="00D45D86" w:rsidP="00981AE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45D86" w:rsidRPr="007A701F" w:rsidRDefault="00D45D86" w:rsidP="00842462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45D86" w:rsidRPr="007A701F" w:rsidRDefault="00D45D86" w:rsidP="00981AE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A1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45D86" w:rsidRPr="007A701F" w:rsidRDefault="00D45D86" w:rsidP="003635F7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Модуль питания SCW0</w:t>
            </w:r>
            <w:r w:rsidR="003635F7" w:rsidRPr="007A701F">
              <w:rPr>
                <w:rFonts w:ascii="Arial" w:hAnsi="Arial" w:cs="Arial"/>
              </w:rPr>
              <w:t>8</w:t>
            </w:r>
            <w:r w:rsidRPr="007A701F">
              <w:rPr>
                <w:rFonts w:ascii="Arial" w:hAnsi="Arial" w:cs="Arial"/>
              </w:rPr>
              <w:t>C-05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45D86" w:rsidRPr="007A701F" w:rsidRDefault="00D45D86" w:rsidP="00981AE2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45D86" w:rsidRPr="007A701F" w:rsidRDefault="00D45D86" w:rsidP="003635F7">
            <w:pPr>
              <w:ind w:left="-107" w:right="-8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A701F">
              <w:rPr>
                <w:rFonts w:ascii="Arial" w:hAnsi="Arial" w:cs="Arial"/>
                <w:sz w:val="16"/>
                <w:szCs w:val="16"/>
                <w:lang w:val="en-US"/>
              </w:rPr>
              <w:t>MEAN</w:t>
            </w:r>
            <w:r w:rsidR="003635F7" w:rsidRPr="007A701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A701F">
              <w:rPr>
                <w:rFonts w:ascii="Arial" w:hAnsi="Arial" w:cs="Arial"/>
                <w:sz w:val="16"/>
                <w:szCs w:val="16"/>
                <w:lang w:val="en-US"/>
              </w:rPr>
              <w:t>WELL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635F7" w:rsidRPr="007A701F" w:rsidRDefault="003635F7" w:rsidP="003635F7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635F7" w:rsidRPr="007A701F" w:rsidRDefault="003635F7" w:rsidP="003635F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E4413" w:rsidRPr="007A701F" w:rsidRDefault="003635F7" w:rsidP="00384C27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Конденсаторы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E4413" w:rsidRPr="007A701F" w:rsidRDefault="00DE4413" w:rsidP="003635F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E4413" w:rsidRPr="007A701F" w:rsidRDefault="00DE4413" w:rsidP="00FF68C8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F68C8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F68C8" w:rsidRPr="007A701F" w:rsidRDefault="00FF68C8" w:rsidP="003635F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F68C8" w:rsidRPr="00AB3277" w:rsidRDefault="00AB3277" w:rsidP="003635F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C1-C4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F68C8" w:rsidRPr="007A701F" w:rsidRDefault="00AB3277" w:rsidP="00FF68C8">
            <w:pPr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0603-1000 пФ±10%-100В-X7R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F68C8" w:rsidRPr="00AB3277" w:rsidRDefault="00AB3277" w:rsidP="003635F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B3277" w:rsidRDefault="00AB3277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F68C8" w:rsidRPr="007A701F" w:rsidRDefault="00AB3277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B3277">
              <w:rPr>
                <w:rFonts w:ascii="Arial" w:hAnsi="Arial" w:cs="Arial"/>
                <w:sz w:val="12"/>
                <w:szCs w:val="12"/>
              </w:rPr>
              <w:t>CC0603KRX7R0BB102</w:t>
            </w:r>
          </w:p>
        </w:tc>
      </w:tr>
      <w:tr w:rsidR="00FF68C8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F68C8" w:rsidRPr="007A701F" w:rsidRDefault="00FF68C8" w:rsidP="003635F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F68C8" w:rsidRPr="00AB3277" w:rsidRDefault="00AB3277" w:rsidP="003635F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F68C8" w:rsidRPr="007A701F" w:rsidRDefault="00AB3277" w:rsidP="00FF68C8">
            <w:pPr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1206-1000 пФ±20%-2000В-X7R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F68C8" w:rsidRPr="00AB3277" w:rsidRDefault="00AB3277" w:rsidP="003635F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B3277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F68C8" w:rsidRPr="007A701F" w:rsidRDefault="00AB3277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B3277">
              <w:rPr>
                <w:rFonts w:ascii="Arial" w:hAnsi="Arial" w:cs="Arial"/>
                <w:sz w:val="12"/>
                <w:szCs w:val="12"/>
              </w:rPr>
              <w:t>CC1206MKX7RDBB102</w:t>
            </w:r>
          </w:p>
        </w:tc>
      </w:tr>
      <w:tr w:rsidR="00FF68C8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F68C8" w:rsidRPr="007A701F" w:rsidRDefault="00FF68C8" w:rsidP="003635F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F68C8" w:rsidRPr="00AB3277" w:rsidRDefault="00AB3277" w:rsidP="003635F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C6-C13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F68C8" w:rsidRPr="007A701F" w:rsidRDefault="00AB3277" w:rsidP="00FF68C8">
            <w:pPr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F68C8" w:rsidRPr="00AB3277" w:rsidRDefault="00AB3277" w:rsidP="003635F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B3277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F68C8" w:rsidRPr="007A701F" w:rsidRDefault="00AB3277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B3277">
              <w:rPr>
                <w:rFonts w:ascii="Arial" w:hAnsi="Arial" w:cs="Arial"/>
                <w:sz w:val="12"/>
                <w:szCs w:val="12"/>
              </w:rPr>
              <w:t>CC0603KPX7R9BB104</w:t>
            </w:r>
          </w:p>
        </w:tc>
      </w:tr>
      <w:tr w:rsidR="00FF68C8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F68C8" w:rsidRPr="007A701F" w:rsidRDefault="00FF68C8" w:rsidP="003635F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F68C8" w:rsidRPr="00AB3277" w:rsidRDefault="00AB3277" w:rsidP="003635F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C14, C15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F68C8" w:rsidRPr="007A701F" w:rsidRDefault="00AB3277" w:rsidP="00FF68C8">
            <w:pPr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0603-1 мкФ±10%-50В-X5R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F68C8" w:rsidRPr="00AB3277" w:rsidRDefault="00AB3277" w:rsidP="003635F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B3277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F68C8" w:rsidRPr="007A701F" w:rsidRDefault="00AB3277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B3277">
              <w:rPr>
                <w:rFonts w:ascii="Arial" w:hAnsi="Arial" w:cs="Arial"/>
                <w:sz w:val="12"/>
                <w:szCs w:val="12"/>
              </w:rPr>
              <w:t>CC0603KPX7R9BB104</w:t>
            </w:r>
          </w:p>
        </w:tc>
      </w:tr>
      <w:tr w:rsidR="00384C2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84C27" w:rsidRPr="007A701F" w:rsidRDefault="00384C27" w:rsidP="003635F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84C27" w:rsidRPr="00AB3277" w:rsidRDefault="00AB3277" w:rsidP="003635F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84C27" w:rsidRPr="007A701F" w:rsidRDefault="00AB3277" w:rsidP="00384C27">
            <w:pPr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0805-0,1 мкФ±10%-100В-X7R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84C27" w:rsidRPr="00384C27" w:rsidRDefault="00AB3277" w:rsidP="003635F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B3277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384C27" w:rsidRPr="007A701F" w:rsidRDefault="00AB3277" w:rsidP="00384C2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B3277">
              <w:rPr>
                <w:rFonts w:ascii="Arial" w:hAnsi="Arial" w:cs="Arial"/>
                <w:sz w:val="12"/>
                <w:szCs w:val="12"/>
              </w:rPr>
              <w:t>CC0805KKX7R0BB104</w:t>
            </w:r>
          </w:p>
        </w:tc>
      </w:tr>
      <w:tr w:rsidR="00AB327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B3277" w:rsidRPr="007A701F" w:rsidRDefault="00AB3277" w:rsidP="00AB327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B3277" w:rsidRPr="00384C27" w:rsidRDefault="00AB3277" w:rsidP="00AB327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B3277" w:rsidRPr="007A701F" w:rsidRDefault="00AB3277" w:rsidP="00AB3277">
            <w:pPr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B3277" w:rsidRPr="00AB3277" w:rsidRDefault="00AB3277" w:rsidP="00AB327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B3277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B3277" w:rsidRPr="007A701F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B3277">
              <w:rPr>
                <w:rFonts w:ascii="Arial" w:hAnsi="Arial" w:cs="Arial"/>
                <w:sz w:val="12"/>
                <w:szCs w:val="12"/>
              </w:rPr>
              <w:t>CC0603KPX7R9BB104</w:t>
            </w:r>
          </w:p>
        </w:tc>
      </w:tr>
      <w:tr w:rsidR="00AB327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B3277" w:rsidRPr="007A701F" w:rsidRDefault="00AB3277" w:rsidP="00AB327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B3277" w:rsidRDefault="00AB3277" w:rsidP="00AB327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B3277" w:rsidRPr="007A701F" w:rsidRDefault="00AB3277" w:rsidP="00AB3277">
            <w:pPr>
              <w:ind w:right="-81"/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0603-10,0 мкФ±20%-6,3В-X5R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B3277" w:rsidRPr="00987C9F" w:rsidRDefault="00AB3277" w:rsidP="00AB327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B3277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B3277" w:rsidRPr="007A701F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AB3277">
              <w:rPr>
                <w:rFonts w:ascii="Arial" w:hAnsi="Arial" w:cs="Arial"/>
                <w:sz w:val="12"/>
                <w:szCs w:val="12"/>
                <w:lang w:val="en-US"/>
              </w:rPr>
              <w:t>CC0603MRX5R5BB106</w:t>
            </w:r>
          </w:p>
        </w:tc>
      </w:tr>
      <w:tr w:rsidR="00AB327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B3277" w:rsidRPr="007A701F" w:rsidRDefault="00AB3277" w:rsidP="00AB327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B3277" w:rsidRDefault="00AB3277" w:rsidP="00AB327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B3277" w:rsidRPr="007A701F" w:rsidRDefault="00AB3277" w:rsidP="00AB3277">
            <w:pPr>
              <w:ind w:right="-81"/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0603-0,01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B3277" w:rsidRPr="00987C9F" w:rsidRDefault="00AB3277" w:rsidP="00AB327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B3277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B3277" w:rsidRPr="007A701F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B3277">
              <w:rPr>
                <w:rFonts w:ascii="Arial" w:hAnsi="Arial" w:cs="Arial"/>
                <w:sz w:val="12"/>
                <w:szCs w:val="12"/>
              </w:rPr>
              <w:t>CC0603KPX7R9BB103</w:t>
            </w:r>
          </w:p>
        </w:tc>
      </w:tr>
      <w:tr w:rsidR="00AB327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B3277" w:rsidRPr="007A701F" w:rsidRDefault="00AB3277" w:rsidP="00AB327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B3277" w:rsidRDefault="00AB3277" w:rsidP="00AB327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B3277" w:rsidRPr="007A701F" w:rsidRDefault="00AB3277" w:rsidP="00AB3277">
            <w:pPr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B3277" w:rsidRPr="00AB3277" w:rsidRDefault="00AB3277" w:rsidP="00AB327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B3277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B3277" w:rsidRPr="007A701F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B3277">
              <w:rPr>
                <w:rFonts w:ascii="Arial" w:hAnsi="Arial" w:cs="Arial"/>
                <w:sz w:val="12"/>
                <w:szCs w:val="12"/>
              </w:rPr>
              <w:t>CC0603KPX7R9BB104</w:t>
            </w:r>
          </w:p>
        </w:tc>
      </w:tr>
      <w:tr w:rsidR="00AB3277" w:rsidRPr="007A701F" w:rsidTr="00FD2965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B3277" w:rsidRPr="007A701F" w:rsidRDefault="00AB3277" w:rsidP="00AB327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B3277" w:rsidRPr="007A701F" w:rsidRDefault="00AB3277" w:rsidP="00AB327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B3277" w:rsidRPr="007A701F" w:rsidRDefault="00AB3277" w:rsidP="00AB3277">
            <w:pPr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47 мкФ±10%-10В, тип B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B3277" w:rsidRPr="007A701F" w:rsidRDefault="00AB3277" w:rsidP="00AB327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B3277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AB3277" w:rsidRPr="007A701F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AB3277">
              <w:rPr>
                <w:rFonts w:ascii="Arial" w:hAnsi="Arial" w:cs="Arial"/>
                <w:sz w:val="12"/>
                <w:szCs w:val="12"/>
                <w:lang w:val="en-US"/>
              </w:rPr>
              <w:t>TAJB476K010RNJ</w:t>
            </w:r>
          </w:p>
        </w:tc>
      </w:tr>
      <w:tr w:rsidR="00AB3277" w:rsidRPr="007A701F" w:rsidTr="00FD2965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B3277" w:rsidRPr="007A701F" w:rsidRDefault="00AB3277" w:rsidP="00AB327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B3277" w:rsidRPr="007A701F" w:rsidRDefault="00AB3277" w:rsidP="00AB327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C22, C23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B3277" w:rsidRPr="007A701F" w:rsidRDefault="00AB3277" w:rsidP="00AB3277">
            <w:pPr>
              <w:ind w:right="-81"/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0603-0,01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B3277" w:rsidRPr="00987C9F" w:rsidRDefault="00AB3277" w:rsidP="00AB327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B3277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B3277" w:rsidRPr="007A701F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B3277">
              <w:rPr>
                <w:rFonts w:ascii="Arial" w:hAnsi="Arial" w:cs="Arial"/>
                <w:sz w:val="12"/>
                <w:szCs w:val="12"/>
              </w:rPr>
              <w:t>CC0603KPX7R9BB103</w:t>
            </w:r>
          </w:p>
        </w:tc>
      </w:tr>
      <w:tr w:rsidR="00AB327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B3277" w:rsidRPr="007A701F" w:rsidRDefault="00AB3277" w:rsidP="00AB327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B3277" w:rsidRDefault="00AB3277" w:rsidP="00AB327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B3277" w:rsidRPr="007A701F" w:rsidRDefault="00AB3277" w:rsidP="00AB3277">
            <w:pPr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B3277" w:rsidRPr="00AB3277" w:rsidRDefault="00AB3277" w:rsidP="00AB327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B3277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B3277" w:rsidRPr="007A701F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B3277">
              <w:rPr>
                <w:rFonts w:ascii="Arial" w:hAnsi="Arial" w:cs="Arial"/>
                <w:sz w:val="12"/>
                <w:szCs w:val="12"/>
              </w:rPr>
              <w:t>CC0603KPX7R9BB104</w:t>
            </w:r>
          </w:p>
        </w:tc>
      </w:tr>
      <w:tr w:rsidR="00AB327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B3277" w:rsidRPr="007A701F" w:rsidRDefault="00AB3277" w:rsidP="00AB327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B3277" w:rsidRDefault="00AB3277" w:rsidP="00AB327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B3277" w:rsidRPr="007A701F" w:rsidRDefault="00AB3277" w:rsidP="00AB3277">
            <w:pPr>
              <w:ind w:right="-81"/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0603-0,01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B3277" w:rsidRPr="00987C9F" w:rsidRDefault="00AB3277" w:rsidP="00AB327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B3277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B3277" w:rsidRPr="007A701F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B3277">
              <w:rPr>
                <w:rFonts w:ascii="Arial" w:hAnsi="Arial" w:cs="Arial"/>
                <w:sz w:val="12"/>
                <w:szCs w:val="12"/>
              </w:rPr>
              <w:t>CC0603KPX7R9BB103</w:t>
            </w:r>
          </w:p>
        </w:tc>
      </w:tr>
      <w:tr w:rsidR="00AB327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B3277" w:rsidRPr="007A701F" w:rsidRDefault="00AB3277" w:rsidP="00AB327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B3277" w:rsidRDefault="00AB3277" w:rsidP="00AB327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C26, C27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B3277" w:rsidRPr="007A701F" w:rsidRDefault="00AB3277" w:rsidP="00AB3277">
            <w:pPr>
              <w:ind w:right="-81"/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0603-4700 пФ±10%-50В-X7R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B3277" w:rsidRPr="00987C9F" w:rsidRDefault="00AB3277" w:rsidP="00AB327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B3277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B3277" w:rsidRPr="007A701F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AB3277">
              <w:rPr>
                <w:rFonts w:ascii="Arial" w:hAnsi="Arial" w:cs="Arial"/>
                <w:sz w:val="12"/>
                <w:szCs w:val="12"/>
                <w:lang w:val="en-US"/>
              </w:rPr>
              <w:t>CC0603KPX7R9BB472</w:t>
            </w:r>
          </w:p>
        </w:tc>
      </w:tr>
      <w:tr w:rsidR="00AB327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B3277" w:rsidRPr="007A701F" w:rsidRDefault="00AB3277" w:rsidP="00AB327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B3277" w:rsidRDefault="00AB3277" w:rsidP="00AB327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B3277" w:rsidRPr="007A701F" w:rsidRDefault="00AB3277" w:rsidP="00AB3277">
            <w:pPr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0603-1 мкФ±10%-50В-X5R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B3277" w:rsidRPr="00AB3277" w:rsidRDefault="00AB3277" w:rsidP="00AB327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B3277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B3277" w:rsidRPr="007A701F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B3277">
              <w:rPr>
                <w:rFonts w:ascii="Arial" w:hAnsi="Arial" w:cs="Arial"/>
                <w:sz w:val="12"/>
                <w:szCs w:val="12"/>
              </w:rPr>
              <w:t>CC0603KPX7R9BB104</w:t>
            </w:r>
          </w:p>
        </w:tc>
      </w:tr>
      <w:tr w:rsidR="00AB327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B3277" w:rsidRPr="007A701F" w:rsidRDefault="00AB3277" w:rsidP="00AB327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B3277" w:rsidRPr="00210806" w:rsidRDefault="00AB3277" w:rsidP="00AB327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B3277" w:rsidRPr="007A701F" w:rsidRDefault="00AB3277" w:rsidP="00AB3277">
            <w:pPr>
              <w:ind w:right="-81"/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0603-10,0 мкФ±20%-6,3В-X5R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B3277" w:rsidRPr="00987C9F" w:rsidRDefault="00AB3277" w:rsidP="00AB327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B3277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B3277" w:rsidRPr="007A701F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AB3277">
              <w:rPr>
                <w:rFonts w:ascii="Arial" w:hAnsi="Arial" w:cs="Arial"/>
                <w:sz w:val="12"/>
                <w:szCs w:val="12"/>
                <w:lang w:val="en-US"/>
              </w:rPr>
              <w:t>CC0603MRX5R5BB106</w:t>
            </w:r>
          </w:p>
        </w:tc>
      </w:tr>
      <w:tr w:rsidR="00AB327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B3277" w:rsidRPr="007A701F" w:rsidRDefault="00AB3277" w:rsidP="00AB327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B3277" w:rsidRPr="00210806" w:rsidRDefault="00AB3277" w:rsidP="00AB327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B3277" w:rsidRPr="007A701F" w:rsidRDefault="00AB3277" w:rsidP="00AB3277">
            <w:pPr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0603-1 мкФ±10%-50В-X5R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B3277" w:rsidRPr="00AB3277" w:rsidRDefault="00AB3277" w:rsidP="00AB327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B3277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B3277" w:rsidRPr="007A701F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B3277">
              <w:rPr>
                <w:rFonts w:ascii="Arial" w:hAnsi="Arial" w:cs="Arial"/>
                <w:sz w:val="12"/>
                <w:szCs w:val="12"/>
              </w:rPr>
              <w:t>CC0603KPX7R9BB104</w:t>
            </w:r>
          </w:p>
        </w:tc>
      </w:tr>
      <w:tr w:rsidR="00AB327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B3277" w:rsidRPr="007A701F" w:rsidRDefault="00AB3277" w:rsidP="00AB327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B3277" w:rsidRDefault="00AB3277" w:rsidP="00AB327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B3277" w:rsidRPr="007A701F" w:rsidRDefault="00AB3277" w:rsidP="00AB3277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B3277" w:rsidRPr="00210806" w:rsidRDefault="00AB3277" w:rsidP="00AB327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B3277" w:rsidRPr="007A701F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B327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B3277" w:rsidRPr="007A701F" w:rsidRDefault="00AB3277" w:rsidP="00AB327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B3277" w:rsidRPr="007A701F" w:rsidRDefault="00AB3277" w:rsidP="00AB327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B3277" w:rsidRPr="007A701F" w:rsidRDefault="00AB3277" w:rsidP="00AB3277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B3277" w:rsidRPr="006A500B" w:rsidRDefault="00AB3277" w:rsidP="00AB327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B3277" w:rsidRPr="007A701F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B327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B3277" w:rsidRPr="007A701F" w:rsidRDefault="00AB3277" w:rsidP="00AB327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B3277" w:rsidRPr="00210806" w:rsidRDefault="00AB3277" w:rsidP="00AB327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B3277" w:rsidRPr="007A701F" w:rsidRDefault="00AB3277" w:rsidP="00AB3277">
            <w:pPr>
              <w:ind w:right="-81"/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0603-100 пФ±10%-50В-X7R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B3277" w:rsidRPr="00987C9F" w:rsidRDefault="00AB3277" w:rsidP="00AB327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B3277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B3277" w:rsidRPr="007A701F" w:rsidRDefault="00AB3277" w:rsidP="00AB327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AB3277">
              <w:rPr>
                <w:rFonts w:ascii="Arial" w:hAnsi="Arial" w:cs="Arial"/>
                <w:sz w:val="12"/>
                <w:szCs w:val="12"/>
                <w:lang w:val="en-US"/>
              </w:rPr>
              <w:t>CC0603KPX7R9BB101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612AD0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C32, C33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AB3277" w:rsidRDefault="00612AD0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B3277">
              <w:rPr>
                <w:rFonts w:ascii="Arial" w:hAnsi="Arial" w:cs="Arial"/>
                <w:sz w:val="12"/>
                <w:szCs w:val="12"/>
              </w:rPr>
              <w:t>CC0603KPX7R9BB104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0603-1 мкФ±10%-50В-X5R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AB3277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B3277">
              <w:rPr>
                <w:rFonts w:ascii="Arial" w:hAnsi="Arial" w:cs="Arial"/>
                <w:sz w:val="12"/>
                <w:szCs w:val="12"/>
              </w:rPr>
              <w:t>CC0603KPX7R9BB104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right="-81"/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0603-100 пФ±10%-50В-X7R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987C9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AB3277">
              <w:rPr>
                <w:rFonts w:ascii="Arial" w:hAnsi="Arial" w:cs="Arial"/>
                <w:sz w:val="12"/>
                <w:szCs w:val="12"/>
                <w:lang w:val="en-US"/>
              </w:rPr>
              <w:t>CC0603KPX7R9BB101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0603-1 мкФ±10%-50В-X5R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AB3277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B3277">
              <w:rPr>
                <w:rFonts w:ascii="Arial" w:hAnsi="Arial" w:cs="Arial"/>
                <w:sz w:val="12"/>
                <w:szCs w:val="12"/>
              </w:rPr>
              <w:t>CC0603KPX7R9BB104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C37-C43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AB3277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B3277">
              <w:rPr>
                <w:rFonts w:ascii="Arial" w:hAnsi="Arial" w:cs="Arial"/>
                <w:sz w:val="12"/>
                <w:szCs w:val="12"/>
              </w:rPr>
              <w:t>CC0603KPX7R9BB104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C44, C45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AB3277">
              <w:rPr>
                <w:rFonts w:ascii="Arial" w:hAnsi="Arial" w:cs="Arial"/>
                <w:lang w:val="en-US"/>
              </w:rPr>
              <w:t>0603-2,2 мкФ±10%-50В-X5R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AB3277">
              <w:rPr>
                <w:rFonts w:ascii="Arial" w:hAnsi="Arial" w:cs="Arial"/>
                <w:sz w:val="12"/>
                <w:szCs w:val="12"/>
                <w:lang w:val="en-US"/>
              </w:rPr>
              <w:t>CC0603KRX5R5BB225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C46-C48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AB3277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B3277">
              <w:rPr>
                <w:rFonts w:ascii="Arial" w:hAnsi="Arial" w:cs="Arial"/>
                <w:sz w:val="12"/>
                <w:szCs w:val="12"/>
              </w:rPr>
              <w:t>CC0603KPX7R9BB104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C49-C51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right="-81"/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0603-10,0 мкФ±20%-6,3В-X5R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987C9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AB3277">
              <w:rPr>
                <w:rFonts w:ascii="Arial" w:hAnsi="Arial" w:cs="Arial"/>
                <w:sz w:val="12"/>
                <w:szCs w:val="12"/>
                <w:lang w:val="en-US"/>
              </w:rPr>
              <w:t>CC0603MRX5R5BB106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C52, C53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AB3277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B3277">
              <w:rPr>
                <w:rFonts w:ascii="Arial" w:hAnsi="Arial" w:cs="Arial"/>
                <w:sz w:val="12"/>
                <w:szCs w:val="12"/>
              </w:rPr>
              <w:t>CC0603KPX7R9BB104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210806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right="-81"/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0603-10,0 мкФ±20%-6,3В-X5R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987C9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AB3277">
              <w:rPr>
                <w:rFonts w:ascii="Arial" w:hAnsi="Arial" w:cs="Arial"/>
                <w:sz w:val="12"/>
                <w:szCs w:val="12"/>
                <w:lang w:val="en-US"/>
              </w:rPr>
              <w:t>CC0603MRX5R5BB106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AB3277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B3277">
              <w:rPr>
                <w:rFonts w:ascii="Arial" w:hAnsi="Arial" w:cs="Arial"/>
                <w:sz w:val="12"/>
                <w:szCs w:val="12"/>
              </w:rPr>
              <w:t>CC0603KPX7R9BB104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210806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C56, C57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right="-81"/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0603-10,0 мкФ±20%-6,3В-X5R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987C9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AB3277">
              <w:rPr>
                <w:rFonts w:ascii="Arial" w:hAnsi="Arial" w:cs="Arial"/>
                <w:sz w:val="12"/>
                <w:szCs w:val="12"/>
                <w:lang w:val="en-US"/>
              </w:rPr>
              <w:t>CC0603MRX5R5BB106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C58-C61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AB3277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B3277">
              <w:rPr>
                <w:rFonts w:ascii="Arial" w:hAnsi="Arial" w:cs="Arial"/>
                <w:sz w:val="12"/>
                <w:szCs w:val="12"/>
              </w:rPr>
              <w:t>CC0603KPX7R9BB104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C62, C63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right="-81"/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0603-6,2 пФ±0,25пФ-50В-NP0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987C9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AB3277">
              <w:rPr>
                <w:rFonts w:ascii="Arial" w:hAnsi="Arial" w:cs="Arial"/>
                <w:sz w:val="12"/>
                <w:szCs w:val="12"/>
                <w:lang w:val="en-US"/>
              </w:rPr>
              <w:t>CC0603CRNPO9BN6R2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C64-C90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AB3277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27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B3277">
              <w:rPr>
                <w:rFonts w:ascii="Arial" w:hAnsi="Arial" w:cs="Arial"/>
                <w:sz w:val="12"/>
                <w:szCs w:val="12"/>
              </w:rPr>
              <w:t>CC0603KPX7R9BB104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C91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right="-81"/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22 мкФ±20%-100В, 10x10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987C9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AB3277">
              <w:rPr>
                <w:rFonts w:ascii="Arial" w:hAnsi="Arial" w:cs="Arial"/>
                <w:sz w:val="12"/>
                <w:szCs w:val="12"/>
                <w:lang w:val="en-US"/>
              </w:rPr>
              <w:t>CA100M0022REG-1010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C92-C94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0805-0,1 мкФ±10%-100В-X7R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AB3277">
              <w:rPr>
                <w:rFonts w:ascii="Arial" w:hAnsi="Arial" w:cs="Arial"/>
                <w:sz w:val="12"/>
                <w:szCs w:val="12"/>
                <w:lang w:val="en-US"/>
              </w:rPr>
              <w:t>CC0805KKX7R0BB104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C95-C97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right="-81"/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0603-10,0 мкФ±20%-6,3В-X5R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987C9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AB3277">
              <w:rPr>
                <w:rFonts w:ascii="Arial" w:hAnsi="Arial" w:cs="Arial"/>
                <w:sz w:val="12"/>
                <w:szCs w:val="12"/>
                <w:lang w:val="en-US"/>
              </w:rPr>
              <w:t>CC0603MRX5R5BB106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C98-102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AB3277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B3277">
              <w:rPr>
                <w:rFonts w:ascii="Arial" w:hAnsi="Arial" w:cs="Arial"/>
                <w:sz w:val="12"/>
                <w:szCs w:val="12"/>
              </w:rPr>
              <w:t>CC0603KPX7R9BB104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C103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right="-81"/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100 мкФ±20%-6,3В, 6,3x5,4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987C9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AB3277">
              <w:rPr>
                <w:rFonts w:ascii="Arial" w:hAnsi="Arial" w:cs="Arial"/>
                <w:sz w:val="12"/>
                <w:szCs w:val="12"/>
                <w:lang w:val="en-US"/>
              </w:rPr>
              <w:t>CA006M0100RED-0605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C104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  <w:r w:rsidRPr="00AB3277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AB3277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B3277">
              <w:rPr>
                <w:rFonts w:ascii="Arial" w:hAnsi="Arial" w:cs="Arial"/>
                <w:sz w:val="12"/>
                <w:szCs w:val="12"/>
              </w:rPr>
              <w:t>CC0603KPX7R9BB104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right="-81"/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987C9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Микросхемы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STM32H753IIT6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ST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Microelectronics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D2, D3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IS61LV25616AL-10TLI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ISSI</w:t>
            </w:r>
          </w:p>
        </w:tc>
      </w:tr>
      <w:tr w:rsidR="00612AD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12AD0" w:rsidRPr="007A701F" w:rsidRDefault="00612AD0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12AD0" w:rsidRPr="007A701F" w:rsidRDefault="00612AD0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12AD0" w:rsidRPr="007A701F" w:rsidRDefault="00612AD0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12AD0" w:rsidRPr="007A701F" w:rsidRDefault="00612AD0" w:rsidP="005024A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612AD0" w:rsidRPr="007A701F" w:rsidRDefault="00612AD0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612AD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12AD0" w:rsidRPr="007A701F" w:rsidRDefault="00612AD0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12AD0" w:rsidRPr="007A701F" w:rsidRDefault="00612AD0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12AD0" w:rsidRPr="007A701F" w:rsidRDefault="00612AD0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12AD0" w:rsidRPr="007A701F" w:rsidRDefault="00612AD0" w:rsidP="005024A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612AD0" w:rsidRPr="007A701F" w:rsidRDefault="00612AD0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M24M01-RMN6TP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ST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Microelectronics</w:t>
            </w:r>
          </w:p>
        </w:tc>
      </w:tr>
      <w:tr w:rsidR="005024A5" w:rsidRPr="007A701F" w:rsidTr="00FD2965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</w:t>
            </w: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DP83848IVV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</w:t>
            </w: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TLV320AIC3254-Q1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6PAIC3254IRHBRQ1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MAX3221EAE+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Maxim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Semiconductor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D8</w:t>
            </w:r>
            <w:r>
              <w:rPr>
                <w:rFonts w:ascii="Arial" w:hAnsi="Arial" w:cs="Arial"/>
                <w:lang w:val="en-US"/>
              </w:rPr>
              <w:t>, D9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297867">
              <w:rPr>
                <w:rFonts w:ascii="Arial" w:hAnsi="Arial" w:cs="Arial"/>
                <w:lang w:val="en-US"/>
              </w:rPr>
              <w:t>SN74HC14D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D10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TPS2375D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D11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LMV358ID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5024A5" w:rsidRPr="007A701F" w:rsidTr="00FD2965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D12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4E4E98">
              <w:rPr>
                <w:rFonts w:ascii="Arial" w:hAnsi="Arial" w:cs="Arial"/>
                <w:lang w:val="en-US"/>
              </w:rPr>
              <w:t>LM4871M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D13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LM1117IDTX-3.3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H1</w:t>
            </w:r>
            <w:r>
              <w:rPr>
                <w:rFonts w:ascii="Arial" w:hAnsi="Arial" w:cs="Arial"/>
                <w:lang w:val="en-US"/>
              </w:rPr>
              <w:t>-H7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Светодиод </w:t>
            </w:r>
            <w:r w:rsidRPr="007120F3">
              <w:rPr>
                <w:rFonts w:ascii="Arial" w:hAnsi="Arial" w:cs="Arial"/>
                <w:lang w:val="en-US"/>
              </w:rPr>
              <w:t>BL-LS0805UHR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120F3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Betlux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K1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Реле </w:t>
            </w:r>
            <w:r w:rsidRPr="00B41A2F">
              <w:rPr>
                <w:rFonts w:ascii="Arial" w:hAnsi="Arial" w:cs="Arial"/>
                <w:lang w:val="en-US"/>
              </w:rPr>
              <w:t>V23105A5307A201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TYCO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L1, L2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 xml:space="preserve">Индуктивность </w:t>
            </w:r>
            <w:r w:rsidRPr="007A701F">
              <w:rPr>
                <w:rFonts w:ascii="Arial" w:hAnsi="Arial" w:cs="Arial"/>
                <w:lang w:val="en-US"/>
              </w:rPr>
              <w:t>1210-1,0</w:t>
            </w:r>
            <w:r w:rsidRPr="007A701F">
              <w:rPr>
                <w:rFonts w:ascii="Arial" w:hAnsi="Arial" w:cs="Arial"/>
              </w:rPr>
              <w:t xml:space="preserve"> мкГн±2</w:t>
            </w:r>
            <w:r w:rsidRPr="007A701F">
              <w:rPr>
                <w:rFonts w:ascii="Arial" w:hAnsi="Arial" w:cs="Arial"/>
                <w:lang w:val="en-US"/>
              </w:rPr>
              <w:t>0</w:t>
            </w:r>
            <w:r w:rsidRPr="007A701F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MURATA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LQH32CN1R0M33L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Резисторы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5F44D6">
              <w:rPr>
                <w:rFonts w:ascii="Arial" w:hAnsi="Arial" w:cs="Arial"/>
                <w:lang w:val="en-US"/>
              </w:rPr>
              <w:t>0603-220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5F44D6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F44D6">
              <w:rPr>
                <w:rFonts w:ascii="Arial" w:hAnsi="Arial" w:cs="Arial"/>
                <w:sz w:val="12"/>
                <w:szCs w:val="12"/>
                <w:lang w:val="en-US"/>
              </w:rPr>
              <w:t>RC0603JR-07220RL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R2-R5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5F44D6">
              <w:rPr>
                <w:rFonts w:ascii="Arial" w:hAnsi="Arial" w:cs="Arial"/>
                <w:lang w:val="en-US"/>
              </w:rPr>
              <w:t>0603-75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F44D6">
              <w:rPr>
                <w:rFonts w:ascii="Arial" w:hAnsi="Arial" w:cs="Arial"/>
                <w:sz w:val="12"/>
                <w:szCs w:val="12"/>
              </w:rPr>
              <w:t>RC0603JR-0775RL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R6-R9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5F44D6">
              <w:rPr>
                <w:rFonts w:ascii="Arial" w:hAnsi="Arial" w:cs="Arial"/>
                <w:lang w:val="en-US"/>
              </w:rPr>
              <w:t>0603-49,9 Ом±1%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F44D6">
              <w:rPr>
                <w:rFonts w:ascii="Arial" w:hAnsi="Arial" w:cs="Arial"/>
                <w:sz w:val="12"/>
                <w:szCs w:val="12"/>
              </w:rPr>
              <w:t>RC0603FR-0749R9L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2C3213" w:rsidRDefault="005024A5" w:rsidP="005024A5">
            <w:pPr>
              <w:rPr>
                <w:rFonts w:ascii="Arial" w:hAnsi="Arial" w:cs="Arial"/>
                <w:lang w:val="en-US"/>
              </w:rPr>
            </w:pPr>
            <w:r w:rsidRPr="005F44D6">
              <w:rPr>
                <w:rFonts w:ascii="Arial" w:hAnsi="Arial" w:cs="Arial"/>
                <w:lang w:val="en-US"/>
              </w:rPr>
              <w:t>0603-3,3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F44D6">
              <w:rPr>
                <w:rFonts w:ascii="Arial" w:hAnsi="Arial" w:cs="Arial"/>
                <w:sz w:val="12"/>
                <w:szCs w:val="12"/>
                <w:lang w:val="en-US"/>
              </w:rPr>
              <w:t>RC0603JR-073K3L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5F44D6">
              <w:rPr>
                <w:rFonts w:ascii="Arial" w:hAnsi="Arial" w:cs="Arial"/>
                <w:lang w:val="en-US"/>
              </w:rPr>
              <w:t>0603-1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F44D6">
              <w:rPr>
                <w:rFonts w:ascii="Arial" w:hAnsi="Arial" w:cs="Arial"/>
                <w:sz w:val="12"/>
                <w:szCs w:val="12"/>
                <w:lang w:val="en-US"/>
              </w:rPr>
              <w:t>RC0603JR-071KL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R12-R17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5F44D6">
              <w:rPr>
                <w:rFonts w:ascii="Arial" w:hAnsi="Arial" w:cs="Arial"/>
                <w:lang w:val="en-US"/>
              </w:rPr>
              <w:t>0603-330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F44D6">
              <w:rPr>
                <w:rFonts w:ascii="Arial" w:hAnsi="Arial" w:cs="Arial"/>
                <w:sz w:val="12"/>
                <w:szCs w:val="12"/>
                <w:lang w:val="en-US"/>
              </w:rPr>
              <w:t>RC0603JR-07330RL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R18-R24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5F44D6">
              <w:rPr>
                <w:rFonts w:ascii="Arial" w:hAnsi="Arial" w:cs="Arial"/>
                <w:lang w:val="en-US"/>
              </w:rPr>
              <w:t>0603-220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1D5F78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F44D6">
              <w:rPr>
                <w:rFonts w:ascii="Arial" w:hAnsi="Arial" w:cs="Arial"/>
                <w:sz w:val="12"/>
                <w:szCs w:val="12"/>
                <w:lang w:val="en-US"/>
              </w:rPr>
              <w:t>RC0603JR-07220RL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R25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2C3213" w:rsidRDefault="005024A5" w:rsidP="005024A5">
            <w:pPr>
              <w:rPr>
                <w:rFonts w:ascii="Arial" w:hAnsi="Arial" w:cs="Arial"/>
                <w:lang w:val="en-US"/>
              </w:rPr>
            </w:pPr>
            <w:r w:rsidRPr="005F44D6">
              <w:rPr>
                <w:rFonts w:ascii="Arial" w:hAnsi="Arial" w:cs="Arial"/>
                <w:lang w:val="en-US"/>
              </w:rPr>
              <w:t>0603-1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F44D6">
              <w:rPr>
                <w:rFonts w:ascii="Arial" w:hAnsi="Arial" w:cs="Arial"/>
                <w:sz w:val="12"/>
                <w:szCs w:val="12"/>
                <w:lang w:val="en-US"/>
              </w:rPr>
              <w:t>RC0603JR-071KL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R26-R29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5F44D6">
              <w:rPr>
                <w:rFonts w:ascii="Arial" w:hAnsi="Arial" w:cs="Arial"/>
                <w:lang w:val="en-US"/>
              </w:rPr>
              <w:t>0603-3,3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F44D6">
              <w:rPr>
                <w:rFonts w:ascii="Arial" w:hAnsi="Arial" w:cs="Arial"/>
                <w:sz w:val="12"/>
                <w:szCs w:val="12"/>
                <w:lang w:val="en-US"/>
              </w:rPr>
              <w:t>RC0603JR-073K3L</w:t>
            </w:r>
          </w:p>
        </w:tc>
      </w:tr>
      <w:tr w:rsidR="00612AD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12AD0" w:rsidRPr="007A701F" w:rsidRDefault="00612AD0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12AD0" w:rsidRDefault="00612AD0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12AD0" w:rsidRPr="005F44D6" w:rsidRDefault="00612AD0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12AD0" w:rsidRDefault="00612AD0" w:rsidP="005024A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612AD0" w:rsidRDefault="00612AD0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612AD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12AD0" w:rsidRPr="007A701F" w:rsidRDefault="00612AD0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12AD0" w:rsidRDefault="00612AD0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12AD0" w:rsidRPr="005F44D6" w:rsidRDefault="00612AD0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12AD0" w:rsidRDefault="00612AD0" w:rsidP="005024A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612AD0" w:rsidRDefault="00612AD0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R30, R31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5F44D6">
              <w:rPr>
                <w:rFonts w:ascii="Arial" w:hAnsi="Arial" w:cs="Arial"/>
                <w:lang w:val="en-US"/>
              </w:rPr>
              <w:t>0603-</w:t>
            </w:r>
            <w:r>
              <w:rPr>
                <w:rFonts w:ascii="Arial" w:hAnsi="Arial" w:cs="Arial"/>
                <w:lang w:val="en-US"/>
              </w:rPr>
              <w:t>1,8</w:t>
            </w:r>
            <w:r w:rsidRPr="005F44D6">
              <w:rPr>
                <w:rFonts w:ascii="Arial" w:hAnsi="Arial" w:cs="Arial"/>
                <w:lang w:val="en-US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F44D6">
              <w:rPr>
                <w:rFonts w:ascii="Arial" w:hAnsi="Arial" w:cs="Arial"/>
                <w:sz w:val="12"/>
                <w:szCs w:val="12"/>
                <w:lang w:val="en-US"/>
              </w:rPr>
              <w:t>RC0603JR-07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1</w:t>
            </w:r>
            <w:r w:rsidRPr="005F44D6">
              <w:rPr>
                <w:rFonts w:ascii="Arial" w:hAnsi="Arial" w:cs="Arial"/>
                <w:sz w:val="12"/>
                <w:szCs w:val="12"/>
                <w:lang w:val="en-US"/>
              </w:rPr>
              <w:t>K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8</w:t>
            </w:r>
            <w:r w:rsidRPr="005F44D6">
              <w:rPr>
                <w:rFonts w:ascii="Arial" w:hAnsi="Arial" w:cs="Arial"/>
                <w:sz w:val="12"/>
                <w:szCs w:val="12"/>
                <w:lang w:val="en-US"/>
              </w:rPr>
              <w:t>L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R32-R65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5F44D6">
              <w:rPr>
                <w:rFonts w:ascii="Arial" w:hAnsi="Arial" w:cs="Arial"/>
                <w:lang w:val="en-US"/>
              </w:rPr>
              <w:t>0603-3,3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F44D6">
              <w:rPr>
                <w:rFonts w:ascii="Arial" w:hAnsi="Arial" w:cs="Arial"/>
                <w:sz w:val="12"/>
                <w:szCs w:val="12"/>
                <w:lang w:val="en-US"/>
              </w:rPr>
              <w:t>RC0603JR-073K3L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5F44D6">
              <w:rPr>
                <w:rFonts w:ascii="Arial" w:hAnsi="Arial" w:cs="Arial"/>
                <w:lang w:val="en-US"/>
              </w:rPr>
              <w:t>0603-4,87 кОм±1%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5F44D6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F44D6">
              <w:rPr>
                <w:rFonts w:ascii="Arial" w:hAnsi="Arial" w:cs="Arial"/>
                <w:sz w:val="12"/>
                <w:szCs w:val="12"/>
                <w:lang w:val="en-US"/>
              </w:rPr>
              <w:t>RC0603FR-074K87L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2C3213" w:rsidRDefault="005024A5" w:rsidP="005024A5">
            <w:pPr>
              <w:rPr>
                <w:rFonts w:ascii="Arial" w:hAnsi="Arial" w:cs="Arial"/>
                <w:lang w:val="en-US"/>
              </w:rPr>
            </w:pPr>
            <w:r w:rsidRPr="005F44D6">
              <w:rPr>
                <w:rFonts w:ascii="Arial" w:hAnsi="Arial" w:cs="Arial"/>
                <w:lang w:val="en-US"/>
              </w:rPr>
              <w:t>0603-1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F44D6">
              <w:rPr>
                <w:rFonts w:ascii="Arial" w:hAnsi="Arial" w:cs="Arial"/>
                <w:sz w:val="12"/>
                <w:szCs w:val="12"/>
                <w:lang w:val="en-US"/>
              </w:rPr>
              <w:t>RC0603JR-071KL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5F44D6">
              <w:rPr>
                <w:rFonts w:ascii="Arial" w:hAnsi="Arial" w:cs="Arial"/>
                <w:lang w:val="en-US"/>
              </w:rPr>
              <w:t>0603-0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5F44D6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F44D6">
              <w:rPr>
                <w:rFonts w:ascii="Arial" w:hAnsi="Arial" w:cs="Arial"/>
                <w:sz w:val="12"/>
                <w:szCs w:val="12"/>
                <w:lang w:val="en-US"/>
              </w:rPr>
              <w:t>RC0603JR-070RL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R69, R70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5F44D6">
              <w:rPr>
                <w:rFonts w:ascii="Arial" w:hAnsi="Arial" w:cs="Arial"/>
                <w:lang w:val="en-US"/>
              </w:rPr>
              <w:t>0603-3,3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F44D6">
              <w:rPr>
                <w:rFonts w:ascii="Arial" w:hAnsi="Arial" w:cs="Arial"/>
                <w:sz w:val="12"/>
                <w:szCs w:val="12"/>
                <w:lang w:val="en-US"/>
              </w:rPr>
              <w:t>RC0603JR-073K3L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5F44D6">
              <w:rPr>
                <w:rFonts w:ascii="Arial" w:hAnsi="Arial" w:cs="Arial"/>
                <w:lang w:val="en-US"/>
              </w:rPr>
              <w:t>0603-24,9 кОм±1%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F44D6">
              <w:rPr>
                <w:rFonts w:ascii="Arial" w:hAnsi="Arial" w:cs="Arial"/>
                <w:sz w:val="12"/>
                <w:szCs w:val="12"/>
                <w:lang w:val="en-US"/>
              </w:rPr>
              <w:t>RC0603FR-0724K9L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5F44D6">
              <w:rPr>
                <w:rFonts w:ascii="Arial" w:hAnsi="Arial" w:cs="Arial"/>
                <w:lang w:val="en-US"/>
              </w:rPr>
              <w:t>0603-178 кОм±1%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F44D6">
              <w:rPr>
                <w:rFonts w:ascii="Arial" w:hAnsi="Arial" w:cs="Arial"/>
                <w:sz w:val="12"/>
                <w:szCs w:val="12"/>
              </w:rPr>
              <w:t>RC0603FR-07178KL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5F44D6">
              <w:rPr>
                <w:rFonts w:ascii="Arial" w:hAnsi="Arial" w:cs="Arial"/>
                <w:lang w:val="en-US"/>
              </w:rPr>
              <w:t>0603-357 Ом±1%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F44D6">
              <w:rPr>
                <w:rFonts w:ascii="Arial" w:hAnsi="Arial" w:cs="Arial"/>
                <w:sz w:val="12"/>
                <w:szCs w:val="12"/>
                <w:lang w:val="en-US"/>
              </w:rPr>
              <w:t>RC0603FR-07357RL</w:t>
            </w:r>
          </w:p>
        </w:tc>
      </w:tr>
      <w:tr w:rsidR="005024A5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1E577C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2C3213" w:rsidRDefault="005024A5" w:rsidP="005024A5">
            <w:pPr>
              <w:rPr>
                <w:rFonts w:ascii="Arial" w:hAnsi="Arial" w:cs="Arial"/>
                <w:lang w:val="en-US"/>
              </w:rPr>
            </w:pPr>
            <w:r w:rsidRPr="005F44D6">
              <w:rPr>
                <w:rFonts w:ascii="Arial" w:hAnsi="Arial" w:cs="Arial"/>
                <w:lang w:val="en-US"/>
              </w:rPr>
              <w:t>0603-2 кОм±5</w:t>
            </w:r>
            <w:r>
              <w:rPr>
                <w:rFonts w:ascii="Arial" w:hAnsi="Arial" w:cs="Arial"/>
                <w:lang w:val="en-US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F44D6">
              <w:rPr>
                <w:rFonts w:ascii="Arial" w:hAnsi="Arial" w:cs="Arial"/>
                <w:sz w:val="12"/>
                <w:szCs w:val="12"/>
                <w:lang w:val="en-US"/>
              </w:rPr>
              <w:t>RC0603JR-072KL</w:t>
            </w:r>
          </w:p>
        </w:tc>
      </w:tr>
      <w:tr w:rsidR="005024A5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2C3213" w:rsidRDefault="005024A5" w:rsidP="005024A5">
            <w:pPr>
              <w:rPr>
                <w:rFonts w:ascii="Arial" w:hAnsi="Arial" w:cs="Arial"/>
                <w:lang w:val="en-US"/>
              </w:rPr>
            </w:pPr>
            <w:r w:rsidRPr="005F44D6">
              <w:rPr>
                <w:rFonts w:ascii="Arial" w:hAnsi="Arial" w:cs="Arial"/>
                <w:lang w:val="en-US"/>
              </w:rPr>
              <w:t>0603-1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F44D6">
              <w:rPr>
                <w:rFonts w:ascii="Arial" w:hAnsi="Arial" w:cs="Arial"/>
                <w:sz w:val="12"/>
                <w:szCs w:val="12"/>
                <w:lang w:val="en-US"/>
              </w:rPr>
              <w:t>RC0603JR-071KL</w:t>
            </w:r>
          </w:p>
        </w:tc>
      </w:tr>
      <w:tr w:rsidR="005024A5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2C3213" w:rsidRDefault="005024A5" w:rsidP="005024A5">
            <w:pPr>
              <w:rPr>
                <w:rFonts w:ascii="Arial" w:hAnsi="Arial" w:cs="Arial"/>
                <w:lang w:val="en-US"/>
              </w:rPr>
            </w:pPr>
            <w:r w:rsidRPr="005F44D6">
              <w:rPr>
                <w:rFonts w:ascii="Arial" w:hAnsi="Arial" w:cs="Arial"/>
                <w:lang w:val="en-US"/>
              </w:rPr>
              <w:t>0603-2 кОм±5</w:t>
            </w:r>
            <w:r>
              <w:rPr>
                <w:rFonts w:ascii="Arial" w:hAnsi="Arial" w:cs="Arial"/>
                <w:lang w:val="en-US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F44D6">
              <w:rPr>
                <w:rFonts w:ascii="Arial" w:hAnsi="Arial" w:cs="Arial"/>
                <w:sz w:val="12"/>
                <w:szCs w:val="12"/>
                <w:lang w:val="en-US"/>
              </w:rPr>
              <w:t>RC0603JR-072KL</w:t>
            </w:r>
          </w:p>
        </w:tc>
      </w:tr>
      <w:tr w:rsidR="005024A5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R77, R78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5F44D6">
              <w:rPr>
                <w:rFonts w:ascii="Arial" w:hAnsi="Arial" w:cs="Arial"/>
                <w:lang w:val="en-US"/>
              </w:rPr>
              <w:t>0603-2,2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F44D6">
              <w:rPr>
                <w:rFonts w:ascii="Arial" w:hAnsi="Arial" w:cs="Arial"/>
                <w:sz w:val="12"/>
                <w:szCs w:val="12"/>
                <w:lang w:val="en-US"/>
              </w:rPr>
              <w:t>RC0603JR-072K2L</w:t>
            </w:r>
          </w:p>
        </w:tc>
      </w:tr>
      <w:tr w:rsidR="005024A5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R79, R80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2C3213" w:rsidRDefault="005024A5" w:rsidP="005024A5">
            <w:pPr>
              <w:rPr>
                <w:rFonts w:ascii="Arial" w:hAnsi="Arial" w:cs="Arial"/>
                <w:lang w:val="en-US"/>
              </w:rPr>
            </w:pPr>
            <w:r w:rsidRPr="005F44D6">
              <w:rPr>
                <w:rFonts w:ascii="Arial" w:hAnsi="Arial" w:cs="Arial"/>
                <w:lang w:val="en-US"/>
              </w:rPr>
              <w:t>0603-2 кОм±5</w:t>
            </w:r>
            <w:r>
              <w:rPr>
                <w:rFonts w:ascii="Arial" w:hAnsi="Arial" w:cs="Arial"/>
                <w:lang w:val="en-US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F44D6">
              <w:rPr>
                <w:rFonts w:ascii="Arial" w:hAnsi="Arial" w:cs="Arial"/>
                <w:sz w:val="12"/>
                <w:szCs w:val="12"/>
                <w:lang w:val="en-US"/>
              </w:rPr>
              <w:t>RC0603JR-072KL</w:t>
            </w:r>
          </w:p>
        </w:tc>
      </w:tr>
      <w:tr w:rsidR="005024A5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1E577C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R81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6A51BB">
              <w:rPr>
                <w:rFonts w:ascii="Arial" w:hAnsi="Arial" w:cs="Arial"/>
                <w:lang w:val="en-US"/>
              </w:rPr>
              <w:t>0603-100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A51BB">
              <w:rPr>
                <w:rFonts w:ascii="Arial" w:hAnsi="Arial" w:cs="Arial"/>
                <w:sz w:val="12"/>
                <w:szCs w:val="12"/>
              </w:rPr>
              <w:t>RC0603JR-07100KL</w:t>
            </w:r>
          </w:p>
        </w:tc>
      </w:tr>
      <w:tr w:rsidR="005024A5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R82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6A51BB">
              <w:rPr>
                <w:rFonts w:ascii="Arial" w:hAnsi="Arial" w:cs="Arial"/>
                <w:lang w:val="en-US"/>
              </w:rPr>
              <w:t>0603-240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A51BB">
              <w:rPr>
                <w:rFonts w:ascii="Arial" w:hAnsi="Arial" w:cs="Arial"/>
                <w:sz w:val="12"/>
                <w:szCs w:val="12"/>
              </w:rPr>
              <w:t>RC0603JR-07240RL</w:t>
            </w:r>
          </w:p>
        </w:tc>
      </w:tr>
      <w:tr w:rsidR="005024A5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R83, R84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5F44D6">
              <w:rPr>
                <w:rFonts w:ascii="Arial" w:hAnsi="Arial" w:cs="Arial"/>
                <w:lang w:val="en-US"/>
              </w:rPr>
              <w:t>0603-2,2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F44D6">
              <w:rPr>
                <w:rFonts w:ascii="Arial" w:hAnsi="Arial" w:cs="Arial"/>
                <w:sz w:val="12"/>
                <w:szCs w:val="12"/>
                <w:lang w:val="en-US"/>
              </w:rPr>
              <w:t>RC0603JR-072K2L</w:t>
            </w:r>
          </w:p>
        </w:tc>
      </w:tr>
      <w:tr w:rsidR="005024A5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R85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2C3213" w:rsidRDefault="005024A5" w:rsidP="005024A5">
            <w:pPr>
              <w:rPr>
                <w:rFonts w:ascii="Arial" w:hAnsi="Arial" w:cs="Arial"/>
                <w:lang w:val="en-US"/>
              </w:rPr>
            </w:pPr>
            <w:r w:rsidRPr="005F44D6">
              <w:rPr>
                <w:rFonts w:ascii="Arial" w:hAnsi="Arial" w:cs="Arial"/>
                <w:lang w:val="en-US"/>
              </w:rPr>
              <w:t>0603-1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F44D6">
              <w:rPr>
                <w:rFonts w:ascii="Arial" w:hAnsi="Arial" w:cs="Arial"/>
                <w:sz w:val="12"/>
                <w:szCs w:val="12"/>
                <w:lang w:val="en-US"/>
              </w:rPr>
              <w:t>RC0603JR-071KL</w:t>
            </w:r>
          </w:p>
        </w:tc>
      </w:tr>
      <w:tr w:rsidR="005024A5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R86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2C3213" w:rsidRDefault="005024A5" w:rsidP="005024A5">
            <w:pPr>
              <w:rPr>
                <w:rFonts w:ascii="Arial" w:hAnsi="Arial" w:cs="Arial"/>
                <w:lang w:val="en-US"/>
              </w:rPr>
            </w:pPr>
            <w:r w:rsidRPr="005F44D6">
              <w:rPr>
                <w:rFonts w:ascii="Arial" w:hAnsi="Arial" w:cs="Arial"/>
                <w:lang w:val="en-US"/>
              </w:rPr>
              <w:t>0603-</w:t>
            </w:r>
            <w:r>
              <w:rPr>
                <w:rFonts w:ascii="Arial" w:hAnsi="Arial" w:cs="Arial"/>
                <w:lang w:val="en-US"/>
              </w:rPr>
              <w:t>3</w:t>
            </w:r>
            <w:r w:rsidRPr="005F44D6">
              <w:rPr>
                <w:rFonts w:ascii="Arial" w:hAnsi="Arial" w:cs="Arial"/>
                <w:lang w:val="en-US"/>
              </w:rPr>
              <w:t xml:space="preserve"> кОм±5</w:t>
            </w:r>
            <w:r>
              <w:rPr>
                <w:rFonts w:ascii="Arial" w:hAnsi="Arial" w:cs="Arial"/>
                <w:lang w:val="en-US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RC0603JR-073</w:t>
            </w:r>
            <w:r w:rsidRPr="005F44D6">
              <w:rPr>
                <w:rFonts w:ascii="Arial" w:hAnsi="Arial" w:cs="Arial"/>
                <w:sz w:val="12"/>
                <w:szCs w:val="12"/>
                <w:lang w:val="en-US"/>
              </w:rPr>
              <w:t>KL</w:t>
            </w:r>
          </w:p>
        </w:tc>
      </w:tr>
      <w:tr w:rsidR="005024A5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R87-R89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2C3213" w:rsidRDefault="005024A5" w:rsidP="005024A5">
            <w:pPr>
              <w:rPr>
                <w:rFonts w:ascii="Arial" w:hAnsi="Arial" w:cs="Arial"/>
                <w:lang w:val="en-US"/>
              </w:rPr>
            </w:pPr>
            <w:r w:rsidRPr="005F44D6">
              <w:rPr>
                <w:rFonts w:ascii="Arial" w:hAnsi="Arial" w:cs="Arial"/>
                <w:lang w:val="en-US"/>
              </w:rPr>
              <w:t>0603-2 кОм±5</w:t>
            </w:r>
            <w:r>
              <w:rPr>
                <w:rFonts w:ascii="Arial" w:hAnsi="Arial" w:cs="Arial"/>
                <w:lang w:val="en-US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F44D6">
              <w:rPr>
                <w:rFonts w:ascii="Arial" w:hAnsi="Arial" w:cs="Arial"/>
                <w:sz w:val="12"/>
                <w:szCs w:val="12"/>
                <w:lang w:val="en-US"/>
              </w:rPr>
              <w:t>RC0603JR-072KL</w:t>
            </w:r>
          </w:p>
        </w:tc>
      </w:tr>
      <w:tr w:rsidR="005024A5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R90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0603-1</w:t>
            </w:r>
            <w:r w:rsidRPr="00090E3C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М</w:t>
            </w:r>
            <w:r w:rsidRPr="00090E3C">
              <w:rPr>
                <w:rFonts w:ascii="Arial" w:hAnsi="Arial" w:cs="Arial"/>
                <w:lang w:val="en-US"/>
              </w:rPr>
              <w:t>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C0FA4">
              <w:rPr>
                <w:rFonts w:ascii="Arial" w:hAnsi="Arial" w:cs="Arial"/>
                <w:sz w:val="12"/>
                <w:szCs w:val="12"/>
                <w:lang w:val="en-US"/>
              </w:rPr>
              <w:t>RC0603JR-071ML</w:t>
            </w:r>
          </w:p>
        </w:tc>
      </w:tr>
      <w:tr w:rsidR="005024A5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R91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6A51BB">
              <w:rPr>
                <w:rFonts w:ascii="Arial" w:hAnsi="Arial" w:cs="Arial"/>
                <w:lang w:val="en-US"/>
              </w:rPr>
              <w:t>0603-5,6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A51BB">
              <w:rPr>
                <w:rFonts w:ascii="Arial" w:hAnsi="Arial" w:cs="Arial"/>
                <w:sz w:val="12"/>
                <w:szCs w:val="12"/>
                <w:lang w:val="en-US"/>
              </w:rPr>
              <w:t>RC0603JR-075K6L</w:t>
            </w:r>
          </w:p>
        </w:tc>
      </w:tr>
      <w:tr w:rsidR="005024A5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R92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0603-47</w:t>
            </w:r>
            <w:r w:rsidRPr="00090E3C">
              <w:rPr>
                <w:rFonts w:ascii="Arial" w:hAnsi="Arial" w:cs="Arial"/>
                <w:lang w:val="en-US"/>
              </w:rPr>
              <w:t>0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RC0603JR-0747</w:t>
            </w:r>
            <w:r w:rsidRPr="00090E3C">
              <w:rPr>
                <w:rFonts w:ascii="Arial" w:hAnsi="Arial" w:cs="Arial"/>
                <w:sz w:val="12"/>
                <w:szCs w:val="12"/>
                <w:lang w:val="en-US"/>
              </w:rPr>
              <w:t>0KL</w:t>
            </w:r>
          </w:p>
        </w:tc>
      </w:tr>
      <w:tr w:rsidR="005024A5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R93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6A51BB">
              <w:rPr>
                <w:rFonts w:ascii="Arial" w:hAnsi="Arial" w:cs="Arial"/>
                <w:lang w:val="en-US"/>
              </w:rPr>
              <w:t>0603-10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A51BB">
              <w:rPr>
                <w:rFonts w:ascii="Arial" w:hAnsi="Arial" w:cs="Arial"/>
                <w:sz w:val="12"/>
                <w:szCs w:val="12"/>
                <w:lang w:val="en-US"/>
              </w:rPr>
              <w:t>RC0603JR-0710KL</w:t>
            </w:r>
          </w:p>
        </w:tc>
      </w:tr>
      <w:tr w:rsidR="005024A5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R94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2C3213" w:rsidRDefault="005024A5" w:rsidP="005024A5">
            <w:pPr>
              <w:rPr>
                <w:rFonts w:ascii="Arial" w:hAnsi="Arial" w:cs="Arial"/>
                <w:lang w:val="en-US"/>
              </w:rPr>
            </w:pPr>
            <w:r w:rsidRPr="006A51BB">
              <w:rPr>
                <w:rFonts w:ascii="Arial" w:hAnsi="Arial" w:cs="Arial"/>
                <w:lang w:val="en-US"/>
              </w:rPr>
              <w:t>0603-91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A51BB">
              <w:rPr>
                <w:rFonts w:ascii="Arial" w:hAnsi="Arial" w:cs="Arial"/>
                <w:sz w:val="12"/>
                <w:szCs w:val="12"/>
                <w:lang w:val="en-US"/>
              </w:rPr>
              <w:t>RC0603JR-0791KL</w:t>
            </w:r>
          </w:p>
        </w:tc>
      </w:tr>
      <w:tr w:rsidR="005024A5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R95, R96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6A51BB">
              <w:rPr>
                <w:rFonts w:ascii="Arial" w:hAnsi="Arial" w:cs="Arial"/>
                <w:lang w:val="en-US"/>
              </w:rPr>
              <w:t>0603-51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A51BB">
              <w:rPr>
                <w:rFonts w:ascii="Arial" w:hAnsi="Arial" w:cs="Arial"/>
                <w:sz w:val="12"/>
                <w:szCs w:val="12"/>
                <w:lang w:val="en-US"/>
              </w:rPr>
              <w:t>RC0603JR-0751KL</w:t>
            </w:r>
          </w:p>
        </w:tc>
      </w:tr>
      <w:tr w:rsidR="005024A5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1E577C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R97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6A51BB">
              <w:rPr>
                <w:rFonts w:ascii="Arial" w:hAnsi="Arial" w:cs="Arial"/>
                <w:lang w:val="en-US"/>
              </w:rPr>
              <w:t>0603-100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A51BB">
              <w:rPr>
                <w:rFonts w:ascii="Arial" w:hAnsi="Arial" w:cs="Arial"/>
                <w:sz w:val="12"/>
                <w:szCs w:val="12"/>
              </w:rPr>
              <w:t>RC0603JR-07100RL</w:t>
            </w:r>
          </w:p>
        </w:tc>
      </w:tr>
      <w:tr w:rsidR="00612AD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12AD0" w:rsidRPr="007A701F" w:rsidRDefault="00612AD0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12AD0" w:rsidRDefault="00612AD0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12AD0" w:rsidRPr="006A51BB" w:rsidRDefault="00612AD0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12AD0" w:rsidRDefault="00612AD0" w:rsidP="005024A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612AD0" w:rsidRDefault="00612AD0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612AD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12AD0" w:rsidRPr="007A701F" w:rsidRDefault="00612AD0" w:rsidP="005024A5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12AD0" w:rsidRDefault="00612AD0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12AD0" w:rsidRPr="006A51BB" w:rsidRDefault="00612AD0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12AD0" w:rsidRDefault="00612AD0" w:rsidP="005024A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612AD0" w:rsidRDefault="00612AD0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R98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6A51BB">
              <w:rPr>
                <w:rFonts w:ascii="Arial" w:hAnsi="Arial" w:cs="Arial"/>
                <w:lang w:val="en-US"/>
              </w:rPr>
              <w:t>0603-51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A51BB">
              <w:rPr>
                <w:rFonts w:ascii="Arial" w:hAnsi="Arial" w:cs="Arial"/>
                <w:sz w:val="12"/>
                <w:szCs w:val="12"/>
                <w:lang w:val="en-US"/>
              </w:rPr>
              <w:t>RC0603JR-0751KL</w:t>
            </w:r>
          </w:p>
        </w:tc>
      </w:tr>
      <w:tr w:rsidR="005024A5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R99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6A51BB">
              <w:rPr>
                <w:rFonts w:ascii="Arial" w:hAnsi="Arial" w:cs="Arial"/>
                <w:lang w:val="en-US"/>
              </w:rPr>
              <w:t>0603-15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A51BB">
              <w:rPr>
                <w:rFonts w:ascii="Arial" w:hAnsi="Arial" w:cs="Arial"/>
                <w:sz w:val="12"/>
                <w:szCs w:val="12"/>
                <w:lang w:val="en-US"/>
              </w:rPr>
              <w:t>RC0603JR-0715KL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966233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966233">
              <w:rPr>
                <w:rFonts w:ascii="Arial" w:hAnsi="Arial" w:cs="Arial"/>
                <w:lang w:val="en-US"/>
              </w:rPr>
              <w:t>R100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6A51BB">
              <w:rPr>
                <w:rFonts w:ascii="Arial" w:hAnsi="Arial" w:cs="Arial"/>
                <w:lang w:val="en-US"/>
              </w:rPr>
              <w:t>0603-10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A51BB">
              <w:rPr>
                <w:rFonts w:ascii="Arial" w:hAnsi="Arial" w:cs="Arial"/>
                <w:sz w:val="12"/>
                <w:szCs w:val="12"/>
                <w:lang w:val="en-US"/>
              </w:rPr>
              <w:t>RC0603JR-0710KL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6A51BB" w:rsidRDefault="005024A5" w:rsidP="005024A5">
            <w:pPr>
              <w:ind w:left="-94" w:right="-146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R101</w:t>
            </w:r>
            <w:r w:rsidRPr="006A51BB">
              <w:rPr>
                <w:rFonts w:ascii="Arial" w:hAnsi="Arial" w:cs="Arial"/>
                <w:sz w:val="22"/>
                <w:szCs w:val="22"/>
                <w:lang w:val="en-US"/>
              </w:rPr>
              <w:t>-R10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6A51BB">
              <w:rPr>
                <w:rFonts w:ascii="Arial" w:hAnsi="Arial" w:cs="Arial"/>
                <w:lang w:val="en-US"/>
              </w:rPr>
              <w:t>0603-6,8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A51BB">
              <w:rPr>
                <w:rFonts w:ascii="Arial" w:hAnsi="Arial" w:cs="Arial"/>
                <w:sz w:val="12"/>
                <w:szCs w:val="12"/>
                <w:lang w:val="en-US"/>
              </w:rPr>
              <w:t>RC0603JR-076K8L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6A51BB" w:rsidRDefault="005024A5" w:rsidP="005024A5">
            <w:pPr>
              <w:ind w:left="-94" w:right="-146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R105</w:t>
            </w:r>
            <w:r w:rsidRPr="006A51BB">
              <w:rPr>
                <w:rFonts w:ascii="Arial" w:hAnsi="Arial" w:cs="Arial"/>
                <w:sz w:val="22"/>
                <w:szCs w:val="22"/>
                <w:lang w:val="en-US"/>
              </w:rPr>
              <w:t>, R10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6A51BB">
              <w:rPr>
                <w:rFonts w:ascii="Arial" w:hAnsi="Arial" w:cs="Arial"/>
                <w:lang w:val="en-US"/>
              </w:rPr>
              <w:t>0805-0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A51BB">
              <w:rPr>
                <w:rFonts w:ascii="Arial" w:hAnsi="Arial" w:cs="Arial"/>
                <w:sz w:val="12"/>
                <w:szCs w:val="12"/>
              </w:rPr>
              <w:t>RC0805JR-070RL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R107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6A51BB">
              <w:rPr>
                <w:rFonts w:ascii="Arial" w:hAnsi="Arial" w:cs="Arial"/>
                <w:lang w:val="en-US"/>
              </w:rPr>
              <w:t>0603-1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A51BB">
              <w:rPr>
                <w:rFonts w:ascii="Arial" w:hAnsi="Arial" w:cs="Arial"/>
                <w:sz w:val="12"/>
                <w:szCs w:val="12"/>
                <w:lang w:val="en-US"/>
              </w:rPr>
              <w:t>RC0603JR-071RL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361F71" w:rsidRDefault="005024A5" w:rsidP="005024A5">
            <w:pPr>
              <w:ind w:left="-94" w:right="-146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885401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S1</w:t>
            </w:r>
            <w:r>
              <w:rPr>
                <w:rFonts w:ascii="Arial" w:hAnsi="Arial" w:cs="Arial"/>
                <w:lang w:val="en-US"/>
              </w:rPr>
              <w:t>, S2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Кнопка тактовая DTSM-32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6F3B46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DIPTRONICS</w:t>
            </w:r>
          </w:p>
        </w:tc>
      </w:tr>
      <w:tr w:rsidR="005024A5" w:rsidRPr="007A701F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Трансформатор</w:t>
            </w:r>
            <w:r w:rsidRPr="007A701F">
              <w:rPr>
                <w:rFonts w:ascii="Arial" w:hAnsi="Arial" w:cs="Arial"/>
                <w:lang w:val="en-US"/>
              </w:rPr>
              <w:t xml:space="preserve"> </w:t>
            </w:r>
            <w:r w:rsidRPr="00337375">
              <w:rPr>
                <w:rFonts w:ascii="Arial" w:hAnsi="Arial" w:cs="Arial"/>
                <w:lang w:val="en-US"/>
              </w:rPr>
              <w:t>SM13126PEL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BOURNS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T2, T3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Трансформатор</w:t>
            </w:r>
            <w:r w:rsidRPr="007A701F">
              <w:rPr>
                <w:rFonts w:ascii="Arial" w:hAnsi="Arial" w:cs="Arial"/>
                <w:lang w:val="en-US"/>
              </w:rPr>
              <w:t xml:space="preserve"> </w:t>
            </w:r>
            <w:r w:rsidRPr="009C4FA8">
              <w:rPr>
                <w:rFonts w:ascii="Arial" w:hAnsi="Arial" w:cs="Arial"/>
                <w:lang w:val="en-US"/>
              </w:rPr>
              <w:t>SM-LP-5001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BOURNS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V</w:t>
            </w: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Диодная сборка SP3002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Littelfuse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Транзистор </w:t>
            </w:r>
            <w:r>
              <w:rPr>
                <w:rFonts w:ascii="Arial" w:hAnsi="Arial" w:cs="Arial"/>
                <w:lang w:val="en-US"/>
              </w:rPr>
              <w:t>BC850.215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NXP</w:t>
            </w:r>
          </w:p>
        </w:tc>
      </w:tr>
      <w:tr w:rsidR="005024A5" w:rsidRPr="007A701F" w:rsidTr="00EA04C9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B0B5A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V3-V8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B0B5A" w:rsidRDefault="005024A5" w:rsidP="005024A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Оптопрерыватель </w:t>
            </w:r>
            <w:r>
              <w:rPr>
                <w:rFonts w:ascii="Arial" w:hAnsi="Arial" w:cs="Arial"/>
                <w:lang w:val="en-US"/>
              </w:rPr>
              <w:t>OPB620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B0B5A">
              <w:rPr>
                <w:rFonts w:ascii="Arial" w:hAnsi="Arial" w:cs="Arial"/>
                <w:sz w:val="12"/>
                <w:szCs w:val="12"/>
              </w:rPr>
              <w:t>TT Electronics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B0B5A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Оптопара HCPL-181-06AE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Broadcom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6A51BB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V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Диод </w:t>
            </w:r>
            <w:r w:rsidRPr="007A701F">
              <w:rPr>
                <w:rFonts w:ascii="Arial" w:hAnsi="Arial" w:cs="Arial"/>
                <w:lang w:val="en-US"/>
              </w:rPr>
              <w:t>LL4148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Visha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V1</w:t>
            </w: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Супрессор SMBJ58CA-TR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ST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Microelectronics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V13, V14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6A51BB" w:rsidRDefault="005024A5" w:rsidP="005024A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Диодный мост </w:t>
            </w:r>
            <w:r>
              <w:rPr>
                <w:rFonts w:ascii="Arial" w:hAnsi="Arial" w:cs="Arial"/>
                <w:lang w:val="en-US"/>
              </w:rPr>
              <w:t>MB6S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Kingtronics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6A51BB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V</w:t>
            </w:r>
            <w:r>
              <w:rPr>
                <w:rFonts w:ascii="Arial" w:hAnsi="Arial" w:cs="Arial"/>
                <w:lang w:val="en-US"/>
              </w:rPr>
              <w:t xml:space="preserve">15, </w:t>
            </w:r>
            <w:r>
              <w:rPr>
                <w:rFonts w:ascii="Arial" w:hAnsi="Arial" w:cs="Arial"/>
              </w:rPr>
              <w:t>V1</w:t>
            </w: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Диод </w:t>
            </w:r>
            <w:r w:rsidRPr="0050179C">
              <w:rPr>
                <w:rFonts w:ascii="Arial" w:hAnsi="Arial" w:cs="Arial"/>
                <w:lang w:val="en-US"/>
              </w:rPr>
              <w:t>LL4002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Visha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5024A5" w:rsidRPr="007A701F" w:rsidTr="00FD2965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6A51BB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V</w:t>
            </w: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  <w:lang w:val="en-US"/>
              </w:rPr>
              <w:t>-</w:t>
            </w: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  <w:lang w:val="en-US"/>
              </w:rPr>
              <w:t>19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Диод </w:t>
            </w:r>
            <w:r w:rsidRPr="007A701F">
              <w:rPr>
                <w:rFonts w:ascii="Arial" w:hAnsi="Arial" w:cs="Arial"/>
                <w:lang w:val="en-US"/>
              </w:rPr>
              <w:t>LL4148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Visha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5024A5" w:rsidRPr="007A701F" w:rsidTr="00FD2965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V20-V22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Транзистор </w:t>
            </w:r>
            <w:r>
              <w:rPr>
                <w:rFonts w:ascii="Arial" w:hAnsi="Arial" w:cs="Arial"/>
                <w:lang w:val="en-US"/>
              </w:rPr>
              <w:t>BC848B.215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NXP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F87937" w:rsidRDefault="005024A5" w:rsidP="005024A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Розетка </w:t>
            </w:r>
            <w:r>
              <w:rPr>
                <w:rFonts w:ascii="Arial" w:hAnsi="Arial" w:cs="Arial"/>
              </w:rPr>
              <w:t>09 45 551 1103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Harting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Вилка </w:t>
            </w:r>
            <w:r w:rsidRPr="006B388B">
              <w:rPr>
                <w:rFonts w:ascii="Arial" w:hAnsi="Arial" w:cs="Arial"/>
                <w:lang w:val="en-US"/>
              </w:rPr>
              <w:t>DPBS-9M-BRJ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Розетка </w:t>
            </w:r>
            <w:r w:rsidRPr="006B388B">
              <w:rPr>
                <w:rFonts w:ascii="Arial" w:hAnsi="Arial" w:cs="Arial"/>
                <w:lang w:val="en-US"/>
              </w:rPr>
              <w:t>KLS2-141V-2.54-02P 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Dragon City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Industries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Розетка </w:t>
            </w:r>
            <w:r w:rsidRPr="006B388B">
              <w:rPr>
                <w:rFonts w:ascii="Arial" w:hAnsi="Arial" w:cs="Arial"/>
                <w:lang w:val="en-US"/>
              </w:rPr>
              <w:t>KLS2-142V-5.08-02P 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Dragon City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Industries</w:t>
            </w:r>
          </w:p>
        </w:tc>
      </w:tr>
      <w:tr w:rsidR="00612AD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12AD0" w:rsidRPr="007A701F" w:rsidRDefault="00612AD0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12AD0" w:rsidRPr="007A701F" w:rsidRDefault="00612AD0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12AD0" w:rsidRPr="007A701F" w:rsidRDefault="00612AD0" w:rsidP="005024A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12AD0" w:rsidRPr="007A701F" w:rsidRDefault="00612AD0" w:rsidP="005024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612AD0" w:rsidRPr="007A701F" w:rsidRDefault="00612AD0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612AD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12AD0" w:rsidRPr="007A701F" w:rsidRDefault="00612AD0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12AD0" w:rsidRPr="007A701F" w:rsidRDefault="00612AD0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12AD0" w:rsidRPr="007A701F" w:rsidRDefault="00612AD0" w:rsidP="005024A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12AD0" w:rsidRPr="007A701F" w:rsidRDefault="00612AD0" w:rsidP="005024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612AD0" w:rsidRPr="007A701F" w:rsidRDefault="00612AD0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Вилка </w:t>
            </w:r>
            <w:r>
              <w:rPr>
                <w:rFonts w:ascii="Arial" w:hAnsi="Arial" w:cs="Arial"/>
                <w:lang w:val="en-US"/>
              </w:rPr>
              <w:t>SCM-26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Вилка</w:t>
            </w:r>
            <w:r w:rsidRPr="007A701F">
              <w:rPr>
                <w:rFonts w:ascii="Arial" w:hAnsi="Arial" w:cs="Arial"/>
                <w:lang w:val="en-US"/>
              </w:rPr>
              <w:t xml:space="preserve"> </w:t>
            </w:r>
            <w:r w:rsidRPr="006B388B">
              <w:rPr>
                <w:rFonts w:ascii="Arial" w:hAnsi="Arial" w:cs="Arial"/>
                <w:lang w:val="en-US"/>
              </w:rPr>
              <w:t>SCM-1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Вилка</w:t>
            </w:r>
            <w:r w:rsidRPr="007A701F">
              <w:rPr>
                <w:rFonts w:ascii="Arial" w:hAnsi="Arial" w:cs="Arial"/>
                <w:lang w:val="en-US"/>
              </w:rPr>
              <w:t xml:space="preserve"> </w:t>
            </w:r>
            <w:r w:rsidRPr="007A701F">
              <w:rPr>
                <w:rFonts w:ascii="Arial" w:hAnsi="Arial" w:cs="Arial"/>
              </w:rPr>
              <w:t>IDC-10MS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Z1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Резонатор</w:t>
            </w:r>
            <w:r w:rsidRPr="007A701F">
              <w:rPr>
                <w:rFonts w:ascii="Arial" w:hAnsi="Arial" w:cs="Arial"/>
                <w:lang w:val="en-US"/>
              </w:rPr>
              <w:t xml:space="preserve"> </w:t>
            </w:r>
            <w:r w:rsidRPr="007A701F">
              <w:rPr>
                <w:rFonts w:ascii="Arial" w:hAnsi="Arial" w:cs="Arial"/>
              </w:rPr>
              <w:t>кварцевый</w:t>
            </w:r>
            <w:r w:rsidRPr="007A701F">
              <w:rPr>
                <w:rFonts w:ascii="Arial" w:hAnsi="Arial" w:cs="Arial"/>
                <w:lang w:val="en-US"/>
              </w:rPr>
              <w:t xml:space="preserve"> KX-3HT HC-49/U8H 25MHz±30ppm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Geyer</w:t>
            </w:r>
          </w:p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Electronic</w:t>
            </w: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024A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024A5" w:rsidRPr="007A701F" w:rsidRDefault="005024A5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024A5" w:rsidRPr="007A701F" w:rsidRDefault="005024A5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612AD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12AD0" w:rsidRPr="007A701F" w:rsidRDefault="00612AD0" w:rsidP="005024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12AD0" w:rsidRPr="007A701F" w:rsidRDefault="00612AD0" w:rsidP="005024A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12AD0" w:rsidRPr="007A701F" w:rsidRDefault="00612AD0" w:rsidP="005024A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12AD0" w:rsidRPr="007A701F" w:rsidRDefault="00612AD0" w:rsidP="005024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612AD0" w:rsidRPr="007A701F" w:rsidRDefault="00612AD0" w:rsidP="005024A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</w:tbl>
    <w:p w:rsidR="00B46A01" w:rsidRPr="007A701F" w:rsidRDefault="00B46A01" w:rsidP="00395811">
      <w:pPr>
        <w:rPr>
          <w:rFonts w:ascii="Arial" w:hAnsi="Arial" w:cs="Arial"/>
          <w:lang w:val="en-US"/>
        </w:rPr>
        <w:sectPr w:rsidR="00B46A01" w:rsidRPr="007A701F" w:rsidSect="003C573A">
          <w:headerReference w:type="default" r:id="rId8"/>
          <w:headerReference w:type="first" r:id="rId9"/>
          <w:footerReference w:type="first" r:id="rId10"/>
          <w:pgSz w:w="11906" w:h="16838" w:code="9"/>
          <w:pgMar w:top="567" w:right="567" w:bottom="1866" w:left="1418" w:header="227" w:footer="1674" w:gutter="0"/>
          <w:cols w:space="708"/>
          <w:titlePg/>
          <w:docGrid w:linePitch="360"/>
        </w:sectPr>
      </w:pPr>
    </w:p>
    <w:tbl>
      <w:tblPr>
        <w:tblW w:w="10504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1038"/>
        <w:gridCol w:w="1079"/>
        <w:gridCol w:w="1033"/>
        <w:gridCol w:w="1158"/>
        <w:gridCol w:w="1260"/>
        <w:gridCol w:w="1171"/>
        <w:gridCol w:w="1392"/>
        <w:gridCol w:w="1102"/>
        <w:gridCol w:w="686"/>
      </w:tblGrid>
      <w:tr w:rsidR="007A701F" w:rsidRPr="007A701F">
        <w:trPr>
          <w:trHeight w:val="450"/>
          <w:tblHeader/>
        </w:trPr>
        <w:tc>
          <w:tcPr>
            <w:tcW w:w="585" w:type="dxa"/>
            <w:vMerge w:val="restart"/>
            <w:tcBorders>
              <w:left w:val="nil"/>
            </w:tcBorders>
            <w:vAlign w:val="center"/>
          </w:tcPr>
          <w:p w:rsidR="005718B5" w:rsidRPr="007A701F" w:rsidRDefault="005718B5" w:rsidP="00D8302F">
            <w:pPr>
              <w:ind w:left="-81" w:right="-108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lastRenderedPageBreak/>
              <w:t>Изм.</w:t>
            </w:r>
          </w:p>
        </w:tc>
        <w:tc>
          <w:tcPr>
            <w:tcW w:w="4308" w:type="dxa"/>
            <w:gridSpan w:val="4"/>
            <w:vAlign w:val="center"/>
          </w:tcPr>
          <w:p w:rsidR="005718B5" w:rsidRPr="007A701F" w:rsidRDefault="005718B5" w:rsidP="00267DFB">
            <w:pPr>
              <w:ind w:right="12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Номера листов</w:t>
            </w:r>
            <w:r w:rsidR="00D8302F" w:rsidRPr="007A701F">
              <w:rPr>
                <w:rFonts w:ascii="Arial" w:hAnsi="Arial" w:cs="Arial"/>
              </w:rPr>
              <w:t xml:space="preserve"> </w:t>
            </w:r>
            <w:r w:rsidRPr="007A701F">
              <w:rPr>
                <w:rFonts w:ascii="Arial" w:hAnsi="Arial" w:cs="Arial"/>
              </w:rPr>
              <w:t>(страниц)</w:t>
            </w:r>
          </w:p>
        </w:tc>
        <w:tc>
          <w:tcPr>
            <w:tcW w:w="1260" w:type="dxa"/>
            <w:vMerge w:val="restart"/>
            <w:vAlign w:val="center"/>
          </w:tcPr>
          <w:p w:rsidR="005718B5" w:rsidRPr="007A701F" w:rsidRDefault="005718B5" w:rsidP="003551DF">
            <w:pPr>
              <w:ind w:left="-96" w:right="-77" w:firstLine="37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Всего</w:t>
            </w:r>
            <w:r w:rsidR="003551DF" w:rsidRPr="007A701F">
              <w:rPr>
                <w:rFonts w:ascii="Arial" w:hAnsi="Arial" w:cs="Arial"/>
              </w:rPr>
              <w:br/>
            </w:r>
            <w:r w:rsidRPr="007A701F">
              <w:rPr>
                <w:rFonts w:ascii="Arial" w:hAnsi="Arial" w:cs="Arial"/>
              </w:rPr>
              <w:t>листов (страниц)</w:t>
            </w:r>
            <w:r w:rsidR="003551DF" w:rsidRPr="007A701F">
              <w:rPr>
                <w:rFonts w:ascii="Arial" w:hAnsi="Arial" w:cs="Arial"/>
              </w:rPr>
              <w:br/>
            </w:r>
            <w:r w:rsidRPr="007A701F">
              <w:rPr>
                <w:rFonts w:ascii="Arial" w:hAnsi="Arial" w:cs="Arial"/>
              </w:rPr>
              <w:t>в</w:t>
            </w:r>
            <w:r w:rsidR="003551DF" w:rsidRPr="007A701F">
              <w:rPr>
                <w:rFonts w:ascii="Arial" w:hAnsi="Arial" w:cs="Arial"/>
              </w:rPr>
              <w:br/>
            </w:r>
            <w:r w:rsidRPr="007A701F">
              <w:rPr>
                <w:rFonts w:ascii="Arial" w:hAnsi="Arial" w:cs="Arial"/>
              </w:rPr>
              <w:t>документе</w:t>
            </w:r>
          </w:p>
        </w:tc>
        <w:tc>
          <w:tcPr>
            <w:tcW w:w="1171" w:type="dxa"/>
            <w:vMerge w:val="restart"/>
            <w:vAlign w:val="center"/>
          </w:tcPr>
          <w:p w:rsidR="005718B5" w:rsidRPr="007A701F" w:rsidRDefault="005718B5" w:rsidP="00267DFB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№</w:t>
            </w:r>
          </w:p>
          <w:p w:rsidR="005718B5" w:rsidRPr="007A701F" w:rsidRDefault="005718B5" w:rsidP="00267DFB">
            <w:pPr>
              <w:ind w:right="-15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докум.</w:t>
            </w:r>
          </w:p>
        </w:tc>
        <w:tc>
          <w:tcPr>
            <w:tcW w:w="1392" w:type="dxa"/>
            <w:vMerge w:val="restart"/>
            <w:vAlign w:val="center"/>
          </w:tcPr>
          <w:p w:rsidR="005718B5" w:rsidRPr="007A701F" w:rsidRDefault="005718B5" w:rsidP="00267DFB">
            <w:pPr>
              <w:ind w:left="-59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Входящий № сопроводительного докум. и дата</w:t>
            </w:r>
          </w:p>
        </w:tc>
        <w:tc>
          <w:tcPr>
            <w:tcW w:w="1102" w:type="dxa"/>
            <w:vMerge w:val="restart"/>
            <w:vAlign w:val="center"/>
          </w:tcPr>
          <w:p w:rsidR="005718B5" w:rsidRPr="007A701F" w:rsidRDefault="005718B5" w:rsidP="00672E7A">
            <w:pPr>
              <w:ind w:left="-60" w:right="-100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Подпись</w:t>
            </w:r>
          </w:p>
        </w:tc>
        <w:tc>
          <w:tcPr>
            <w:tcW w:w="686" w:type="dxa"/>
            <w:vMerge w:val="restart"/>
            <w:tcBorders>
              <w:right w:val="nil"/>
            </w:tcBorders>
            <w:noWrap/>
            <w:vAlign w:val="center"/>
          </w:tcPr>
          <w:p w:rsidR="005718B5" w:rsidRPr="007A701F" w:rsidRDefault="00D8302F" w:rsidP="003551DF">
            <w:pPr>
              <w:ind w:left="-77" w:right="-9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Дата</w:t>
            </w: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vMerge/>
            <w:tcBorders>
              <w:lef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Merge w:val="restart"/>
            <w:vAlign w:val="center"/>
          </w:tcPr>
          <w:p w:rsidR="005718B5" w:rsidRPr="007A701F" w:rsidRDefault="005718B5" w:rsidP="00267DFB">
            <w:pPr>
              <w:ind w:left="-51" w:right="-24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измене</w:t>
            </w:r>
            <w:r w:rsidR="003551DF" w:rsidRPr="007A701F">
              <w:rPr>
                <w:rFonts w:ascii="Arial" w:hAnsi="Arial" w:cs="Arial"/>
              </w:rPr>
              <w:t>н</w:t>
            </w:r>
            <w:r w:rsidRPr="007A701F">
              <w:rPr>
                <w:rFonts w:ascii="Arial" w:hAnsi="Arial" w:cs="Arial"/>
              </w:rPr>
              <w:t>ных</w:t>
            </w:r>
          </w:p>
        </w:tc>
        <w:tc>
          <w:tcPr>
            <w:tcW w:w="1079" w:type="dxa"/>
            <w:vMerge w:val="restart"/>
            <w:vAlign w:val="center"/>
          </w:tcPr>
          <w:p w:rsidR="005718B5" w:rsidRPr="007A701F" w:rsidRDefault="005718B5" w:rsidP="00267DFB">
            <w:pPr>
              <w:tabs>
                <w:tab w:val="left" w:pos="922"/>
              </w:tabs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замененных</w:t>
            </w:r>
          </w:p>
        </w:tc>
        <w:tc>
          <w:tcPr>
            <w:tcW w:w="1033" w:type="dxa"/>
            <w:vMerge w:val="restart"/>
            <w:vAlign w:val="center"/>
          </w:tcPr>
          <w:p w:rsidR="005718B5" w:rsidRPr="007A701F" w:rsidRDefault="005718B5" w:rsidP="00267DFB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новых</w:t>
            </w:r>
          </w:p>
        </w:tc>
        <w:tc>
          <w:tcPr>
            <w:tcW w:w="1158" w:type="dxa"/>
            <w:vMerge w:val="restart"/>
            <w:vAlign w:val="center"/>
          </w:tcPr>
          <w:p w:rsidR="005718B5" w:rsidRPr="007A701F" w:rsidRDefault="005718B5" w:rsidP="00267DFB">
            <w:pPr>
              <w:ind w:left="-59" w:right="-1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аннулированных</w:t>
            </w:r>
          </w:p>
        </w:tc>
        <w:tc>
          <w:tcPr>
            <w:tcW w:w="1260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  <w:tcBorders>
              <w:righ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vMerge/>
            <w:tcBorders>
              <w:lef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  <w:tcBorders>
              <w:righ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8C1120">
            <w:pPr>
              <w:tabs>
                <w:tab w:val="left" w:pos="516"/>
              </w:tabs>
              <w:ind w:right="5"/>
              <w:jc w:val="center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AA5E7F">
            <w:pPr>
              <w:ind w:right="20"/>
              <w:jc w:val="center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8C1120">
            <w:pPr>
              <w:ind w:left="-68" w:right="-33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</w:tr>
    </w:tbl>
    <w:p w:rsidR="006F0003" w:rsidRPr="007A701F" w:rsidRDefault="006F0003" w:rsidP="001211E3">
      <w:pPr>
        <w:rPr>
          <w:rFonts w:ascii="Arial" w:hAnsi="Arial" w:cs="Arial"/>
        </w:rPr>
      </w:pPr>
    </w:p>
    <w:sectPr w:rsidR="006F0003" w:rsidRPr="007A701F" w:rsidSect="00D55F31">
      <w:headerReference w:type="default" r:id="rId11"/>
      <w:footerReference w:type="default" r:id="rId12"/>
      <w:headerReference w:type="first" r:id="rId13"/>
      <w:pgSz w:w="11906" w:h="16838" w:code="9"/>
      <w:pgMar w:top="567" w:right="57" w:bottom="1418" w:left="1412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DB4" w:rsidRDefault="009D5DB4">
      <w:r>
        <w:separator/>
      </w:r>
    </w:p>
  </w:endnote>
  <w:endnote w:type="continuationSeparator" w:id="0">
    <w:p w:rsidR="009D5DB4" w:rsidRDefault="009D5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46" w:type="dxa"/>
      <w:tblInd w:w="7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9146"/>
    </w:tblGrid>
    <w:tr w:rsidR="00FF68C8">
      <w:trPr>
        <w:trHeight w:val="2486"/>
      </w:trPr>
      <w:tc>
        <w:tcPr>
          <w:tcW w:w="9146" w:type="dxa"/>
          <w:tcBorders>
            <w:top w:val="nil"/>
            <w:left w:val="nil"/>
            <w:bottom w:val="nil"/>
            <w:right w:val="nil"/>
          </w:tcBorders>
        </w:tcPr>
        <w:p w:rsidR="00FF68C8" w:rsidRDefault="00FF68C8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2450C789" wp14:editId="4A038FC3">
                    <wp:simplePos x="0" y="0"/>
                    <wp:positionH relativeFrom="column">
                      <wp:posOffset>4432300</wp:posOffset>
                    </wp:positionH>
                    <wp:positionV relativeFrom="paragraph">
                      <wp:posOffset>-1172845</wp:posOffset>
                    </wp:positionV>
                    <wp:extent cx="1070610" cy="179070"/>
                    <wp:effectExtent l="3175" t="0" r="2540" b="3175"/>
                    <wp:wrapNone/>
                    <wp:docPr id="65" name="Text Box 6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70610" cy="179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68C8" w:rsidRPr="002B3339" w:rsidRDefault="00FF68C8" w:rsidP="002B333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50C7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4" o:spid="_x0000_s1175" type="#_x0000_t202" style="position:absolute;margin-left:349pt;margin-top:-92.35pt;width:84.3pt;height:14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" filled="f" stroked="f">
                    <v:textbox inset="0,0,0,0">
                      <w:txbxContent>
                        <w:p w:rsidR="00FF68C8" w:rsidRPr="002B3339" w:rsidRDefault="00FF68C8" w:rsidP="002B3339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05AF0023" wp14:editId="25A4FF74">
                    <wp:simplePos x="0" y="0"/>
                    <wp:positionH relativeFrom="column">
                      <wp:posOffset>2348230</wp:posOffset>
                    </wp:positionH>
                    <wp:positionV relativeFrom="paragraph">
                      <wp:posOffset>-1176655</wp:posOffset>
                    </wp:positionV>
                    <wp:extent cx="1443990" cy="148590"/>
                    <wp:effectExtent l="0" t="4445" r="0" b="0"/>
                    <wp:wrapNone/>
                    <wp:docPr id="64" name="Text Box 6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3990" cy="148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68C8" w:rsidRPr="002A3B88" w:rsidRDefault="00FF68C8" w:rsidP="002A3B88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AF0023" id="Text Box 631" o:spid="_x0000_s1176" type="#_x0000_t202" style="position:absolute;margin-left:184.9pt;margin-top:-92.65pt;width:113.7pt;height:11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" filled="f" stroked="f">
                    <v:textbox inset="0,0,0,0">
                      <w:txbxContent>
                        <w:p w:rsidR="00FF68C8" w:rsidRPr="002A3B88" w:rsidRDefault="00FF68C8" w:rsidP="002A3B88"/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FF68C8" w:rsidRDefault="00FF68C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8C8" w:rsidRDefault="00FF68C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DB4" w:rsidRDefault="009D5DB4">
      <w:r>
        <w:separator/>
      </w:r>
    </w:p>
  </w:footnote>
  <w:footnote w:type="continuationSeparator" w:id="0">
    <w:p w:rsidR="009D5DB4" w:rsidRDefault="009D5D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214"/>
      <w:gridCol w:w="6611"/>
      <w:gridCol w:w="589"/>
      <w:gridCol w:w="1622"/>
    </w:tblGrid>
    <w:tr w:rsidR="00FF68C8" w:rsidRPr="000E546B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FF68C8" w:rsidRPr="00C02AC0" w:rsidRDefault="00FF68C8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Зона</w:t>
          </w:r>
        </w:p>
      </w:tc>
      <w:tc>
        <w:tcPr>
          <w:tcW w:w="1214" w:type="dxa"/>
          <w:shd w:val="clear" w:color="auto" w:fill="auto"/>
          <w:vAlign w:val="center"/>
        </w:tcPr>
        <w:p w:rsidR="00FF68C8" w:rsidRPr="00C02AC0" w:rsidRDefault="00FF68C8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Поз. обо- значение</w:t>
          </w:r>
        </w:p>
      </w:tc>
      <w:tc>
        <w:tcPr>
          <w:tcW w:w="6611" w:type="dxa"/>
          <w:shd w:val="clear" w:color="auto" w:fill="auto"/>
          <w:vAlign w:val="center"/>
        </w:tcPr>
        <w:p w:rsidR="00FF68C8" w:rsidRPr="00C02AC0" w:rsidRDefault="00FF68C8" w:rsidP="000E546B">
          <w:pPr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Наименование</w:t>
          </w:r>
        </w:p>
      </w:tc>
      <w:tc>
        <w:tcPr>
          <w:tcW w:w="589" w:type="dxa"/>
          <w:shd w:val="clear" w:color="auto" w:fill="auto"/>
          <w:textDirection w:val="btLr"/>
          <w:vAlign w:val="center"/>
        </w:tcPr>
        <w:p w:rsidR="00FF68C8" w:rsidRPr="00C02AC0" w:rsidRDefault="00FF68C8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Кол.</w:t>
          </w:r>
        </w:p>
      </w:tc>
      <w:tc>
        <w:tcPr>
          <w:tcW w:w="1622" w:type="dxa"/>
          <w:shd w:val="clear" w:color="auto" w:fill="auto"/>
          <w:vAlign w:val="center"/>
        </w:tcPr>
        <w:p w:rsidR="00FF68C8" w:rsidRPr="00C02AC0" w:rsidRDefault="00FF68C8" w:rsidP="000E546B">
          <w:pPr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Примечание</w:t>
          </w:r>
        </w:p>
      </w:tc>
    </w:tr>
  </w:tbl>
  <w:p w:rsidR="00FF68C8" w:rsidRDefault="00FF68C8" w:rsidP="0077052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49536" behindDoc="0" locked="0" layoutInCell="1" allowOverlap="1" wp14:anchorId="0256AB39" wp14:editId="51F35145">
              <wp:simplePos x="0" y="0"/>
              <wp:positionH relativeFrom="column">
                <wp:posOffset>-683895</wp:posOffset>
              </wp:positionH>
              <wp:positionV relativeFrom="paragraph">
                <wp:posOffset>33655</wp:posOffset>
              </wp:positionV>
              <wp:extent cx="7273290" cy="10418445"/>
              <wp:effectExtent l="1905" t="14605" r="1905" b="0"/>
              <wp:wrapNone/>
              <wp:docPr id="164" name="Group 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3290" cy="10418445"/>
                        <a:chOff x="340" y="280"/>
                        <a:chExt cx="11454" cy="16407"/>
                      </a:xfrm>
                    </wpg:grpSpPr>
                    <wps:wsp>
                      <wps:cNvPr id="165" name="Text Box 438"/>
                      <wps:cNvSpPr txBox="1">
                        <a:spLocks noChangeArrowheads="1"/>
                      </wps:cNvSpPr>
                      <wps:spPr bwMode="auto">
                        <a:xfrm>
                          <a:off x="4818" y="15876"/>
                          <a:ext cx="623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C02AC0" w:rsidRDefault="00FF68C8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ГРЛМ.468351.00</w:t>
                            </w:r>
                            <w:r w:rsidR="00FD697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C02AC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  <w:p w:rsidR="00FF68C8" w:rsidRPr="00C02AC0" w:rsidRDefault="00FF68C8" w:rsidP="002A76F5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Text Box 439"/>
                      <wps:cNvSpPr txBox="1">
                        <a:spLocks noChangeArrowheads="1"/>
                      </wps:cNvSpPr>
                      <wps:spPr bwMode="auto">
                        <a:xfrm>
                          <a:off x="10914" y="15989"/>
                          <a:ext cx="709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733A9F" w:rsidRDefault="00FF68C8" w:rsidP="007E7187">
                            <w:pPr>
                              <w:ind w:right="-12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612AD0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4</w:t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Text Box 440"/>
                      <wps:cNvSpPr txBox="1">
                        <a:spLocks noChangeArrowheads="1"/>
                      </wps:cNvSpPr>
                      <wps:spPr bwMode="auto">
                        <a:xfrm>
                          <a:off x="5612" y="15252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C02AC0" w:rsidRDefault="00FF68C8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ГРЛМ.468351.00</w:t>
                            </w:r>
                            <w:r w:rsidR="00FD697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ПЭ3.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  <w:p w:rsidR="00FF68C8" w:rsidRPr="00C02AC0" w:rsidRDefault="00FF68C8" w:rsidP="00AA5E7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" name="Text Box 441"/>
                      <wps:cNvSpPr txBox="1">
                        <a:spLocks noChangeArrowheads="1"/>
                      </wps:cNvSpPr>
                      <wps:spPr bwMode="auto">
                        <a:xfrm>
                          <a:off x="4818" y="1525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C02AC0" w:rsidRDefault="00FF68C8" w:rsidP="000D3D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" name="Text Box 442"/>
                      <wps:cNvSpPr txBox="1">
                        <a:spLocks noChangeArrowheads="1"/>
                      </wps:cNvSpPr>
                      <wps:spPr bwMode="auto">
                        <a:xfrm>
                          <a:off x="1020" y="15989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2B36BD" w:rsidRDefault="00FF68C8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0" name="Text Box 443"/>
                      <wps:cNvSpPr txBox="1">
                        <a:spLocks noChangeArrowheads="1"/>
                      </wps:cNvSpPr>
                      <wps:spPr bwMode="auto">
                        <a:xfrm>
                          <a:off x="1416" y="159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2B36BD" w:rsidRDefault="00FF68C8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Text Box 444"/>
                      <wps:cNvSpPr txBox="1">
                        <a:spLocks noChangeArrowheads="1"/>
                      </wps:cNvSpPr>
                      <wps:spPr bwMode="auto">
                        <a:xfrm>
                          <a:off x="1983" y="15989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2B36BD" w:rsidRDefault="00FF68C8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" name="Text Box 445"/>
                      <wps:cNvSpPr txBox="1">
                        <a:spLocks noChangeArrowheads="1"/>
                      </wps:cNvSpPr>
                      <wps:spPr bwMode="auto">
                        <a:xfrm>
                          <a:off x="3344" y="15989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5F79C3" w:rsidRDefault="00FF68C8" w:rsidP="005F7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" name="Text Box 446"/>
                      <wps:cNvSpPr txBox="1">
                        <a:spLocks noChangeArrowheads="1"/>
                      </wps:cNvSpPr>
                      <wps:spPr bwMode="auto">
                        <a:xfrm>
                          <a:off x="4195" y="15989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2B36BD" w:rsidRDefault="00FF68C8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Line 447"/>
                      <wps:cNvCnPr/>
                      <wps:spPr bwMode="auto">
                        <a:xfrm flipH="1">
                          <a:off x="4819" y="15252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448"/>
                      <wps:cNvCnPr/>
                      <wps:spPr bwMode="auto">
                        <a:xfrm>
                          <a:off x="4819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449"/>
                      <wps:cNvCnPr/>
                      <wps:spPr bwMode="auto">
                        <a:xfrm>
                          <a:off x="5613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450"/>
                      <wps:cNvCnPr/>
                      <wps:spPr bwMode="auto">
                        <a:xfrm flipH="1">
                          <a:off x="1134" y="15706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451"/>
                      <wps:cNvCnPr/>
                      <wps:spPr bwMode="auto">
                        <a:xfrm>
                          <a:off x="1134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452"/>
                      <wps:cNvCnPr/>
                      <wps:spPr bwMode="auto">
                        <a:xfrm>
                          <a:off x="1134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453"/>
                      <wps:cNvCnPr/>
                      <wps:spPr bwMode="auto">
                        <a:xfrm flipH="1">
                          <a:off x="11057" y="15989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454"/>
                      <wps:cNvCnPr/>
                      <wps:spPr bwMode="auto">
                        <a:xfrm>
                          <a:off x="1531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455"/>
                      <wps:cNvCnPr/>
                      <wps:spPr bwMode="auto">
                        <a:xfrm>
                          <a:off x="2098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456"/>
                      <wps:cNvCnPr/>
                      <wps:spPr bwMode="auto">
                        <a:xfrm>
                          <a:off x="345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457"/>
                      <wps:cNvCnPr/>
                      <wps:spPr bwMode="auto">
                        <a:xfrm>
                          <a:off x="430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458"/>
                      <wps:cNvCnPr/>
                      <wps:spPr bwMode="auto">
                        <a:xfrm>
                          <a:off x="481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459"/>
                      <wps:cNvCnPr/>
                      <wps:spPr bwMode="auto">
                        <a:xfrm>
                          <a:off x="11057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460"/>
                      <wps:cNvCnPr/>
                      <wps:spPr bwMode="auto">
                        <a:xfrm>
                          <a:off x="1134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Text Box 461"/>
                      <wps:cNvSpPr txBox="1">
                        <a:spLocks noChangeArrowheads="1"/>
                      </wps:cNvSpPr>
                      <wps:spPr bwMode="auto">
                        <a:xfrm>
                          <a:off x="1021" y="16233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C02AC0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" name="Text Box 462"/>
                      <wps:cNvSpPr txBox="1">
                        <a:spLocks noChangeArrowheads="1"/>
                      </wps:cNvSpPr>
                      <wps:spPr bwMode="auto">
                        <a:xfrm>
                          <a:off x="1417" y="16233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C02AC0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0" name="Text Box 463"/>
                      <wps:cNvSpPr txBox="1">
                        <a:spLocks noChangeArrowheads="1"/>
                      </wps:cNvSpPr>
                      <wps:spPr bwMode="auto">
                        <a:xfrm>
                          <a:off x="1984" y="16233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C02AC0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1" name="Text Box 464"/>
                      <wps:cNvSpPr txBox="1">
                        <a:spLocks noChangeArrowheads="1"/>
                      </wps:cNvSpPr>
                      <wps:spPr bwMode="auto">
                        <a:xfrm>
                          <a:off x="3345" y="16233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C02AC0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Text Box 465"/>
                      <wps:cNvSpPr txBox="1">
                        <a:spLocks noChangeArrowheads="1"/>
                      </wps:cNvSpPr>
                      <wps:spPr bwMode="auto">
                        <a:xfrm>
                          <a:off x="4196" y="16233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C02AC0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Text Box 466"/>
                      <wps:cNvSpPr txBox="1">
                        <a:spLocks noChangeArrowheads="1"/>
                      </wps:cNvSpPr>
                      <wps:spPr bwMode="auto">
                        <a:xfrm>
                          <a:off x="11000" y="156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733A9F" w:rsidRDefault="00FF68C8" w:rsidP="0077052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33A9F">
                              <w:rPr>
                                <w:rFonts w:ascii="Arial" w:hAnsi="Arial" w:cs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Line 467"/>
                      <wps:cNvCnPr/>
                      <wps:spPr bwMode="auto">
                        <a:xfrm flipH="1">
                          <a:off x="1120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" name="Line 468"/>
                      <wps:cNvCnPr/>
                      <wps:spPr bwMode="auto">
                        <a:xfrm>
                          <a:off x="1120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Line 469"/>
                      <wps:cNvCnPr/>
                      <wps:spPr bwMode="auto">
                        <a:xfrm>
                          <a:off x="1120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Line 470"/>
                      <wps:cNvCnPr/>
                      <wps:spPr bwMode="auto">
                        <a:xfrm flipV="1">
                          <a:off x="11623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471"/>
                      <wps:cNvCnPr/>
                      <wps:spPr bwMode="auto">
                        <a:xfrm flipV="1">
                          <a:off x="454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472"/>
                      <wps:cNvCnPr/>
                      <wps:spPr bwMode="auto">
                        <a:xfrm flipV="1">
                          <a:off x="737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473"/>
                      <wps:cNvCnPr/>
                      <wps:spPr bwMode="auto">
                        <a:xfrm>
                          <a:off x="454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Line 474"/>
                      <wps:cNvCnPr/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475"/>
                      <wps:cNvCnPr/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Line 476"/>
                      <wps:cNvCnPr/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Line 477"/>
                      <wps:cNvCnPr/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478"/>
                      <wps:cNvCnPr/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Text Box 479"/>
                      <wps:cNvSpPr txBox="1">
                        <a:spLocks noChangeArrowheads="1"/>
                      </wps:cNvSpPr>
                      <wps:spPr bwMode="auto">
                        <a:xfrm>
                          <a:off x="340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C02AC0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Text Box 480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FB4F7A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Text Box 481"/>
                      <wps:cNvSpPr txBox="1">
                        <a:spLocks noChangeArrowheads="1"/>
                      </wps:cNvSpPr>
                      <wps:spPr bwMode="auto">
                        <a:xfrm>
                          <a:off x="340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C02AC0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Text Box 482"/>
                      <wps:cNvSpPr txBox="1">
                        <a:spLocks noChangeArrowheads="1"/>
                      </wps:cNvSpPr>
                      <wps:spPr bwMode="auto">
                        <a:xfrm>
                          <a:off x="680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FB4F7A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Text Box 483"/>
                      <wps:cNvSpPr txBox="1">
                        <a:spLocks noChangeArrowheads="1"/>
                      </wps:cNvSpPr>
                      <wps:spPr bwMode="auto">
                        <a:xfrm>
                          <a:off x="340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C02AC0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Text Box 484"/>
                      <wps:cNvSpPr txBox="1">
                        <a:spLocks noChangeArrowheads="1"/>
                      </wps:cNvSpPr>
                      <wps:spPr bwMode="auto">
                        <a:xfrm>
                          <a:off x="680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FB4F7A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Text Box 485"/>
                      <wps:cNvSpPr txBox="1">
                        <a:spLocks noChangeArrowheads="1"/>
                      </wps:cNvSpPr>
                      <wps:spPr bwMode="auto">
                        <a:xfrm>
                          <a:off x="340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C02AC0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Text Box 486"/>
                      <wps:cNvSpPr txBox="1">
                        <a:spLocks noChangeArrowheads="1"/>
                      </wps:cNvSpPr>
                      <wps:spPr bwMode="auto">
                        <a:xfrm>
                          <a:off x="680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FB4F7A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Text Box 487"/>
                      <wps:cNvSpPr txBox="1">
                        <a:spLocks noChangeArrowheads="1"/>
                      </wps:cNvSpPr>
                      <wps:spPr bwMode="auto">
                        <a:xfrm>
                          <a:off x="340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C02AC0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Text Box 488"/>
                      <wps:cNvSpPr txBox="1">
                        <a:spLocks noChangeArrowheads="1"/>
                      </wps:cNvSpPr>
                      <wps:spPr bwMode="auto">
                        <a:xfrm>
                          <a:off x="680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FB4F7A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56AB39" id="Group 437" o:spid="_x0000_s1026" style="position:absolute;margin-left:-53.85pt;margin-top:2.65pt;width:572.7pt;height:820.35pt;z-index:251649536" coordorigin="340,280" coordsize="11454,1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8" o:spid="_x0000_s1027" type="#_x0000_t202" style="position:absolute;left:4818;top:15876;width:623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Z2M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mQM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hZ2MAAAADcAAAADwAAAAAAAAAAAAAAAACYAgAAZHJzL2Rvd25y&#10;ZXYueG1sUEsFBgAAAAAEAAQA9QAAAIUDAAAAAA==&#10;" filled="f" stroked="f">
                <v:textbox>
                  <w:txbxContent>
                    <w:p w:rsidR="00FF68C8" w:rsidRPr="00C02AC0" w:rsidRDefault="00FF68C8" w:rsidP="00395FA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ГРЛМ.468351.00</w:t>
                      </w:r>
                      <w:r w:rsidR="00FD6975">
                        <w:rPr>
                          <w:rFonts w:ascii="Arial" w:hAnsi="Arial" w:cs="Arial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C02AC0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  <w:p w:rsidR="00FF68C8" w:rsidRPr="00C02AC0" w:rsidRDefault="00FF68C8" w:rsidP="002A76F5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439" o:spid="_x0000_s1028" type="#_x0000_t202" style="position:absolute;left:10914;top:15989;width:70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<v:textbox>
                  <w:txbxContent>
                    <w:p w:rsidR="00FF68C8" w:rsidRPr="00733A9F" w:rsidRDefault="00FF68C8" w:rsidP="007E7187">
                      <w:pPr>
                        <w:ind w:right="-12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612AD0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4</w:t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440" o:spid="_x0000_s1029" type="#_x0000_t202" style="position:absolute;left:5612;top:15252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<v:textbox>
                  <w:txbxContent>
                    <w:p w:rsidR="00FF68C8" w:rsidRPr="00C02AC0" w:rsidRDefault="00FF68C8" w:rsidP="00395FA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ГРЛМ.468351.00</w:t>
                      </w:r>
                      <w:r w:rsidR="00FD697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ПЭ3.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  <w:p w:rsidR="00FF68C8" w:rsidRPr="00C02AC0" w:rsidRDefault="00FF68C8" w:rsidP="00AA5E7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441" o:spid="_x0000_s1030" type="#_x0000_t202" style="position:absolute;left:4818;top:1525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n2Rs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0Mo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59kbEAAAA3AAAAA8AAAAAAAAAAAAAAAAAmAIAAGRycy9k&#10;b3ducmV2LnhtbFBLBQYAAAAABAAEAPUAAACJAwAAAAA=&#10;" filled="f" stroked="f">
                <v:textbox>
                  <w:txbxContent>
                    <w:p w:rsidR="00FF68C8" w:rsidRPr="00C02AC0" w:rsidRDefault="00FF68C8" w:rsidP="000D3D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Text Box 442" o:spid="_x0000_s1031" type="#_x0000_t202" style="position:absolute;left:1020;top:15989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  <v:textbox>
                  <w:txbxContent>
                    <w:p w:rsidR="00FF68C8" w:rsidRPr="002B36BD" w:rsidRDefault="00FF68C8" w:rsidP="002B36BD"/>
                  </w:txbxContent>
                </v:textbox>
              </v:shape>
              <v:shape id="Text Box 443" o:spid="_x0000_s1032" type="#_x0000_t202" style="position:absolute;left:1416;top:159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<v:textbox>
                  <w:txbxContent>
                    <w:p w:rsidR="00FF68C8" w:rsidRPr="002B36BD" w:rsidRDefault="00FF68C8" w:rsidP="002B36BD"/>
                  </w:txbxContent>
                </v:textbox>
              </v:shape>
              <v:shape id="Text Box 444" o:spid="_x0000_s1033" type="#_x0000_t202" style="position:absolute;left:1983;top:15989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  <v:textbox>
                  <w:txbxContent>
                    <w:p w:rsidR="00FF68C8" w:rsidRPr="002B36BD" w:rsidRDefault="00FF68C8" w:rsidP="002B36BD"/>
                  </w:txbxContent>
                </v:textbox>
              </v:shape>
              <v:shape id="Text Box 445" o:spid="_x0000_s1034" type="#_x0000_t202" style="position:absolute;left:3344;top:15989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<v:textbox>
                  <w:txbxContent>
                    <w:p w:rsidR="00FF68C8" w:rsidRPr="005F79C3" w:rsidRDefault="00FF68C8" w:rsidP="005F79C3"/>
                  </w:txbxContent>
                </v:textbox>
              </v:shape>
              <v:shape id="Text Box 446" o:spid="_x0000_s1035" type="#_x0000_t202" style="position:absolute;left:4195;top:15989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<v:textbox>
                  <w:txbxContent>
                    <w:p w:rsidR="00FF68C8" w:rsidRPr="002B36BD" w:rsidRDefault="00FF68C8" w:rsidP="002B36BD"/>
                  </w:txbxContent>
                </v:textbox>
              </v:shape>
              <v:line id="Line 447" o:spid="_x0000_s1036" style="position:absolute;flip:x;visibility:visible;mso-wrap-style:square" from="4819,15252" to="11624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paKcEAAADcAAAADwAAAGRycy9kb3ducmV2LnhtbERPTYvCMBC9L/gfwgje1lQRV6pRRBAU&#10;97CrgtehmTbFZlKSaOu/3yws7G0e73NWm9424kk+1I4VTMYZCOLC6ZorBdfL/n0BIkRkjY1jUvCi&#10;AJv14G2FuXYdf9PzHCuRQjjkqMDE2OZShsKQxTB2LXHiSuctxgR9JbXHLoXbRk6zbC4t1pwaDLa0&#10;M1Tczw+rQB5P3ZffT69lVR5adzuaz3nXKzUa9tsliEh9/Bf/uQ86zf+Ywe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+lopwQAAANwAAAAPAAAAAAAAAAAAAAAA&#10;AKECAABkcnMvZG93bnJldi54bWxQSwUGAAAAAAQABAD5AAAAjwMAAAAA&#10;" strokeweight="1.5pt"/>
              <v:line id="Line 448" o:spid="_x0000_s1037" style="position:absolute;visibility:visible;mso-wrap-style:square" from="4819,15252" to="4819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9gMMAAADcAAAADwAAAGRycy9kb3ducmV2LnhtbERPS2vCQBC+F/oflil4qxsrtRJdRQQf&#10;9NZUBG9DdkxisrPp7kbTf98tCN7m43vOfNmbRlzJ+cqygtEwAUGcW11xoeDwvXmdgvABWWNjmRT8&#10;kofl4vlpjqm2N/6iaxYKEUPYp6igDKFNpfR5SQb90LbEkTtbZzBE6AqpHd5iuGnkW5JMpMGKY0OJ&#10;La1LyuusMwqOXcanS71xDXbb3e58/Kn9+FOpwUu/moEI1IeH+O7e6zj/4x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QPYDDAAAA3AAAAA8AAAAAAAAAAAAA&#10;AAAAoQIAAGRycy9kb3ducmV2LnhtbFBLBQYAAAAABAAEAPkAAACRAwAAAAA=&#10;" strokeweight="1.5pt"/>
              <v:line id="Line 449" o:spid="_x0000_s1038" style="position:absolute;visibility:visible;mso-wrap-style:square" from="5613,15252" to="561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Kj98IAAADcAAAADwAAAGRycy9kb3ducmV2LnhtbERPTWvCQBC9F/wPywi91Y0VrERXEUEt&#10;3hpF8DZkxyQmO5vubjT++26h0Ns83ucsVr1pxJ2crywrGI8SEMS51RUXCk7H7dsMhA/IGhvLpOBJ&#10;HlbLwcsCU20f/EX3LBQihrBPUUEZQptK6fOSDPqRbYkjd7XOYIjQFVI7fMRw08j3JJlKgxXHhhJb&#10;2pSU11lnFJy7jC+3eusa7Hb7/fX8XfvJQanXYb+egwjUh3/xn/tTx/kf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Kj98IAAADcAAAADwAAAAAAAAAAAAAA&#10;AAChAgAAZHJzL2Rvd25yZXYueG1sUEsFBgAAAAAEAAQA+QAAAJADAAAAAA==&#10;" strokeweight="1.5pt"/>
              <v:line id="Line 450" o:spid="_x0000_s1039" style="position:absolute;flip:x;visibility:visible;mso-wrap-style:square" from="1134,15706" to="1162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jEXsEAAADcAAAADwAAAGRycy9kb3ducmV2LnhtbERPS4vCMBC+L/gfwgje1nQ9qFSjLAuC&#10;oof1AV6HZtqUbSYlibb+e7MgeJuP7znLdW8bcScfascKvsYZCOLC6ZorBZfz5nMOIkRkjY1jUvCg&#10;AOvV4GOJuXYdH+l+ipVIIRxyVGBibHMpQ2HIYhi7ljhxpfMWY4K+ktpjl8JtIydZNpUWa04NBlv6&#10;MVT8nW5Wgdztu1+/mVzKqty27rozh2nXKzUa9t8LEJH6+Ba/3Fud5s9m8P9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KMRewQAAANwAAAAPAAAAAAAAAAAAAAAA&#10;AKECAABkcnMvZG93bnJldi54bWxQSwUGAAAAAAQABAD5AAAAjwMAAAAA&#10;" strokeweight="1.5pt"/>
              <v:line id="Line 451" o:spid="_x0000_s104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<v:line id="Line 452" o:spid="_x0000_s1041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03hcMAAADcAAAADwAAAGRycy9kb3ducmV2LnhtbERPS2vCQBC+F/oflil4qxsr1BpdRQQf&#10;9NZUBG9DdkxisrPp7kbTf98tCN7m43vOfNmbRlzJ+cqygtEwAUGcW11xoeDwvXn9AOEDssbGMin4&#10;JQ/LxfPTHFNtb/xF1ywUIoawT1FBGUKbSunzkgz6oW2JI3e2zmCI0BVSO7zFcNPItyR5lwYrjg0l&#10;trQuKa+zzig4dhmfLvXGNdhtd7vz8af240+lBi/9agYiUB8e4rt7r+P8yR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dN4XDAAAA3AAAAA8AAAAAAAAAAAAA&#10;AAAAoQIAAGRycy9kb3ducmV2LnhtbFBLBQYAAAAABAAEAPkAAACRAwAAAAA=&#10;" strokeweight="1.5pt"/>
              <v:line id="Line 453" o:spid="_x0000_s1042" style="position:absolute;flip:x;visibility:visible;mso-wrap-style:square" from="11057,15989" to="11623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QsDcQAAADcAAAADwAAAGRycy9kb3ducmV2LnhtbESPQWsCMRCF74X+hzBCbzWrB5GtUUQQ&#10;FHtoreB12Mxulm4mS5K667/vHARvM7w3732z2oy+UzeKqQ1sYDYtQBFXwbbcGLj87N+XoFJGttgF&#10;JgN3SrBZv76ssLRh4G+6nXOjJIRTiQZczn2pdaoceUzT0BOLVofoMcsaG20jDhLuOz0vioX22LI0&#10;OOxp56j6Pf95A/p4Gr7ifn6pm/rQh+vRfS6G0Zi3ybj9AJVpzE/z4/pgBX8p+PKMTK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FCwNxAAAANwAAAAPAAAAAAAAAAAA&#10;AAAAAKECAABkcnMvZG93bnJldi54bWxQSwUGAAAAAAQABAD5AAAAkgMAAAAA&#10;" strokeweight="1.5pt"/>
              <v:line id="Line 454" o:spid="_x0000_s1043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5LpMEAAADcAAAADwAAAGRycy9kb3ducmV2LnhtbERPTYvCMBC9L/gfwgh7W1NXEKlGEcFV&#10;9mZXBG9DM7a1zaQmqXb//UYQ9jaP9zmLVW8acSfnK8sKxqMEBHFudcWFguPP9mMGwgdkjY1lUvBL&#10;HlbLwdsCU20ffKB7FgoRQ9inqKAMoU2l9HlJBv3ItsSRu1hnMEToCqkdPmK4aeRnkkylwYpjQ4kt&#10;bUrK66wzCk5dxudrvXUNdl+73eV0q/3kW6n3Yb+egwjUh3/xy73Xcf5sDM9n4gV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kukwQAAANwAAAAPAAAAAAAAAAAAAAAA&#10;AKECAABkcnMvZG93bnJldi54bWxQSwUGAAAAAAQABAD5AAAAjwMAAAAA&#10;" strokeweight="1.5pt"/>
              <v:line id="Line 455" o:spid="_x0000_s1044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zV08EAAADcAAAADwAAAGRycy9kb3ducmV2LnhtbERPTYvCMBC9C/sfwix403QVRLpGkQVX&#10;8WZXhL0NzdjWNpNukmr990YQ9jaP9zmLVW8acSXnK8sKPsYJCOLc6ooLBcefzWgOwgdkjY1lUnAn&#10;D6vl22CBqbY3PtA1C4WIIexTVFCG0KZS+rwkg35sW+LIna0zGCJ0hdQObzHcNHKSJDNpsOLYUGJL&#10;XyXlddYZBacu499LvXENdt/b7fn0V/vpXqnhe7/+BBGoD//il3un4/z5BJ7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7NXTwQAAANwAAAAPAAAAAAAAAAAAAAAA&#10;AKECAABkcnMvZG93bnJldi54bWxQSwUGAAAAAAQABAD5AAAAjwMAAAAA&#10;" strokeweight="1.5pt"/>
              <v:line id="Line 456" o:spid="_x0000_s1045" style="position:absolute;visibility:visible;mso-wrap-style:square" from="3459,15706" to="345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BwSMIAAADcAAAADwAAAGRycy9kb3ducmV2LnhtbERPS2vCQBC+F/wPywje6qYViqRuRArW&#10;4q1RAr0N2cnDZGfT3Y2m/75bKHibj+85m+1kenEl51vLCp6WCQji0uqWawXn0/5xDcIHZI29ZVLw&#10;Qx622exhg6m2N/6kax5qEUPYp6igCWFIpfRlQwb90g7EkausMxgidLXUDm8x3PTyOUlepMGWY0OD&#10;A701VHb5aBQUY85fl27vehzfD4eq+O786qjUYj7tXkEEmsJd/O/+0HH+egV/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BwSMIAAADcAAAADwAAAAAAAAAAAAAA&#10;AAChAgAAZHJzL2Rvd25yZXYueG1sUEsFBgAAAAAEAAQA+QAAAJADAAAAAA==&#10;" strokeweight="1.5pt"/>
              <v:line id="Line 457" o:spid="_x0000_s1046" style="position:absolute;visibility:visible;mso-wrap-style:square" from="4309,15706" to="430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noPM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noPMIAAADcAAAADwAAAAAAAAAAAAAA&#10;AAChAgAAZHJzL2Rvd25yZXYueG1sUEsFBgAAAAAEAAQA+QAAAJADAAAAAA==&#10;" strokeweight="1.5pt"/>
              <v:line id="Line 458" o:spid="_x0000_s1047" style="position:absolute;visibility:visible;mso-wrap-style:square" from="4819,15706" to="481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VNp8IAAADcAAAADwAAAGRycy9kb3ducmV2LnhtbERPTWvCQBC9F/wPywje6sZKi0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AVNp8IAAADcAAAADwAAAAAAAAAAAAAA&#10;AAChAgAAZHJzL2Rvd25yZXYueG1sUEsFBgAAAAAEAAQA+QAAAJADAAAAAA==&#10;" strokeweight="1.5pt"/>
              <v:line id="Line 459" o:spid="_x0000_s1048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fT0MIAAADcAAAADwAAAGRycy9kb3ducmV2LnhtbERPS2vCQBC+F/oflil4q5sqiKRuRApW&#10;6c1UAr0N2cnDZGfT3Y2m/94tFHqbj+85m+1kenEl51vLCl7mCQji0uqWawXnz/3zGoQPyBp7y6Tg&#10;hzxss8eHDaba3vhE1zzUIoawT1FBE8KQSunLhgz6uR2II1dZZzBE6GqpHd5iuOnlIklW0mDLsaHB&#10;gd4aKrt8NAqKMeevS7d3PY7vh0NVfHd++aHU7GnavYIINIV/8Z/7qOP89Qp+n4kXyO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fT0MIAAADcAAAADwAAAAAAAAAAAAAA&#10;AAChAgAAZHJzL2Rvd25yZXYueG1sUEsFBgAAAAAEAAQA+QAAAJADAAAAAA==&#10;" strokeweight="1.5pt"/>
              <v:line id="Line 460" o:spid="_x0000_s1049" style="position:absolute;visibility:visible;mso-wrap-style:square" from="1134,1570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t2S8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N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t2S8IAAADcAAAADwAAAAAAAAAAAAAA&#10;AAChAgAAZHJzL2Rvd25yZXYueG1sUEsFBgAAAAAEAAQA+QAAAJADAAAAAA==&#10;" strokeweight="1.5pt"/>
              <v:shape id="Text Box 461" o:spid="_x0000_s1050" type="#_x0000_t202" style="position:absolute;left:1021;top:16233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<v:textbox>
                  <w:txbxContent>
                    <w:p w:rsidR="00FF68C8" w:rsidRPr="00C02AC0" w:rsidRDefault="00FF68C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62" o:spid="_x0000_s1051" type="#_x0000_t202" style="position:absolute;left:1417;top:16233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<v:textbox>
                  <w:txbxContent>
                    <w:p w:rsidR="00FF68C8" w:rsidRPr="00C02AC0" w:rsidRDefault="00FF68C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63" o:spid="_x0000_s1052" type="#_x0000_t202" style="position:absolute;left:1984;top:16233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KZ8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imfEAAAA3AAAAA8AAAAAAAAAAAAAAAAAmAIAAGRycy9k&#10;b3ducmV2LnhtbFBLBQYAAAAABAAEAPUAAACJAwAAAAA=&#10;" filled="f" stroked="f">
                <v:textbox>
                  <w:txbxContent>
                    <w:p w:rsidR="00FF68C8" w:rsidRPr="00C02AC0" w:rsidRDefault="00FF68C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464" o:spid="_x0000_s1053" type="#_x0000_t202" style="position:absolute;left:3345;top:16233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<v:textbox>
                  <w:txbxContent>
                    <w:p w:rsidR="00FF68C8" w:rsidRPr="00C02AC0" w:rsidRDefault="00FF68C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465" o:spid="_x0000_s1054" type="#_x0000_t202" style="position:absolute;left:4196;top:16233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<v:textbox>
                  <w:txbxContent>
                    <w:p w:rsidR="00FF68C8" w:rsidRPr="00C02AC0" w:rsidRDefault="00FF68C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466" o:spid="_x0000_s1055" type="#_x0000_t202" style="position:absolute;left:11000;top:156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<v:textbox>
                  <w:txbxContent>
                    <w:p w:rsidR="00FF68C8" w:rsidRPr="00733A9F" w:rsidRDefault="00FF68C8" w:rsidP="0077052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33A9F">
                        <w:rPr>
                          <w:rFonts w:ascii="Arial" w:hAnsi="Arial" w:cs="Arial"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line id="Line 467" o:spid="_x0000_s1056" style="position:absolute;flip:x;visibility:visible;mso-wrap-style:square" from="1120,280" to="11623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a808EAAADcAAAADwAAAGRycy9kb3ducmV2LnhtbERPTYvCMBC9L/gfwgje1lQRWatRRBAU&#10;97CrgtehmTbFZlKSaOu/3yws7G0e73NWm9424kk+1I4VTMYZCOLC6ZorBdfL/v0DRIjIGhvHpOBF&#10;ATbrwdsKc+06/qbnOVYihXDIUYGJsc2lDIUhi2HsWuLElc5bjAn6SmqPXQq3jZxm2VxarDk1GGxp&#10;Z6i4nx9WgTyeui+/n17Lqjy07nY0n/OuV2o07LdLEJH6+C/+cx90mr+Ywe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9rzTwQAAANwAAAAPAAAAAAAAAAAAAAAA&#10;AKECAABkcnMvZG93bnJldi54bWxQSwUGAAAAAAQABAD5AAAAjwMAAAAA&#10;" strokeweight="1.5pt"/>
              <v:line id="Line 468" o:spid="_x0000_s1057" style="position:absolute;visibility:visible;mso-wrap-style:square" from="1120,280" to="11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besMAAADcAAAADwAAAGRycy9kb3ducmV2LnhtbERPS2vCQBC+F/oflil4qxsrlRpdRQQf&#10;9NZUBG9DdkxisrPp7kbTf98tCN7m43vOfNmbRlzJ+cqygtEwAUGcW11xoeDwvXn9AOEDssbGMin4&#10;JQ/LxfPTHFNtb/xF1ywUIoawT1FBGUKbSunzkgz6oW2JI3e2zmCI0BVSO7zFcNPItySZSIMVx4YS&#10;W1qXlNdZZxQcu4xPl3rjGuy2u935+FP78adSg5d+NQMRqA8P8d2913H+9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c23rDAAAA3AAAAA8AAAAAAAAAAAAA&#10;AAAAoQIAAGRycy9kb3ducmV2LnhtbFBLBQYAAAAABAAEAPkAAACRAwAAAAA=&#10;" strokeweight="1.5pt"/>
              <v:line id="Line 469" o:spid="_x0000_s1058" style="position:absolute;visibility:visible;mso-wrap-style:square" from="1120,16556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5FDcIAAADcAAAADwAAAGRycy9kb3ducmV2LnhtbERPTWvCQBC9F/wPywi91Y0VpEZXEUEt&#10;3hpF8DZkxyQmO5vubjT++26h0Ns83ucsVr1pxJ2crywrGI8SEMS51RUXCk7H7dsHCB+QNTaWScGT&#10;PKyWg5cFpto++IvuWShEDGGfooIyhDaV0uclGfQj2xJH7mqdwRChK6R2+IjhppHvSTKVBiuODSW2&#10;tCkpr7POKDh3GV9u9dY12O32++v5u/aTg1Kvw349BxGoD//iP/enjvN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5FDcIAAADcAAAADwAAAAAAAAAAAAAA&#10;AAChAgAAZHJzL2Rvd25yZXYueG1sUEsFBgAAAAAEAAQA+QAAAJADAAAAAA==&#10;" strokeweight="1.5pt"/>
              <v:line id="Line 470" o:spid="_x0000_s1059" style="position:absolute;flip:y;visibility:visible;mso-wrap-style:square" from="11623,280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QipMEAAADcAAAADwAAAGRycy9kb3ducmV2LnhtbERPTYvCMBC9L/gfwgje1lQP7lqNIoKg&#10;uIddFbwOzbQpNpOSRFv/vVlY2Ns83ucs171txIN8qB0rmIwzEMSF0zVXCi7n3fsniBCRNTaOScGT&#10;AqxXg7cl5tp1/EOPU6xECuGQowITY5tLGQpDFsPYtcSJK523GBP0ldQeuxRuGznNspm0WHNqMNjS&#10;1lBxO92tAnk4dt9+N72UVblv3fVgvmZdr9Ro2G8WICL18V/8597rNH/+Ab/PpAv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JCKkwQAAANwAAAAPAAAAAAAAAAAAAAAA&#10;AKECAABkcnMvZG93bnJldi54bWxQSwUGAAAAAAQABAD5AAAAjwMAAAAA&#10;" strokeweight="1.5pt"/>
              <v:line id="Line 471" o:spid="_x0000_s1060" style="position:absolute;flip:y;visibility:visible;mso-wrap-style:square" from="454,8335" to="45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21sQAAADcAAAADwAAAGRycy9kb3ducmV2LnhtbESPQWsCMRCF74X+hzAFbzVbD9KuRikF&#10;QdFDq4LXYTO7WbqZLEl013/vHAq9zfDevPfNcj36Tt0opjawgbdpAYq4CrblxsD5tHl9B5UyssUu&#10;MBm4U4L16vlpiaUNA//Q7ZgbJSGcSjTgcu5LrVPlyGOahp5YtDpEj1nW2GgbcZBw3+lZUcy1x5al&#10;wWFPX46q3+PVG9C7/fAdN7Nz3dTbPlx27jAfRmMmL+PnAlSmMf+b/663VvA/hFaekQn0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u7bWxAAAANwAAAAPAAAAAAAAAAAA&#10;AAAAAKECAABkcnMvZG93bnJldi54bWxQSwUGAAAAAAQABAD5AAAAkgMAAAAA&#10;" strokeweight="1.5pt"/>
              <v:line id="Line 472" o:spid="_x0000_s1061" style="position:absolute;flip:y;visibility:visible;mso-wrap-style:square" from="737,8335" to="73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cTTcEAAADcAAAADwAAAGRycy9kb3ducmV2LnhtbERPS4vCMBC+L/gfwgje1nQ9iFajLAuC&#10;oof1AV6HZtqUbSYlibb+e7MgeJuP7znLdW8bcScfascKvsYZCOLC6ZorBZfz5nMGIkRkjY1jUvCg&#10;AOvV4GOJuXYdH+l+ipVIIRxyVGBibHMpQ2HIYhi7ljhxpfMWY4K+ktpjl8JtIydZNpUWa04NBlv6&#10;MVT8nW5Wgdztu1+/mVzKqty27rozh2nXKzUa9t8LEJH6+Ba/3Fud5s/n8P9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xNNwQAAANwAAAAPAAAAAAAAAAAAAAAA&#10;AKECAABkcnMvZG93bnJldi54bWxQSwUGAAAAAAQABAD5AAAAjwMAAAAA&#10;" strokeweight="1.5pt"/>
              <v:line id="Line 473" o:spid="_x0000_s1062" style="position:absolute;visibility:visible;mso-wrap-style:square" from="454,1655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SMGcIAAADcAAAADwAAAGRycy9kb3ducmV2LnhtbESPQWvCQBSE7wX/w/IEb3VjBSnRVURQ&#10;S29NRfD2yD6TmOzbuLvR9N93BcHjMDPfMItVbxpxI+crywom4wQEcW51xYWCw+/2/ROED8gaG8uk&#10;4I88rJaDtwWm2t75h25ZKESEsE9RQRlCm0rp85IM+rFtiaN3ts5giNIVUju8R7hp5EeSzKTBiuNC&#10;iS1tSsrrrDMKjl3Gp0u9dQ12u/3+fLzWfvqt1GjYr+cgAvXhFX62v7SCSITH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SMGcIAAADcAAAADwAAAAAAAAAAAAAA&#10;AAChAgAAZHJzL2Rvd25yZXYueG1sUEsFBgAAAAAEAAQA+QAAAJADAAAAAA==&#10;" strokeweight="1.5pt"/>
              <v:line id="Line 474" o:spid="_x0000_s1063" style="position:absolute;visibility:visible;mso-wrap-style:square" from="454,15139" to="113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gpgsQAAADcAAAADwAAAGRycy9kb3ducmV2LnhtbESPT2vCQBTE7wW/w/IKvdWNFqRENyIF&#10;a/HWVARvj+zLH5N9G3c3Gr99Vyj0OMzMb5jVejSduJLzjWUFs2kCgriwuuFKweFn+/oOwgdkjZ1l&#10;UnAnD+ts8rTCVNsbf9M1D5WIEPYpKqhD6FMpfVGTQT+1PXH0SusMhihdJbXDW4SbTs6TZCENNhwX&#10;auzpo6aizQej4DjkfDq3W9fh8LnblcdL69/2Sr08j5sliEBj+A//tb+0gnkyg8eZeAR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CmCxAAAANwAAAAPAAAAAAAAAAAA&#10;AAAAAKECAABkcnMvZG93bnJldi54bWxQSwUGAAAAAAQABAD5AAAAkgMAAAAA&#10;" strokeweight="1.5pt"/>
              <v:line id="Line 475" o:spid="_x0000_s1064" style="position:absolute;visibility:visible;mso-wrap-style:square" from="454,13154" to="1134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q39cQAAADc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JMU7mfiEZ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Grf1xAAAANwAAAAPAAAAAAAAAAAA&#10;AAAAAKECAABkcnMvZG93bnJldi54bWxQSwUGAAAAAAQABAD5AAAAkgMAAAAA&#10;" strokeweight="1.5pt"/>
              <v:line id="Line 476" o:spid="_x0000_s1065" style="position:absolute;visibility:visible;mso-wrap-style:square" from="454,11737" to="1134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YSbsQAAADcAAAADwAAAGRycy9kb3ducmV2LnhtbESPQWvCQBSE74X+h+UVvNVNFURSV5GC&#10;Vbw1SqC3R/aZxGTfprsbjf++Kwgeh5n5hlmsBtOKCzlfW1bwMU5AEBdW11wqOB4273MQPiBrbC2T&#10;ght5WC1fXxaYanvlH7pkoRQRwj5FBVUIXSqlLyoy6Me2I47eyTqDIUpXSu3wGuGmlZMkmUmDNceF&#10;Cjv6qqhost4oyPuMf8/NxrXYf2+3p/yv8dO9UqO3Yf0JItAQnuFHe6cVTJIp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VhJuxAAAANwAAAAPAAAAAAAAAAAA&#10;AAAAAKECAABkcnMvZG93bnJldi54bWxQSwUGAAAAAAQABAD5AAAAkgMAAAAA&#10;" strokeweight="1.5pt"/>
              <v:line id="Line 477" o:spid="_x0000_s1066" style="position:absolute;visibility:visible;mso-wrap-style:square" from="454,10319" to="1134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+KGsQAAADc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v4oaxAAAANwAAAAPAAAAAAAAAAAA&#10;AAAAAKECAABkcnMvZG93bnJldi54bWxQSwUGAAAAAAQABAD5AAAAkgMAAAAA&#10;" strokeweight="1.5pt"/>
              <v:line id="Line 478" o:spid="_x0000_s1067" style="position:absolute;visibility:visible;mso-wrap-style:square" from="454,8335" to="1134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vgcQAAADc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8y+BxAAAANwAAAAPAAAAAAAAAAAA&#10;AAAAAKECAABkcnMvZG93bnJldi54bWxQSwUGAAAAAAQABAD5AAAAkgMAAAAA&#10;" strokeweight="1.5pt"/>
              <v:shape id="Text Box 479" o:spid="_x0000_s1068" type="#_x0000_t202" style="position:absolute;left:340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veDMYA&#10;AADcAAAADwAAAGRycy9kb3ducmV2LnhtbESPQWvCQBSE70L/w/IKveluLYhEN6FYlPZSNOqht9fs&#10;axLMvo3ZrYn/vlsQPA4z8w2zzAbbiAt1vnas4XmiQBAXztRcajjs1+M5CB+QDTaOScOVPGTpw2iJ&#10;iXE97+iSh1JECPsENVQhtImUvqjIop+4ljh6P66zGKLsSmk67CPcNnKq1ExarDkuVNjSqqLilP9a&#10;Dcfvz2uza1++VN1/bIfNeZu/bUqtnx6H1wWIQEO4h2/td6NhqmbwfyYeAZ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veDM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FF68C8" w:rsidRPr="00C02AC0" w:rsidRDefault="00FF68C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480" o:spid="_x0000_s1069" type="#_x0000_t202" style="position:absolute;left:680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7l8YA&#10;AADcAAAADwAAAGRycy9kb3ducmV2LnhtbESPQWvCQBSE70L/w/IKvZndWqiSukppUeylaLSH3l6z&#10;zySYfRuzq4n/3i0IHoeZ+YaZzntbizO1vnKs4TlRIIhzZyouNOy2i+EEhA/IBmvHpOFCHuazh8EU&#10;U+M63tA5C4WIEPYpaihDaFIpfV6SRZ+4hjh6e9daDFG2hTQtdhFuazlS6lVarDgulNjQR0n5ITtZ&#10;DT9/35d607z8qqr7WvfL4zr7XBZaPz32728gAvXhHr61V0bDSI3h/0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d7l8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FF68C8" w:rsidRPr="00FB4F7A" w:rsidRDefault="00FF68C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1" o:spid="_x0000_s1070" type="#_x0000_t202" style="position:absolute;left:340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v5cMA&#10;AADcAAAADwAAAGRycy9kb3ducmV2LnhtbERPz2vCMBS+C/sfwhvsZpM5kFGNIg5luwytevD2bJ5t&#10;sXmpTWbrf28OA48f3+/pvLe1uFHrK8ca3hMFgjh3puJCw363Gn6C8AHZYO2YNNzJw3z2MphialzH&#10;W7ploRAxhH2KGsoQmlRKn5dk0SeuIY7c2bUWQ4RtIU2LXQy3tRwpNZYWK44NJTa0LCm/ZH9Ww+H0&#10;e6+3zcdRVd3Ppl9fN9nXutD67bVfTEAE6sNT/O/+NhpGKq6N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jv5cMAAADcAAAADwAAAAAAAAAAAAAAAACYAgAAZHJzL2Rv&#10;d25yZXYueG1sUEsFBgAAAAAEAAQA9QAAAIgDAAAAAA==&#10;" filled="f" stroked="f">
                <v:textbox style="layout-flow:vertical;mso-layout-flow-alt:bottom-to-top">
                  <w:txbxContent>
                    <w:p w:rsidR="00FF68C8" w:rsidRPr="00C02AC0" w:rsidRDefault="00FF68C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82" o:spid="_x0000_s1071" type="#_x0000_t202" style="position:absolute;left:680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KfsYA&#10;AADcAAAADwAAAGRycy9kb3ducmV2LnhtbESPQWvCQBSE70L/w/IKvZndWiiaukppUeylaLSH3l6z&#10;zySYfRuzq4n/3i0IHoeZ+YaZzntbizO1vnKs4TlRIIhzZyouNOy2i+EYhA/IBmvHpOFCHuazh8EU&#10;U+M63tA5C4WIEPYpaihDaFIpfV6SRZ+4hjh6e9daDFG2hTQtdhFuazlS6lVarDgulNjQR0n5ITtZ&#10;DT9/35d607z8qqr7WvfL4zr7XBZaPz32728gAvXhHr61V0bDSE3g/0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RKfs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FF68C8" w:rsidRPr="00FB4F7A" w:rsidRDefault="00FF68C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3" o:spid="_x0000_s1072" type="#_x0000_t202" style="position:absolute;left:340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1PsQA&#10;AADcAAAADwAAAGRycy9kb3ducmV2LnhtbERPz2vCMBS+C/sfwhvsZlMdjFGNIhvKdhlt3Q7ens2z&#10;LTYvNcls/e+Xw8Djx/d7uR5NJ67kfGtZwSxJQRBXVrdcK/jeb6evIHxA1thZJgU38rBePUyWmGk7&#10;cEHXMtQihrDPUEETQp9J6auGDPrE9sSRO1lnMEToaqkdDjHcdHKepi/SYMuxocGe3hqqzuWvUfBz&#10;/Lp1Rf98SNvhMx93l7x839VKPT2OmwWIQGO4i//dH1rBfBbnx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3dT7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FF68C8" w:rsidRPr="00C02AC0" w:rsidRDefault="00FF68C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484" o:spid="_x0000_s1073" type="#_x0000_t202" style="position:absolute;left:680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QpcYA&#10;AADcAAAADwAAAGRycy9kb3ducmV2LnhtbESPQWvCQBSE70L/w/IKvZlNUiglugapKO2laNSDt2f2&#10;mYRm36bZrYn/vlsoeBxm5htmno+mFVfqXWNZQRLFIIhLqxuuFBz26+krCOeRNbaWScGNHOSLh8kc&#10;M20H3tG18JUIEHYZKqi97zIpXVmTQRfZjjh4F9sb9EH2ldQ9DgFuWpnG8Ys02HBYqLGjt5rKr+LH&#10;KDieP2/trns+xc3wsR0339titamUenoclzMQnkZ/D/+337WCNEng70w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vQpc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FF68C8" w:rsidRPr="00FB4F7A" w:rsidRDefault="00FF68C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5" o:spid="_x0000_s1074" type="#_x0000_t202" style="position:absolute;left:340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O0sYA&#10;AADcAAAADwAAAGRycy9kb3ducmV2LnhtbESPQWvCQBSE70L/w/IKvZlNUhBJXUNpqdiLaNoevD2z&#10;r0lo9m3Mbk38964geBxm5htmkY+mFSfqXWNZQRLFIIhLqxuuFHx/fUznIJxH1thaJgVncpAvHyYL&#10;zLQdeEenwlciQNhlqKD2vsukdGVNBl1kO+Lg/dreoA+yr6TucQhw08o0jmfSYMNhocaO3moq/4p/&#10;o+DnsDm3u+55HzfD53ZcHbfF+6pS6ulxfH0B4Wn09/CtvdYK0iSF65lwBO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lO0s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FF68C8" w:rsidRPr="00C02AC0" w:rsidRDefault="00FF68C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486" o:spid="_x0000_s1075" type="#_x0000_t202" style="position:absolute;left:680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XrSccA&#10;AADcAAAADwAAAGRycy9kb3ducmV2LnhtbESPT2vCQBTE7wW/w/IEb3WjASmpq4jSYC+iqR56e82+&#10;JsHs2zS7zZ9v3y0Uehxm5jfMejuYWnTUusqygsU8AkGcW11xoeD69vL4BMJ5ZI21ZVIwkoPtZvKw&#10;xkTbni/UZb4QAcIuQQWl900ipctLMujmtiEO3qdtDfog20LqFvsAN7VcRtFKGqw4LJTY0L6k/J59&#10;GwW3j9NYX5r4Par61/OQfp2zQ1ooNZsOu2cQngb/H/5rH7WC5SKG3zPhCM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l60n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FF68C8" w:rsidRPr="00FB4F7A" w:rsidRDefault="00FF68C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7" o:spid="_x0000_s1076" type="#_x0000_t202" style="position:absolute;left:340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xzPcYA&#10;AADcAAAADwAAAGRycy9kb3ducmV2LnhtbESPT2vCQBTE7wW/w/IEb3XjH4pEVyktil5Eox68vWZf&#10;k9Ds25hdTfz2XUHwOMzMb5jZojWluFHtCssKBv0IBHFqdcGZguNh+T4B4TyyxtIyKbiTg8W88zbD&#10;WNuG93RLfCYChF2MCnLvq1hKl+Zk0PVtRRy8X1sb9EHWmdQ1NgFuSjmMog9psOCwkGNFXzmlf8nV&#10;KDj9bO/lvhqdo6LZ7NrVZZd8rzKlet32cwrCU+tf4Wd7rRUMB2N4nA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xzPc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FF68C8" w:rsidRPr="00C02AC0" w:rsidRDefault="00FF68C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88" o:spid="_x0000_s1077" type="#_x0000_t202" style="position:absolute;left:680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DWpsUA&#10;AADcAAAADwAAAGRycy9kb3ducmV2LnhtbESPQWvCQBSE7wX/w/IEb3WjYpHoKqVF0Yto1IO31+xr&#10;Epp9G7Orif++Kwgeh5n5hpktWlOKG9WusKxg0I9AEKdWF5wpOB6W7xMQziNrLC2Tgjs5WMw7bzOM&#10;tW14T7fEZyJA2MWoIPe+iqV0aU4GXd9WxMH7tbVBH2SdSV1jE+CmlMMo+pAGCw4LOVb0lVP6l1yN&#10;gtPP9l7uq9E5KprNrl1ddsn3KlOq120/pyA8tf4VfrbXWsFwMIbHmXA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wNamxQAAANwAAAAPAAAAAAAAAAAAAAAAAJgCAABkcnMv&#10;ZG93bnJldi54bWxQSwUGAAAAAAQABAD1AAAAigMAAAAA&#10;" filled="f" stroked="f">
                <v:textbox style="layout-flow:vertical;mso-layout-flow-alt:bottom-to-top">
                  <w:txbxContent>
                    <w:p w:rsidR="00FF68C8" w:rsidRPr="00FB4F7A" w:rsidRDefault="00FF68C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FF68C8" w:rsidRPr="0077052E" w:rsidRDefault="00FF68C8" w:rsidP="0077052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214"/>
      <w:gridCol w:w="6611"/>
      <w:gridCol w:w="589"/>
      <w:gridCol w:w="1622"/>
    </w:tblGrid>
    <w:tr w:rsidR="00FF68C8" w:rsidRPr="00BC49A2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FF68C8" w:rsidRPr="00BC49A2" w:rsidRDefault="00FF68C8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Зона</w:t>
          </w:r>
        </w:p>
      </w:tc>
      <w:tc>
        <w:tcPr>
          <w:tcW w:w="1214" w:type="dxa"/>
          <w:shd w:val="clear" w:color="auto" w:fill="auto"/>
          <w:vAlign w:val="center"/>
        </w:tcPr>
        <w:p w:rsidR="00FF68C8" w:rsidRPr="00BC49A2" w:rsidRDefault="00FF68C8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Поз. обо- значение</w:t>
          </w:r>
        </w:p>
      </w:tc>
      <w:tc>
        <w:tcPr>
          <w:tcW w:w="6611" w:type="dxa"/>
          <w:shd w:val="clear" w:color="auto" w:fill="auto"/>
          <w:vAlign w:val="center"/>
        </w:tcPr>
        <w:p w:rsidR="00FF68C8" w:rsidRPr="00BC49A2" w:rsidRDefault="00FF68C8" w:rsidP="000E546B">
          <w:pPr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Наименование</w:t>
          </w:r>
        </w:p>
      </w:tc>
      <w:tc>
        <w:tcPr>
          <w:tcW w:w="589" w:type="dxa"/>
          <w:shd w:val="clear" w:color="auto" w:fill="auto"/>
          <w:textDirection w:val="btLr"/>
          <w:vAlign w:val="center"/>
        </w:tcPr>
        <w:p w:rsidR="00FF68C8" w:rsidRPr="00BC49A2" w:rsidRDefault="00FF68C8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Кол.</w:t>
          </w:r>
        </w:p>
      </w:tc>
      <w:tc>
        <w:tcPr>
          <w:tcW w:w="1622" w:type="dxa"/>
          <w:shd w:val="clear" w:color="auto" w:fill="auto"/>
          <w:vAlign w:val="center"/>
        </w:tcPr>
        <w:p w:rsidR="00FF68C8" w:rsidRPr="00BC49A2" w:rsidRDefault="00FF68C8" w:rsidP="000867B4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>Примечание</w: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7E819A4F" wp14:editId="4D09BC2A">
                    <wp:simplePos x="0" y="0"/>
                    <wp:positionH relativeFrom="column">
                      <wp:posOffset>1253490</wp:posOffset>
                    </wp:positionH>
                    <wp:positionV relativeFrom="paragraph">
                      <wp:posOffset>38100</wp:posOffset>
                    </wp:positionV>
                    <wp:extent cx="0" cy="10335260"/>
                    <wp:effectExtent l="15240" t="9525" r="13335" b="18415"/>
                    <wp:wrapNone/>
                    <wp:docPr id="163" name="Line 40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BB8C5B3" id="Line 409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7pt,3pt" to="98.7pt,8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" strokeweight="1.5pt"/>
                </w:pict>
              </mc:Fallback>
            </mc:AlternateContent>
          </w:r>
        </w:p>
      </w:tc>
    </w:tr>
  </w:tbl>
  <w:p w:rsidR="00FF68C8" w:rsidRPr="00BC49A2" w:rsidRDefault="00FF68C8" w:rsidP="0077052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09846DA7" wp14:editId="386F63B4">
              <wp:simplePos x="0" y="0"/>
              <wp:positionH relativeFrom="column">
                <wp:posOffset>-683895</wp:posOffset>
              </wp:positionH>
              <wp:positionV relativeFrom="paragraph">
                <wp:posOffset>33020</wp:posOffset>
              </wp:positionV>
              <wp:extent cx="7176135" cy="10426700"/>
              <wp:effectExtent l="0" t="0" r="24765" b="0"/>
              <wp:wrapNone/>
              <wp:docPr id="66" name="Group 6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6135" cy="10426700"/>
                        <a:chOff x="341" y="279"/>
                        <a:chExt cx="11301" cy="16420"/>
                      </a:xfrm>
                    </wpg:grpSpPr>
                    <wps:wsp>
                      <wps:cNvPr id="67" name="Text Box 342"/>
                      <wps:cNvSpPr txBox="1">
                        <a:spLocks noChangeArrowheads="1"/>
                      </wps:cNvSpPr>
                      <wps:spPr bwMode="auto">
                        <a:xfrm>
                          <a:off x="2099" y="15111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4B0C31" w:rsidRDefault="00FF68C8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Дунаев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68" name="Text Box 343"/>
                      <wps:cNvSpPr txBox="1">
                        <a:spLocks noChangeArrowheads="1"/>
                      </wps:cNvSpPr>
                      <wps:spPr bwMode="auto">
                        <a:xfrm>
                          <a:off x="2099" y="15394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6F3DAD" w:rsidRDefault="00FF68C8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Катышев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69" name="Text Box 344"/>
                      <wps:cNvSpPr txBox="1">
                        <a:spLocks noChangeArrowheads="1"/>
                      </wps:cNvSpPr>
                      <wps:spPr bwMode="auto">
                        <a:xfrm>
                          <a:off x="2099" y="15961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D948FF" w:rsidRDefault="00FF68C8" w:rsidP="005F79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48F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Хамедов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70" name="Text Box 345"/>
                      <wps:cNvSpPr txBox="1">
                        <a:spLocks noChangeArrowheads="1"/>
                      </wps:cNvSpPr>
                      <wps:spPr bwMode="auto">
                        <a:xfrm>
                          <a:off x="2099" y="16245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6F3DAD" w:rsidRDefault="00FF68C8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Жуков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71" name="Text Box 346"/>
                      <wps:cNvSpPr txBox="1">
                        <a:spLocks noChangeArrowheads="1"/>
                      </wps:cNvSpPr>
                      <wps:spPr bwMode="auto">
                        <a:xfrm>
                          <a:off x="4820" y="15139"/>
                          <a:ext cx="3969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4B0C31" w:rsidRDefault="00FF68C8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FF68C8" w:rsidRPr="00770084" w:rsidRDefault="00FF68C8" w:rsidP="008C044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Узел печатный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СЦ</w:t>
                            </w:r>
                            <w:r w:rsidR="00FD697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FF68C8" w:rsidRPr="00045357" w:rsidRDefault="00FF68C8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Перечень элементов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Text Box 347"/>
                      <wps:cNvSpPr txBox="1">
                        <a:spLocks noChangeArrowheads="1"/>
                      </wps:cNvSpPr>
                      <wps:spPr bwMode="auto">
                        <a:xfrm>
                          <a:off x="9583" y="15394"/>
                          <a:ext cx="851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4B0C31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 \* MERGEFORMAT </w:instrText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612AD0">
                              <w:rPr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  <wps:wsp>
                      <wps:cNvPr id="73" name="Text Box 348"/>
                      <wps:cNvSpPr txBox="1">
                        <a:spLocks noChangeArrowheads="1"/>
                      </wps:cNvSpPr>
                      <wps:spPr bwMode="auto">
                        <a:xfrm>
                          <a:off x="10434" y="15394"/>
                          <a:ext cx="1134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8B4888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  <wps:wsp>
                      <wps:cNvPr id="74" name="Text Box 349"/>
                      <wps:cNvSpPr txBox="1">
                        <a:spLocks noChangeArrowheads="1"/>
                      </wps:cNvSpPr>
                      <wps:spPr bwMode="auto">
                        <a:xfrm>
                          <a:off x="8789" y="15876"/>
                          <a:ext cx="2835" cy="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Default="00FF68C8" w:rsidP="00BE4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ООО «Группа индустриальных</w:t>
                            </w:r>
                          </w:p>
                          <w:p w:rsidR="00FF68C8" w:rsidRPr="00BE4837" w:rsidRDefault="00FF68C8" w:rsidP="00BE4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технологий»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Text Box 350"/>
                      <wps:cNvSpPr txBox="1">
                        <a:spLocks noChangeArrowheads="1"/>
                      </wps:cNvSpPr>
                      <wps:spPr bwMode="auto">
                        <a:xfrm>
                          <a:off x="4820" y="14515"/>
                          <a:ext cx="6804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BC49A2" w:rsidRDefault="00FF68C8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ГРЛМ.468351.00</w:t>
                            </w:r>
                            <w:r w:rsidR="00FD697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BC49A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Text Box 351"/>
                      <wps:cNvSpPr txBox="1">
                        <a:spLocks noChangeArrowheads="1"/>
                      </wps:cNvSpPr>
                      <wps:spPr bwMode="auto">
                        <a:xfrm>
                          <a:off x="5614" y="12644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4B0C31" w:rsidRDefault="00FF68C8" w:rsidP="0062368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РЛМ.468351.0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="00FD697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</w:t>
                            </w:r>
                            <w:r w:rsidRPr="00D10DB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Э3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Text Box 352"/>
                      <wps:cNvSpPr txBox="1">
                        <a:spLocks noChangeArrowheads="1"/>
                      </wps:cNvSpPr>
                      <wps:spPr bwMode="auto">
                        <a:xfrm>
                          <a:off x="4820" y="12644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4B0C31" w:rsidRDefault="00FF68C8" w:rsidP="000D3D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Text Box 353"/>
                      <wps:cNvSpPr txBox="1">
                        <a:spLocks noChangeArrowheads="1"/>
                      </wps:cNvSpPr>
                      <wps:spPr bwMode="auto">
                        <a:xfrm>
                          <a:off x="1135" y="13835"/>
                          <a:ext cx="96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140824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Text Box 354"/>
                      <wps:cNvSpPr txBox="1">
                        <a:spLocks noChangeArrowheads="1"/>
                      </wps:cNvSpPr>
                      <wps:spPr bwMode="auto">
                        <a:xfrm>
                          <a:off x="1022" y="14572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140824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Text Box 355"/>
                      <wps:cNvSpPr txBox="1">
                        <a:spLocks noChangeArrowheads="1"/>
                      </wps:cNvSpPr>
                      <wps:spPr bwMode="auto">
                        <a:xfrm>
                          <a:off x="1418" y="1457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140824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Text Box 356"/>
                      <wps:cNvSpPr txBox="1">
                        <a:spLocks noChangeArrowheads="1"/>
                      </wps:cNvSpPr>
                      <wps:spPr bwMode="auto">
                        <a:xfrm>
                          <a:off x="1985" y="14572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140824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Text Box 357"/>
                      <wps:cNvSpPr txBox="1">
                        <a:spLocks noChangeArrowheads="1"/>
                      </wps:cNvSpPr>
                      <wps:spPr bwMode="auto">
                        <a:xfrm>
                          <a:off x="3346" y="14572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5F79C3" w:rsidRDefault="00FF68C8" w:rsidP="005F7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Text Box 358"/>
                      <wps:cNvSpPr txBox="1">
                        <a:spLocks noChangeArrowheads="1"/>
                      </wps:cNvSpPr>
                      <wps:spPr bwMode="auto">
                        <a:xfrm>
                          <a:off x="4197" y="14572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A42F42" w:rsidRDefault="00FF68C8" w:rsidP="00A42F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Line 359"/>
                      <wps:cNvCnPr/>
                      <wps:spPr bwMode="auto">
                        <a:xfrm flipH="1">
                          <a:off x="1135" y="14288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360"/>
                      <wps:cNvCnPr/>
                      <wps:spPr bwMode="auto">
                        <a:xfrm>
                          <a:off x="1135" y="1457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361"/>
                      <wps:cNvCnPr/>
                      <wps:spPr bwMode="auto">
                        <a:xfrm>
                          <a:off x="1135" y="14855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362"/>
                      <wps:cNvCnPr/>
                      <wps:spPr bwMode="auto">
                        <a:xfrm flipH="1">
                          <a:off x="1135" y="15139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363"/>
                      <wps:cNvCnPr/>
                      <wps:spPr bwMode="auto">
                        <a:xfrm>
                          <a:off x="1135" y="1542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364"/>
                      <wps:cNvCnPr/>
                      <wps:spPr bwMode="auto">
                        <a:xfrm>
                          <a:off x="1135" y="1570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365"/>
                      <wps:cNvCnPr/>
                      <wps:spPr bwMode="auto">
                        <a:xfrm>
                          <a:off x="1135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366"/>
                      <wps:cNvCnPr/>
                      <wps:spPr bwMode="auto">
                        <a:xfrm>
                          <a:off x="1135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367"/>
                      <wps:cNvCnPr/>
                      <wps:spPr bwMode="auto">
                        <a:xfrm flipH="1">
                          <a:off x="8789" y="15422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368"/>
                      <wps:cNvCnPr/>
                      <wps:spPr bwMode="auto">
                        <a:xfrm flipH="1">
                          <a:off x="8789" y="15706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369"/>
                      <wps:cNvCnPr/>
                      <wps:spPr bwMode="auto">
                        <a:xfrm>
                          <a:off x="1532" y="14288"/>
                          <a:ext cx="0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370"/>
                      <wps:cNvCnPr/>
                      <wps:spPr bwMode="auto">
                        <a:xfrm>
                          <a:off x="2099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371"/>
                      <wps:cNvCnPr/>
                      <wps:spPr bwMode="auto">
                        <a:xfrm>
                          <a:off x="346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372"/>
                      <wps:cNvCnPr/>
                      <wps:spPr bwMode="auto">
                        <a:xfrm>
                          <a:off x="431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373"/>
                      <wps:cNvCnPr/>
                      <wps:spPr bwMode="auto">
                        <a:xfrm>
                          <a:off x="482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374"/>
                      <wps:cNvCnPr/>
                      <wps:spPr bwMode="auto">
                        <a:xfrm>
                          <a:off x="1135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375"/>
                      <wps:cNvCnPr/>
                      <wps:spPr bwMode="auto">
                        <a:xfrm>
                          <a:off x="8789" y="15139"/>
                          <a:ext cx="0" cy="141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376"/>
                      <wps:cNvCnPr/>
                      <wps:spPr bwMode="auto">
                        <a:xfrm>
                          <a:off x="9073" y="15422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377"/>
                      <wps:cNvCnPr/>
                      <wps:spPr bwMode="auto">
                        <a:xfrm>
                          <a:off x="9356" y="15422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378"/>
                      <wps:cNvCnPr/>
                      <wps:spPr bwMode="auto">
                        <a:xfrm>
                          <a:off x="9640" y="15139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379"/>
                      <wps:cNvCnPr/>
                      <wps:spPr bwMode="auto">
                        <a:xfrm>
                          <a:off x="10490" y="15139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380"/>
                      <wps:cNvCnPr/>
                      <wps:spPr bwMode="auto">
                        <a:xfrm>
                          <a:off x="8336" y="13098"/>
                          <a:ext cx="0" cy="73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381"/>
                      <wps:cNvCnPr/>
                      <wps:spPr bwMode="auto">
                        <a:xfrm flipH="1">
                          <a:off x="4820" y="12644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382"/>
                      <wps:cNvCnPr/>
                      <wps:spPr bwMode="auto">
                        <a:xfrm flipH="1">
                          <a:off x="4820" y="13098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83"/>
                      <wps:cNvCnPr/>
                      <wps:spPr bwMode="auto">
                        <a:xfrm>
                          <a:off x="5614" y="12644"/>
                          <a:ext cx="0" cy="11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384"/>
                      <wps:cNvCnPr/>
                      <wps:spPr bwMode="auto">
                        <a:xfrm>
                          <a:off x="4820" y="12644"/>
                          <a:ext cx="0" cy="11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385"/>
                      <wps:cNvCnPr/>
                      <wps:spPr bwMode="auto">
                        <a:xfrm flipH="1">
                          <a:off x="1135" y="13835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386"/>
                      <wps:cNvCnPr/>
                      <wps:spPr bwMode="auto">
                        <a:xfrm>
                          <a:off x="4820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387"/>
                      <wps:cNvCnPr/>
                      <wps:spPr bwMode="auto">
                        <a:xfrm>
                          <a:off x="2099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388"/>
                      <wps:cNvCnPr/>
                      <wps:spPr bwMode="auto">
                        <a:xfrm>
                          <a:off x="1135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Text Box 389"/>
                      <wps:cNvSpPr txBox="1">
                        <a:spLocks noChangeArrowheads="1"/>
                      </wps:cNvSpPr>
                      <wps:spPr bwMode="auto">
                        <a:xfrm>
                          <a:off x="4191" y="14827"/>
                          <a:ext cx="64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4B0C31" w:rsidRDefault="00FF68C8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  <wps:wsp>
                      <wps:cNvPr id="115" name="Text Box 390"/>
                      <wps:cNvSpPr txBox="1">
                        <a:spLocks noChangeArrowheads="1"/>
                      </wps:cNvSpPr>
                      <wps:spPr bwMode="auto">
                        <a:xfrm>
                          <a:off x="3346" y="14827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4B0C31" w:rsidRDefault="00FF68C8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</w:t>
                            </w:r>
                            <w:r w:rsidRPr="004B0C31"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" name="Text Box 391"/>
                      <wps:cNvSpPr txBox="1">
                        <a:spLocks noChangeArrowheads="1"/>
                      </wps:cNvSpPr>
                      <wps:spPr bwMode="auto">
                        <a:xfrm>
                          <a:off x="8789" y="15082"/>
                          <a:ext cx="85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4B0C31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" name="Text Box 392"/>
                      <wps:cNvSpPr txBox="1">
                        <a:spLocks noChangeArrowheads="1"/>
                      </wps:cNvSpPr>
                      <wps:spPr bwMode="auto">
                        <a:xfrm>
                          <a:off x="1022" y="14827"/>
                          <a:ext cx="62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4B0C31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" name="Text Box 393"/>
                      <wps:cNvSpPr txBox="1">
                        <a:spLocks noChangeArrowheads="1"/>
                      </wps:cNvSpPr>
                      <wps:spPr bwMode="auto">
                        <a:xfrm>
                          <a:off x="1418" y="14827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4B0C31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Text Box 394"/>
                      <wps:cNvSpPr txBox="1">
                        <a:spLocks noChangeArrowheads="1"/>
                      </wps:cNvSpPr>
                      <wps:spPr bwMode="auto">
                        <a:xfrm>
                          <a:off x="1135" y="15111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16764F" w:rsidRDefault="00FF68C8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395"/>
                      <wps:cNvSpPr txBox="1">
                        <a:spLocks noChangeArrowheads="1"/>
                      </wps:cNvSpPr>
                      <wps:spPr bwMode="auto">
                        <a:xfrm>
                          <a:off x="1135" y="15394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16764F" w:rsidRDefault="00FF68C8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396"/>
                      <wps:cNvSpPr txBox="1">
                        <a:spLocks noChangeArrowheads="1"/>
                      </wps:cNvSpPr>
                      <wps:spPr bwMode="auto">
                        <a:xfrm>
                          <a:off x="1135" y="15961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6F3DAD" w:rsidRDefault="00FF68C8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97"/>
                      <wps:cNvSpPr txBox="1">
                        <a:spLocks noChangeArrowheads="1"/>
                      </wps:cNvSpPr>
                      <wps:spPr bwMode="auto">
                        <a:xfrm>
                          <a:off x="1135" y="16245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6F3DAD" w:rsidRDefault="00FF68C8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Text Box 398"/>
                      <wps:cNvSpPr txBox="1">
                        <a:spLocks noChangeArrowheads="1"/>
                      </wps:cNvSpPr>
                      <wps:spPr bwMode="auto">
                        <a:xfrm>
                          <a:off x="2099" y="14827"/>
                          <a:ext cx="136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4B0C31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Text Box 399"/>
                      <wps:cNvSpPr txBox="1">
                        <a:spLocks noChangeArrowheads="1"/>
                      </wps:cNvSpPr>
                      <wps:spPr bwMode="auto">
                        <a:xfrm>
                          <a:off x="9640" y="15082"/>
                          <a:ext cx="85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4B0C31" w:rsidRDefault="00FF68C8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Text Box 400"/>
                      <wps:cNvSpPr txBox="1">
                        <a:spLocks noChangeArrowheads="1"/>
                      </wps:cNvSpPr>
                      <wps:spPr bwMode="auto">
                        <a:xfrm>
                          <a:off x="10490" y="15082"/>
                          <a:ext cx="113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CA38B3" w:rsidRDefault="00FF68C8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Text Box 401"/>
                      <wps:cNvSpPr txBox="1">
                        <a:spLocks noChangeArrowheads="1"/>
                      </wps:cNvSpPr>
                      <wps:spPr bwMode="auto">
                        <a:xfrm>
                          <a:off x="8794" y="15492"/>
                          <a:ext cx="291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C5143E" w:rsidRDefault="00FF68C8" w:rsidP="006C1ED5">
                            <w:pPr>
                              <w:jc w:val="center"/>
                              <w:rPr>
                                <w:rFonts w:ascii="GOST 2.304 A" w:hAnsi="GOST 2.304 A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7" name="Text Box 403"/>
                      <wps:cNvSpPr txBox="1">
                        <a:spLocks noChangeArrowheads="1"/>
                      </wps:cNvSpPr>
                      <wps:spPr bwMode="auto">
                        <a:xfrm>
                          <a:off x="9243" y="15422"/>
                          <a:ext cx="384" cy="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C5143E" w:rsidRDefault="00FF68C8" w:rsidP="0077052E">
                            <w:pPr>
                              <w:rPr>
                                <w:rFonts w:ascii="GOST 2.304 A" w:hAnsi="GOST 2.304 A" w:cs="Arial"/>
                                <w:i/>
                                <w:sz w:val="16"/>
                              </w:rPr>
                            </w:pPr>
                            <w:r w:rsidRPr="00C5143E">
                              <w:rPr>
                                <w:rFonts w:ascii="GOST 2.304 A" w:hAnsi="GOST 2.304 A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  <wps:wsp>
                      <wps:cNvPr id="128" name="Text Box 404"/>
                      <wps:cNvSpPr txBox="1">
                        <a:spLocks noChangeArrowheads="1"/>
                      </wps:cNvSpPr>
                      <wps:spPr bwMode="auto">
                        <a:xfrm>
                          <a:off x="2099" y="13835"/>
                          <a:ext cx="272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140824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820" y="13835"/>
                          <a:ext cx="680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3C74E5" w:rsidRDefault="00FF68C8" w:rsidP="0077052E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Line 406"/>
                      <wps:cNvCnPr/>
                      <wps:spPr bwMode="auto">
                        <a:xfrm flipH="1">
                          <a:off x="1121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407"/>
                      <wps:cNvCnPr/>
                      <wps:spPr bwMode="auto">
                        <a:xfrm>
                          <a:off x="1121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408"/>
                      <wps:cNvCnPr/>
                      <wps:spPr bwMode="auto">
                        <a:xfrm>
                          <a:off x="1121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410"/>
                      <wps:cNvCnPr/>
                      <wps:spPr bwMode="auto">
                        <a:xfrm flipV="1">
                          <a:off x="455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411"/>
                      <wps:cNvCnPr/>
                      <wps:spPr bwMode="auto">
                        <a:xfrm flipV="1">
                          <a:off x="738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412"/>
                      <wps:cNvCnPr/>
                      <wps:spPr bwMode="auto">
                        <a:xfrm>
                          <a:off x="455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413"/>
                      <wps:cNvCnPr/>
                      <wps:spPr bwMode="auto">
                        <a:xfrm>
                          <a:off x="455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414"/>
                      <wps:cNvCnPr/>
                      <wps:spPr bwMode="auto">
                        <a:xfrm>
                          <a:off x="455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415"/>
                      <wps:cNvCnPr/>
                      <wps:spPr bwMode="auto">
                        <a:xfrm>
                          <a:off x="455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416"/>
                      <wps:cNvCnPr/>
                      <wps:spPr bwMode="auto">
                        <a:xfrm>
                          <a:off x="455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417"/>
                      <wps:cNvCnPr/>
                      <wps:spPr bwMode="auto">
                        <a:xfrm>
                          <a:off x="455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Text Box 418"/>
                      <wps:cNvSpPr txBox="1">
                        <a:spLocks noChangeArrowheads="1"/>
                      </wps:cNvSpPr>
                      <wps:spPr bwMode="auto">
                        <a:xfrm>
                          <a:off x="341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4B0C31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Text Box 419"/>
                      <wps:cNvSpPr txBox="1">
                        <a:spLocks noChangeArrowheads="1"/>
                      </wps:cNvSpPr>
                      <wps:spPr bwMode="auto">
                        <a:xfrm>
                          <a:off x="681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140824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Text Box 420"/>
                      <wps:cNvSpPr txBox="1">
                        <a:spLocks noChangeArrowheads="1"/>
                      </wps:cNvSpPr>
                      <wps:spPr bwMode="auto">
                        <a:xfrm>
                          <a:off x="341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4B0C31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Text Box 421"/>
                      <wps:cNvSpPr txBox="1">
                        <a:spLocks noChangeArrowheads="1"/>
                      </wps:cNvSpPr>
                      <wps:spPr bwMode="auto">
                        <a:xfrm>
                          <a:off x="681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140824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" name="Text Box 422"/>
                      <wps:cNvSpPr txBox="1">
                        <a:spLocks noChangeArrowheads="1"/>
                      </wps:cNvSpPr>
                      <wps:spPr bwMode="auto">
                        <a:xfrm>
                          <a:off x="341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4B0C31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Text Box 423"/>
                      <wps:cNvSpPr txBox="1">
                        <a:spLocks noChangeArrowheads="1"/>
                      </wps:cNvSpPr>
                      <wps:spPr bwMode="auto">
                        <a:xfrm>
                          <a:off x="681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140824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" name="Text Box 424"/>
                      <wps:cNvSpPr txBox="1">
                        <a:spLocks noChangeArrowheads="1"/>
                      </wps:cNvSpPr>
                      <wps:spPr bwMode="auto">
                        <a:xfrm>
                          <a:off x="341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4B0C31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" name="Text Box 425"/>
                      <wps:cNvSpPr txBox="1">
                        <a:spLocks noChangeArrowheads="1"/>
                      </wps:cNvSpPr>
                      <wps:spPr bwMode="auto">
                        <a:xfrm>
                          <a:off x="681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140824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" name="Text Box 426"/>
                      <wps:cNvSpPr txBox="1">
                        <a:spLocks noChangeArrowheads="1"/>
                      </wps:cNvSpPr>
                      <wps:spPr bwMode="auto">
                        <a:xfrm>
                          <a:off x="341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4B0C31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" name="Text Box 427"/>
                      <wps:cNvSpPr txBox="1">
                        <a:spLocks noChangeArrowheads="1"/>
                      </wps:cNvSpPr>
                      <wps:spPr bwMode="auto">
                        <a:xfrm>
                          <a:off x="681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140824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" name="Text Box 428"/>
                      <wps:cNvSpPr txBox="1">
                        <a:spLocks noChangeArrowheads="1"/>
                      </wps:cNvSpPr>
                      <wps:spPr bwMode="auto">
                        <a:xfrm>
                          <a:off x="681" y="284"/>
                          <a:ext cx="454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A62E3D" w:rsidRDefault="00FF68C8" w:rsidP="000B408F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</w:rPr>
                              <w:t>ГРЛМ.468351.00</w:t>
                            </w:r>
                            <w:r w:rsidR="00D71062"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vert270" wrap="square" lIns="91440" tIns="45720" rIns="54000" bIns="45720" anchor="t" anchorCtr="0" upright="1">
                        <a:noAutofit/>
                      </wps:bodyPr>
                    </wps:wsp>
                    <wps:wsp>
                      <wps:cNvPr id="152" name="Line 429"/>
                      <wps:cNvCnPr/>
                      <wps:spPr bwMode="auto">
                        <a:xfrm>
                          <a:off x="455" y="284"/>
                          <a:ext cx="0" cy="680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" name="Line 430"/>
                      <wps:cNvCnPr/>
                      <wps:spPr bwMode="auto">
                        <a:xfrm>
                          <a:off x="738" y="284"/>
                          <a:ext cx="0" cy="680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431"/>
                      <wps:cNvCnPr/>
                      <wps:spPr bwMode="auto">
                        <a:xfrm>
                          <a:off x="455" y="7088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432"/>
                      <wps:cNvCnPr/>
                      <wps:spPr bwMode="auto">
                        <a:xfrm>
                          <a:off x="455" y="368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433"/>
                      <wps:cNvCnPr/>
                      <wps:spPr bwMode="auto">
                        <a:xfrm>
                          <a:off x="455" y="27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341" y="284"/>
                          <a:ext cx="567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BC49A2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Перв. примен.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" name="Text Box 435"/>
                      <wps:cNvSpPr txBox="1">
                        <a:spLocks noChangeArrowheads="1"/>
                      </wps:cNvSpPr>
                      <wps:spPr bwMode="auto">
                        <a:xfrm>
                          <a:off x="681" y="3685"/>
                          <a:ext cx="454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140824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Text Box 436"/>
                      <wps:cNvSpPr txBox="1">
                        <a:spLocks noChangeArrowheads="1"/>
                      </wps:cNvSpPr>
                      <wps:spPr bwMode="auto">
                        <a:xfrm>
                          <a:off x="341" y="3685"/>
                          <a:ext cx="567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BC49A2" w:rsidRDefault="00FF68C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Справ.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" name="Text Box 504"/>
                      <wps:cNvSpPr txBox="1">
                        <a:spLocks noChangeArrowheads="1"/>
                      </wps:cNvSpPr>
                      <wps:spPr bwMode="auto">
                        <a:xfrm>
                          <a:off x="9055" y="15462"/>
                          <a:ext cx="291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4B0C31" w:rsidRDefault="00FF68C8" w:rsidP="00117DE6">
                            <w:pPr>
                              <w:ind w:left="-40" w:right="-5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FF68C8" w:rsidRPr="004B0C31" w:rsidRDefault="00FF68C8" w:rsidP="00117DE6">
                            <w:pPr>
                              <w:ind w:right="-8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1" name="Line 626"/>
                      <wps:cNvCnPr/>
                      <wps:spPr bwMode="auto">
                        <a:xfrm>
                          <a:off x="1118" y="279"/>
                          <a:ext cx="105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627"/>
                      <wps:cNvCnPr/>
                      <wps:spPr bwMode="auto">
                        <a:xfrm flipH="1">
                          <a:off x="11600" y="279"/>
                          <a:ext cx="24" cy="1628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846DA7" id="Group 628" o:spid="_x0000_s1078" style="position:absolute;margin-left:-53.85pt;margin-top:2.6pt;width:565.05pt;height:821pt;z-index:251663872" coordorigin="341,279" coordsize="11301,16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2" o:spid="_x0000_s1079" type="#_x0000_t202" style="position:absolute;left:2099;top:15111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K5BsUA&#10;AADbAAAADwAAAGRycy9kb3ducmV2LnhtbESPQWvCQBSE74X+h+UJ3urGQm1IXaUUClLQYhTF2yP7&#10;mg3Nvo3ZNYn/3i0UPA4z8w0zXw62Fh21vnKsYDpJQBAXTldcKtjvPp9SED4ga6wdk4IreVguHh/m&#10;mGnX85a6PJQiQthnqMCE0GRS+sKQRT9xDXH0flxrMUTZllK32Ee4reVzksykxYrjgsGGPgwVv/nF&#10;Kjidu/SYXi9fPm/6rdno75fDWio1Hg3vbyACDeEe/m+vtILZK/x9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rkGxQAAANsAAAAPAAAAAAAAAAAAAAAAAJgCAABkcnMv&#10;ZG93bnJldi54bWxQSwUGAAAAAAQABAD1AAAAigMAAAAA&#10;" filled="f" stroked="f">
                <v:textbox inset=".5mm,,.5mm">
                  <w:txbxContent>
                    <w:p w:rsidR="00FF68C8" w:rsidRPr="004B0C31" w:rsidRDefault="00FF68C8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Дунаев</w:t>
                      </w:r>
                    </w:p>
                  </w:txbxContent>
                </v:textbox>
              </v:shape>
              <v:shape id="Text Box 343" o:spid="_x0000_s1080" type="#_x0000_t202" style="position:absolute;left:2099;top:15394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0tdMIA&#10;AADbAAAADwAAAGRycy9kb3ducmV2LnhtbERPXWvCMBR9H+w/hCv4NlMHSqmmZQwGMtBhNzZ8uzTX&#10;ptjc1Ca29d8vD4M9Hs73tphsKwbqfeNYwXKRgCCunG64VvD1+faUgvABWWPrmBTcyUORPz5sMdNu&#10;5CMNZahFDGGfoQITQpdJ6StDFv3CdcSRO7veYoiwr6XucYzhtpXPSbKWFhuODQY7ejVUXcqbVXC6&#10;DulPer+9+7Ibj+agP1bfe6nUfDa9bEAEmsK/+M+90wrW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S10wgAAANsAAAAPAAAAAAAAAAAAAAAAAJgCAABkcnMvZG93&#10;bnJldi54bWxQSwUGAAAAAAQABAD1AAAAhwMAAAAA&#10;" filled="f" stroked="f">
                <v:textbox inset=".5mm,,.5mm">
                  <w:txbxContent>
                    <w:p w:rsidR="00FF68C8" w:rsidRPr="006F3DAD" w:rsidRDefault="00FF68C8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Катышев</w:t>
                      </w:r>
                    </w:p>
                  </w:txbxContent>
                </v:textbox>
              </v:shape>
              <v:shape id="Text Box 344" o:spid="_x0000_s1081" type="#_x0000_t202" style="position:absolute;left:2099;top:15961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GI78UA&#10;AADbAAAADwAAAGRycy9kb3ducmV2LnhtbESPQWvCQBSE74X+h+UVequbCpUYXaUUCqXQFqMo3h7Z&#10;ZzaYfRuzaxL/fVcQPA4z8w0zXw62Fh21vnKs4HWUgCAunK64VLBZf76kIHxA1lg7JgUX8rBcPD7M&#10;MdOu5xV1eShFhLDPUIEJocmk9IUhi37kGuLoHVxrMUTZllK32Ee4reU4SSbSYsVxwWBDH4aKY362&#10;CvanLt2ll/O3z5t+ZX7139v2Ryr1/DS8z0AEGsI9fGt/aQWTKVy/xB8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YjvxQAAANsAAAAPAAAAAAAAAAAAAAAAAJgCAABkcnMv&#10;ZG93bnJldi54bWxQSwUGAAAAAAQABAD1AAAAigMAAAAA&#10;" filled="f" stroked="f">
                <v:textbox inset=".5mm,,.5mm">
                  <w:txbxContent>
                    <w:p w:rsidR="00FF68C8" w:rsidRPr="00D948FF" w:rsidRDefault="00FF68C8" w:rsidP="005F79C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48F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Хамедов</w:t>
                      </w:r>
                    </w:p>
                  </w:txbxContent>
                </v:textbox>
              </v:shape>
              <v:shape id="Text Box 345" o:spid="_x0000_s1082" type="#_x0000_t202" style="position:absolute;left:2099;top:16245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3r8IA&#10;AADbAAAADwAAAGRycy9kb3ducmV2LnhtbERPXWvCMBR9F/wP4Qp7s6nCttIZRQRhDLZhFcfeLs1d&#10;U2xuuia29d8vDwMfD+d7tRltI3rqfO1YwSJJQRCXTtdcKTgd9/MMhA/IGhvHpOBGHjbr6WSFuXYD&#10;H6gvQiViCPscFZgQ2lxKXxqy6BPXEkfux3UWQ4RdJXWHQwy3jVym6ZO0WHNsMNjSzlB5Ka5Wwfdv&#10;n31lt+ubL9rhYD705+P5XSr1MBu3LyACjeEu/ne/agXPcX3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revwgAAANsAAAAPAAAAAAAAAAAAAAAAAJgCAABkcnMvZG93&#10;bnJldi54bWxQSwUGAAAAAAQABAD1AAAAhwMAAAAA&#10;" filled="f" stroked="f">
                <v:textbox inset=".5mm,,.5mm">
                  <w:txbxContent>
                    <w:p w:rsidR="00FF68C8" w:rsidRPr="006F3DAD" w:rsidRDefault="00FF68C8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Жуков</w:t>
                      </w:r>
                    </w:p>
                  </w:txbxContent>
                </v:textbox>
              </v:shape>
              <v:shape id="Text Box 346" o:spid="_x0000_s1083" type="#_x0000_t202" style="position:absolute;left:4820;top:15139;width:3969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<v:textbox>
                  <w:txbxContent>
                    <w:p w:rsidR="00FF68C8" w:rsidRPr="004B0C31" w:rsidRDefault="00FF68C8" w:rsidP="00C5143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FF68C8" w:rsidRPr="00770084" w:rsidRDefault="00FF68C8" w:rsidP="008C044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Узел печатный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СЦ</w:t>
                      </w:r>
                      <w:r w:rsidR="00FD697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</w:p>
                    <w:p w:rsidR="00FF68C8" w:rsidRPr="00045357" w:rsidRDefault="00FF68C8" w:rsidP="00C5143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Перечень элементов</w:t>
                      </w:r>
                    </w:p>
                  </w:txbxContent>
                </v:textbox>
              </v:shape>
              <v:shape id="Text Box 347" o:spid="_x0000_s1084" type="#_x0000_t202" style="position:absolute;left:9583;top:15394;width:851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+3W8IA&#10;AADbAAAADwAAAGRycy9kb3ducmV2LnhtbESPQWvCQBSE7wX/w/KE3urGHGpJXaUUlNCTTfX+zL4m&#10;0ezbZXcb47/vCoLHYWa+YZbr0fRiIB86ywrmswwEcW11x42C/c/m5Q1EiMgae8uk4EoB1qvJ0xIL&#10;bS/8TUMVG5EgHApU0MboCilD3ZLBMLOOOHm/1huMSfpGao+XBDe9zLPsVRrsOC206Oizpfpc/RkF&#10;Y/VV9thFfzxtt4ehLN0+3zmlnqfjxzuISGN8hO/tUitY5HD7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7dbwgAAANsAAAAPAAAAAAAAAAAAAAAAAJgCAABkcnMvZG93&#10;bnJldi54bWxQSwUGAAAAAAQABAD1AAAAhwMAAAAA&#10;" filled="f" stroked="f">
                <v:textbox inset=",,,.3mm">
                  <w:txbxContent>
                    <w:p w:rsidR="00FF68C8" w:rsidRPr="004B0C31" w:rsidRDefault="00FF68C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 \* MERGEFORMAT </w:instrText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612AD0">
                        <w:rPr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1</w:t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348" o:spid="_x0000_s1085" type="#_x0000_t202" style="position:absolute;left:10434;top:15394;width:113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MSwMIA&#10;AADbAAAADwAAAGRycy9kb3ducmV2LnhtbESPQWsCMRSE7wX/Q3iCt5pVoZXVKCJUlp7aVe/PzXN3&#10;dfMSknTd/vumUOhxmJlvmPV2MJ3oyYfWsoLZNANBXFndcq3gdHx7XoIIEVljZ5kUfFOA7Wb0tMZc&#10;2wd/Ul/GWiQIhxwVNDG6XMpQNWQwTK0jTt7VeoMxSV9L7fGR4KaT8yx7kQZbTgsNOto3VN3LL6Ng&#10;KN+LDtvoL7fD4dwXhTvNP5xSk/GwW4GINMT/8F+70ApeF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0xLAwgAAANsAAAAPAAAAAAAAAAAAAAAAAJgCAABkcnMvZG93&#10;bnJldi54bWxQSwUGAAAAAAQABAD1AAAAhwMAAAAA&#10;" filled="f" stroked="f">
                <v:textbox inset=",,,.3mm">
                  <w:txbxContent>
                    <w:p w:rsidR="00FF68C8" w:rsidRPr="008B4888" w:rsidRDefault="00FF68C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Text Box 349" o:spid="_x0000_s1086" type="#_x0000_t202" style="position:absolute;left:8789;top:15876;width:2835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<v:textbox>
                  <w:txbxContent>
                    <w:p w:rsidR="00FF68C8" w:rsidRDefault="00FF68C8" w:rsidP="00BE48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ООО «Группа индустриальных</w:t>
                      </w:r>
                    </w:p>
                    <w:p w:rsidR="00FF68C8" w:rsidRPr="00BE4837" w:rsidRDefault="00FF68C8" w:rsidP="00BE48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технологий»</w:t>
                      </w:r>
                    </w:p>
                  </w:txbxContent>
                </v:textbox>
              </v:shape>
              <v:shape id="Text Box 350" o:spid="_x0000_s1087" type="#_x0000_t202" style="position:absolute;left:4820;top:14515;width:6804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<v:textbox>
                  <w:txbxContent>
                    <w:p w:rsidR="00FF68C8" w:rsidRPr="00BC49A2" w:rsidRDefault="00FF68C8" w:rsidP="00C5143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ГРЛМ.468351.00</w:t>
                      </w:r>
                      <w:r w:rsidR="00FD6975">
                        <w:rPr>
                          <w:rFonts w:ascii="Arial" w:hAnsi="Arial" w:cs="Arial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BC49A2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</w:txbxContent>
                </v:textbox>
              </v:shape>
              <v:shape id="Text Box 351" o:spid="_x0000_s1088" type="#_x0000_t202" style="position:absolute;left:5614;top:12644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<v:textbox>
                  <w:txbxContent>
                    <w:p w:rsidR="00FF68C8" w:rsidRPr="004B0C31" w:rsidRDefault="00FF68C8" w:rsidP="0062368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РЛМ.468351.0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</w:t>
                      </w:r>
                      <w:r w:rsidR="00FD697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</w:t>
                      </w:r>
                      <w:r w:rsidRPr="00D10DB7">
                        <w:rPr>
                          <w:rFonts w:ascii="Arial" w:hAnsi="Arial" w:cs="Arial"/>
                          <w:sz w:val="28"/>
                          <w:szCs w:val="28"/>
                        </w:rPr>
                        <w:t>Э3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</w:txbxContent>
                </v:textbox>
              </v:shape>
              <v:shape id="Text Box 352" o:spid="_x0000_s1089" type="#_x0000_t202" style="position:absolute;left:4820;top:12644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<v:textbox>
                  <w:txbxContent>
                    <w:p w:rsidR="00FF68C8" w:rsidRPr="004B0C31" w:rsidRDefault="00FF68C8" w:rsidP="000D3D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Text Box 353" o:spid="_x0000_s1090" type="#_x0000_t202" style="position:absolute;left:1135;top:13835;width:96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<v:textbox>
                  <w:txbxContent>
                    <w:p w:rsidR="00FF68C8" w:rsidRPr="00140824" w:rsidRDefault="00FF68C8" w:rsidP="0077052E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shape id="Text Box 354" o:spid="_x0000_s1091" type="#_x0000_t202" style="position:absolute;left:1022;top:14572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<v:textbox>
                  <w:txbxContent>
                    <w:p w:rsidR="00FF68C8" w:rsidRPr="00140824" w:rsidRDefault="00FF68C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5" o:spid="_x0000_s1092" type="#_x0000_t202" style="position:absolute;left:1418;top:1457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<v:textbox>
                  <w:txbxContent>
                    <w:p w:rsidR="00FF68C8" w:rsidRPr="00140824" w:rsidRDefault="00FF68C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6" o:spid="_x0000_s1093" type="#_x0000_t202" style="position:absolute;left:1985;top:14572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<v:textbox>
                  <w:txbxContent>
                    <w:p w:rsidR="00FF68C8" w:rsidRPr="00140824" w:rsidRDefault="00FF68C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7" o:spid="_x0000_s1094" type="#_x0000_t202" style="position:absolute;left:3346;top:14572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<v:textbox>
                  <w:txbxContent>
                    <w:p w:rsidR="00FF68C8" w:rsidRPr="005F79C3" w:rsidRDefault="00FF68C8" w:rsidP="005F79C3"/>
                  </w:txbxContent>
                </v:textbox>
              </v:shape>
              <v:shape id="Text Box 358" o:spid="_x0000_s1095" type="#_x0000_t202" style="position:absolute;left:4197;top:14572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<v:textbox>
                  <w:txbxContent>
                    <w:p w:rsidR="00FF68C8" w:rsidRPr="00A42F42" w:rsidRDefault="00FF68C8" w:rsidP="00A42F42"/>
                  </w:txbxContent>
                </v:textbox>
              </v:shape>
              <v:line id="Line 359" o:spid="_x0000_s1096" style="position:absolute;flip:x;visibility:visible;mso-wrap-style:square" from="1135,14288" to="11624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SN8MIAAADbAAAADwAAAGRycy9kb3ducmV2LnhtbESPQYvCMBSE7wv+h/AEb2uqiEg1igiC&#10;4h52VfD6aF6bYvNSkmjrvzcLC3scZuYbZrXpbSOe5EPtWMFknIEgLpyuuVJwvew/FyBCRNbYOCYF&#10;LwqwWQ8+Vphr1/EPPc+xEgnCIUcFJsY2lzIUhiyGsWuJk1c6bzEm6SupPXYJbhs5zbK5tFhzWjDY&#10;0s5QcT8/rAJ5PHXffj+9llV5aN3taL7mXa/UaNhvlyAi9fE//Nc+aAWLGfx+ST9Ar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SN8MIAAADbAAAADwAAAAAAAAAAAAAA&#10;AAChAgAAZHJzL2Rvd25yZXYueG1sUEsFBgAAAAAEAAQA+QAAAJADAAAAAA==&#10;" strokeweight="1.5pt"/>
              <v:line id="Line 360" o:spid="_x0000_s1097" style="position:absolute;visibility:visible;mso-wrap-style:square" from="1135,14572" to="4820,1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<v:line id="Line 361" o:spid="_x0000_s1098" style="position:absolute;visibility:visible;mso-wrap-style:square" from="1135,14855" to="4820,14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8BsMAAADbAAAADwAAAGRycy9kb3ducmV2LnhtbESPT4vCMBTE7wt+h/AEb2uqgkg1igj+&#10;YW/bFcHbo3m2tc1LTVLtfvvNwsIeh5n5DbPa9KYRT3K+sqxgMk5AEOdWV1woOH/t3xcgfEDW2Fgm&#10;Bd/kYbMevK0w1fbFn/TMQiEihH2KCsoQ2lRKn5dk0I9tSxy9m3UGQ5SukNrhK8JNI6dJMpcGK44L&#10;Jba0Kymvs84ouHQZX+/13jXYHY7H2+VR+9mHUqNhv12CCNSH//Bf+6QVLObw+yX+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KvAbDAAAA2wAAAA8AAAAAAAAAAAAA&#10;AAAAoQIAAGRycy9kb3ducmV2LnhtbFBLBQYAAAAABAAEAPkAAACRAwAAAAA=&#10;" strokeweight="1.5pt"/>
              <v:line id="Line 362" o:spid="_x0000_s1099" style="position:absolute;flip:x;visibility:visible;mso-wrap-style:square" from="1135,15139" to="1162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YTh8IAAADbAAAADwAAAGRycy9kb3ducmV2LnhtbESPT4vCMBTE7wt+h/AEb2u6HlSqUZYF&#10;QdHD+ge8PprXpmzzUpJo67c3C4LHYWZ+wyzXvW3EnXyoHSv4GmcgiAuna64UXM6bzzmIEJE1No5J&#10;wYMCrFeDjyXm2nV8pPspViJBOOSowMTY5lKGwpDFMHYtcfJK5y3GJH0ltccuwW0jJ1k2lRZrTgsG&#10;W/oxVPydblaB3O27X7+ZXMqq3LbuujOHadcrNRr23wsQkfr4Dr/aW61gPoP/L+kH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YTh8IAAADbAAAADwAAAAAAAAAAAAAA&#10;AAChAgAAZHJzL2Rvd25yZXYueG1sUEsFBgAAAAAEAAQA+QAAAJADAAAAAA==&#10;" strokeweight="1.5pt"/>
              <v:line id="Line 363" o:spid="_x0000_s1100" style="position:absolute;visibility:visible;mso-wrap-style:square" from="1135,15422" to="4820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<v:line id="Line 364" o:spid="_x0000_s1101" style="position:absolute;visibility:visible;mso-wrap-style:square" from="1135,15706" to="482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<v:line id="Line 365" o:spid="_x0000_s1102" style="position:absolute;visibility:visible;mso-wrap-style:square" from="1135,15989" to="4820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<v:line id="Line 366" o:spid="_x0000_s1103" style="position:absolute;visibility:visible;mso-wrap-style:square" from="1135,16273" to="4820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<v:line id="Line 367" o:spid="_x0000_s1104" style="position:absolute;flip:x;visibility:visible;mso-wrap-style:square" from="8789,15422" to="11624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gmwsIAAADbAAAADwAAAGRycy9kb3ducmV2LnhtbESPQYvCMBSE7wv+h/CEva2pPYhbjSKC&#10;oOweXBW8PprXpti8lCTa+u/NwsIeh5n5hlmuB9uKB/nQOFYwnWQgiEunG64VXM67jzmIEJE1to5J&#10;wZMCrFejtyUW2vX8Q49TrEWCcChQgYmxK6QMpSGLYeI64uRVzluMSfpaao99gttW5lk2kxYbTgsG&#10;O9oaKm+nu1UgD1/90e/yS1VX+85dD+Z71g9KvY+HzQJEpCH+h//ae63gM4ffL+k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GgmwsIAAADbAAAADwAAAAAAAAAAAAAA&#10;AAChAgAAZHJzL2Rvd25yZXYueG1sUEsFBgAAAAAEAAQA+QAAAJADAAAAAA==&#10;" strokeweight="1.5pt"/>
              <v:line id="Line 368" o:spid="_x0000_s1105" style="position:absolute;flip:x;visibility:visible;mso-wrap-style:square" from="8789,15706" to="11624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SDWcMAAADbAAAADwAAAGRycy9kb3ducmV2LnhtbESPQWsCMRSE7wX/Q3iCt5pVQepqFBEE&#10;xR5aFbw+Nm83i5uXJYnu+u+bQqHHYWa+YVab3jbiST7UjhVMxhkI4sLpmisF18v+/QNEiMgaG8ek&#10;4EUBNuvB2wpz7Tr+puc5ViJBOOSowMTY5lKGwpDFMHYtcfJK5y3GJH0ltccuwW0jp1k2lxZrTgsG&#10;W9oZKu7nh1Ugj6fuy++n17IqD627Hc3nvOuVGg377RJEpD7+h//aB61gMYP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kg1nDAAAA2wAAAA8AAAAAAAAAAAAA&#10;AAAAoQIAAGRycy9kb3ducmV2LnhtbFBLBQYAAAAABAAEAPkAAACRAwAAAAA=&#10;" strokeweight="1.5pt"/>
              <v:line id="Line 369" o:spid="_x0000_s1106" style="position:absolute;visibility:visible;mso-wrap-style:square" from="1532,14288" to="1532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0RN8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zRE3xAAAANsAAAAPAAAAAAAAAAAA&#10;AAAAAKECAABkcnMvZG93bnJldi54bWxQSwUGAAAAAAQABAD5AAAAkgMAAAAA&#10;" strokeweight="1.5pt"/>
              <v:line id="Line 370" o:spid="_x0000_s1107" style="position:absolute;visibility:visible;mso-wrap-style:square" from="2099,14288" to="209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G0rM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bSsxAAAANsAAAAPAAAAAAAAAAAA&#10;AAAAAKECAABkcnMvZG93bnJldi54bWxQSwUGAAAAAAQABAD5AAAAkgMAAAAA&#10;" strokeweight="1.5pt"/>
              <v:line id="Line 371" o:spid="_x0000_s1108" style="position:absolute;visibility:visible;mso-wrap-style:square" from="3460,14288" to="346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Mq28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TKtvDAAAA2wAAAA8AAAAAAAAAAAAA&#10;AAAAoQIAAGRycy9kb3ducmV2LnhtbFBLBQYAAAAABAAEAPkAAACRAwAAAAA=&#10;" strokeweight="1.5pt"/>
              <v:line id="Line 372" o:spid="_x0000_s1109" style="position:absolute;visibility:visible;mso-wrap-style:square" from="4310,14288" to="431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+PQM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w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H49AxAAAANsAAAAPAAAAAAAAAAAA&#10;AAAAAKECAABkcnMvZG93bnJldi54bWxQSwUGAAAAAAQABAD5AAAAkgMAAAAA&#10;" strokeweight="1.5pt"/>
              <v:line id="Line 373" o:spid="_x0000_s1110" style="position:absolute;visibility:visible;mso-wrap-style:square" from="4820,14288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AbMsAAAADbAAAADwAAAGRycy9kb3ducmV2LnhtbERPz2vCMBS+C/sfwhvspukUxHVGGQN1&#10;eLOOwm6P5tl2bV5qkmr9781B8Pjx/V6uB9OKCzlfW1bwPklAEBdW11wq+D1uxgsQPiBrbC2Tght5&#10;WK9eRktMtb3ygS5ZKEUMYZ+igiqELpXSFxUZ9BPbEUfuZJ3BEKErpXZ4jeGmldMkmUuDNceGCjv6&#10;rqhost4oyPuM//6bjWux3+52p/zc+NleqbfX4esTRKAhPMUP949W8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AGzLAAAAA2wAAAA8AAAAAAAAAAAAAAAAA&#10;oQIAAGRycy9kb3ducmV2LnhtbFBLBQYAAAAABAAEAPkAAACOAwAAAAA=&#10;" strokeweight="1.5pt"/>
              <v:line id="Line 374" o:spid="_x0000_s1111" style="position:absolute;visibility:visible;mso-wrap-style:square" from="1135,14288" to="113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y+qcMAAADbAAAADwAAAGRycy9kb3ducmV2LnhtbESPQWvCQBSE7wX/w/IEb3VjhVKjq4hg&#10;Lb0ZRfD2yD6TmOzbuLvR9N+7hUKPw8x8wyxWvWnEnZyvLCuYjBMQxLnVFRcKjoft6wcIH5A1NpZJ&#10;wQ95WC0HLwtMtX3wnu5ZKESEsE9RQRlCm0rp85IM+rFtiaN3sc5giNIVUjt8RLhp5FuSvEuDFceF&#10;ElvalJTXWWcUnLqMz9d66xrsPne7y+lW++m3UqNhv56DCNSH//Bf+0srmM3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MvqnDAAAA2wAAAA8AAAAAAAAAAAAA&#10;AAAAoQIAAGRycy9kb3ducmV2LnhtbFBLBQYAAAAABAAEAPkAAACRAwAAAAA=&#10;" strokeweight="1.5pt"/>
              <v:line id="Line 375" o:spid="_x0000_s1112" style="position:absolute;visibility:visible;mso-wrap-style:square" from="8789,15139" to="878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<v:line id="Line 376" o:spid="_x0000_s1113" style="position:absolute;visibility:visible;mso-wrap-style:square" from="9073,15422" to="907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<v:line id="Line 377" o:spid="_x0000_s1114" style="position:absolute;visibility:visible;mso-wrap-style:square" from="9356,15422" to="9356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<v:line id="Line 378" o:spid="_x0000_s1115" style="position:absolute;visibility:visible;mso-wrap-style:square" from="9640,15139" to="964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NzEsIAAADcAAAADwAAAGRycy9kb3ducmV2LnhtbERPTWvCQBC9F/oflin0VjdVkBJdRQS1&#10;9GYqAW9DdkxisrPp7kbTf+8Kgrd5vM+ZLwfTigs5X1tW8DlKQBAXVtdcKjj8bj6+QPiArLG1TAr+&#10;ycNy8foyx1TbK+/pkoVSxBD2KSqoQuhSKX1RkUE/sh1x5E7WGQwRulJqh9cYblo5TpKpNFhzbKiw&#10;o3VFRZP1RkHeZ3w8NxvXYr/d7U75X+MnP0q9vw2rGYhAQ3iKH+5vHecnE7g/Ey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NzEsIAAADcAAAADwAAAAAAAAAAAAAA&#10;AAChAgAAZHJzL2Rvd25yZXYueG1sUEsFBgAAAAAEAAQA+QAAAJADAAAAAA==&#10;" strokeweight="1.5pt"/>
              <v:line id="Line 379" o:spid="_x0000_s1116" style="position:absolute;visibility:visible;mso-wrap-style:square" from="10490,15139" to="1049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rrZsIAAADcAAAADwAAAGRycy9kb3ducmV2LnhtbERPTWvCQBC9C/6HZQRvumkt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rrZsIAAADcAAAADwAAAAAAAAAAAAAA&#10;AAChAgAAZHJzL2Rvd25yZXYueG1sUEsFBgAAAAAEAAQA+QAAAJADAAAAAA==&#10;" strokeweight="1.5pt"/>
              <v:line id="Line 380" o:spid="_x0000_s1117" style="position:absolute;visibility:visible;mso-wrap-style:square" from="8336,13098" to="8336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ZO/cIAAADcAAAADwAAAGRycy9kb3ducmV2LnhtbERPTWvCQBC9C/6HZQRvumml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ZO/cIAAADcAAAADwAAAAAAAAAAAAAA&#10;AAChAgAAZHJzL2Rvd25yZXYueG1sUEsFBgAAAAAEAAQA+QAAAJADAAAAAA==&#10;" strokeweight="1.5pt"/>
              <v:line id="Line 381" o:spid="_x0000_s1118" style="position:absolute;flip:x;visibility:visible;mso-wrap-style:square" from="4820,12644" to="11625,12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ISuMAAAADcAAAADwAAAGRycy9kb3ducmV2LnhtbERPS4vCMBC+C/sfwizsTdP1UKRrFBEE&#10;xT34Aq9DM23KNpOSZG3990YQvM3H95z5crCtuJEPjWMF35MMBHHpdMO1gst5M56BCBFZY+uYFNwp&#10;wHLxMZpjoV3PR7qdYi1SCIcCFZgYu0LKUBqyGCauI05c5bzFmKCvpfbYp3DbymmW5dJiw6nBYEdr&#10;Q+Xf6d8qkLt9f/Cb6aWqq23nrjvzm/eDUl+fw+oHRKQhvsUv91an+VkOz2fSB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iErjAAAAA3AAAAA8AAAAAAAAAAAAAAAAA&#10;oQIAAGRycy9kb3ducmV2LnhtbFBLBQYAAAAABAAEAPkAAACOAwAAAAA=&#10;" strokeweight="1.5pt"/>
              <v:line id="Line 382" o:spid="_x0000_s1119" style="position:absolute;flip:x;visibility:visible;mso-wrap-style:square" from="4820,13098" to="11625,13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63I8AAAADcAAAADwAAAGRycy9kb3ducmV2LnhtbERPTYvCMBC9C/sfwix403Q9qFSjiCAo&#10;elBX2OvQTJtiMylJ1nb//UYQvM3jfc5y3dtGPMiH2rGCr3EGgrhwuuZKwe17N5qDCBFZY+OYFPxR&#10;gPXqY7DEXLuOL/S4xkqkEA45KjAxtrmUoTBkMYxdS5y40nmLMUFfSe2xS+G2kZMsm0qLNacGgy1t&#10;DRX3669VIA/H7ux3k1tZlfvW/RzMadr1Sg0/+80CRKQ+vsUv916n+dkMns+kC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utyPAAAAA3AAAAA8AAAAAAAAAAAAAAAAA&#10;oQIAAGRycy9kb3ducmV2LnhtbFBLBQYAAAAABAAEAPkAAACOAwAAAAA=&#10;" strokeweight="1.5pt"/>
              <v:line id="Line 383" o:spid="_x0000_s1120" style="position:absolute;visibility:visible;mso-wrap-style:square" from="5614,12644" to="5614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fhY8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a0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fhY8UAAADcAAAADwAAAAAAAAAA&#10;AAAAAAChAgAAZHJzL2Rvd25yZXYueG1sUEsFBgAAAAAEAAQA+QAAAJMDAAAAAA==&#10;" strokeweight="1.5pt"/>
              <v:line id="Line 384" o:spid="_x0000_s1121" style="position:absolute;visibility:visible;mso-wrap-style:square" from="4820,12644" to="4820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tE+MIAAADcAAAADwAAAGRycy9kb3ducmV2LnhtbERPTWvCQBC9C/6HZQRvummFoqmrFMFa&#10;emsUwduQHZM02dm4u9H033cFwds83ucs171pxJWcrywreJkmIIhzqysuFBz228kchA/IGhvLpOCP&#10;PKxXw8ESU21v/EPXLBQihrBPUUEZQptK6fOSDPqpbYkjd7bOYIjQFVI7vMVw08jXJHmTBiuODSW2&#10;tCkpr7POKDh2GZ9+661rsPvc7c7HS+1n30qNR/3HO4hAfXiKH+4vHecnC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tE+MIAAADcAAAADwAAAAAAAAAAAAAA&#10;AAChAgAAZHJzL2Rvd25yZXYueG1sUEsFBgAAAAAEAAQA+QAAAJADAAAAAA==&#10;" strokeweight="1.5pt"/>
              <v:line id="Line 385" o:spid="_x0000_s1122" style="position:absolute;flip:x;visibility:visible;mso-wrap-style:square" from="1135,13835" to="11624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65isQAAADcAAAADwAAAGRycy9kb3ducmV2LnhtbESPQWsCMRCF74L/IYzQW83qQWRrFBEE&#10;pT1UK3gdNrObpZvJkqTu9t93DgVvM7w3732z2Y2+Uw+KqQ1sYDEvQBFXwbbcGLh9HV/XoFJGttgF&#10;JgO/lGC3nU42WNow8IUe19woCeFUogGXc19qnSpHHtM89MSi1SF6zLLGRtuIg4T7Ti+LYqU9tiwN&#10;Dns6OKq+rz/egD6/D5/xuLzVTX3qw/3sPlbDaMzLbNy/gco05qf5//pkBX8h+PKMTK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HrmKxAAAANwAAAAPAAAAAAAAAAAA&#10;AAAAAKECAABkcnMvZG93bnJldi54bWxQSwUGAAAAAAQABAD5AAAAkgMAAAAA&#10;" strokeweight="1.5pt"/>
              <v:line id="Line 386" o:spid="_x0000_s1123" style="position:absolute;visibility:visible;mso-wrap-style:square" from="4820,13835" to="4820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eI8IAAADcAAAADwAAAGRycy9kb3ducmV2LnhtbERPTWvCQBC9F/wPywje6iYVpERXEUEt&#10;vTUVwduQHZOY7Gzc3Wj677tCobd5vM9ZrgfTijs5X1tWkE4TEMSF1TWXCo7fu9d3ED4ga2wtk4If&#10;8rBejV6WmGn74C+656EUMYR9hgqqELpMSl9UZNBPbUccuYt1BkOErpTa4SOGm1a+JclcGqw5NlTY&#10;0baiosl7o+DU53y+NjvXYr8/HC6nW+Nnn0pNxsNmASLQEP7Ff+4PHeenKTyfi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TeI8IAAADcAAAADwAAAAAAAAAAAAAA&#10;AAChAgAAZHJzL2Rvd25yZXYueG1sUEsFBgAAAAAEAAQA+QAAAJADAAAAAA==&#10;" strokeweight="1.5pt"/>
              <v:line id="Line 387" o:spid="_x0000_s1124" style="position:absolute;visibility:visible;mso-wrap-style:square" from="2099,13835" to="2099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ZAVMEAAADcAAAADwAAAGRycy9kb3ducmV2LnhtbERPTYvCMBC9L/gfwgje1lSFZalGEcF1&#10;2ZtdEbwNzdjWNpOapNr992ZB8DaP9zmLVW8acSPnK8sKJuMEBHFudcWFgsPv9v0ThA/IGhvLpOCP&#10;PKyWg7cFptreeU+3LBQihrBPUUEZQptK6fOSDPqxbYkjd7bOYIjQFVI7vMdw08hpknxIgxXHhhJb&#10;2pSU11lnFBy7jE+Xeusa7L52u/PxWvvZj1KjYb+egwjUh5f46f7Wcf5kCv/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5kBUwQAAANwAAAAPAAAAAAAAAAAAAAAA&#10;AKECAABkcnMvZG93bnJldi54bWxQSwUGAAAAAAQABAD5AAAAjwMAAAAA&#10;" strokeweight="1.5pt"/>
              <v:line id="Line 388" o:spid="_x0000_s1125" style="position:absolute;visibility:visible;mso-wrap-style:square" from="1135,13835" to="1135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rlz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kC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quXPwQAAANwAAAAPAAAAAAAAAAAAAAAA&#10;AKECAABkcnMvZG93bnJldi54bWxQSwUGAAAAAAQABAD5AAAAjwMAAAAA&#10;" strokeweight="1.5pt"/>
              <v:shape id="Text Box 389" o:spid="_x0000_s1126" type="#_x0000_t202" style="position:absolute;left:4191;top:14827;width:648;height:4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477MYA&#10;AADcAAAADwAAAGRycy9kb3ducmV2LnhtbERPS0vDQBC+C/0PyxS8SLtJKqWk3ZZSUYSWSh+HHsfs&#10;mESzs2F3TaO/3hUEb/PxPWex6k0jOnK+tqwgHScgiAuray4VnE+PoxkIH5A1NpZJwRd5WC0HNwvM&#10;tb3ygbpjKEUMYZ+jgiqENpfSFxUZ9GPbEkfuzTqDIUJXSu3wGsNNI7MkmUqDNceGClvaVFR8HD+N&#10;gu8Xt7NZtntKXy+TugsPd+/77V6p22G/noMI1Id/8Z/7Wcf56T38PhM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477MYAAADcAAAADwAAAAAAAAAAAAAAAACYAgAAZHJz&#10;L2Rvd25yZXYueG1sUEsFBgAAAAAEAAQA9QAAAIsDAAAAAA==&#10;" filled="f" stroked="f">
                <v:textbox>
                  <w:txbxContent>
                    <w:p w:rsidR="00FF68C8" w:rsidRPr="004B0C31" w:rsidRDefault="00FF68C8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390" o:spid="_x0000_s1127" type="#_x0000_t202" style="position:absolute;left:3346;top:14827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<v:textbox>
                  <w:txbxContent>
                    <w:p w:rsidR="00FF68C8" w:rsidRPr="004B0C31" w:rsidRDefault="00FF68C8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</w:t>
                      </w:r>
                      <w:r w:rsidRPr="004B0C31">
                        <w:rPr>
                          <w:rFonts w:ascii="GOST 2.304 A" w:hAnsi="GOST 2.304 A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391" o:spid="_x0000_s1128" type="#_x0000_t202" style="position:absolute;left:8789;top:15082;width:85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<v:textbox>
                  <w:txbxContent>
                    <w:p w:rsidR="00FF68C8" w:rsidRPr="004B0C31" w:rsidRDefault="00FF68C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392" o:spid="_x0000_s1129" type="#_x0000_t202" style="position:absolute;left:1022;top:14827;width:62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<v:textbox>
                  <w:txbxContent>
                    <w:p w:rsidR="00FF68C8" w:rsidRPr="004B0C31" w:rsidRDefault="00FF68C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393" o:spid="_x0000_s1130" type="#_x0000_t202" style="position:absolute;left:1418;top:14827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<v:textbox>
                  <w:txbxContent>
                    <w:p w:rsidR="00FF68C8" w:rsidRPr="004B0C31" w:rsidRDefault="00FF68C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394" o:spid="_x0000_s1131" type="#_x0000_t202" style="position:absolute;left:1135;top:15111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<v:textbox>
                  <w:txbxContent>
                    <w:p w:rsidR="00FF68C8" w:rsidRPr="0016764F" w:rsidRDefault="00FF68C8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395" o:spid="_x0000_s1132" type="#_x0000_t202" style="position:absolute;left:1135;top:15394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<v:textbox>
                  <w:txbxContent>
                    <w:p w:rsidR="00FF68C8" w:rsidRPr="0016764F" w:rsidRDefault="00FF68C8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396" o:spid="_x0000_s1133" type="#_x0000_t202" style="position:absolute;left:1135;top:15961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<v:textbox>
                  <w:txbxContent>
                    <w:p w:rsidR="00FF68C8" w:rsidRPr="006F3DAD" w:rsidRDefault="00FF68C8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>Н. контр.</w:t>
                      </w:r>
                    </w:p>
                  </w:txbxContent>
                </v:textbox>
              </v:shape>
              <v:shape id="Text Box 397" o:spid="_x0000_s1134" type="#_x0000_t202" style="position:absolute;left:1135;top:16245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<v:textbox>
                  <w:txbxContent>
                    <w:p w:rsidR="00FF68C8" w:rsidRPr="006F3DAD" w:rsidRDefault="00FF68C8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>Утв.</w:t>
                      </w:r>
                    </w:p>
                  </w:txbxContent>
                </v:textbox>
              </v:shape>
              <v:shape id="Text Box 398" o:spid="_x0000_s1135" type="#_x0000_t202" style="position:absolute;left:2099;top:14827;width:136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<v:textbox>
                  <w:txbxContent>
                    <w:p w:rsidR="00FF68C8" w:rsidRPr="004B0C31" w:rsidRDefault="00FF68C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399" o:spid="_x0000_s1136" type="#_x0000_t202" style="position:absolute;left:9640;top:15082;width:85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<v:textbox>
                  <w:txbxContent>
                    <w:p w:rsidR="00FF68C8" w:rsidRPr="004B0C31" w:rsidRDefault="00FF68C8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00" o:spid="_x0000_s1137" type="#_x0000_t202" style="position:absolute;left:10490;top:15082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<v:textbox>
                  <w:txbxContent>
                    <w:p w:rsidR="00FF68C8" w:rsidRPr="00CA38B3" w:rsidRDefault="00FF68C8" w:rsidP="0077052E">
                      <w:pPr>
                        <w:jc w:val="center"/>
                        <w:rPr>
                          <w:rFonts w:ascii="GOST 2.304 A" w:hAnsi="GOST 2.304 A" w:cs="Arial"/>
                          <w:i/>
                          <w:sz w:val="20"/>
                          <w:szCs w:val="20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401" o:spid="_x0000_s1138" type="#_x0000_t202" style="position:absolute;left:8794;top:15492;width:291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4wYM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h/ks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jBgwgAAANwAAAAPAAAAAAAAAAAAAAAAAJgCAABkcnMvZG93&#10;bnJldi54bWxQSwUGAAAAAAQABAD1AAAAhwMAAAAA&#10;" filled="f" stroked="f">
                <v:textbox inset="0,0,0,0">
                  <w:txbxContent>
                    <w:p w:rsidR="00FF68C8" w:rsidRPr="00C5143E" w:rsidRDefault="00FF68C8" w:rsidP="006C1ED5">
                      <w:pPr>
                        <w:jc w:val="center"/>
                        <w:rPr>
                          <w:rFonts w:ascii="GOST 2.304 A" w:hAnsi="GOST 2.304 A" w:cs="Arial"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shape id="Text Box 403" o:spid="_x0000_s1139" type="#_x0000_t202" style="position:absolute;left:9243;top:15422;width:384;height: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4j4cIA&#10;AADcAAAADwAAAGRycy9kb3ducmV2LnhtbERPzWrCQBC+F/oOywjezMag1sasUrRCb7a2DzBkx2xM&#10;djZkV0379N2C0Nt8fL9TbAbbiiv1vnasYJqkIIhLp2uuFHx97idLED4ga2wdk4Jv8rBZPz4UmGt3&#10;4w+6HkMlYgj7HBWYELpcSl8asugT1xFH7uR6iyHCvpK6x1sMt63M0nQhLdYcGwx2tDVUNseLVbBM&#10;7aFpnrN3b2c/07nZ7txrd1ZqPBpeViACDeFffHe/6Tg/e4K/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iPhwgAAANwAAAAPAAAAAAAAAAAAAAAAAJgCAABkcnMvZG93&#10;bnJldi54bWxQSwUGAAAAAAQABAD1AAAAhwMAAAAA&#10;" filled="f" stroked="f">
                <v:textbox style="mso-fit-shape-to-text:t">
                  <w:txbxContent>
                    <w:p w:rsidR="00FF68C8" w:rsidRPr="00C5143E" w:rsidRDefault="00FF68C8" w:rsidP="0077052E">
                      <w:pPr>
                        <w:rPr>
                          <w:rFonts w:ascii="GOST 2.304 A" w:hAnsi="GOST 2.304 A" w:cs="Arial"/>
                          <w:i/>
                          <w:sz w:val="16"/>
                        </w:rPr>
                      </w:pPr>
                      <w:r w:rsidRPr="00C5143E">
                        <w:rPr>
                          <w:rFonts w:ascii="GOST 2.304 A" w:hAnsi="GOST 2.304 A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04" o:spid="_x0000_s1140" type="#_x0000_t202" style="position:absolute;left:2099;top:13835;width:272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<v:textbox>
                  <w:txbxContent>
                    <w:p w:rsidR="00FF68C8" w:rsidRPr="00140824" w:rsidRDefault="00FF68C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405" o:spid="_x0000_s1141" type="#_x0000_t202" style="position:absolute;left:4820;top:13835;width:680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<v:textbox>
                  <w:txbxContent>
                    <w:p w:rsidR="00FF68C8" w:rsidRPr="003C74E5" w:rsidRDefault="00FF68C8" w:rsidP="0077052E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line id="Line 406" o:spid="_x0000_s1142" style="position:absolute;flip:x;visibility:visible;mso-wrap-style:square" from="1121,280" to="11624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l6sQAAADcAAAADwAAAGRycy9kb3ducmV2LnhtbESPQWsCMRCF74X+hzAFbzWrgpStUUQQ&#10;lPZgVeh12MxuFjeTJUnd7b/vHAreZnhv3vtmtRl9p+4UUxvYwGxagCKugm25MXC97F/fQKWMbLEL&#10;TAZ+KcFm/fy0wtKGgb/ofs6NkhBOJRpwOfel1qly5DFNQ08sWh2ixyxrbLSNOEi47/S8KJbaY8vS&#10;4LCnnaPqdv7xBvTxYzjF/fxaN/WhD99H97kcRmMmL+P2HVSmMT/M/9cHK/gL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+XqxAAAANwAAAAPAAAAAAAAAAAA&#10;AAAAAKECAABkcnMvZG93bnJldi54bWxQSwUGAAAAAAQABAD5AAAAkgMAAAAA&#10;" strokeweight="1.5pt"/>
              <v:line id="Line 407" o:spid="_x0000_s1143" style="position:absolute;visibility:visible;mso-wrap-style:square" from="1121,280" to="112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CQ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0A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gYJDwQAAANwAAAAPAAAAAAAAAAAAAAAA&#10;AKECAABkcnMvZG93bnJldi54bWxQSwUGAAAAAAQABAD5AAAAjwMAAAAA&#10;" strokeweight="1.5pt"/>
              <v:line id="Line 408" o:spid="_x0000_s1144" style="position:absolute;visibility:visible;mso-wrap-style:square" from="1121,16556" to="1162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cNM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ZF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McNMIAAADcAAAADwAAAAAAAAAAAAAA&#10;AAChAgAAZHJzL2Rvd25yZXYueG1sUEsFBgAAAAAEAAQA+QAAAJADAAAAAA==&#10;" strokeweight="1.5pt"/>
              <v:line id="Line 410" o:spid="_x0000_s1145" style="position:absolute;flip:y;visibility:visible;mso-wrap-style:square" from="455,8335" to="45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l7ncEAAADcAAAADwAAAGRycy9kb3ducmV2LnhtbERPS4vCMBC+L/gfwgje1nQVRKpRlgVB&#10;0cP6AK9DM23KNpOSRFv/vVkQvM3H95zlureNuJMPtWMFX+MMBHHhdM2Vgst58zkHESKyxsYxKXhQ&#10;gPVq8LHEXLuOj3Q/xUqkEA45KjAxtrmUoTBkMYxdS5y40nmLMUFfSe2xS+G2kZMsm0mLNacGgy39&#10;GCr+TjerQO723a/fTC5lVW5bd92Zw6zrlRoN++8FiEh9fItf7q1O86dT+H8mXS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eXudwQAAANwAAAAPAAAAAAAAAAAAAAAA&#10;AKECAABkcnMvZG93bnJldi54bWxQSwUGAAAAAAQABAD5AAAAjwMAAAAA&#10;" strokeweight="1.5pt"/>
              <v:line id="Line 411" o:spid="_x0000_s1146" style="position:absolute;flip:y;visibility:visible;mso-wrap-style:square" from="738,8335" to="73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Dj6cEAAADcAAAADwAAAGRycy9kb3ducmV2LnhtbERPTYvCMBC9L/gfwgje1lRdRKpRRBAU&#10;97CrgtehmTbFZlKSaOu/3yws7G0e73NWm9424kk+1I4VTMYZCOLC6ZorBdfL/n0BIkRkjY1jUvCi&#10;AJv14G2FuXYdf9PzHCuRQjjkqMDE2OZShsKQxTB2LXHiSuctxgR9JbXHLoXbRk6zbC4t1pwaDLa0&#10;M1Tczw+rQB5P3ZffT69lVR5adzuaz3nXKzUa9tsliEh9/Bf/uQ86zZ99wO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kOPpwQAAANwAAAAPAAAAAAAAAAAAAAAA&#10;AKECAABkcnMvZG93bnJldi54bWxQSwUGAAAAAAQABAD5AAAAjwMAAAAA&#10;" strokeweight="1.5pt"/>
              <v:line id="Line 412" o:spid="_x0000_s1147" style="position:absolute;visibility:visible;mso-wrap-style:square" from="455,16556" to="113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qEQM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qEQMIAAADcAAAADwAAAAAAAAAAAAAA&#10;AAChAgAAZHJzL2Rvd25yZXYueG1sUEsFBgAAAAAEAAQA+QAAAJADAAAAAA==&#10;" strokeweight="1.5pt"/>
              <v:line id="Line 413" o:spid="_x0000_s1148" style="position:absolute;visibility:visible;mso-wrap-style:square" from="455,15139" to="1135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gaN8EAAADcAAAADwAAAGRycy9kb3ducmV2LnhtbERPTYvCMBC9L/gfwgje1tQVZKlGEUFd&#10;vG1XBG9DM7a1zaQmqdZ/bxYW9jaP9zmLVW8acSfnK8sKJuMEBHFudcWFguPP9v0ThA/IGhvLpOBJ&#10;HlbLwdsCU20f/E33LBQihrBPUUEZQptK6fOSDPqxbYkjd7HOYIjQFVI7fMRw08iPJJlJgxXHhhJb&#10;2pSU11lnFJy6jM/Xeusa7Hb7/eV0q/30oNRo2K/nIAL14V/85/7Scf50Br/Px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aBo3wQAAANwAAAAPAAAAAAAAAAAAAAAA&#10;AKECAABkcnMvZG93bnJldi54bWxQSwUGAAAAAAQABAD5AAAAjwMAAAAA&#10;" strokeweight="1.5pt"/>
              <v:line id="Line 414" o:spid="_x0000_s1149" style="position:absolute;visibility:visible;mso-wrap-style:square" from="455,13154" to="1135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S/rMIAAADcAAAADwAAAGRycy9kb3ducmV2LnhtbERPTWvCQBC9F/wPywje6sYKrURXEUEt&#10;vRlF8DZkxyQmO5vubjT9926h0Ns83ucsVr1pxJ2crywrmIwTEMS51RUXCk7H7esMhA/IGhvLpOCH&#10;PKyWg5cFpto++ED3LBQihrBPUUEZQptK6fOSDPqxbYkjd7XOYIjQFVI7fMRw08i3JHmXBiuODSW2&#10;tCkpr7POKDh3GV9u9dY12O32++v5u/bTL6VGw349BxGoD//iP/enjvO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S/rMIAAADcAAAADwAAAAAAAAAAAAAA&#10;AAChAgAAZHJzL2Rvd25yZXYueG1sUEsFBgAAAAAEAAQA+QAAAJADAAAAAA==&#10;" strokeweight="1.5pt"/>
              <v:line id="Line 415" o:spid="_x0000_s1150" style="position:absolute;visibility:visible;mso-wrap-style:square" from="455,11737" to="1135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    <v:line id="Line 416" o:spid="_x0000_s1151" style="position:absolute;visibility:visible;mso-wrap-style:square" from="455,10319" to="1135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eORcIAAADcAAAADwAAAGRycy9kb3ducmV2LnhtbERPTWvCQBC9F/wPywje6sYKpUZXEUEt&#10;vRlF8DZkxyQmO5vubjT9926h0Ns83ucsVr1pxJ2crywrmIwTEMS51RUXCk7H7esHCB+QNTaWScEP&#10;eVgtBy8LTLV98IHuWShEDGGfooIyhDaV0uclGfRj2xJH7mqdwRChK6R2+IjhppFvSfIuDVYcG0ps&#10;aVNSXmedUXDuMr7c6q1rsNvt99fzd+2nX0qNhv16DiJQH/7Ff+5PHedPZ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eORcIAAADcAAAADwAAAAAAAAAAAAAA&#10;AAChAgAAZHJzL2Rvd25yZXYueG1sUEsFBgAAAAAEAAQA+QAAAJADAAAAAA==&#10;" strokeweight="1.5pt"/>
              <v:line id="Line 417" o:spid="_x0000_s1152" style="position:absolute;visibility:visible;mso-wrap-style:square" from="455,8335" to="1135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Upc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tUpcUAAADcAAAADwAAAAAAAAAA&#10;AAAAAAChAgAAZHJzL2Rvd25yZXYueG1sUEsFBgAAAAAEAAQA+QAAAJMDAAAAAA==&#10;" strokeweight="1.5pt"/>
              <v:shape id="Text Box 418" o:spid="_x0000_s1153" type="#_x0000_t202" style="position:absolute;left:341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2exMQA&#10;AADcAAAADwAAAGRycy9kb3ducmV2LnhtbERPTWvCQBC9F/wPywi9NZvYIpK6BlEq7aVotIfeptkx&#10;CWZn0+zWxH/vFgRv83ifM88G04gzda62rCCJYhDEhdU1lwoO+7enGQjnkTU2lknBhRxki9HDHFNt&#10;e97ROfelCCHsUlRQed+mUrqiIoMusi1x4I62M+gD7EqpO+xDuGnkJI6n0mDNoaHCllYVFaf8zyj4&#10;+vm8NLv2+Tuu+4/tsPnd5utNqdTjeFi+gvA0+Lv45n7XYf5LAv/PhAv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tnsT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FF68C8" w:rsidRPr="004B0C31" w:rsidRDefault="00FF68C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419" o:spid="_x0000_s1154" type="#_x0000_t202" style="position:absolute;left:681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8As8MA&#10;AADcAAAADwAAAGRycy9kb3ducmV2LnhtbERPTWvCQBC9F/oflil4qxu1iERXkRbFXopGPXgbs2MS&#10;zM7G7Griv3cLgrd5vM+ZzFpTihvVrrCsoNeNQBCnVhecKdhtF58jEM4jaywtk4I7OZhN398mGGvb&#10;8IZuic9ECGEXo4Lc+yqW0qU5GXRdWxEH7mRrgz7AOpO6xiaEm1L2o2goDRYcGnKs6Dun9JxcjYL9&#10;8e9ebqrBISqa33W7vKyTn2WmVOejnY9BeGr9S/x0r3SY/9WH/2fCB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8As8MAAADcAAAADwAAAAAAAAAAAAAAAACYAgAAZHJzL2Rv&#10;d25yZXYueG1sUEsFBgAAAAAEAAQA9QAAAIgDAAAAAA==&#10;" filled="f" stroked="f">
                <v:textbox style="layout-flow:vertical;mso-layout-flow-alt:bottom-to-top">
                  <w:txbxContent>
                    <w:p w:rsidR="00FF68C8" w:rsidRPr="00140824" w:rsidRDefault="00FF68C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0" o:spid="_x0000_s1155" type="#_x0000_t202" style="position:absolute;left:341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OlKMQA&#10;AADcAAAADwAAAGRycy9kb3ducmV2LnhtbERPTWvCQBC9C/6HZYTezKZNKSW6hqJU2kvRqAdvY3ZM&#10;gtnZNLs18d93C0Jv83ifM88G04grda62rOAxikEQF1bXXCrY796nryCcR9bYWCYFN3KQLcajOaba&#10;9ryla+5LEULYpaig8r5NpXRFRQZdZFviwJ1tZ9AH2JVSd9iHcNPIpzh+kQZrDg0VtrSsqLjkP0bB&#10;4fR1a7Ztcozr/nMzrL83+WpdKvUwGd5mIDwN/l98d3/oMP85gb9nwgV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zpSj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FF68C8" w:rsidRPr="004B0C31" w:rsidRDefault="00FF68C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21" o:spid="_x0000_s1156" type="#_x0000_t202" style="position:absolute;left:681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9XMQA&#10;AADcAAAADwAAAGRycy9kb3ducmV2LnhtbERPTWvCQBC9F/wPywi91U2rlBJdQ1EMeika9eBtzI5J&#10;MDubZrcm/vtuQehtHu9zZklvanGj1lWWFbyOIhDEudUVFwoO+9XLBwjnkTXWlknBnRwk88HTDGNt&#10;O97RLfOFCCHsYlRQet/EUrq8JINuZBviwF1sa9AH2BZSt9iFcFPLtyh6lwYrDg0lNrQoKb9mP0bB&#10;8fx1r3fN+BRV3Wbbp9/bbJkWSj0P+88pCE+9/xc/3Gsd5k8m8PdMuE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aPVz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FF68C8" w:rsidRPr="00140824" w:rsidRDefault="00FF68C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2" o:spid="_x0000_s1157" type="#_x0000_t202" style="position:absolute;left:341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aYx8QA&#10;AADcAAAADwAAAGRycy9kb3ducmV2LnhtbERPTWvCQBC9F/wPywi91Y22iqSuUiqG9lJibA+9jdkx&#10;CWZnY3Zr4r/vCoK3ebzPWax6U4szta6yrGA8ikAQ51ZXXCj43m2e5iCcR9ZYWyYFF3KwWg4eFhhr&#10;2/GWzpkvRAhhF6OC0vsmltLlJRl0I9sQB+5gW4M+wLaQusUuhJtaTqJoJg1WHBpKbOi9pPyY/RkF&#10;P/uvS71tnn+jqvtM++SUZuukUOpx2L+9gvDU+7v45v7QYf7LF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WmMf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FF68C8" w:rsidRPr="004B0C31" w:rsidRDefault="00FF68C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423" o:spid="_x0000_s1158" type="#_x0000_t202" style="position:absolute;left:681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GsMQA&#10;AADcAAAADwAAAGRycy9kb3ducmV2LnhtbERPTWvCQBC9C/0PyxR6041tEYmuQVoa2oto1IO3MTsm&#10;wexsmt2a+O/dguBtHu9z5klvanGh1lWWFYxHEQji3OqKCwW77ddwCsJ5ZI21ZVJwJQfJ4mkwx1jb&#10;jjd0yXwhQgi7GBWU3jexlC4vyaAb2YY4cCfbGvQBtoXULXYh3NTyNYom0mDFoaHEhj5Kys/Zn1Gw&#10;P66u9aZ5O0RV97Pu09919pkWSr0898sZCE+9f4jv7m8d5r9P4P+ZcIF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EBrD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FF68C8" w:rsidRPr="00140824" w:rsidRDefault="00FF68C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4" o:spid="_x0000_s1159" type="#_x0000_t202" style="position:absolute;left:341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jK8QA&#10;AADcAAAADwAAAGRycy9kb3ducmV2LnhtbERPTWvCQBC9F/wPywi91Y22qKSuUiqG9lJibA+9jdkx&#10;CWZnY3Zr4r/vCoK3ebzPWax6U4szta6yrGA8ikAQ51ZXXCj43m2e5iCcR9ZYWyYFF3KwWg4eFhhr&#10;2/GWzpkvRAhhF6OC0vsmltLlJRl0I9sQB+5gW4M+wLaQusUuhJtaTqJoKg1WHBpKbOi9pPyY/RkF&#10;P/uvS71tnn+jqvtM++SUZuukUOpx2L+9gvDU+7v45v7QYf7LD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Ioyv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FF68C8" w:rsidRPr="004B0C31" w:rsidRDefault="00FF68C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425" o:spid="_x0000_s1160" type="#_x0000_t202" style="position:absolute;left:681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c3WccA&#10;AADcAAAADwAAAGRycy9kb3ducmV2LnhtbESPQW/CMAyF75P2HyIj7TZStglNhYDQpqHtgqCDAzfT&#10;mLaicbomo+Xf4wMSN1vv+b3P03nvanWmNlSeDYyGCSji3NuKCwPb36/nd1AhIlusPZOBCwWYzx4f&#10;ppha3/GGzlkslIRwSNFAGWOTah3ykhyGoW+IRTv61mGUtS20bbGTcFfrlyQZa4cVS0OJDX2UlJ+y&#10;f2dgd1hd6k3zuk+q7mfdL//W2eeyMOZp0C8moCL18W6+XX9bwX8TWn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XN1n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FF68C8" w:rsidRPr="00140824" w:rsidRDefault="00FF68C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6" o:spid="_x0000_s1161" type="#_x0000_t202" style="position:absolute;left:341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SwsQA&#10;AADcAAAADwAAAGRycy9kb3ducmV2LnhtbERPTWvCQBC9F/wPywi91Y22iKauUiqG9lJibA+9jdkx&#10;CWZnY3Zr4r/vCoK3ebzPWax6U4szta6yrGA8ikAQ51ZXXCj43m2eZiCcR9ZYWyYFF3KwWg4eFhhr&#10;2/GWzpkvRAhhF6OC0vsmltLlJRl0I9sQB+5gW4M+wLaQusUuhJtaTqJoKg1WHBpKbOi9pPyY/RkF&#10;P/uvS71tnn+jqvtM++SUZuukUOpx2L+9gvDU+7v45v7QYf7LH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bksL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FF68C8" w:rsidRPr="004B0C31" w:rsidRDefault="00FF68C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27" o:spid="_x0000_s1162" type="#_x0000_t202" style="position:absolute;left:681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itgscA&#10;AADcAAAADwAAAGRycy9kb3ducmV2LnhtbESPQW/CMAyF75P2HyIj7TZSNg1NhYDQpqHtgqCDAzfT&#10;mLaicbomo+Xf4wMSN1vv+b3P03nvanWmNlSeDYyGCSji3NuKCwPb36/nd1AhIlusPZOBCwWYzx4f&#10;ppha3/GGzlkslIRwSNFAGWOTah3ykhyGoW+IRTv61mGUtS20bbGTcFfrlyQZa4cVS0OJDX2UlJ+y&#10;f2dgd1hd6k3zuk+q7mfdL//W2eeyMOZp0C8moCL18W6+XX9bwX8TfH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4rYL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FF68C8" w:rsidRPr="00140824" w:rsidRDefault="00FF68C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8" o:spid="_x0000_s1163" type="#_x0000_t202" style="position:absolute;left:681;top:284;width:454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AmxsEA&#10;AADcAAAADwAAAGRycy9kb3ducmV2LnhtbERPTYvCMBC9C/6HMII3TV1RpGsUEWQ9KGIVz7PNbFu2&#10;mZQm1uqvN4LgbR7vc+bL1pSiodoVlhWMhhEI4tTqgjMF59NmMAPhPLLG0jIpuJOD5aLbmWOs7Y2P&#10;1CQ+EyGEXYwKcu+rWEqX5mTQDW1FHLg/Wxv0AdaZ1DXeQrgp5VcUTaXBgkNDjhWtc0r/k6tRgNUl&#10;2bP+3ewu58Oxucvxo53+KNXvtatvEJ5a/xG/3Vsd5k9G8HomXC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gJsbBAAAA3AAAAA8AAAAAAAAAAAAAAAAAmAIAAGRycy9kb3du&#10;cmV2LnhtbFBLBQYAAAAABAAEAPUAAACGAwAAAAA=&#10;" filled="f" stroked="f">
                <v:textbox style="layout-flow:vertical;mso-layout-flow-alt:bottom-to-top" inset=",,1.5mm">
                  <w:txbxContent>
                    <w:p w:rsidR="00FF68C8" w:rsidRPr="00A62E3D" w:rsidRDefault="00FF68C8" w:rsidP="000B408F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0A69A0">
                        <w:rPr>
                          <w:rFonts w:ascii="Arial" w:hAnsi="Arial" w:cs="Arial"/>
                        </w:rPr>
                        <w:t>ГРЛМ.468351.00</w:t>
                      </w:r>
                      <w:r w:rsidR="00D71062"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shape>
              <v:line id="Line 429" o:spid="_x0000_s1164" style="position:absolute;visibility:visible;mso-wrap-style:square" from="455,284" to="455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z5lM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/J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z5lMIAAADcAAAADwAAAAAAAAAAAAAA&#10;AAChAgAAZHJzL2Rvd25yZXYueG1sUEsFBgAAAAAEAAQA+QAAAJADAAAAAA==&#10;" strokeweight="1.5pt"/>
              <v:line id="Line 430" o:spid="_x0000_s1165" style="position:absolute;visibility:visible;mso-wrap-style:square" from="738,284" to="738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BcD8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Pfp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BcD8IAAADcAAAADwAAAAAAAAAAAAAA&#10;AAChAgAAZHJzL2Rvd25yZXYueG1sUEsFBgAAAAAEAAQA+QAAAJADAAAAAA==&#10;" strokeweight="1.5pt"/>
              <v:line id="Line 431" o:spid="_x0000_s1166" style="position:absolute;visibility:visible;mso-wrap-style:square" from="455,7088" to="1135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nEe8MAAADcAAAADwAAAGRycy9kb3ducmV2LnhtbERPS2vCQBC+F/oflil4qxtrLRJdRQQf&#10;9NZUBG9DdkxisrPp7kbTf98tCN7m43vOfNmbRlzJ+cqygtEwAUGcW11xoeDwvXmdgvABWWNjmRT8&#10;kofl4vlpjqm2N/6iaxYKEUPYp6igDKFNpfR5SQb90LbEkTtbZzBE6AqpHd5iuGnkW5J8SIMVx4YS&#10;W1qXlNdZZxQcu4xPl3rjGuy2u935+FP78adSg5d+NQMRqA8P8d2913H+5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pxHvDAAAA3AAAAA8AAAAAAAAAAAAA&#10;AAAAoQIAAGRycy9kb3ducmV2LnhtbFBLBQYAAAAABAAEAPkAAACRAwAAAAA=&#10;" strokeweight="1.5pt"/>
              <v:line id="Line 432" o:spid="_x0000_s1167" style="position:absolute;visibility:visible;mso-wrap-style:square" from="455,3685" to="1135,3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Vh4MIAAADcAAAADwAAAGRycy9kb3ducmV2LnhtbERPTWvCQBC9F/wPywi91Y0Vi0RXEUEt&#10;3hpF8DZkxyQmO5vubjT++26h0Ns83ucsVr1pxJ2crywrGI8SEMS51RUXCk7H7dsMhA/IGhvLpOBJ&#10;HlbLwcsCU20f/EX3LBQihrBPUUEZQptK6fOSDPqRbYkjd7XOYIjQFVI7fMRw08j3JPmQBiuODSW2&#10;tCkpr7POKDh3GV9u9dY12O32++v5u/aTg1Kvw349BxGoD//iP/enjvO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Vh4MIAAADcAAAADwAAAAAAAAAAAAAA&#10;AAChAgAAZHJzL2Rvd25yZXYueG1sUEsFBgAAAAAEAAQA+QAAAJADAAAAAA==&#10;" strokeweight="1.5pt"/>
              <v:line id="Line 433" o:spid="_x0000_s1168" style="position:absolute;visibility:visible;mso-wrap-style:square" from="455,279" to="1135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f/l8IAAADcAAAADwAAAGRycy9kb3ducmV2LnhtbERPTWvCQBC9F/wPywi91Y0VRa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f/l8IAAADcAAAADwAAAAAAAAAAAAAA&#10;AAChAgAAZHJzL2Rvd25yZXYueG1sUEsFBgAAAAAEAAQA+QAAAJADAAAAAA==&#10;" strokeweight="1.5pt"/>
              <v:shape id="Text Box 434" o:spid="_x0000_s1169" type="#_x0000_t202" style="position:absolute;left:341;top:284;width:567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E19sQA&#10;AADcAAAADwAAAGRycy9kb3ducmV2LnhtbERPTWvCQBC9F/wPywi91Y2WqqSuUiqG9lJibA+9jdkx&#10;CWZnY3Zr4r/vCoK3ebzPWax6U4szta6yrGA8ikAQ51ZXXCj43m2e5iCcR9ZYWyYFF3KwWg4eFhhr&#10;2/GWzpkvRAhhF6OC0vsmltLlJRl0I9sQB+5gW4M+wLaQusUuhJtaTqJoKg1WHBpKbOi9pPyY/RkF&#10;P/uvS71tnn+jqvtM++SUZuukUOpx2L+9gvDU+7v45v7QYf7LD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RNfb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FF68C8" w:rsidRPr="00BC49A2" w:rsidRDefault="00FF68C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Перв. примен.</w:t>
                      </w:r>
                    </w:p>
                  </w:txbxContent>
                </v:textbox>
              </v:shape>
              <v:shape id="Text Box 435" o:spid="_x0000_s1170" type="#_x0000_t202" style="position:absolute;left:681;top:3685;width:454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6hhMcA&#10;AADcAAAADwAAAGRycy9kb3ducmV2LnhtbESPQW/CMAyF75P2HyIj7TZSNg1NhYDQpqHtgqCDAzfT&#10;mLaicbomo+Xf4wMSN1vv+b3P03nvanWmNlSeDYyGCSji3NuKCwPb36/nd1AhIlusPZOBCwWYzx4f&#10;ppha3/GGzlkslIRwSNFAGWOTah3ykhyGoW+IRTv61mGUtS20bbGTcFfrlyQZa4cVS0OJDX2UlJ+y&#10;f2dgd1hd6k3zuk+q7mfdL//W2eeyMOZp0C8moCL18W6+XX9bwX8TWn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OoYT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FF68C8" w:rsidRPr="00140824" w:rsidRDefault="00FF68C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36" o:spid="_x0000_s1171" type="#_x0000_t202" style="position:absolute;left:341;top:3685;width:567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IEH8QA&#10;AADcAAAADwAAAGRycy9kb3ducmV2LnhtbERPTWvCQBC9F/wPywi91Y2WiqauUiqG9lJibA+9jdkx&#10;CWZnY3Zr4r/vCoK3ebzPWax6U4szta6yrGA8ikAQ51ZXXCj43m2eZiCcR9ZYWyYFF3KwWg4eFhhr&#10;2/GWzpkvRAhhF6OC0vsmltLlJRl0I9sQB+5gW4M+wLaQusUuhJtaTqJoKg1WHBpKbOi9pPyY/RkF&#10;P/uvS71tnn+jqvtM++SUZuukUOpx2L+9gvDU+7v45v7QYf7LH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CBB/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FF68C8" w:rsidRPr="00BC49A2" w:rsidRDefault="00FF68C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Справ. №</w:t>
                      </w:r>
                    </w:p>
                  </w:txbxContent>
                </v:textbox>
              </v:shape>
              <v:shape id="Text Box 504" o:spid="_x0000_s1172" type="#_x0000_t202" style="position:absolute;left:9055;top:15462;width:291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0T8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wVf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AbRPxQAAANwAAAAPAAAAAAAAAAAAAAAAAJgCAABkcnMv&#10;ZG93bnJldi54bWxQSwUGAAAAAAQABAD1AAAAigMAAAAA&#10;" filled="f" stroked="f">
                <v:textbox inset="0,0,0,0">
                  <w:txbxContent>
                    <w:p w:rsidR="00FF68C8" w:rsidRPr="004B0C31" w:rsidRDefault="00FF68C8" w:rsidP="00117DE6">
                      <w:pPr>
                        <w:ind w:left="-40" w:right="-5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FF68C8" w:rsidRPr="004B0C31" w:rsidRDefault="00FF68C8" w:rsidP="00117DE6">
                      <w:pPr>
                        <w:ind w:right="-8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  <v:line id="Line 626" o:spid="_x0000_s1173" style="position:absolute;visibility:visible;mso-wrap-style:square" from="1118,279" to="116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KtXsEAAADcAAAADwAAAGRycy9kb3ducmV2LnhtbERPTYvCMBC9L/gfwgh7W1NXkKUaRQRX&#10;2ZtdEbwNzdjWNpOapNr99xtB8DaP9znzZW8acSPnK8sKxqMEBHFudcWFgsPv5uMLhA/IGhvLpOCP&#10;PCwXg7c5ptreeU+3LBQihrBPUUEZQptK6fOSDPqRbYkjd7bOYIjQFVI7vMdw08jPJJlKgxXHhhJb&#10;WpeU11lnFBy7jE+XeuMa7L632/PxWvvJj1Lvw341AxGoDy/x073Tcf50DI9n4gV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Mq1ewQAAANwAAAAPAAAAAAAAAAAAAAAA&#10;AKECAABkcnMvZG93bnJldi54bWxQSwUGAAAAAAQABAD5AAAAjwMAAAAA&#10;" strokeweight="1.5pt"/>
              <v:line id="Line 627" o:spid="_x0000_s1174" style="position:absolute;flip:x;visibility:visible;mso-wrap-style:square" from="11600,279" to="11624,16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xG8EAAADcAAAADwAAAGRycy9kb3ducmV2LnhtbERPTWvCQBC9F/wPyxR6q5vmEEp0lVIQ&#10;FHtoNeB1yE6ywexs2F1N/PddQfA2j/c5y/Vke3ElHzrHCj7mGQji2umOWwXVcfP+CSJEZI29Y1Jw&#10;owDr1exliaV2I//R9RBbkUI4lKjAxDiUUobakMUwdwNx4hrnLcYEfSu1xzGF217mWVZIix2nBoMD&#10;fRuqz4eLVSB3+/HXb/KqaZvt4E4781OMk1Jvr9PXAkSkKT7FD/dWp/lFDvdn0gV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hvEbwQAAANwAAAAPAAAAAAAAAAAAAAAA&#10;AKECAABkcnMvZG93bnJldi54bWxQSwUGAAAAAAQABAD5AAAAjwMAAAAA&#10;" strokeweight="1.5pt"/>
            </v:group>
          </w:pict>
        </mc:Fallback>
      </mc:AlternateContent>
    </w:r>
  </w:p>
  <w:p w:rsidR="00FF68C8" w:rsidRPr="00BC49A2" w:rsidRDefault="00FF68C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8C8" w:rsidRPr="00E54BFB" w:rsidRDefault="00FF68C8" w:rsidP="005718B5">
    <w:pPr>
      <w:pStyle w:val="a3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57785</wp:posOffset>
              </wp:positionV>
              <wp:extent cx="7273290" cy="10418445"/>
              <wp:effectExtent l="0" t="10160" r="3810" b="1270"/>
              <wp:wrapNone/>
              <wp:docPr id="12" name="Group 5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3290" cy="10418445"/>
                        <a:chOff x="340" y="280"/>
                        <a:chExt cx="11454" cy="16407"/>
                      </a:xfrm>
                    </wpg:grpSpPr>
                    <wps:wsp>
                      <wps:cNvPr id="13" name="Text Box 569"/>
                      <wps:cNvSpPr txBox="1">
                        <a:spLocks noChangeArrowheads="1"/>
                      </wps:cNvSpPr>
                      <wps:spPr bwMode="auto">
                        <a:xfrm>
                          <a:off x="4818" y="15876"/>
                          <a:ext cx="623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E54BFB" w:rsidRDefault="00FF68C8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ГРЛМ.468351.00</w:t>
                            </w:r>
                            <w:r w:rsidR="00FD697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54BF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  <w:p w:rsidR="00FF68C8" w:rsidRPr="00E54BFB" w:rsidRDefault="00FF68C8" w:rsidP="000B408F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570"/>
                      <wps:cNvSpPr txBox="1">
                        <a:spLocks noChangeArrowheads="1"/>
                      </wps:cNvSpPr>
                      <wps:spPr bwMode="auto">
                        <a:xfrm>
                          <a:off x="10914" y="15989"/>
                          <a:ext cx="709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E54BFB" w:rsidRDefault="00FF68C8" w:rsidP="007E7187">
                            <w:pPr>
                              <w:ind w:right="-15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612AD0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7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571"/>
                      <wps:cNvSpPr txBox="1">
                        <a:spLocks noChangeArrowheads="1"/>
                      </wps:cNvSpPr>
                      <wps:spPr bwMode="auto">
                        <a:xfrm>
                          <a:off x="5612" y="15252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E54BFB" w:rsidRDefault="00FF68C8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ГРЛМ.468351.00</w:t>
                            </w:r>
                            <w:r w:rsidR="00FD697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ПЭ3.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  <w:p w:rsidR="00FF68C8" w:rsidRPr="00E54BFB" w:rsidRDefault="00FF68C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Text Box 572"/>
                      <wps:cNvSpPr txBox="1">
                        <a:spLocks noChangeArrowheads="1"/>
                      </wps:cNvSpPr>
                      <wps:spPr bwMode="auto">
                        <a:xfrm>
                          <a:off x="4818" y="1525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E54BFB" w:rsidRDefault="00FF68C8" w:rsidP="00702EF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Text Box 573"/>
                      <wps:cNvSpPr txBox="1">
                        <a:spLocks noChangeArrowheads="1"/>
                      </wps:cNvSpPr>
                      <wps:spPr bwMode="auto">
                        <a:xfrm>
                          <a:off x="1020" y="15989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2B36BD" w:rsidRDefault="00FF68C8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Text Box 574"/>
                      <wps:cNvSpPr txBox="1">
                        <a:spLocks noChangeArrowheads="1"/>
                      </wps:cNvSpPr>
                      <wps:spPr bwMode="auto">
                        <a:xfrm>
                          <a:off x="1416" y="159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2B36BD" w:rsidRDefault="00FF68C8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Text Box 575"/>
                      <wps:cNvSpPr txBox="1">
                        <a:spLocks noChangeArrowheads="1"/>
                      </wps:cNvSpPr>
                      <wps:spPr bwMode="auto">
                        <a:xfrm>
                          <a:off x="1983" y="15989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2B36BD" w:rsidRDefault="00FF68C8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Text Box 576"/>
                      <wps:cNvSpPr txBox="1">
                        <a:spLocks noChangeArrowheads="1"/>
                      </wps:cNvSpPr>
                      <wps:spPr bwMode="auto">
                        <a:xfrm>
                          <a:off x="3344" y="15989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811B2B" w:rsidRDefault="00FF68C8" w:rsidP="00811B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Text Box 577"/>
                      <wps:cNvSpPr txBox="1">
                        <a:spLocks noChangeArrowheads="1"/>
                      </wps:cNvSpPr>
                      <wps:spPr bwMode="auto">
                        <a:xfrm>
                          <a:off x="4195" y="15989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2B36BD" w:rsidRDefault="00FF68C8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578"/>
                      <wps:cNvCnPr/>
                      <wps:spPr bwMode="auto">
                        <a:xfrm flipH="1">
                          <a:off x="4819" y="15252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79"/>
                      <wps:cNvCnPr/>
                      <wps:spPr bwMode="auto">
                        <a:xfrm>
                          <a:off x="4819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80"/>
                      <wps:cNvCnPr/>
                      <wps:spPr bwMode="auto">
                        <a:xfrm>
                          <a:off x="5613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81"/>
                      <wps:cNvCnPr/>
                      <wps:spPr bwMode="auto">
                        <a:xfrm flipH="1">
                          <a:off x="1134" y="15706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82"/>
                      <wps:cNvCnPr/>
                      <wps:spPr bwMode="auto">
                        <a:xfrm>
                          <a:off x="1134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83"/>
                      <wps:cNvCnPr/>
                      <wps:spPr bwMode="auto">
                        <a:xfrm>
                          <a:off x="1134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84"/>
                      <wps:cNvCnPr/>
                      <wps:spPr bwMode="auto">
                        <a:xfrm flipH="1">
                          <a:off x="11057" y="15989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85"/>
                      <wps:cNvCnPr/>
                      <wps:spPr bwMode="auto">
                        <a:xfrm>
                          <a:off x="1531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86"/>
                      <wps:cNvCnPr/>
                      <wps:spPr bwMode="auto">
                        <a:xfrm>
                          <a:off x="2098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587"/>
                      <wps:cNvCnPr/>
                      <wps:spPr bwMode="auto">
                        <a:xfrm>
                          <a:off x="345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588"/>
                      <wps:cNvCnPr/>
                      <wps:spPr bwMode="auto">
                        <a:xfrm>
                          <a:off x="430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589"/>
                      <wps:cNvCnPr/>
                      <wps:spPr bwMode="auto">
                        <a:xfrm>
                          <a:off x="481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90"/>
                      <wps:cNvCnPr/>
                      <wps:spPr bwMode="auto">
                        <a:xfrm>
                          <a:off x="11057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591"/>
                      <wps:cNvCnPr/>
                      <wps:spPr bwMode="auto">
                        <a:xfrm>
                          <a:off x="1134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592"/>
                      <wps:cNvSpPr txBox="1">
                        <a:spLocks noChangeArrowheads="1"/>
                      </wps:cNvSpPr>
                      <wps:spPr bwMode="auto">
                        <a:xfrm>
                          <a:off x="1021" y="16233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E54BFB" w:rsidRDefault="00FF68C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Text Box 593"/>
                      <wps:cNvSpPr txBox="1">
                        <a:spLocks noChangeArrowheads="1"/>
                      </wps:cNvSpPr>
                      <wps:spPr bwMode="auto">
                        <a:xfrm>
                          <a:off x="1417" y="16233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E54BFB" w:rsidRDefault="00FF68C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Text Box 594"/>
                      <wps:cNvSpPr txBox="1">
                        <a:spLocks noChangeArrowheads="1"/>
                      </wps:cNvSpPr>
                      <wps:spPr bwMode="auto">
                        <a:xfrm>
                          <a:off x="1984" y="16233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E54BFB" w:rsidRDefault="00FF68C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Text Box 595"/>
                      <wps:cNvSpPr txBox="1">
                        <a:spLocks noChangeArrowheads="1"/>
                      </wps:cNvSpPr>
                      <wps:spPr bwMode="auto">
                        <a:xfrm>
                          <a:off x="3345" y="16233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E54BFB" w:rsidRDefault="00FF68C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Text Box 596"/>
                      <wps:cNvSpPr txBox="1">
                        <a:spLocks noChangeArrowheads="1"/>
                      </wps:cNvSpPr>
                      <wps:spPr bwMode="auto">
                        <a:xfrm>
                          <a:off x="4196" y="16233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E54BFB" w:rsidRDefault="00FF68C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Text Box 597"/>
                      <wps:cNvSpPr txBox="1">
                        <a:spLocks noChangeArrowheads="1"/>
                      </wps:cNvSpPr>
                      <wps:spPr bwMode="auto">
                        <a:xfrm>
                          <a:off x="11000" y="156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E54BFB" w:rsidRDefault="00FF68C8" w:rsidP="005718B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598"/>
                      <wps:cNvCnPr/>
                      <wps:spPr bwMode="auto">
                        <a:xfrm flipH="1">
                          <a:off x="1120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99"/>
                      <wps:cNvCnPr/>
                      <wps:spPr bwMode="auto">
                        <a:xfrm>
                          <a:off x="1120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00"/>
                      <wps:cNvCnPr/>
                      <wps:spPr bwMode="auto">
                        <a:xfrm>
                          <a:off x="1120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1"/>
                      <wps:cNvCnPr/>
                      <wps:spPr bwMode="auto">
                        <a:xfrm flipV="1">
                          <a:off x="11623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02"/>
                      <wps:cNvCnPr/>
                      <wps:spPr bwMode="auto">
                        <a:xfrm flipV="1">
                          <a:off x="454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03"/>
                      <wps:cNvCnPr/>
                      <wps:spPr bwMode="auto">
                        <a:xfrm flipV="1">
                          <a:off x="737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04"/>
                      <wps:cNvCnPr/>
                      <wps:spPr bwMode="auto">
                        <a:xfrm>
                          <a:off x="454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05"/>
                      <wps:cNvCnPr/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06"/>
                      <wps:cNvCnPr/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07"/>
                      <wps:cNvCnPr/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608"/>
                      <wps:cNvCnPr/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09"/>
                      <wps:cNvCnPr/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Text Box 610"/>
                      <wps:cNvSpPr txBox="1">
                        <a:spLocks noChangeArrowheads="1"/>
                      </wps:cNvSpPr>
                      <wps:spPr bwMode="auto">
                        <a:xfrm>
                          <a:off x="340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E54BFB" w:rsidRDefault="00FF68C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Text Box 611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FB4F7A" w:rsidRDefault="00FF68C8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Text Box 612"/>
                      <wps:cNvSpPr txBox="1">
                        <a:spLocks noChangeArrowheads="1"/>
                      </wps:cNvSpPr>
                      <wps:spPr bwMode="auto">
                        <a:xfrm>
                          <a:off x="340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E54BFB" w:rsidRDefault="00FF68C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Text Box 613"/>
                      <wps:cNvSpPr txBox="1">
                        <a:spLocks noChangeArrowheads="1"/>
                      </wps:cNvSpPr>
                      <wps:spPr bwMode="auto">
                        <a:xfrm>
                          <a:off x="680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FB4F7A" w:rsidRDefault="00FF68C8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Text Box 614"/>
                      <wps:cNvSpPr txBox="1">
                        <a:spLocks noChangeArrowheads="1"/>
                      </wps:cNvSpPr>
                      <wps:spPr bwMode="auto">
                        <a:xfrm>
                          <a:off x="340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E54BFB" w:rsidRDefault="00FF68C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Text Box 615"/>
                      <wps:cNvSpPr txBox="1">
                        <a:spLocks noChangeArrowheads="1"/>
                      </wps:cNvSpPr>
                      <wps:spPr bwMode="auto">
                        <a:xfrm>
                          <a:off x="680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FB4F7A" w:rsidRDefault="00FF68C8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Text Box 616"/>
                      <wps:cNvSpPr txBox="1">
                        <a:spLocks noChangeArrowheads="1"/>
                      </wps:cNvSpPr>
                      <wps:spPr bwMode="auto">
                        <a:xfrm>
                          <a:off x="340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E54BFB" w:rsidRDefault="00FF68C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Text Box 617"/>
                      <wps:cNvSpPr txBox="1">
                        <a:spLocks noChangeArrowheads="1"/>
                      </wps:cNvSpPr>
                      <wps:spPr bwMode="auto">
                        <a:xfrm>
                          <a:off x="680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FB4F7A" w:rsidRDefault="00FF68C8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618"/>
                      <wps:cNvSpPr txBox="1">
                        <a:spLocks noChangeArrowheads="1"/>
                      </wps:cNvSpPr>
                      <wps:spPr bwMode="auto">
                        <a:xfrm>
                          <a:off x="340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E54BFB" w:rsidRDefault="00FF68C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619"/>
                      <wps:cNvSpPr txBox="1">
                        <a:spLocks noChangeArrowheads="1"/>
                      </wps:cNvSpPr>
                      <wps:spPr bwMode="auto">
                        <a:xfrm>
                          <a:off x="680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8C8" w:rsidRPr="00FB4F7A" w:rsidRDefault="00FF68C8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68" o:spid="_x0000_s1177" style="position:absolute;margin-left:-54pt;margin-top:4.55pt;width:572.7pt;height:820.35pt;z-index:251662848" coordorigin="340,280" coordsize="11454,1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9" o:spid="_x0000_s1178" type="#_x0000_t202" style="position:absolute;left:4818;top:15876;width:623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<v:textbox>
                  <w:txbxContent>
                    <w:p w:rsidR="00FF68C8" w:rsidRPr="00E54BFB" w:rsidRDefault="00FF68C8" w:rsidP="00395FA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ГРЛМ.468351.00</w:t>
                      </w:r>
                      <w:r w:rsidR="00FD6975">
                        <w:rPr>
                          <w:rFonts w:ascii="Arial" w:hAnsi="Arial" w:cs="Arial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54BFB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  <w:p w:rsidR="00FF68C8" w:rsidRPr="00E54BFB" w:rsidRDefault="00FF68C8" w:rsidP="000B408F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0" o:spid="_x0000_s1179" type="#_x0000_t202" style="position:absolute;left:10914;top:15989;width:70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<v:textbox>
                  <w:txbxContent>
                    <w:p w:rsidR="00FF68C8" w:rsidRPr="00E54BFB" w:rsidRDefault="00FF68C8" w:rsidP="007E7187">
                      <w:pPr>
                        <w:ind w:right="-15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612AD0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7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571" o:spid="_x0000_s1180" type="#_x0000_t202" style="position:absolute;left:5612;top:15252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<v:textbox>
                  <w:txbxContent>
                    <w:p w:rsidR="00FF68C8" w:rsidRPr="00E54BFB" w:rsidRDefault="00FF68C8" w:rsidP="00395FA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ГРЛМ.468351.00</w:t>
                      </w:r>
                      <w:r w:rsidR="00FD697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t>ПЭ3.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  <w:p w:rsidR="00FF68C8" w:rsidRPr="00E54BFB" w:rsidRDefault="00FF68C8" w:rsidP="005718B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572" o:spid="_x0000_s1181" type="#_x0000_t202" style="position:absolute;left:4818;top:1525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<v:textbox>
                  <w:txbxContent>
                    <w:p w:rsidR="00FF68C8" w:rsidRPr="00E54BFB" w:rsidRDefault="00FF68C8" w:rsidP="00702EF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1</w:t>
                      </w:r>
                    </w:p>
                  </w:txbxContent>
                </v:textbox>
              </v:shape>
              <v:shape id="Text Box 573" o:spid="_x0000_s1182" type="#_x0000_t202" style="position:absolute;left:1020;top:15989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<v:textbox>
                  <w:txbxContent>
                    <w:p w:rsidR="00FF68C8" w:rsidRPr="002B36BD" w:rsidRDefault="00FF68C8" w:rsidP="005718B5"/>
                  </w:txbxContent>
                </v:textbox>
              </v:shape>
              <v:shape id="Text Box 574" o:spid="_x0000_s1183" type="#_x0000_t202" style="position:absolute;left:1416;top:159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<v:textbox>
                  <w:txbxContent>
                    <w:p w:rsidR="00FF68C8" w:rsidRPr="002B36BD" w:rsidRDefault="00FF68C8" w:rsidP="005718B5"/>
                  </w:txbxContent>
                </v:textbox>
              </v:shape>
              <v:shape id="Text Box 575" o:spid="_x0000_s1184" type="#_x0000_t202" style="position:absolute;left:1983;top:15989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<v:textbox>
                  <w:txbxContent>
                    <w:p w:rsidR="00FF68C8" w:rsidRPr="002B36BD" w:rsidRDefault="00FF68C8" w:rsidP="005718B5"/>
                  </w:txbxContent>
                </v:textbox>
              </v:shape>
              <v:shape id="Text Box 576" o:spid="_x0000_s1185" type="#_x0000_t202" style="position:absolute;left:3344;top:15989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<v:textbox>
                  <w:txbxContent>
                    <w:p w:rsidR="00FF68C8" w:rsidRPr="00811B2B" w:rsidRDefault="00FF68C8" w:rsidP="00811B2B"/>
                  </w:txbxContent>
                </v:textbox>
              </v:shape>
              <v:shape id="Text Box 577" o:spid="_x0000_s1186" type="#_x0000_t202" style="position:absolute;left:4195;top:15989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<v:textbox>
                  <w:txbxContent>
                    <w:p w:rsidR="00FF68C8" w:rsidRPr="002B36BD" w:rsidRDefault="00FF68C8" w:rsidP="005718B5"/>
                  </w:txbxContent>
                </v:textbox>
              </v:shape>
              <v:line id="Line 578" o:spid="_x0000_s1187" style="position:absolute;flip:x;visibility:visible;mso-wrap-style:square" from="4819,15252" to="11624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fvJcIAAADbAAAADwAAAGRycy9kb3ducmV2LnhtbESPT4vCMBTE7wt+h/AEb2tqDyLVKCII&#10;ynpY/4DXR/PaFJuXkkTb/fabhQWPw8z8hlltBtuKF/nQOFYwm2YgiEunG64V3K77zwWIEJE1to5J&#10;wQ8F2KxHHysstOv5TK9LrEWCcChQgYmxK6QMpSGLYeo64uRVzluMSfpaao99gttW5lk2lxYbTgsG&#10;O9oZKh+Xp1Ugj1/9t9/nt6quDp27H81p3g9KTcbDdgki0hDf4f/2QSvIc/j7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fvJcIAAADbAAAADwAAAAAAAAAAAAAA&#10;AAChAgAAZHJzL2Rvd25yZXYueG1sUEsFBgAAAAAEAAQA+QAAAJADAAAAAA==&#10;" strokeweight="1.5pt"/>
              <v:line id="Line 579" o:spid="_x0000_s1188" style="position:absolute;visibility:visible;mso-wrap-style:square" from="4819,15252" to="4819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<v:line id="Line 580" o:spid="_x0000_s1189" style="position:absolute;visibility:visible;mso-wrap-style:square" from="5613,15252" to="561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<v:line id="Line 581" o:spid="_x0000_s1190" style="position:absolute;flip:x;visibility:visible;mso-wrap-style:square" from="1134,15706" to="1162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53UcMAAADbAAAADwAAAGRycy9kb3ducmV2LnhtbESPzWrDMBCE74W8g9hAb40cQ0Nwo4QQ&#10;CCS0h/wYcl2stWVqrYykxO7bV4FCj8PMfMOsNqPtxIN8aB0rmM8yEMSV0y03Csrr/m0JIkRkjZ1j&#10;UvBDATbrycsKC+0GPtPjEhuRIBwKVGBi7AspQ2XIYpi5njh5tfMWY5K+kdrjkOC2k3mWLaTFltOC&#10;wZ52hqrvy90qkMfP4eT3eVk39aF3t6P5WgyjUq/TcfsBItIY/8N/7YNWkL/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+d1HDAAAA2wAAAA8AAAAAAAAAAAAA&#10;AAAAoQIAAGRycy9kb3ducmV2LnhtbFBLBQYAAAAABAAEAPkAAACRAwAAAAA=&#10;" strokeweight="1.5pt"/>
              <v:line id="Line 582" o:spid="_x0000_s1191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<v:line id="Line 583" o:spid="_x0000_s1192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    <v:line id="Line 584" o:spid="_x0000_s1193" style="position:absolute;flip:x;visibility:visible;mso-wrap-style:square" from="11057,15989" to="11623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/Yz74AAADbAAAADwAAAGRycy9kb3ducmV2LnhtbERPTYvCMBC9C/6HMMLeNLUHWbpGEUFQ&#10;9OCqsNehmTbFZlKSaOu/3xwEj4/3vVwPthVP8qFxrGA+y0AQl043XCu4XXfTbxAhImtsHZOCFwVY&#10;r8ajJRba9fxLz0usRQrhUKACE2NXSBlKQxbDzHXEiauctxgT9LXUHvsUbluZZ9lCWmw4NRjsaGuo&#10;vF8eVoE8HPuz3+W3qq72nfs7mNOiH5T6mgybHxCRhvgRv917rSBPY9OX9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P9jPvgAAANsAAAAPAAAAAAAAAAAAAAAAAKEC&#10;AABkcnMvZG93bnJldi54bWxQSwUGAAAAAAQABAD5AAAAjAMAAAAA&#10;" strokeweight="1.5pt"/>
              <v:line id="Line 585" o:spid="_x0000_s1194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3TsMAAADbAAAADwAAAGRycy9kb3ducmV2LnhtbESPQWvCQBSE7wX/w/KE3upGC6VGVxHB&#10;Kr0ZRfD2yD6TmOzbdHej8d+7hUKPw8x8w8yXvWnEjZyvLCsYjxIQxLnVFRcKjofN2ycIH5A1NpZJ&#10;wYM8LBeDlzmm2t55T7csFCJC2KeooAyhTaX0eUkG/ci2xNG7WGcwROkKqR3eI9w0cpIkH9JgxXGh&#10;xJbWJeV11hkFpy7j87XeuAa7r+32cvqp/fu3Uq/DfjUDEagP/+G/9k4rmEz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zd07DAAAA2wAAAA8AAAAAAAAAAAAA&#10;AAAAoQIAAGRycy9kb3ducmV2LnhtbFBLBQYAAAAABAAEAPkAAACRAwAAAAA=&#10;" strokeweight="1.5pt"/>
              <v:line id="Line 586" o:spid="_x0000_s1195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IDr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tfH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ZBIDr8AAADbAAAADwAAAAAAAAAAAAAAAACh&#10;AgAAZHJzL2Rvd25yZXYueG1sUEsFBgAAAAAEAAQA+QAAAI0DAAAAAA==&#10;" strokeweight="1.5pt"/>
              <v:line id="Line 587" o:spid="_x0000_s1196" style="position:absolute;visibility:visible;mso-wrap-style:square" from="3459,15706" to="345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    <v:line id="Line 588" o:spid="_x0000_s1197" style="position:absolute;visibility:visible;mso-wrap-style:square" from="4309,15706" to="430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5z4s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Oc+LDAAAA2wAAAA8AAAAAAAAAAAAA&#10;AAAAoQIAAGRycy9kb3ducmV2LnhtbFBLBQYAAAAABAAEAPkAAACRAwAAAAA=&#10;" strokeweight="1.5pt"/>
              <v:line id="Line 589" o:spid="_x0000_s1198" style="position:absolute;visibility:visible;mso-wrap-style:square" from="4819,15706" to="481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  <v:line id="Line 590" o:spid="_x0000_s1199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v:line id="Line 591" o:spid="_x0000_s1200" style="position:absolute;visibility:visible;mso-wrap-style:square" from="1134,1570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<v:shape id="Text Box 592" o:spid="_x0000_s1201" type="#_x0000_t202" style="position:absolute;left:1021;top:16233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<v:textbox>
                  <w:txbxContent>
                    <w:p w:rsidR="00FF68C8" w:rsidRPr="00E54BFB" w:rsidRDefault="00FF68C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593" o:spid="_x0000_s1202" type="#_x0000_t202" style="position:absolute;left:1417;top:16233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<v:textbox>
                  <w:txbxContent>
                    <w:p w:rsidR="00FF68C8" w:rsidRPr="00E54BFB" w:rsidRDefault="00FF68C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594" o:spid="_x0000_s1203" type="#_x0000_t202" style="position:absolute;left:1984;top:16233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<v:textbox>
                  <w:txbxContent>
                    <w:p w:rsidR="00FF68C8" w:rsidRPr="00E54BFB" w:rsidRDefault="00FF68C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595" o:spid="_x0000_s1204" type="#_x0000_t202" style="position:absolute;left:3345;top:16233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<v:textbox>
                  <w:txbxContent>
                    <w:p w:rsidR="00FF68C8" w:rsidRPr="00E54BFB" w:rsidRDefault="00FF68C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596" o:spid="_x0000_s1205" type="#_x0000_t202" style="position:absolute;left:4196;top:16233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<v:textbox>
                  <w:txbxContent>
                    <w:p w:rsidR="00FF68C8" w:rsidRPr="00E54BFB" w:rsidRDefault="00FF68C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97" o:spid="_x0000_s1206" type="#_x0000_t202" style="position:absolute;left:11000;top:156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<v:textbox>
                  <w:txbxContent>
                    <w:p w:rsidR="00FF68C8" w:rsidRPr="00E54BFB" w:rsidRDefault="00FF68C8" w:rsidP="005718B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line id="Line 598" o:spid="_x0000_s1207" style="position:absolute;flip:x;visibility:visible;mso-wrap-style:square" from="1120,280" to="11623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gKhcMAAADbAAAADwAAAGRycy9kb3ducmV2LnhtbESPzWrDMBCE74W8g9hAb40cU0J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ICoXDAAAA2wAAAA8AAAAAAAAAAAAA&#10;AAAAoQIAAGRycy9kb3ducmV2LnhtbFBLBQYAAAAABAAEAPkAAACRAwAAAAA=&#10;" strokeweight="1.5pt"/>
              <v:line id="Line 599" o:spid="_x0000_s1208" style="position:absolute;visibility:visible;mso-wrap-style:square" from="1120,280" to="11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SlBM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QTDAAAA2wAAAA8AAAAAAAAAAAAA&#10;AAAAoQIAAGRycy9kb3ducmV2LnhtbFBLBQYAAAAABAAEAPkAAACRAwAAAAA=&#10;" strokeweight="1.5pt"/>
              <v:line id="Line 600" o:spid="_x0000_s1209" style="position:absolute;visibility:visible;mso-wrap-style:square" from="1120,16556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09cMMAAADb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XDDAAAA2wAAAA8AAAAAAAAAAAAA&#10;AAAAoQIAAGRycy9kb3ducmV2LnhtbFBLBQYAAAAABAAEAPkAAACRAwAAAAA=&#10;" strokeweight="1.5pt"/>
              <v:line id="Line 601" o:spid="_x0000_s1210" style="position:absolute;flip:y;visibility:visible;mso-wrap-style:square" from="11623,280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GS8cMAAADbAAAADwAAAGRycy9kb3ducmV2LnhtbESPQWsCMRSE7wX/Q3iCt5pVrMh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kvHDAAAA2wAAAA8AAAAAAAAAAAAA&#10;AAAAoQIAAGRycy9kb3ducmV2LnhtbFBLBQYAAAAABAAEAPkAAACRAwAAAAA=&#10;" strokeweight="1.5pt"/>
              <v:line id="Line 602" o:spid="_x0000_s1211" style="position:absolute;flip:y;visibility:visible;mso-wrap-style:square" from="454,8335" to="45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MMhsIAAADbAAAADwAAAGRycy9kb3ducmV2LnhtbESPQYvCMBSE7wv+h/AEb2uqLEWqUUQQ&#10;lN3D6gp7fTSvTbF5KUm09d9vFgSPw8x8w6w2g23FnXxoHCuYTTMQxKXTDdcKLj/79wWIEJE1to5J&#10;wYMCbNajtxUW2vV8ovs51iJBOBSowMTYFVKG0pDFMHUdcfIq5y3GJH0ttcc+wW0r51mWS4sNpwWD&#10;He0MldfzzSqQx8/+2+/nl6quDp37PZqvvB+UmoyH7RJEpCG+ws/2QSv4yOH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TMMhsIAAADbAAAADwAAAAAAAAAAAAAA&#10;AAChAgAAZHJzL2Rvd25yZXYueG1sUEsFBgAAAAAEAAQA+QAAAJADAAAAAA==&#10;" strokeweight="1.5pt"/>
              <v:line id="Line 603" o:spid="_x0000_s1212" style="position:absolute;flip:y;visibility:visible;mso-wrap-style:square" from="737,8335" to="73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+pHcMAAADbAAAADwAAAGRycy9kb3ducmV2LnhtbESPQWsCMRSE7wX/Q3iCt5pVxMp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/qR3DAAAA2wAAAA8AAAAAAAAAAAAA&#10;AAAAoQIAAGRycy9kb3ducmV2LnhtbFBLBQYAAAAABAAEAPkAAACRAwAAAAA=&#10;" strokeweight="1.5pt"/>
              <v:line id="Line 604" o:spid="_x0000_s1213" style="position:absolute;visibility:visible;mso-wrap-style:square" from="454,1655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A3dc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gN3XAAAAA2wAAAA8AAAAAAAAAAAAAAAAA&#10;oQIAAGRycy9kb3ducmV2LnhtbFBLBQYAAAAABAAEAPkAAACOAwAAAAA=&#10;" strokeweight="1.5pt"/>
              <v:line id="Line 605" o:spid="_x0000_s1214" style="position:absolute;visibility:visible;mso-wrap-style:square" from="454,15139" to="113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yS7s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JLuxAAAANsAAAAPAAAAAAAAAAAA&#10;AAAAAKECAABkcnMvZG93bnJldi54bWxQSwUGAAAAAAQABAD5AAAAkgMAAAAA&#10;" strokeweight="1.5pt"/>
              <v:line id="Line 606" o:spid="_x0000_s1215" style="position:absolute;visibility:visible;mso-wrap-style:square" from="454,13154" to="1134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+trs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Pra7AAAAA2wAAAA8AAAAAAAAAAAAAAAAA&#10;oQIAAGRycy9kb3ducmV2LnhtbFBLBQYAAAAABAAEAPkAAACOAwAAAAA=&#10;" strokeweight="1.5pt"/>
              <v:line id="Line 607" o:spid="_x0000_s1216" style="position:absolute;visibility:visible;mso-wrap-style:square" from="454,11737" to="1134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IN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DCDXDAAAA2wAAAA8AAAAAAAAAAAAA&#10;AAAAoQIAAGRycy9kb3ducmV2LnhtbFBLBQYAAAAABAAEAPkAAACRAwAAAAA=&#10;" strokeweight="1.5pt"/>
              <v:line id="Line 608" o:spid="_x0000_s1217" style="position:absolute;visibility:visible;mso-wrap-style:square" from="454,10319" to="1134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GWQs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lkLDAAAA2wAAAA8AAAAAAAAAAAAA&#10;AAAAoQIAAGRycy9kb3ducmV2LnhtbFBLBQYAAAAABAAEAPkAAACRAwAAAAA=&#10;" strokeweight="1.5pt"/>
              <v:line id="Line 609" o:spid="_x0000_s1218" style="position:absolute;visibility:visible;mso-wrap-style:square" from="454,8335" to="1134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0z2c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M9nDAAAA2wAAAA8AAAAAAAAAAAAA&#10;AAAAoQIAAGRycy9kb3ducmV2LnhtbFBLBQYAAAAABAAEAPkAAACRAwAAAAA=&#10;" strokeweight="1.5pt"/>
              <v:shape id="Text Box 610" o:spid="_x0000_s1219" type="#_x0000_t202" style="position:absolute;left:340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Z8zcYA&#10;AADbAAAADwAAAGRycy9kb3ducmV2LnhtbESPQWvCQBSE74L/YXlCb7rRaimpq4jSUC8S0/bQ22v2&#10;NQlm36bZrYn/3hWEHoeZ+YZZrntTizO1rrKsYDqJQBDnVldcKPh4fx0/g3AeWWNtmRRcyMF6NRws&#10;Mda24yOdM1+IAGEXo4LS+yaW0uUlGXQT2xAH78e2Bn2QbSF1i12Am1rOouhJGqw4LJTY0Lak/JT9&#10;GQWf34dLfWwev6Kq26d98ptmu6RQ6mHUb15AeOr9f/jeftMKFnO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Z8zc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FF68C8" w:rsidRPr="00E54BFB" w:rsidRDefault="00FF68C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611" o:spid="_x0000_s1220" type="#_x0000_t202" style="position:absolute;left:680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rZVsUA&#10;AADbAAAADwAAAGRycy9kb3ducmV2LnhtbESPQWvCQBSE70L/w/IK3sxGiyKpq0hLpb2IRnvo7TX7&#10;TILZtzG7mvjvXUHwOMzMN8xs0ZlKXKhxpWUFwygGQZxZXXKuYL/7GkxBOI+ssbJMCq7kYDF/6c0w&#10;0bblLV1Sn4sAYZeggsL7OpHSZQUZdJGtiYN3sI1BH2STS91gG+CmkqM4nkiDJYeFAmv6KCg7pmej&#10;4Pd/fa229dtfXLY/m2512qSfq1yp/mu3fAfhqfPP8KP9rRWMx3D/En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utlWxQAAANsAAAAPAAAAAAAAAAAAAAAAAJgCAABkcnMv&#10;ZG93bnJldi54bWxQSwUGAAAAAAQABAD1AAAAigMAAAAA&#10;" filled="f" stroked="f">
                <v:textbox style="layout-flow:vertical;mso-layout-flow-alt:bottom-to-top">
                  <w:txbxContent>
                    <w:p w:rsidR="00FF68C8" w:rsidRPr="00FB4F7A" w:rsidRDefault="00FF68C8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2" o:spid="_x0000_s1221" type="#_x0000_t202" style="position:absolute;left:340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hHIcUA&#10;AADbAAAADwAAAGRycy9kb3ducmV2LnhtbESPQWvCQBSE70L/w/IKvenGlopE1yAtDe1FNOrB2zP7&#10;TILZt2l2a+K/dwuCx2FmvmHmSW9qcaHWVZYVjEcRCOLc6ooLBbvt13AKwnlkjbVlUnAlB8niaTDH&#10;WNuON3TJfCEChF2MCkrvm1hKl5dk0I1sQxy8k20N+iDbQuoWuwA3tXyNook0WHFYKLGhj5Lyc/Zn&#10;FOyPq2u9ad4OUdX9rPv0d519poVSL8/9cgbCU+8f4Xv7Wyt4n8D/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EchxQAAANsAAAAPAAAAAAAAAAAAAAAAAJgCAABkcnMv&#10;ZG93bnJldi54bWxQSwUGAAAAAAQABAD1AAAAigMAAAAA&#10;" filled="f" stroked="f">
                <v:textbox style="layout-flow:vertical;mso-layout-flow-alt:bottom-to-top">
                  <w:txbxContent>
                    <w:p w:rsidR="00FF68C8" w:rsidRPr="00E54BFB" w:rsidRDefault="00FF68C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613" o:spid="_x0000_s1222" type="#_x0000_t202" style="position:absolute;left:680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TiusYA&#10;AADbAAAADwAAAGRycy9kb3ducmV2LnhtbESPQWvCQBSE74L/YXlCb7rRoi2pq4jSUC8S0/bQ22v2&#10;NQlm36bZrYn/3hWEHoeZ+YZZrntTizO1rrKsYDqJQBDnVldcKPh4fx0/g3AeWWNtmRRcyMF6NRws&#10;Mda24yOdM1+IAGEXo4LS+yaW0uUlGXQT2xAH78e2Bn2QbSF1i12Am1rOomghDVYcFkpsaFtSfsr+&#10;jILP78OlPjaPX1HV7dM++U2zXVIo9TDqNy8gPPX+P3xvv2kF8y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Tius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FF68C8" w:rsidRPr="00FB4F7A" w:rsidRDefault="00FF68C8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4" o:spid="_x0000_s1223" type="#_x0000_t202" style="position:absolute;left:340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2yMEA&#10;AADbAAAADwAAAGRycy9kb3ducmV2LnhtbERPTYvCMBC9L/gfwgje1tSVFalGERdl9yJa9eBtbMa2&#10;2Exqk7X135uD4PHxvqfz1pTiTrUrLCsY9CMQxKnVBWcKDvvV5xiE88gaS8uk4EEO5rPOxxRjbRve&#10;0T3xmQgh7GJUkHtfxVK6NCeDrm8r4sBdbG3QB1hnUtfYhHBTyq8oGkmDBYeGHCta5pRek3+j4Hje&#10;PMpdNTxFRfO3bde3bfKzzpTqddvFBISn1r/FL/evVvAdxoYv4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7dsjBAAAA2wAAAA8AAAAAAAAAAAAAAAAAmAIAAGRycy9kb3du&#10;cmV2LnhtbFBLBQYAAAAABAAEAPUAAACGAwAAAAA=&#10;" filled="f" stroked="f">
                <v:textbox style="layout-flow:vertical;mso-layout-flow-alt:bottom-to-top">
                  <w:txbxContent>
                    <w:p w:rsidR="00FF68C8" w:rsidRPr="00E54BFB" w:rsidRDefault="00FF68C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615" o:spid="_x0000_s1224" type="#_x0000_t202" style="position:absolute;left:680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fTU8YA&#10;AADbAAAADwAAAGRycy9kb3ducmV2LnhtbESPQWvCQBSE74L/YXlCb7rRorSpq4jSUC8S0/bQ22v2&#10;NQlm36bZrYn/3hWEHoeZ+YZZrntTizO1rrKsYDqJQBDnVldcKPh4fx0/gXAeWWNtmRRcyMF6NRws&#10;Mda24yOdM1+IAGEXo4LS+yaW0uUlGXQT2xAH78e2Bn2QbSF1i12Am1rOomghDVYcFkpsaFtSfsr+&#10;jILP78OlPjaPX1HV7dM++U2zXVIo9TDqNy8gPPX+P3xvv2kF82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fTU8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FF68C8" w:rsidRPr="00FB4F7A" w:rsidRDefault="00FF68C8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6" o:spid="_x0000_s1225" type="#_x0000_t202" style="position:absolute;left:340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wc8IA&#10;AADbAAAADwAAAGRycy9kb3ducmV2LnhtbERPy2rCQBTdF/oPwy10VydtIZToKGKp6KbEqAt318w1&#10;CWbuxMyYx993FgWXh/OeLQZTi45aV1lW8D6JQBDnVldcKDjsf96+QDiPrLG2TApGcrCYPz/NMNG2&#10;5x11mS9ECGGXoILS+yaR0uUlGXQT2xAH7mJbgz7AtpC6xT6Em1p+RFEsDVYcGkpsaFVSfs3uRsHx&#10;/DvWu+bzFFX9Nh3WtzT7XhdKvb4MyykIT4N/iP/dG60gDuvDl/A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bBzwgAAANsAAAAPAAAAAAAAAAAAAAAAAJgCAABkcnMvZG93&#10;bnJldi54bWxQSwUGAAAAAAQABAD1AAAAhwMAAAAA&#10;" filled="f" stroked="f">
                <v:textbox style="layout-flow:vertical;mso-layout-flow-alt:bottom-to-top">
                  <w:txbxContent>
                    <w:p w:rsidR="00FF68C8" w:rsidRPr="00E54BFB" w:rsidRDefault="00FF68C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617" o:spid="_x0000_s1226" type="#_x0000_t202" style="position:absolute;left:680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0V6MQA&#10;AADbAAAADwAAAGRycy9kb3ducmV2LnhtbESPQYvCMBSE7wv+h/AEb2uqgkg1yqIoehGtetjb2+Zt&#10;W2xeahNt/febBcHjMDPfMLNFa0rxoNoVlhUM+hEI4tTqgjMF59P6cwLCeWSNpWVS8CQHi3nnY4ax&#10;tg0f6ZH4TAQIuxgV5N5XsZQuzcmg69uKOHi/tjbog6wzqWtsAtyUchhFY2mw4LCQY0XLnNJrcjcK&#10;Lj/7Z3msRt9R0ewO7eZ2SFabTKlet/2agvDU+nf41d5qBeMB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tFej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FF68C8" w:rsidRPr="00FB4F7A" w:rsidRDefault="00FF68C8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8" o:spid="_x0000_s1227" type="#_x0000_t202" style="position:absolute;left:340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+Ln8QA&#10;AADbAAAADwAAAGRycy9kb3ducmV2LnhtbESPQYvCMBSE7wv+h/AEb2uqgkg1iigr7mXRqgdvz+bZ&#10;FpuXbhNt/febBcHjMDPfMLNFa0rxoNoVlhUM+hEI4tTqgjMFx8PX5wSE88gaS8uk4EkOFvPOxwxj&#10;bRve0yPxmQgQdjEqyL2vYildmpNB17cVcfCutjbog6wzqWtsAtyUchhFY2mw4LCQY0WrnNJbcjcK&#10;TpefZ7mvRueoaL537eZ3l6w3mVK9brucgvDU+nf41d5qBeMh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/i5/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FF68C8" w:rsidRPr="00E54BFB" w:rsidRDefault="00FF68C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619" o:spid="_x0000_s1228" type="#_x0000_t202" style="position:absolute;left:680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MuBMQA&#10;AADbAAAADwAAAGRycy9kb3ducmV2LnhtbESPQYvCMBSE74L/ITzBm6YqiFSjLIriXhatetjb2+Zt&#10;W2xeahNt/febBcHjMDPfMItVa0rxoNoVlhWMhhEI4tTqgjMF59N2MAPhPLLG0jIpeJKD1bLbWWCs&#10;bcNHeiQ+EwHCLkYFufdVLKVLczLohrYiDt6vrQ36IOtM6hqbADelHEfRVBosOCzkWNE6p/Sa3I2C&#10;y8/XszxWk++oaD4P7e52SDa7TKl+r/2Yg/DU+nf41d5rBdMJ/H8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zLgT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FF68C8" w:rsidRPr="00FB4F7A" w:rsidRDefault="00FF68C8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FF68C8" w:rsidRPr="00E54BFB" w:rsidRDefault="00FF68C8" w:rsidP="005718B5">
    <w:pPr>
      <w:pStyle w:val="a3"/>
      <w:jc w:val="center"/>
      <w:rPr>
        <w:rFonts w:ascii="Arial" w:hAnsi="Arial" w:cs="Arial"/>
        <w:sz w:val="28"/>
        <w:szCs w:val="28"/>
        <w:lang w:val="en-US"/>
      </w:rPr>
    </w:pPr>
    <w:r w:rsidRPr="00E54BFB">
      <w:rPr>
        <w:rFonts w:ascii="Arial" w:hAnsi="Arial" w:cs="Arial"/>
        <w:sz w:val="28"/>
        <w:szCs w:val="28"/>
      </w:rPr>
      <w:t>Лист регистрации изменений</w:t>
    </w:r>
  </w:p>
  <w:p w:rsidR="00FF68C8" w:rsidRPr="00E54BFB" w:rsidRDefault="00FF68C8" w:rsidP="005718B5">
    <w:pPr>
      <w:pStyle w:val="a3"/>
      <w:rPr>
        <w:rFonts w:ascii="Arial" w:hAnsi="Arial" w:cs="Arial"/>
        <w:sz w:val="28"/>
        <w:szCs w:val="28"/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134"/>
      <w:gridCol w:w="6237"/>
      <w:gridCol w:w="567"/>
      <w:gridCol w:w="2090"/>
    </w:tblGrid>
    <w:tr w:rsidR="00FF68C8" w:rsidRPr="000E546B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FF68C8" w:rsidRPr="000E546B" w:rsidRDefault="00FF68C8" w:rsidP="000E546B">
          <w:pPr>
            <w:ind w:left="113" w:right="113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>
                    <wp:simplePos x="0" y="0"/>
                    <wp:positionH relativeFrom="column">
                      <wp:posOffset>-75565</wp:posOffset>
                    </wp:positionH>
                    <wp:positionV relativeFrom="paragraph">
                      <wp:posOffset>-498475</wp:posOffset>
                    </wp:positionV>
                    <wp:extent cx="0" cy="10335260"/>
                    <wp:effectExtent l="10160" t="15875" r="18415" b="12065"/>
                    <wp:wrapNone/>
                    <wp:docPr id="11" name="Line 50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B647C90" id="Line 50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39.25pt" to="-5.95pt,7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pyFQIAAC0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" strokeweight="1.5pt"/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0560" behindDoc="0" locked="0" layoutInCell="1" allowOverlap="1">
                    <wp:simplePos x="0" y="0"/>
                    <wp:positionH relativeFrom="column">
                      <wp:posOffset>-75565</wp:posOffset>
                    </wp:positionH>
                    <wp:positionV relativeFrom="paragraph">
                      <wp:posOffset>-498475</wp:posOffset>
                    </wp:positionV>
                    <wp:extent cx="6669405" cy="0"/>
                    <wp:effectExtent l="10160" t="15875" r="16510" b="12700"/>
                    <wp:wrapNone/>
                    <wp:docPr id="10" name="Line 50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666940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B246876" id="Line 505" o:spid="_x0000_s1026" style="position:absolute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39.25pt" to="519.2pt,-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" strokeweight="1.5pt"/>
                </w:pict>
              </mc:Fallback>
            </mc:AlternateContent>
          </w:r>
          <w:r w:rsidRPr="000E546B">
            <w:rPr>
              <w:rFonts w:ascii="Arial" w:hAnsi="Arial" w:cs="Arial"/>
            </w:rPr>
            <w:t>Зона</w:t>
          </w:r>
        </w:p>
      </w:tc>
      <w:tc>
        <w:tcPr>
          <w:tcW w:w="1134" w:type="dxa"/>
          <w:shd w:val="clear" w:color="auto" w:fill="auto"/>
          <w:vAlign w:val="center"/>
        </w:tcPr>
        <w:p w:rsidR="00FF68C8" w:rsidRPr="000E546B" w:rsidRDefault="00FF68C8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Поз. обо- значение</w:t>
          </w:r>
        </w:p>
      </w:tc>
      <w:tc>
        <w:tcPr>
          <w:tcW w:w="6237" w:type="dxa"/>
          <w:shd w:val="clear" w:color="auto" w:fill="auto"/>
          <w:vAlign w:val="center"/>
        </w:tcPr>
        <w:p w:rsidR="00FF68C8" w:rsidRPr="000E546B" w:rsidRDefault="00FF68C8" w:rsidP="000E546B">
          <w:pPr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Наименование</w:t>
          </w:r>
        </w:p>
      </w:tc>
      <w:tc>
        <w:tcPr>
          <w:tcW w:w="567" w:type="dxa"/>
          <w:shd w:val="clear" w:color="auto" w:fill="auto"/>
          <w:textDirection w:val="btLr"/>
          <w:vAlign w:val="center"/>
        </w:tcPr>
        <w:p w:rsidR="00FF68C8" w:rsidRPr="000E546B" w:rsidRDefault="00FF68C8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Кол.</w:t>
          </w:r>
        </w:p>
      </w:tc>
      <w:tc>
        <w:tcPr>
          <w:tcW w:w="2090" w:type="dxa"/>
          <w:shd w:val="clear" w:color="auto" w:fill="auto"/>
          <w:vAlign w:val="center"/>
        </w:tcPr>
        <w:p w:rsidR="00FF68C8" w:rsidRPr="000E546B" w:rsidRDefault="00FF68C8" w:rsidP="000E546B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>
                    <wp:simplePos x="0" y="0"/>
                    <wp:positionH relativeFrom="column">
                      <wp:posOffset>1264920</wp:posOffset>
                    </wp:positionH>
                    <wp:positionV relativeFrom="paragraph">
                      <wp:posOffset>27305</wp:posOffset>
                    </wp:positionV>
                    <wp:extent cx="0" cy="10335260"/>
                    <wp:effectExtent l="17145" t="17780" r="11430" b="10160"/>
                    <wp:wrapNone/>
                    <wp:docPr id="9" name="Line 5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B306F90" id="Line 507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6pt,2.15pt" to="99.6pt,8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" strokeweight="1.5pt"/>
                </w:pict>
              </mc:Fallback>
            </mc:AlternateContent>
          </w:r>
          <w:r w:rsidRPr="000E546B">
            <w:rPr>
              <w:rFonts w:ascii="Arial" w:hAnsi="Arial" w:cs="Arial"/>
            </w:rPr>
            <w:t>Примечание</w:t>
          </w:r>
        </w:p>
      </w:tc>
    </w:tr>
  </w:tbl>
  <w:p w:rsidR="00FF68C8" w:rsidRDefault="00FF68C8" w:rsidP="00770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36195</wp:posOffset>
              </wp:positionV>
              <wp:extent cx="288290" cy="2160270"/>
              <wp:effectExtent l="1905" t="0" r="0" b="3810"/>
              <wp:wrapNone/>
              <wp:docPr id="8" name="Text Box 5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8C8" w:rsidRPr="00140824" w:rsidRDefault="00FF68C8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Перв. примен.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13" o:spid="_x0000_s1229" type="#_x0000_t202" style="position:absolute;margin-left:-53.85pt;margin-top:2.85pt;width:22.7pt;height:170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" filled="f" stroked="f">
              <v:textbox style="layout-flow:vertical;mso-layout-flow-alt:bottom-to-top">
                <w:txbxContent>
                  <w:p w:rsidR="00FF68C8" w:rsidRPr="00140824" w:rsidRDefault="00FF68C8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Перв. примен.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36195</wp:posOffset>
              </wp:positionV>
              <wp:extent cx="431800" cy="0"/>
              <wp:effectExtent l="17145" t="17145" r="17780" b="11430"/>
              <wp:wrapNone/>
              <wp:docPr id="7" name="Line 5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3FD71D" id="Line 5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.85pt" to="-14.1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73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-431800</wp:posOffset>
              </wp:positionH>
              <wp:positionV relativeFrom="paragraph">
                <wp:posOffset>36195</wp:posOffset>
              </wp:positionV>
              <wp:extent cx="0" cy="4320540"/>
              <wp:effectExtent l="15875" t="17145" r="12700" b="15240"/>
              <wp:wrapNone/>
              <wp:docPr id="6" name="Line 5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0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D4D780" id="Line 51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pt,2.85pt" to="-34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OqFAIAACsEAAAOAAAAZHJzL2Uyb0RvYy54bWysU82O2jAQvlfqO1i+QxI2U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36195</wp:posOffset>
              </wp:positionV>
              <wp:extent cx="0" cy="4320540"/>
              <wp:effectExtent l="17145" t="17145" r="11430" b="15240"/>
              <wp:wrapNone/>
              <wp:docPr id="5" name="Line 5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0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E52C89" id="Line 50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.85pt" to="-48.15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lNFA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36195</wp:posOffset>
              </wp:positionV>
              <wp:extent cx="288290" cy="2160270"/>
              <wp:effectExtent l="0" t="0" r="0" b="3810"/>
              <wp:wrapNone/>
              <wp:docPr id="4" name="Text Box 5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8C8" w:rsidRPr="00AA544F" w:rsidRDefault="00FF68C8" w:rsidP="006C1D76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instrText xml:space="preserve"> DOCPROPERTY  Первичная_применяемость  \* MERGEFORMAT </w:instrTex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  <w:t>Ошибка! Неизвестное имя свойства документа.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8" o:spid="_x0000_s1230" type="#_x0000_t202" style="position:absolute;margin-left:-36.85pt;margin-top:2.85pt;width:22.7pt;height:170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" filled="f" stroked="f">
              <v:textbox style="layout-flow:vertical;mso-layout-flow-alt:bottom-to-top">
                <w:txbxContent>
                  <w:p w:rsidR="00FF68C8" w:rsidRPr="00AA544F" w:rsidRDefault="00FF68C8" w:rsidP="006C1D76">
                    <w:pPr>
                      <w:jc w:val="center"/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DOCPROPERTY  Первичная_применяемость  \* MERGEFORMAT </w:instrTex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bCs/>
                        <w:i/>
                        <w:sz w:val="16"/>
                        <w:szCs w:val="16"/>
                      </w:rPr>
                      <w:t>Ошибка! Неизвестное имя свойства документа.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F68C8" w:rsidRDefault="00FF68C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2020570</wp:posOffset>
              </wp:positionV>
              <wp:extent cx="288290" cy="2160270"/>
              <wp:effectExtent l="1905" t="1270" r="0" b="635"/>
              <wp:wrapNone/>
              <wp:docPr id="3" name="Text Box 5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8C8" w:rsidRPr="00140824" w:rsidRDefault="00FF68C8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Справ.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5" o:spid="_x0000_s1231" type="#_x0000_t202" style="position:absolute;margin-left:-53.85pt;margin-top:159.1pt;width:22.7pt;height:170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" filled="f" stroked="f">
              <v:textbox style="layout-flow:vertical;mso-layout-flow-alt:bottom-to-top">
                <w:txbxContent>
                  <w:p w:rsidR="00FF68C8" w:rsidRPr="00140824" w:rsidRDefault="00FF68C8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Справ. №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2020570</wp:posOffset>
              </wp:positionV>
              <wp:extent cx="288290" cy="2160270"/>
              <wp:effectExtent l="0" t="1270" r="0" b="635"/>
              <wp:wrapNone/>
              <wp:docPr id="2" name="Text Box 5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8C8" w:rsidRPr="00140824" w:rsidRDefault="00FF68C8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4" o:spid="_x0000_s1232" type="#_x0000_t202" style="position:absolute;margin-left:-36.85pt;margin-top:159.1pt;width:22.7pt;height:170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" filled="f" stroked="f">
              <v:textbox style="layout-flow:vertical;mso-layout-flow-alt:bottom-to-top">
                <w:txbxContent>
                  <w:p w:rsidR="00FF68C8" w:rsidRPr="00140824" w:rsidRDefault="00FF68C8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2020570</wp:posOffset>
              </wp:positionV>
              <wp:extent cx="431800" cy="0"/>
              <wp:effectExtent l="17145" t="10795" r="17780" b="17780"/>
              <wp:wrapNone/>
              <wp:docPr id="1" name="Line 5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0173D0" id="Line 5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159.1pt" to="-14.1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IPEw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E7C8C"/>
    <w:multiLevelType w:val="hybridMultilevel"/>
    <w:tmpl w:val="C6F2D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6"/>
  <w:drawingGridVerticalSpacing w:val="6"/>
  <w:noPunctuationKerning/>
  <w:characterSpacingControl w:val="doNotCompress"/>
  <w:hdrShapeDefaults>
    <o:shapedefaults v:ext="edit" spidmax="14337" style="mso-height-percent:1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05"/>
    <w:rsid w:val="000001A7"/>
    <w:rsid w:val="0000039B"/>
    <w:rsid w:val="00002D9E"/>
    <w:rsid w:val="00003070"/>
    <w:rsid w:val="00005B04"/>
    <w:rsid w:val="00005EDD"/>
    <w:rsid w:val="000116AC"/>
    <w:rsid w:val="00014219"/>
    <w:rsid w:val="00014439"/>
    <w:rsid w:val="0001502F"/>
    <w:rsid w:val="00015281"/>
    <w:rsid w:val="00015B26"/>
    <w:rsid w:val="00016020"/>
    <w:rsid w:val="00016550"/>
    <w:rsid w:val="0002074C"/>
    <w:rsid w:val="00020DD2"/>
    <w:rsid w:val="000235DF"/>
    <w:rsid w:val="000237D6"/>
    <w:rsid w:val="00024382"/>
    <w:rsid w:val="00024DC8"/>
    <w:rsid w:val="00025613"/>
    <w:rsid w:val="00031CFE"/>
    <w:rsid w:val="00032E35"/>
    <w:rsid w:val="00034843"/>
    <w:rsid w:val="00034C4C"/>
    <w:rsid w:val="00040099"/>
    <w:rsid w:val="00041C6D"/>
    <w:rsid w:val="00042A3C"/>
    <w:rsid w:val="00045357"/>
    <w:rsid w:val="0004565E"/>
    <w:rsid w:val="00046014"/>
    <w:rsid w:val="00050180"/>
    <w:rsid w:val="00053550"/>
    <w:rsid w:val="000541EE"/>
    <w:rsid w:val="0005603A"/>
    <w:rsid w:val="00056789"/>
    <w:rsid w:val="00056B0B"/>
    <w:rsid w:val="0005768D"/>
    <w:rsid w:val="00062169"/>
    <w:rsid w:val="00062486"/>
    <w:rsid w:val="000629D0"/>
    <w:rsid w:val="00063792"/>
    <w:rsid w:val="0006606F"/>
    <w:rsid w:val="0006632C"/>
    <w:rsid w:val="000700DE"/>
    <w:rsid w:val="0007258B"/>
    <w:rsid w:val="00073672"/>
    <w:rsid w:val="00073736"/>
    <w:rsid w:val="00073A67"/>
    <w:rsid w:val="00075C55"/>
    <w:rsid w:val="000761A5"/>
    <w:rsid w:val="00076BCE"/>
    <w:rsid w:val="00076EF0"/>
    <w:rsid w:val="000816FA"/>
    <w:rsid w:val="000867B4"/>
    <w:rsid w:val="000872CF"/>
    <w:rsid w:val="000873DA"/>
    <w:rsid w:val="0009280C"/>
    <w:rsid w:val="00095F46"/>
    <w:rsid w:val="000965CB"/>
    <w:rsid w:val="000970C6"/>
    <w:rsid w:val="00097525"/>
    <w:rsid w:val="000A0881"/>
    <w:rsid w:val="000A1379"/>
    <w:rsid w:val="000A1C30"/>
    <w:rsid w:val="000A2B5A"/>
    <w:rsid w:val="000A4703"/>
    <w:rsid w:val="000A68D3"/>
    <w:rsid w:val="000A69A0"/>
    <w:rsid w:val="000A6C7A"/>
    <w:rsid w:val="000A74B6"/>
    <w:rsid w:val="000A794C"/>
    <w:rsid w:val="000B1217"/>
    <w:rsid w:val="000B13CD"/>
    <w:rsid w:val="000B14AE"/>
    <w:rsid w:val="000B2404"/>
    <w:rsid w:val="000B408F"/>
    <w:rsid w:val="000B40F8"/>
    <w:rsid w:val="000B470C"/>
    <w:rsid w:val="000B61A8"/>
    <w:rsid w:val="000C0357"/>
    <w:rsid w:val="000C03FF"/>
    <w:rsid w:val="000C0711"/>
    <w:rsid w:val="000C2232"/>
    <w:rsid w:val="000C4D7A"/>
    <w:rsid w:val="000C61FC"/>
    <w:rsid w:val="000C65B7"/>
    <w:rsid w:val="000C70AB"/>
    <w:rsid w:val="000C7266"/>
    <w:rsid w:val="000C74A6"/>
    <w:rsid w:val="000D3449"/>
    <w:rsid w:val="000D3D6A"/>
    <w:rsid w:val="000D7DDD"/>
    <w:rsid w:val="000E0182"/>
    <w:rsid w:val="000E1452"/>
    <w:rsid w:val="000E17ED"/>
    <w:rsid w:val="000E4841"/>
    <w:rsid w:val="000E4D1A"/>
    <w:rsid w:val="000E546B"/>
    <w:rsid w:val="000F041F"/>
    <w:rsid w:val="000F1446"/>
    <w:rsid w:val="000F1D4C"/>
    <w:rsid w:val="000F1F0E"/>
    <w:rsid w:val="000F22BA"/>
    <w:rsid w:val="000F2B18"/>
    <w:rsid w:val="000F4663"/>
    <w:rsid w:val="000F65E3"/>
    <w:rsid w:val="000F695B"/>
    <w:rsid w:val="000F7010"/>
    <w:rsid w:val="00101C21"/>
    <w:rsid w:val="001025A8"/>
    <w:rsid w:val="001025F8"/>
    <w:rsid w:val="00103E92"/>
    <w:rsid w:val="00110705"/>
    <w:rsid w:val="00110EEC"/>
    <w:rsid w:val="00111D60"/>
    <w:rsid w:val="00111DEE"/>
    <w:rsid w:val="00113492"/>
    <w:rsid w:val="0011349A"/>
    <w:rsid w:val="001139FE"/>
    <w:rsid w:val="00113A7D"/>
    <w:rsid w:val="00113FFE"/>
    <w:rsid w:val="0011589F"/>
    <w:rsid w:val="00115A86"/>
    <w:rsid w:val="00116186"/>
    <w:rsid w:val="00116731"/>
    <w:rsid w:val="00117DE6"/>
    <w:rsid w:val="001211E3"/>
    <w:rsid w:val="001223E5"/>
    <w:rsid w:val="00122DBA"/>
    <w:rsid w:val="0012410A"/>
    <w:rsid w:val="001250D2"/>
    <w:rsid w:val="00126FB1"/>
    <w:rsid w:val="00130540"/>
    <w:rsid w:val="00130C08"/>
    <w:rsid w:val="0013102B"/>
    <w:rsid w:val="001315B3"/>
    <w:rsid w:val="001323AF"/>
    <w:rsid w:val="0013407E"/>
    <w:rsid w:val="00134178"/>
    <w:rsid w:val="00136514"/>
    <w:rsid w:val="00137830"/>
    <w:rsid w:val="001407B7"/>
    <w:rsid w:val="00140824"/>
    <w:rsid w:val="00143792"/>
    <w:rsid w:val="001452D6"/>
    <w:rsid w:val="0014535B"/>
    <w:rsid w:val="0015099C"/>
    <w:rsid w:val="00150CEF"/>
    <w:rsid w:val="00150E3D"/>
    <w:rsid w:val="00151291"/>
    <w:rsid w:val="001523DA"/>
    <w:rsid w:val="0015371C"/>
    <w:rsid w:val="001554E1"/>
    <w:rsid w:val="0015718B"/>
    <w:rsid w:val="001606A8"/>
    <w:rsid w:val="0016074F"/>
    <w:rsid w:val="00161D62"/>
    <w:rsid w:val="00165A41"/>
    <w:rsid w:val="00166903"/>
    <w:rsid w:val="001670A1"/>
    <w:rsid w:val="0016764F"/>
    <w:rsid w:val="001701B3"/>
    <w:rsid w:val="00171955"/>
    <w:rsid w:val="001725E3"/>
    <w:rsid w:val="0017298D"/>
    <w:rsid w:val="001760D1"/>
    <w:rsid w:val="00177954"/>
    <w:rsid w:val="001828B2"/>
    <w:rsid w:val="00184507"/>
    <w:rsid w:val="00184CC1"/>
    <w:rsid w:val="00187523"/>
    <w:rsid w:val="001907CF"/>
    <w:rsid w:val="00190AA5"/>
    <w:rsid w:val="001965A3"/>
    <w:rsid w:val="001A3259"/>
    <w:rsid w:val="001A4FFC"/>
    <w:rsid w:val="001A74F7"/>
    <w:rsid w:val="001B00F0"/>
    <w:rsid w:val="001B0397"/>
    <w:rsid w:val="001B2E83"/>
    <w:rsid w:val="001B3E89"/>
    <w:rsid w:val="001B436F"/>
    <w:rsid w:val="001B561F"/>
    <w:rsid w:val="001B72B1"/>
    <w:rsid w:val="001B7474"/>
    <w:rsid w:val="001C00CC"/>
    <w:rsid w:val="001C11FF"/>
    <w:rsid w:val="001C5E66"/>
    <w:rsid w:val="001C647B"/>
    <w:rsid w:val="001D023B"/>
    <w:rsid w:val="001D0A80"/>
    <w:rsid w:val="001D0E2E"/>
    <w:rsid w:val="001D1F69"/>
    <w:rsid w:val="001D27C2"/>
    <w:rsid w:val="001D2CBC"/>
    <w:rsid w:val="001D2DA6"/>
    <w:rsid w:val="001D3E4C"/>
    <w:rsid w:val="001D503C"/>
    <w:rsid w:val="001D5F78"/>
    <w:rsid w:val="001D78C1"/>
    <w:rsid w:val="001E0246"/>
    <w:rsid w:val="001E1F2A"/>
    <w:rsid w:val="001E308B"/>
    <w:rsid w:val="001E4BC1"/>
    <w:rsid w:val="001E577C"/>
    <w:rsid w:val="001E59F7"/>
    <w:rsid w:val="001F2575"/>
    <w:rsid w:val="001F292E"/>
    <w:rsid w:val="001F47B0"/>
    <w:rsid w:val="001F4933"/>
    <w:rsid w:val="0020265B"/>
    <w:rsid w:val="00204692"/>
    <w:rsid w:val="002053CD"/>
    <w:rsid w:val="002104FE"/>
    <w:rsid w:val="00210806"/>
    <w:rsid w:val="00211031"/>
    <w:rsid w:val="00212F11"/>
    <w:rsid w:val="002137B8"/>
    <w:rsid w:val="00213AEB"/>
    <w:rsid w:val="00217775"/>
    <w:rsid w:val="00220F17"/>
    <w:rsid w:val="00221854"/>
    <w:rsid w:val="002232E4"/>
    <w:rsid w:val="00223E7E"/>
    <w:rsid w:val="00224E50"/>
    <w:rsid w:val="002262A9"/>
    <w:rsid w:val="00226831"/>
    <w:rsid w:val="00227255"/>
    <w:rsid w:val="00241604"/>
    <w:rsid w:val="00241A0E"/>
    <w:rsid w:val="00244B51"/>
    <w:rsid w:val="00245D11"/>
    <w:rsid w:val="00247921"/>
    <w:rsid w:val="00247B3A"/>
    <w:rsid w:val="0025028F"/>
    <w:rsid w:val="00250504"/>
    <w:rsid w:val="0025061D"/>
    <w:rsid w:val="00253D65"/>
    <w:rsid w:val="00254314"/>
    <w:rsid w:val="00254929"/>
    <w:rsid w:val="00255597"/>
    <w:rsid w:val="00256AD2"/>
    <w:rsid w:val="002578D5"/>
    <w:rsid w:val="00262349"/>
    <w:rsid w:val="00265C3D"/>
    <w:rsid w:val="00267DFB"/>
    <w:rsid w:val="0027023D"/>
    <w:rsid w:val="00271EA1"/>
    <w:rsid w:val="00273A90"/>
    <w:rsid w:val="00273DEF"/>
    <w:rsid w:val="00273E0D"/>
    <w:rsid w:val="002744C8"/>
    <w:rsid w:val="00275B7A"/>
    <w:rsid w:val="0027610A"/>
    <w:rsid w:val="002776CD"/>
    <w:rsid w:val="00277ADC"/>
    <w:rsid w:val="00280755"/>
    <w:rsid w:val="00282F5C"/>
    <w:rsid w:val="00283008"/>
    <w:rsid w:val="002850EA"/>
    <w:rsid w:val="0029072F"/>
    <w:rsid w:val="00293144"/>
    <w:rsid w:val="00293B18"/>
    <w:rsid w:val="0029422E"/>
    <w:rsid w:val="00295287"/>
    <w:rsid w:val="00295D03"/>
    <w:rsid w:val="00297867"/>
    <w:rsid w:val="002A01FD"/>
    <w:rsid w:val="002A0204"/>
    <w:rsid w:val="002A12D9"/>
    <w:rsid w:val="002A2F7F"/>
    <w:rsid w:val="002A3B88"/>
    <w:rsid w:val="002A44C7"/>
    <w:rsid w:val="002A4FEE"/>
    <w:rsid w:val="002A6505"/>
    <w:rsid w:val="002A6B4C"/>
    <w:rsid w:val="002A76F5"/>
    <w:rsid w:val="002B03B6"/>
    <w:rsid w:val="002B09A1"/>
    <w:rsid w:val="002B3016"/>
    <w:rsid w:val="002B3339"/>
    <w:rsid w:val="002B36BD"/>
    <w:rsid w:val="002B527C"/>
    <w:rsid w:val="002B6B5E"/>
    <w:rsid w:val="002B73B6"/>
    <w:rsid w:val="002B7419"/>
    <w:rsid w:val="002B7C6E"/>
    <w:rsid w:val="002C1524"/>
    <w:rsid w:val="002C2706"/>
    <w:rsid w:val="002C2E73"/>
    <w:rsid w:val="002C3213"/>
    <w:rsid w:val="002D1881"/>
    <w:rsid w:val="002D341F"/>
    <w:rsid w:val="002D41AE"/>
    <w:rsid w:val="002D4FC5"/>
    <w:rsid w:val="002D7149"/>
    <w:rsid w:val="002E01F5"/>
    <w:rsid w:val="002E1FA4"/>
    <w:rsid w:val="002E513C"/>
    <w:rsid w:val="002E6668"/>
    <w:rsid w:val="002E6BB5"/>
    <w:rsid w:val="002E6EEF"/>
    <w:rsid w:val="002F0FC3"/>
    <w:rsid w:val="002F11E7"/>
    <w:rsid w:val="002F13F4"/>
    <w:rsid w:val="002F2CD0"/>
    <w:rsid w:val="002F39E2"/>
    <w:rsid w:val="002F3F90"/>
    <w:rsid w:val="002F4089"/>
    <w:rsid w:val="002F4298"/>
    <w:rsid w:val="002F4CDB"/>
    <w:rsid w:val="002F5CB0"/>
    <w:rsid w:val="002F68EB"/>
    <w:rsid w:val="002F6C47"/>
    <w:rsid w:val="0030237F"/>
    <w:rsid w:val="0030494C"/>
    <w:rsid w:val="0030787B"/>
    <w:rsid w:val="00311380"/>
    <w:rsid w:val="0031208B"/>
    <w:rsid w:val="00312EDC"/>
    <w:rsid w:val="003138EE"/>
    <w:rsid w:val="00314814"/>
    <w:rsid w:val="00317489"/>
    <w:rsid w:val="00321E98"/>
    <w:rsid w:val="003221BF"/>
    <w:rsid w:val="00325A41"/>
    <w:rsid w:val="003265D8"/>
    <w:rsid w:val="0032668C"/>
    <w:rsid w:val="003273F8"/>
    <w:rsid w:val="003278D5"/>
    <w:rsid w:val="003300DD"/>
    <w:rsid w:val="003329B0"/>
    <w:rsid w:val="0033379B"/>
    <w:rsid w:val="00333CD2"/>
    <w:rsid w:val="003366A5"/>
    <w:rsid w:val="00337375"/>
    <w:rsid w:val="00340F48"/>
    <w:rsid w:val="00343486"/>
    <w:rsid w:val="00344DAF"/>
    <w:rsid w:val="00345271"/>
    <w:rsid w:val="0034777A"/>
    <w:rsid w:val="00350642"/>
    <w:rsid w:val="0035064B"/>
    <w:rsid w:val="0035296A"/>
    <w:rsid w:val="003551DF"/>
    <w:rsid w:val="00356CF2"/>
    <w:rsid w:val="00357B77"/>
    <w:rsid w:val="003605EA"/>
    <w:rsid w:val="00361F71"/>
    <w:rsid w:val="003635F7"/>
    <w:rsid w:val="0036715C"/>
    <w:rsid w:val="003671C7"/>
    <w:rsid w:val="00371EDB"/>
    <w:rsid w:val="00373252"/>
    <w:rsid w:val="0037675D"/>
    <w:rsid w:val="003768E4"/>
    <w:rsid w:val="003822E4"/>
    <w:rsid w:val="00382D12"/>
    <w:rsid w:val="00383120"/>
    <w:rsid w:val="00384C27"/>
    <w:rsid w:val="00390CB2"/>
    <w:rsid w:val="00391152"/>
    <w:rsid w:val="00391D76"/>
    <w:rsid w:val="0039238D"/>
    <w:rsid w:val="00395811"/>
    <w:rsid w:val="00395FA1"/>
    <w:rsid w:val="00397F65"/>
    <w:rsid w:val="003A5B11"/>
    <w:rsid w:val="003A6EA0"/>
    <w:rsid w:val="003B1A52"/>
    <w:rsid w:val="003B212F"/>
    <w:rsid w:val="003B3F66"/>
    <w:rsid w:val="003B4662"/>
    <w:rsid w:val="003B472E"/>
    <w:rsid w:val="003B4AB3"/>
    <w:rsid w:val="003B5F5E"/>
    <w:rsid w:val="003B64CD"/>
    <w:rsid w:val="003B65C5"/>
    <w:rsid w:val="003B69DB"/>
    <w:rsid w:val="003B7DAB"/>
    <w:rsid w:val="003C038B"/>
    <w:rsid w:val="003C4F15"/>
    <w:rsid w:val="003C573A"/>
    <w:rsid w:val="003C74E5"/>
    <w:rsid w:val="003D088F"/>
    <w:rsid w:val="003D1238"/>
    <w:rsid w:val="003D34C7"/>
    <w:rsid w:val="003D44DB"/>
    <w:rsid w:val="003D4580"/>
    <w:rsid w:val="003D4A86"/>
    <w:rsid w:val="003D677F"/>
    <w:rsid w:val="003D778D"/>
    <w:rsid w:val="003D7E8C"/>
    <w:rsid w:val="003E0C42"/>
    <w:rsid w:val="003E1E7A"/>
    <w:rsid w:val="003E368D"/>
    <w:rsid w:val="003E47D0"/>
    <w:rsid w:val="003E578E"/>
    <w:rsid w:val="003F2024"/>
    <w:rsid w:val="003F4450"/>
    <w:rsid w:val="003F5F54"/>
    <w:rsid w:val="003F74B9"/>
    <w:rsid w:val="00401BE4"/>
    <w:rsid w:val="0040311A"/>
    <w:rsid w:val="00404397"/>
    <w:rsid w:val="00406371"/>
    <w:rsid w:val="00406ECE"/>
    <w:rsid w:val="00412617"/>
    <w:rsid w:val="004129A6"/>
    <w:rsid w:val="00413560"/>
    <w:rsid w:val="00420876"/>
    <w:rsid w:val="00423302"/>
    <w:rsid w:val="00425BFE"/>
    <w:rsid w:val="0042687A"/>
    <w:rsid w:val="00426910"/>
    <w:rsid w:val="0042699B"/>
    <w:rsid w:val="00432828"/>
    <w:rsid w:val="00436F85"/>
    <w:rsid w:val="0044006B"/>
    <w:rsid w:val="00440C92"/>
    <w:rsid w:val="004425A4"/>
    <w:rsid w:val="004431B3"/>
    <w:rsid w:val="0044334C"/>
    <w:rsid w:val="00444CB9"/>
    <w:rsid w:val="00444F81"/>
    <w:rsid w:val="0044514C"/>
    <w:rsid w:val="00445B21"/>
    <w:rsid w:val="00450C15"/>
    <w:rsid w:val="00453D6C"/>
    <w:rsid w:val="00453E2B"/>
    <w:rsid w:val="00456DAA"/>
    <w:rsid w:val="00456E31"/>
    <w:rsid w:val="004579AB"/>
    <w:rsid w:val="00457D20"/>
    <w:rsid w:val="0046494D"/>
    <w:rsid w:val="00464E8F"/>
    <w:rsid w:val="00465400"/>
    <w:rsid w:val="00465421"/>
    <w:rsid w:val="00473D7E"/>
    <w:rsid w:val="00477A81"/>
    <w:rsid w:val="00484752"/>
    <w:rsid w:val="00492647"/>
    <w:rsid w:val="004933F7"/>
    <w:rsid w:val="00497C4A"/>
    <w:rsid w:val="004A1B26"/>
    <w:rsid w:val="004A40C7"/>
    <w:rsid w:val="004A4D1E"/>
    <w:rsid w:val="004A6288"/>
    <w:rsid w:val="004A6595"/>
    <w:rsid w:val="004A7103"/>
    <w:rsid w:val="004A77B5"/>
    <w:rsid w:val="004B0C31"/>
    <w:rsid w:val="004B12F7"/>
    <w:rsid w:val="004B1C50"/>
    <w:rsid w:val="004B207B"/>
    <w:rsid w:val="004B2C62"/>
    <w:rsid w:val="004B45C3"/>
    <w:rsid w:val="004B4AFD"/>
    <w:rsid w:val="004B4E6D"/>
    <w:rsid w:val="004B556A"/>
    <w:rsid w:val="004C2E68"/>
    <w:rsid w:val="004C30A9"/>
    <w:rsid w:val="004C4A1D"/>
    <w:rsid w:val="004C7617"/>
    <w:rsid w:val="004D1BF9"/>
    <w:rsid w:val="004D2669"/>
    <w:rsid w:val="004D6910"/>
    <w:rsid w:val="004D7A91"/>
    <w:rsid w:val="004E1B4D"/>
    <w:rsid w:val="004E2F4C"/>
    <w:rsid w:val="004E333C"/>
    <w:rsid w:val="004E4315"/>
    <w:rsid w:val="004E4E98"/>
    <w:rsid w:val="004E595F"/>
    <w:rsid w:val="004F2401"/>
    <w:rsid w:val="004F4880"/>
    <w:rsid w:val="004F4A06"/>
    <w:rsid w:val="004F63E0"/>
    <w:rsid w:val="004F665B"/>
    <w:rsid w:val="00501407"/>
    <w:rsid w:val="0050179C"/>
    <w:rsid w:val="005024A5"/>
    <w:rsid w:val="005057BF"/>
    <w:rsid w:val="00506585"/>
    <w:rsid w:val="005075B6"/>
    <w:rsid w:val="0051108C"/>
    <w:rsid w:val="00512009"/>
    <w:rsid w:val="005133F7"/>
    <w:rsid w:val="00513C89"/>
    <w:rsid w:val="00515E03"/>
    <w:rsid w:val="00516CB8"/>
    <w:rsid w:val="00517288"/>
    <w:rsid w:val="00517B41"/>
    <w:rsid w:val="00521A5A"/>
    <w:rsid w:val="00521AB1"/>
    <w:rsid w:val="00522664"/>
    <w:rsid w:val="005227FF"/>
    <w:rsid w:val="00527129"/>
    <w:rsid w:val="005272B2"/>
    <w:rsid w:val="00534F21"/>
    <w:rsid w:val="0053757F"/>
    <w:rsid w:val="005375B1"/>
    <w:rsid w:val="005413C0"/>
    <w:rsid w:val="005419B1"/>
    <w:rsid w:val="0054263F"/>
    <w:rsid w:val="00542AC6"/>
    <w:rsid w:val="00543CC3"/>
    <w:rsid w:val="0054481B"/>
    <w:rsid w:val="005448FF"/>
    <w:rsid w:val="00550D76"/>
    <w:rsid w:val="005515E4"/>
    <w:rsid w:val="005520C7"/>
    <w:rsid w:val="0055214F"/>
    <w:rsid w:val="0055372F"/>
    <w:rsid w:val="00553D7F"/>
    <w:rsid w:val="00557567"/>
    <w:rsid w:val="00560F00"/>
    <w:rsid w:val="00562B0D"/>
    <w:rsid w:val="00563F10"/>
    <w:rsid w:val="0056745B"/>
    <w:rsid w:val="00567FA1"/>
    <w:rsid w:val="00570397"/>
    <w:rsid w:val="00570D3A"/>
    <w:rsid w:val="00570D6B"/>
    <w:rsid w:val="00571755"/>
    <w:rsid w:val="005718B5"/>
    <w:rsid w:val="0057388B"/>
    <w:rsid w:val="00575B88"/>
    <w:rsid w:val="005760D7"/>
    <w:rsid w:val="00577F97"/>
    <w:rsid w:val="00580365"/>
    <w:rsid w:val="005808DB"/>
    <w:rsid w:val="00581E18"/>
    <w:rsid w:val="005857A9"/>
    <w:rsid w:val="005907CB"/>
    <w:rsid w:val="0059130C"/>
    <w:rsid w:val="00592100"/>
    <w:rsid w:val="00593FB0"/>
    <w:rsid w:val="005947DE"/>
    <w:rsid w:val="005A1D83"/>
    <w:rsid w:val="005A2D2B"/>
    <w:rsid w:val="005A3435"/>
    <w:rsid w:val="005B2437"/>
    <w:rsid w:val="005B36BB"/>
    <w:rsid w:val="005B7735"/>
    <w:rsid w:val="005C008D"/>
    <w:rsid w:val="005C2C79"/>
    <w:rsid w:val="005C4621"/>
    <w:rsid w:val="005C49B0"/>
    <w:rsid w:val="005C4CE9"/>
    <w:rsid w:val="005C51FD"/>
    <w:rsid w:val="005C5DD1"/>
    <w:rsid w:val="005D1647"/>
    <w:rsid w:val="005D240B"/>
    <w:rsid w:val="005D2F42"/>
    <w:rsid w:val="005D6BA2"/>
    <w:rsid w:val="005D7B14"/>
    <w:rsid w:val="005E02EE"/>
    <w:rsid w:val="005E0E08"/>
    <w:rsid w:val="005E1CEF"/>
    <w:rsid w:val="005E455B"/>
    <w:rsid w:val="005E5897"/>
    <w:rsid w:val="005E7003"/>
    <w:rsid w:val="005E7AF9"/>
    <w:rsid w:val="005F101F"/>
    <w:rsid w:val="005F12D0"/>
    <w:rsid w:val="005F3EFC"/>
    <w:rsid w:val="005F44D6"/>
    <w:rsid w:val="005F49B1"/>
    <w:rsid w:val="005F6FAE"/>
    <w:rsid w:val="005F79C3"/>
    <w:rsid w:val="0060528B"/>
    <w:rsid w:val="00606A3B"/>
    <w:rsid w:val="00612A6C"/>
    <w:rsid w:val="00612AD0"/>
    <w:rsid w:val="00613D01"/>
    <w:rsid w:val="00614D6D"/>
    <w:rsid w:val="006161CC"/>
    <w:rsid w:val="0061675C"/>
    <w:rsid w:val="00622A23"/>
    <w:rsid w:val="00622E38"/>
    <w:rsid w:val="00623682"/>
    <w:rsid w:val="00625611"/>
    <w:rsid w:val="00625B9A"/>
    <w:rsid w:val="00626818"/>
    <w:rsid w:val="0062738B"/>
    <w:rsid w:val="0063009C"/>
    <w:rsid w:val="00630631"/>
    <w:rsid w:val="00630990"/>
    <w:rsid w:val="006318F8"/>
    <w:rsid w:val="006330C1"/>
    <w:rsid w:val="00635C11"/>
    <w:rsid w:val="006368F5"/>
    <w:rsid w:val="00640174"/>
    <w:rsid w:val="00643CC7"/>
    <w:rsid w:val="00643D48"/>
    <w:rsid w:val="00647677"/>
    <w:rsid w:val="006507B1"/>
    <w:rsid w:val="00654BE0"/>
    <w:rsid w:val="00655BA6"/>
    <w:rsid w:val="00655D96"/>
    <w:rsid w:val="00656834"/>
    <w:rsid w:val="006577A2"/>
    <w:rsid w:val="00657DD3"/>
    <w:rsid w:val="00661365"/>
    <w:rsid w:val="00661F8E"/>
    <w:rsid w:val="00666CFA"/>
    <w:rsid w:val="00671559"/>
    <w:rsid w:val="00672197"/>
    <w:rsid w:val="00672A29"/>
    <w:rsid w:val="00672E7A"/>
    <w:rsid w:val="006738C2"/>
    <w:rsid w:val="00673AF0"/>
    <w:rsid w:val="00673C12"/>
    <w:rsid w:val="00680D0F"/>
    <w:rsid w:val="00682425"/>
    <w:rsid w:val="00683401"/>
    <w:rsid w:val="006846CF"/>
    <w:rsid w:val="0068597C"/>
    <w:rsid w:val="00687DCF"/>
    <w:rsid w:val="0069088B"/>
    <w:rsid w:val="0069144B"/>
    <w:rsid w:val="00693881"/>
    <w:rsid w:val="00693EC8"/>
    <w:rsid w:val="00694E2F"/>
    <w:rsid w:val="00694F1F"/>
    <w:rsid w:val="0069637A"/>
    <w:rsid w:val="006A4BB4"/>
    <w:rsid w:val="006A500B"/>
    <w:rsid w:val="006A51BB"/>
    <w:rsid w:val="006A5691"/>
    <w:rsid w:val="006A64BF"/>
    <w:rsid w:val="006B2A73"/>
    <w:rsid w:val="006B3045"/>
    <w:rsid w:val="006B388B"/>
    <w:rsid w:val="006B3A36"/>
    <w:rsid w:val="006B5C04"/>
    <w:rsid w:val="006C10AC"/>
    <w:rsid w:val="006C1BF7"/>
    <w:rsid w:val="006C1D76"/>
    <w:rsid w:val="006C1ED5"/>
    <w:rsid w:val="006C4BFC"/>
    <w:rsid w:val="006D069B"/>
    <w:rsid w:val="006D11AE"/>
    <w:rsid w:val="006D2A15"/>
    <w:rsid w:val="006D3C5E"/>
    <w:rsid w:val="006D6C6F"/>
    <w:rsid w:val="006E0CFF"/>
    <w:rsid w:val="006E1079"/>
    <w:rsid w:val="006E224A"/>
    <w:rsid w:val="006E284E"/>
    <w:rsid w:val="006E2BBF"/>
    <w:rsid w:val="006E300E"/>
    <w:rsid w:val="006E5A6B"/>
    <w:rsid w:val="006E64FA"/>
    <w:rsid w:val="006E6530"/>
    <w:rsid w:val="006E7135"/>
    <w:rsid w:val="006E7550"/>
    <w:rsid w:val="006F0003"/>
    <w:rsid w:val="006F0DCE"/>
    <w:rsid w:val="006F3B46"/>
    <w:rsid w:val="006F3CB2"/>
    <w:rsid w:val="006F3DAD"/>
    <w:rsid w:val="00700DA6"/>
    <w:rsid w:val="00700EA0"/>
    <w:rsid w:val="00702EF8"/>
    <w:rsid w:val="007049BD"/>
    <w:rsid w:val="007120F3"/>
    <w:rsid w:val="00712660"/>
    <w:rsid w:val="0071659D"/>
    <w:rsid w:val="00717C18"/>
    <w:rsid w:val="00720B4A"/>
    <w:rsid w:val="00721242"/>
    <w:rsid w:val="00722774"/>
    <w:rsid w:val="00723F37"/>
    <w:rsid w:val="00724169"/>
    <w:rsid w:val="007260D4"/>
    <w:rsid w:val="007270C1"/>
    <w:rsid w:val="00731027"/>
    <w:rsid w:val="007315FB"/>
    <w:rsid w:val="00733A9F"/>
    <w:rsid w:val="00733FFE"/>
    <w:rsid w:val="0073414D"/>
    <w:rsid w:val="0073565B"/>
    <w:rsid w:val="007359D8"/>
    <w:rsid w:val="00736385"/>
    <w:rsid w:val="00736A76"/>
    <w:rsid w:val="00737A5E"/>
    <w:rsid w:val="0074251C"/>
    <w:rsid w:val="0074271A"/>
    <w:rsid w:val="00743AE1"/>
    <w:rsid w:val="00743E34"/>
    <w:rsid w:val="00744C04"/>
    <w:rsid w:val="00745917"/>
    <w:rsid w:val="00750392"/>
    <w:rsid w:val="00754E91"/>
    <w:rsid w:val="007552F4"/>
    <w:rsid w:val="00756928"/>
    <w:rsid w:val="00756C7D"/>
    <w:rsid w:val="007576ED"/>
    <w:rsid w:val="007607FA"/>
    <w:rsid w:val="00762F73"/>
    <w:rsid w:val="0076641A"/>
    <w:rsid w:val="00770084"/>
    <w:rsid w:val="0077052E"/>
    <w:rsid w:val="00770CEC"/>
    <w:rsid w:val="00771E88"/>
    <w:rsid w:val="00775B71"/>
    <w:rsid w:val="007761F3"/>
    <w:rsid w:val="00783EE0"/>
    <w:rsid w:val="00785902"/>
    <w:rsid w:val="00786103"/>
    <w:rsid w:val="00786E13"/>
    <w:rsid w:val="00790602"/>
    <w:rsid w:val="007911F3"/>
    <w:rsid w:val="00796D0A"/>
    <w:rsid w:val="007A00EC"/>
    <w:rsid w:val="007A3F02"/>
    <w:rsid w:val="007A5672"/>
    <w:rsid w:val="007A701F"/>
    <w:rsid w:val="007A767D"/>
    <w:rsid w:val="007B0B5A"/>
    <w:rsid w:val="007B2E78"/>
    <w:rsid w:val="007B4FE6"/>
    <w:rsid w:val="007B542B"/>
    <w:rsid w:val="007B6641"/>
    <w:rsid w:val="007B67E6"/>
    <w:rsid w:val="007C1873"/>
    <w:rsid w:val="007C21AE"/>
    <w:rsid w:val="007C2D37"/>
    <w:rsid w:val="007C34AA"/>
    <w:rsid w:val="007C379B"/>
    <w:rsid w:val="007C3CC8"/>
    <w:rsid w:val="007C5F45"/>
    <w:rsid w:val="007C66D2"/>
    <w:rsid w:val="007D1136"/>
    <w:rsid w:val="007D21D8"/>
    <w:rsid w:val="007D3C2B"/>
    <w:rsid w:val="007D7122"/>
    <w:rsid w:val="007E000A"/>
    <w:rsid w:val="007E1C85"/>
    <w:rsid w:val="007E28C3"/>
    <w:rsid w:val="007E35CC"/>
    <w:rsid w:val="007E4779"/>
    <w:rsid w:val="007E7187"/>
    <w:rsid w:val="007E752A"/>
    <w:rsid w:val="007F2083"/>
    <w:rsid w:val="007F3004"/>
    <w:rsid w:val="007F4C07"/>
    <w:rsid w:val="0080325D"/>
    <w:rsid w:val="00804487"/>
    <w:rsid w:val="00804B71"/>
    <w:rsid w:val="00804E73"/>
    <w:rsid w:val="008062FB"/>
    <w:rsid w:val="008072AE"/>
    <w:rsid w:val="008076D4"/>
    <w:rsid w:val="0081089F"/>
    <w:rsid w:val="00811067"/>
    <w:rsid w:val="00811B2B"/>
    <w:rsid w:val="00812D60"/>
    <w:rsid w:val="00814C03"/>
    <w:rsid w:val="008150CD"/>
    <w:rsid w:val="008169A7"/>
    <w:rsid w:val="00816F3D"/>
    <w:rsid w:val="0082048C"/>
    <w:rsid w:val="00821839"/>
    <w:rsid w:val="00821A7F"/>
    <w:rsid w:val="008237E8"/>
    <w:rsid w:val="00824813"/>
    <w:rsid w:val="00825456"/>
    <w:rsid w:val="0082583C"/>
    <w:rsid w:val="008261DB"/>
    <w:rsid w:val="008268DA"/>
    <w:rsid w:val="00826EFC"/>
    <w:rsid w:val="00826FAA"/>
    <w:rsid w:val="00831CB3"/>
    <w:rsid w:val="008356B0"/>
    <w:rsid w:val="008366FA"/>
    <w:rsid w:val="008369AE"/>
    <w:rsid w:val="00841C0D"/>
    <w:rsid w:val="00842462"/>
    <w:rsid w:val="00843373"/>
    <w:rsid w:val="008435D3"/>
    <w:rsid w:val="008436A2"/>
    <w:rsid w:val="0084424C"/>
    <w:rsid w:val="00844A70"/>
    <w:rsid w:val="00844BBA"/>
    <w:rsid w:val="00844FD6"/>
    <w:rsid w:val="00845773"/>
    <w:rsid w:val="00847BE9"/>
    <w:rsid w:val="00851CFF"/>
    <w:rsid w:val="00851F3E"/>
    <w:rsid w:val="008523DD"/>
    <w:rsid w:val="00852B2A"/>
    <w:rsid w:val="00853F99"/>
    <w:rsid w:val="008566EF"/>
    <w:rsid w:val="008618FF"/>
    <w:rsid w:val="00861CAE"/>
    <w:rsid w:val="00861EA7"/>
    <w:rsid w:val="00861EA9"/>
    <w:rsid w:val="0086234F"/>
    <w:rsid w:val="008625D5"/>
    <w:rsid w:val="0086708A"/>
    <w:rsid w:val="00870338"/>
    <w:rsid w:val="00871A15"/>
    <w:rsid w:val="0087248A"/>
    <w:rsid w:val="00872F12"/>
    <w:rsid w:val="0087353E"/>
    <w:rsid w:val="00874139"/>
    <w:rsid w:val="0087460D"/>
    <w:rsid w:val="00875E41"/>
    <w:rsid w:val="00877046"/>
    <w:rsid w:val="0087795D"/>
    <w:rsid w:val="0088044E"/>
    <w:rsid w:val="008816F4"/>
    <w:rsid w:val="0088212F"/>
    <w:rsid w:val="008829B0"/>
    <w:rsid w:val="00883C7B"/>
    <w:rsid w:val="00885401"/>
    <w:rsid w:val="00885550"/>
    <w:rsid w:val="00885940"/>
    <w:rsid w:val="00886530"/>
    <w:rsid w:val="00886D98"/>
    <w:rsid w:val="00891033"/>
    <w:rsid w:val="008911FD"/>
    <w:rsid w:val="0089526D"/>
    <w:rsid w:val="00895736"/>
    <w:rsid w:val="008963DB"/>
    <w:rsid w:val="00896A76"/>
    <w:rsid w:val="00896FAC"/>
    <w:rsid w:val="00897667"/>
    <w:rsid w:val="008A0C72"/>
    <w:rsid w:val="008A274F"/>
    <w:rsid w:val="008A2B3D"/>
    <w:rsid w:val="008A7423"/>
    <w:rsid w:val="008B03C9"/>
    <w:rsid w:val="008B0ECE"/>
    <w:rsid w:val="008B123B"/>
    <w:rsid w:val="008B2022"/>
    <w:rsid w:val="008B24DB"/>
    <w:rsid w:val="008B2C43"/>
    <w:rsid w:val="008B39F8"/>
    <w:rsid w:val="008B4499"/>
    <w:rsid w:val="008B4888"/>
    <w:rsid w:val="008B65CE"/>
    <w:rsid w:val="008B726D"/>
    <w:rsid w:val="008C0443"/>
    <w:rsid w:val="008C10B6"/>
    <w:rsid w:val="008C1120"/>
    <w:rsid w:val="008C1C43"/>
    <w:rsid w:val="008C22D6"/>
    <w:rsid w:val="008C2AB1"/>
    <w:rsid w:val="008C2AEE"/>
    <w:rsid w:val="008C3308"/>
    <w:rsid w:val="008C3ADE"/>
    <w:rsid w:val="008C3C2D"/>
    <w:rsid w:val="008D0E91"/>
    <w:rsid w:val="008D1DB1"/>
    <w:rsid w:val="008D6792"/>
    <w:rsid w:val="008E0AC4"/>
    <w:rsid w:val="008E0DE9"/>
    <w:rsid w:val="008E2841"/>
    <w:rsid w:val="008E2A7B"/>
    <w:rsid w:val="008E416E"/>
    <w:rsid w:val="008E72AA"/>
    <w:rsid w:val="008F0B88"/>
    <w:rsid w:val="008F59F8"/>
    <w:rsid w:val="008F606B"/>
    <w:rsid w:val="008F6D20"/>
    <w:rsid w:val="008F6E07"/>
    <w:rsid w:val="008F6E58"/>
    <w:rsid w:val="008F7098"/>
    <w:rsid w:val="0090072E"/>
    <w:rsid w:val="00901BC8"/>
    <w:rsid w:val="00903840"/>
    <w:rsid w:val="00907071"/>
    <w:rsid w:val="00911B8D"/>
    <w:rsid w:val="00913A92"/>
    <w:rsid w:val="009156A5"/>
    <w:rsid w:val="00916D13"/>
    <w:rsid w:val="0092116E"/>
    <w:rsid w:val="00921342"/>
    <w:rsid w:val="009220A3"/>
    <w:rsid w:val="009222FF"/>
    <w:rsid w:val="0092419C"/>
    <w:rsid w:val="009250FE"/>
    <w:rsid w:val="0092666E"/>
    <w:rsid w:val="009268A4"/>
    <w:rsid w:val="009306DC"/>
    <w:rsid w:val="00933478"/>
    <w:rsid w:val="009334AE"/>
    <w:rsid w:val="00933BF5"/>
    <w:rsid w:val="00937AF6"/>
    <w:rsid w:val="009428EB"/>
    <w:rsid w:val="00942F5F"/>
    <w:rsid w:val="00943CC6"/>
    <w:rsid w:val="0094496F"/>
    <w:rsid w:val="00944E43"/>
    <w:rsid w:val="00945F27"/>
    <w:rsid w:val="009477E9"/>
    <w:rsid w:val="009514E4"/>
    <w:rsid w:val="00952746"/>
    <w:rsid w:val="00952AB6"/>
    <w:rsid w:val="00952C85"/>
    <w:rsid w:val="009537DF"/>
    <w:rsid w:val="00953E91"/>
    <w:rsid w:val="009554EA"/>
    <w:rsid w:val="00961603"/>
    <w:rsid w:val="00961E6F"/>
    <w:rsid w:val="00963DD0"/>
    <w:rsid w:val="00965397"/>
    <w:rsid w:val="00965796"/>
    <w:rsid w:val="00965B32"/>
    <w:rsid w:val="00966233"/>
    <w:rsid w:val="009677AA"/>
    <w:rsid w:val="00967C6B"/>
    <w:rsid w:val="00970EC7"/>
    <w:rsid w:val="00971D76"/>
    <w:rsid w:val="00971F84"/>
    <w:rsid w:val="0097361C"/>
    <w:rsid w:val="00974E68"/>
    <w:rsid w:val="00975E66"/>
    <w:rsid w:val="00977416"/>
    <w:rsid w:val="00977CEE"/>
    <w:rsid w:val="00981AE2"/>
    <w:rsid w:val="009823A0"/>
    <w:rsid w:val="00987C9F"/>
    <w:rsid w:val="00990647"/>
    <w:rsid w:val="0099181A"/>
    <w:rsid w:val="00993036"/>
    <w:rsid w:val="00993377"/>
    <w:rsid w:val="009937B9"/>
    <w:rsid w:val="00993F73"/>
    <w:rsid w:val="00995DCA"/>
    <w:rsid w:val="00995E19"/>
    <w:rsid w:val="00996931"/>
    <w:rsid w:val="00996C9D"/>
    <w:rsid w:val="00997D6E"/>
    <w:rsid w:val="009A0F56"/>
    <w:rsid w:val="009A39F7"/>
    <w:rsid w:val="009A614A"/>
    <w:rsid w:val="009A7295"/>
    <w:rsid w:val="009B02F4"/>
    <w:rsid w:val="009B053E"/>
    <w:rsid w:val="009B07D8"/>
    <w:rsid w:val="009B1101"/>
    <w:rsid w:val="009B3606"/>
    <w:rsid w:val="009B4018"/>
    <w:rsid w:val="009B5B24"/>
    <w:rsid w:val="009B687E"/>
    <w:rsid w:val="009B74E1"/>
    <w:rsid w:val="009B7D6A"/>
    <w:rsid w:val="009C1146"/>
    <w:rsid w:val="009C1461"/>
    <w:rsid w:val="009C2E31"/>
    <w:rsid w:val="009C3F72"/>
    <w:rsid w:val="009C4DFD"/>
    <w:rsid w:val="009C4FA8"/>
    <w:rsid w:val="009C577F"/>
    <w:rsid w:val="009C6D99"/>
    <w:rsid w:val="009C7A91"/>
    <w:rsid w:val="009D086A"/>
    <w:rsid w:val="009D0C04"/>
    <w:rsid w:val="009D0E3C"/>
    <w:rsid w:val="009D252A"/>
    <w:rsid w:val="009D3B7B"/>
    <w:rsid w:val="009D42CF"/>
    <w:rsid w:val="009D4AC8"/>
    <w:rsid w:val="009D5DB4"/>
    <w:rsid w:val="009D75F6"/>
    <w:rsid w:val="009E04F5"/>
    <w:rsid w:val="009E112C"/>
    <w:rsid w:val="009E16C4"/>
    <w:rsid w:val="009E2202"/>
    <w:rsid w:val="009E55E7"/>
    <w:rsid w:val="009E7119"/>
    <w:rsid w:val="009E7A9C"/>
    <w:rsid w:val="009F0163"/>
    <w:rsid w:val="009F0C49"/>
    <w:rsid w:val="009F26E7"/>
    <w:rsid w:val="009F33A0"/>
    <w:rsid w:val="009F378B"/>
    <w:rsid w:val="009F3C5D"/>
    <w:rsid w:val="009F4084"/>
    <w:rsid w:val="009F5261"/>
    <w:rsid w:val="009F5381"/>
    <w:rsid w:val="009F6E46"/>
    <w:rsid w:val="00A0463C"/>
    <w:rsid w:val="00A04B22"/>
    <w:rsid w:val="00A05381"/>
    <w:rsid w:val="00A0793E"/>
    <w:rsid w:val="00A07C7B"/>
    <w:rsid w:val="00A10506"/>
    <w:rsid w:val="00A10FF1"/>
    <w:rsid w:val="00A11364"/>
    <w:rsid w:val="00A12422"/>
    <w:rsid w:val="00A1272E"/>
    <w:rsid w:val="00A12A8C"/>
    <w:rsid w:val="00A12E28"/>
    <w:rsid w:val="00A143A1"/>
    <w:rsid w:val="00A1483C"/>
    <w:rsid w:val="00A15064"/>
    <w:rsid w:val="00A15B1E"/>
    <w:rsid w:val="00A15C97"/>
    <w:rsid w:val="00A16E87"/>
    <w:rsid w:val="00A17697"/>
    <w:rsid w:val="00A230F8"/>
    <w:rsid w:val="00A23362"/>
    <w:rsid w:val="00A25640"/>
    <w:rsid w:val="00A26B01"/>
    <w:rsid w:val="00A30FE5"/>
    <w:rsid w:val="00A36062"/>
    <w:rsid w:val="00A362B1"/>
    <w:rsid w:val="00A36A03"/>
    <w:rsid w:val="00A36E53"/>
    <w:rsid w:val="00A3711E"/>
    <w:rsid w:val="00A376CB"/>
    <w:rsid w:val="00A401C5"/>
    <w:rsid w:val="00A41AA5"/>
    <w:rsid w:val="00A42533"/>
    <w:rsid w:val="00A42F42"/>
    <w:rsid w:val="00A4430B"/>
    <w:rsid w:val="00A44F52"/>
    <w:rsid w:val="00A44FD9"/>
    <w:rsid w:val="00A466B5"/>
    <w:rsid w:val="00A47157"/>
    <w:rsid w:val="00A47BA4"/>
    <w:rsid w:val="00A52FE2"/>
    <w:rsid w:val="00A53EDB"/>
    <w:rsid w:val="00A55DA3"/>
    <w:rsid w:val="00A60D07"/>
    <w:rsid w:val="00A62E3D"/>
    <w:rsid w:val="00A635C8"/>
    <w:rsid w:val="00A64A52"/>
    <w:rsid w:val="00A64B83"/>
    <w:rsid w:val="00A70FC7"/>
    <w:rsid w:val="00A714A1"/>
    <w:rsid w:val="00A72AFB"/>
    <w:rsid w:val="00A73D82"/>
    <w:rsid w:val="00A7781B"/>
    <w:rsid w:val="00A809F6"/>
    <w:rsid w:val="00A820AA"/>
    <w:rsid w:val="00A82BA9"/>
    <w:rsid w:val="00A8424E"/>
    <w:rsid w:val="00A86A86"/>
    <w:rsid w:val="00A9020E"/>
    <w:rsid w:val="00A90455"/>
    <w:rsid w:val="00A90C8C"/>
    <w:rsid w:val="00A91DED"/>
    <w:rsid w:val="00A93AAA"/>
    <w:rsid w:val="00A95C1C"/>
    <w:rsid w:val="00A962B5"/>
    <w:rsid w:val="00A9741A"/>
    <w:rsid w:val="00AA0CD6"/>
    <w:rsid w:val="00AA117E"/>
    <w:rsid w:val="00AA1A8A"/>
    <w:rsid w:val="00AA320A"/>
    <w:rsid w:val="00AA33B1"/>
    <w:rsid w:val="00AA544F"/>
    <w:rsid w:val="00AA5727"/>
    <w:rsid w:val="00AA5E7F"/>
    <w:rsid w:val="00AA7B9B"/>
    <w:rsid w:val="00AB0F69"/>
    <w:rsid w:val="00AB174F"/>
    <w:rsid w:val="00AB25A0"/>
    <w:rsid w:val="00AB3242"/>
    <w:rsid w:val="00AB3277"/>
    <w:rsid w:val="00AB7879"/>
    <w:rsid w:val="00AC0043"/>
    <w:rsid w:val="00AC2CCD"/>
    <w:rsid w:val="00AC31E8"/>
    <w:rsid w:val="00AC43FA"/>
    <w:rsid w:val="00AC541B"/>
    <w:rsid w:val="00AC572A"/>
    <w:rsid w:val="00AC7961"/>
    <w:rsid w:val="00AD1C1C"/>
    <w:rsid w:val="00AD2FB0"/>
    <w:rsid w:val="00AD67AE"/>
    <w:rsid w:val="00AE0032"/>
    <w:rsid w:val="00AE130D"/>
    <w:rsid w:val="00AE1BB5"/>
    <w:rsid w:val="00AE6FCD"/>
    <w:rsid w:val="00AF13AB"/>
    <w:rsid w:val="00AF1FCC"/>
    <w:rsid w:val="00AF28E5"/>
    <w:rsid w:val="00AF3052"/>
    <w:rsid w:val="00AF42BB"/>
    <w:rsid w:val="00AF4C58"/>
    <w:rsid w:val="00AF4D73"/>
    <w:rsid w:val="00AF5EB9"/>
    <w:rsid w:val="00AF6379"/>
    <w:rsid w:val="00B01AFB"/>
    <w:rsid w:val="00B0375F"/>
    <w:rsid w:val="00B05639"/>
    <w:rsid w:val="00B0716A"/>
    <w:rsid w:val="00B110A1"/>
    <w:rsid w:val="00B149F6"/>
    <w:rsid w:val="00B15762"/>
    <w:rsid w:val="00B15BAB"/>
    <w:rsid w:val="00B16ADC"/>
    <w:rsid w:val="00B17000"/>
    <w:rsid w:val="00B216D4"/>
    <w:rsid w:val="00B23B3D"/>
    <w:rsid w:val="00B24819"/>
    <w:rsid w:val="00B30483"/>
    <w:rsid w:val="00B320E1"/>
    <w:rsid w:val="00B35C59"/>
    <w:rsid w:val="00B377C8"/>
    <w:rsid w:val="00B40003"/>
    <w:rsid w:val="00B41A2F"/>
    <w:rsid w:val="00B43120"/>
    <w:rsid w:val="00B4422A"/>
    <w:rsid w:val="00B46789"/>
    <w:rsid w:val="00B46823"/>
    <w:rsid w:val="00B46A01"/>
    <w:rsid w:val="00B47609"/>
    <w:rsid w:val="00B5097E"/>
    <w:rsid w:val="00B50DF5"/>
    <w:rsid w:val="00B51DF7"/>
    <w:rsid w:val="00B520CA"/>
    <w:rsid w:val="00B650B6"/>
    <w:rsid w:val="00B65130"/>
    <w:rsid w:val="00B67356"/>
    <w:rsid w:val="00B71702"/>
    <w:rsid w:val="00B7322E"/>
    <w:rsid w:val="00B74B8D"/>
    <w:rsid w:val="00B77807"/>
    <w:rsid w:val="00B77B2F"/>
    <w:rsid w:val="00B80375"/>
    <w:rsid w:val="00B83ED2"/>
    <w:rsid w:val="00B84E92"/>
    <w:rsid w:val="00B87CCE"/>
    <w:rsid w:val="00B922B8"/>
    <w:rsid w:val="00B937A1"/>
    <w:rsid w:val="00B96425"/>
    <w:rsid w:val="00BA03DA"/>
    <w:rsid w:val="00BA1A8E"/>
    <w:rsid w:val="00BA46FA"/>
    <w:rsid w:val="00BA5EDD"/>
    <w:rsid w:val="00BB1BD7"/>
    <w:rsid w:val="00BB1F82"/>
    <w:rsid w:val="00BB2244"/>
    <w:rsid w:val="00BB5610"/>
    <w:rsid w:val="00BB5873"/>
    <w:rsid w:val="00BB58B6"/>
    <w:rsid w:val="00BC0BD3"/>
    <w:rsid w:val="00BC185A"/>
    <w:rsid w:val="00BC208E"/>
    <w:rsid w:val="00BC2EEF"/>
    <w:rsid w:val="00BC3F8B"/>
    <w:rsid w:val="00BC49A2"/>
    <w:rsid w:val="00BC53E9"/>
    <w:rsid w:val="00BC7589"/>
    <w:rsid w:val="00BD06E9"/>
    <w:rsid w:val="00BD1A53"/>
    <w:rsid w:val="00BD1E53"/>
    <w:rsid w:val="00BD3A26"/>
    <w:rsid w:val="00BD4819"/>
    <w:rsid w:val="00BD7B49"/>
    <w:rsid w:val="00BE00AB"/>
    <w:rsid w:val="00BE0348"/>
    <w:rsid w:val="00BE2D19"/>
    <w:rsid w:val="00BE2EE9"/>
    <w:rsid w:val="00BE3C47"/>
    <w:rsid w:val="00BE4837"/>
    <w:rsid w:val="00BE4F69"/>
    <w:rsid w:val="00BE622A"/>
    <w:rsid w:val="00BE7C23"/>
    <w:rsid w:val="00BF1874"/>
    <w:rsid w:val="00BF339A"/>
    <w:rsid w:val="00BF3E67"/>
    <w:rsid w:val="00BF3F65"/>
    <w:rsid w:val="00BF6167"/>
    <w:rsid w:val="00BF627B"/>
    <w:rsid w:val="00C02AC0"/>
    <w:rsid w:val="00C0638B"/>
    <w:rsid w:val="00C06C92"/>
    <w:rsid w:val="00C10273"/>
    <w:rsid w:val="00C126E2"/>
    <w:rsid w:val="00C13B20"/>
    <w:rsid w:val="00C15AC2"/>
    <w:rsid w:val="00C1677E"/>
    <w:rsid w:val="00C2044A"/>
    <w:rsid w:val="00C21940"/>
    <w:rsid w:val="00C22B64"/>
    <w:rsid w:val="00C26E21"/>
    <w:rsid w:val="00C27524"/>
    <w:rsid w:val="00C27D85"/>
    <w:rsid w:val="00C3149A"/>
    <w:rsid w:val="00C319A2"/>
    <w:rsid w:val="00C32C60"/>
    <w:rsid w:val="00C36AF5"/>
    <w:rsid w:val="00C377C2"/>
    <w:rsid w:val="00C40E3A"/>
    <w:rsid w:val="00C42BA0"/>
    <w:rsid w:val="00C42EA9"/>
    <w:rsid w:val="00C4527F"/>
    <w:rsid w:val="00C47EAC"/>
    <w:rsid w:val="00C5143E"/>
    <w:rsid w:val="00C51AAB"/>
    <w:rsid w:val="00C55009"/>
    <w:rsid w:val="00C56341"/>
    <w:rsid w:val="00C60A84"/>
    <w:rsid w:val="00C610DC"/>
    <w:rsid w:val="00C6186B"/>
    <w:rsid w:val="00C6214A"/>
    <w:rsid w:val="00C628FC"/>
    <w:rsid w:val="00C63F6B"/>
    <w:rsid w:val="00C64C5A"/>
    <w:rsid w:val="00C66E7F"/>
    <w:rsid w:val="00C712AF"/>
    <w:rsid w:val="00C7146B"/>
    <w:rsid w:val="00C74BE7"/>
    <w:rsid w:val="00C74F27"/>
    <w:rsid w:val="00C75108"/>
    <w:rsid w:val="00C760A6"/>
    <w:rsid w:val="00C77DAB"/>
    <w:rsid w:val="00C81789"/>
    <w:rsid w:val="00C83704"/>
    <w:rsid w:val="00C841F7"/>
    <w:rsid w:val="00C853AD"/>
    <w:rsid w:val="00C86BAE"/>
    <w:rsid w:val="00C90494"/>
    <w:rsid w:val="00C90FFE"/>
    <w:rsid w:val="00C92556"/>
    <w:rsid w:val="00C927E3"/>
    <w:rsid w:val="00C92908"/>
    <w:rsid w:val="00C93066"/>
    <w:rsid w:val="00C931D2"/>
    <w:rsid w:val="00C932EF"/>
    <w:rsid w:val="00C9342B"/>
    <w:rsid w:val="00C9354C"/>
    <w:rsid w:val="00C955AD"/>
    <w:rsid w:val="00C964AF"/>
    <w:rsid w:val="00C96F4C"/>
    <w:rsid w:val="00CA0DA3"/>
    <w:rsid w:val="00CA0EAC"/>
    <w:rsid w:val="00CA13B3"/>
    <w:rsid w:val="00CA2E29"/>
    <w:rsid w:val="00CA346F"/>
    <w:rsid w:val="00CA3670"/>
    <w:rsid w:val="00CA38B3"/>
    <w:rsid w:val="00CA41CD"/>
    <w:rsid w:val="00CA60EC"/>
    <w:rsid w:val="00CA73DE"/>
    <w:rsid w:val="00CB1256"/>
    <w:rsid w:val="00CB5A5A"/>
    <w:rsid w:val="00CB6580"/>
    <w:rsid w:val="00CB6885"/>
    <w:rsid w:val="00CB7DD0"/>
    <w:rsid w:val="00CC18FF"/>
    <w:rsid w:val="00CC2136"/>
    <w:rsid w:val="00CC33B7"/>
    <w:rsid w:val="00CC4F67"/>
    <w:rsid w:val="00CC7316"/>
    <w:rsid w:val="00CC7634"/>
    <w:rsid w:val="00CD1E1D"/>
    <w:rsid w:val="00CD4E0E"/>
    <w:rsid w:val="00CD4FB7"/>
    <w:rsid w:val="00CD6B15"/>
    <w:rsid w:val="00CE2868"/>
    <w:rsid w:val="00CE3BA7"/>
    <w:rsid w:val="00CE487C"/>
    <w:rsid w:val="00CE6017"/>
    <w:rsid w:val="00CE7B56"/>
    <w:rsid w:val="00CE7F0F"/>
    <w:rsid w:val="00CF2578"/>
    <w:rsid w:val="00CF4A53"/>
    <w:rsid w:val="00CF4B62"/>
    <w:rsid w:val="00CF4C12"/>
    <w:rsid w:val="00CF5D04"/>
    <w:rsid w:val="00CF700D"/>
    <w:rsid w:val="00CF7043"/>
    <w:rsid w:val="00CF7475"/>
    <w:rsid w:val="00CF7775"/>
    <w:rsid w:val="00D00CF3"/>
    <w:rsid w:val="00D00D84"/>
    <w:rsid w:val="00D018DC"/>
    <w:rsid w:val="00D01A6A"/>
    <w:rsid w:val="00D02323"/>
    <w:rsid w:val="00D03A94"/>
    <w:rsid w:val="00D045D3"/>
    <w:rsid w:val="00D04B12"/>
    <w:rsid w:val="00D0556E"/>
    <w:rsid w:val="00D05B78"/>
    <w:rsid w:val="00D05C61"/>
    <w:rsid w:val="00D06AE7"/>
    <w:rsid w:val="00D071DC"/>
    <w:rsid w:val="00D0782F"/>
    <w:rsid w:val="00D10DB7"/>
    <w:rsid w:val="00D11A87"/>
    <w:rsid w:val="00D122B8"/>
    <w:rsid w:val="00D13381"/>
    <w:rsid w:val="00D14E69"/>
    <w:rsid w:val="00D15DDE"/>
    <w:rsid w:val="00D176B0"/>
    <w:rsid w:val="00D20D7B"/>
    <w:rsid w:val="00D22250"/>
    <w:rsid w:val="00D23580"/>
    <w:rsid w:val="00D25060"/>
    <w:rsid w:val="00D25ADF"/>
    <w:rsid w:val="00D275A0"/>
    <w:rsid w:val="00D30ECA"/>
    <w:rsid w:val="00D32108"/>
    <w:rsid w:val="00D3279F"/>
    <w:rsid w:val="00D33848"/>
    <w:rsid w:val="00D418FE"/>
    <w:rsid w:val="00D4366B"/>
    <w:rsid w:val="00D45D86"/>
    <w:rsid w:val="00D4705D"/>
    <w:rsid w:val="00D52FAB"/>
    <w:rsid w:val="00D53ABA"/>
    <w:rsid w:val="00D540D8"/>
    <w:rsid w:val="00D550F0"/>
    <w:rsid w:val="00D55538"/>
    <w:rsid w:val="00D55975"/>
    <w:rsid w:val="00D55F31"/>
    <w:rsid w:val="00D5797D"/>
    <w:rsid w:val="00D616D0"/>
    <w:rsid w:val="00D6192F"/>
    <w:rsid w:val="00D643E5"/>
    <w:rsid w:val="00D644C0"/>
    <w:rsid w:val="00D64DC8"/>
    <w:rsid w:val="00D66257"/>
    <w:rsid w:val="00D679B8"/>
    <w:rsid w:val="00D70103"/>
    <w:rsid w:val="00D7086F"/>
    <w:rsid w:val="00D71062"/>
    <w:rsid w:val="00D73098"/>
    <w:rsid w:val="00D737CD"/>
    <w:rsid w:val="00D74294"/>
    <w:rsid w:val="00D76E8D"/>
    <w:rsid w:val="00D776F6"/>
    <w:rsid w:val="00D8302F"/>
    <w:rsid w:val="00D835CC"/>
    <w:rsid w:val="00D83CBE"/>
    <w:rsid w:val="00D84167"/>
    <w:rsid w:val="00D859C9"/>
    <w:rsid w:val="00D948FF"/>
    <w:rsid w:val="00D94F02"/>
    <w:rsid w:val="00D9513A"/>
    <w:rsid w:val="00D96284"/>
    <w:rsid w:val="00D97D7E"/>
    <w:rsid w:val="00DA0AC6"/>
    <w:rsid w:val="00DA1065"/>
    <w:rsid w:val="00DA1E9C"/>
    <w:rsid w:val="00DA302B"/>
    <w:rsid w:val="00DA360E"/>
    <w:rsid w:val="00DA604C"/>
    <w:rsid w:val="00DA67F9"/>
    <w:rsid w:val="00DA7479"/>
    <w:rsid w:val="00DA7B1C"/>
    <w:rsid w:val="00DB0BC7"/>
    <w:rsid w:val="00DB0CAA"/>
    <w:rsid w:val="00DB4117"/>
    <w:rsid w:val="00DB7270"/>
    <w:rsid w:val="00DB7E94"/>
    <w:rsid w:val="00DC0B78"/>
    <w:rsid w:val="00DC1138"/>
    <w:rsid w:val="00DC16F5"/>
    <w:rsid w:val="00DC323A"/>
    <w:rsid w:val="00DC3EA7"/>
    <w:rsid w:val="00DC44F7"/>
    <w:rsid w:val="00DC4AFD"/>
    <w:rsid w:val="00DC6D7B"/>
    <w:rsid w:val="00DD1020"/>
    <w:rsid w:val="00DD11ED"/>
    <w:rsid w:val="00DD14AF"/>
    <w:rsid w:val="00DD2175"/>
    <w:rsid w:val="00DD4586"/>
    <w:rsid w:val="00DD50B7"/>
    <w:rsid w:val="00DD5CFF"/>
    <w:rsid w:val="00DD6512"/>
    <w:rsid w:val="00DD6558"/>
    <w:rsid w:val="00DD6A11"/>
    <w:rsid w:val="00DE09E2"/>
    <w:rsid w:val="00DE1AE6"/>
    <w:rsid w:val="00DE2CF5"/>
    <w:rsid w:val="00DE4413"/>
    <w:rsid w:val="00DE7092"/>
    <w:rsid w:val="00DF0CE8"/>
    <w:rsid w:val="00DF2BB4"/>
    <w:rsid w:val="00DF6463"/>
    <w:rsid w:val="00E00F67"/>
    <w:rsid w:val="00E01A66"/>
    <w:rsid w:val="00E03003"/>
    <w:rsid w:val="00E03F07"/>
    <w:rsid w:val="00E0430F"/>
    <w:rsid w:val="00E063EC"/>
    <w:rsid w:val="00E072E3"/>
    <w:rsid w:val="00E0754D"/>
    <w:rsid w:val="00E07A61"/>
    <w:rsid w:val="00E11459"/>
    <w:rsid w:val="00E12542"/>
    <w:rsid w:val="00E130D4"/>
    <w:rsid w:val="00E13D35"/>
    <w:rsid w:val="00E15E73"/>
    <w:rsid w:val="00E174DA"/>
    <w:rsid w:val="00E17A45"/>
    <w:rsid w:val="00E17B99"/>
    <w:rsid w:val="00E21C5E"/>
    <w:rsid w:val="00E239E6"/>
    <w:rsid w:val="00E25BF5"/>
    <w:rsid w:val="00E264C1"/>
    <w:rsid w:val="00E26570"/>
    <w:rsid w:val="00E265BE"/>
    <w:rsid w:val="00E2795B"/>
    <w:rsid w:val="00E303DB"/>
    <w:rsid w:val="00E34432"/>
    <w:rsid w:val="00E34EEB"/>
    <w:rsid w:val="00E364FA"/>
    <w:rsid w:val="00E3726A"/>
    <w:rsid w:val="00E402F4"/>
    <w:rsid w:val="00E429C7"/>
    <w:rsid w:val="00E4395F"/>
    <w:rsid w:val="00E4472D"/>
    <w:rsid w:val="00E4661C"/>
    <w:rsid w:val="00E479C5"/>
    <w:rsid w:val="00E47D60"/>
    <w:rsid w:val="00E50772"/>
    <w:rsid w:val="00E51D15"/>
    <w:rsid w:val="00E526EF"/>
    <w:rsid w:val="00E5312A"/>
    <w:rsid w:val="00E53BF1"/>
    <w:rsid w:val="00E54461"/>
    <w:rsid w:val="00E54744"/>
    <w:rsid w:val="00E54BFB"/>
    <w:rsid w:val="00E56E59"/>
    <w:rsid w:val="00E62A5E"/>
    <w:rsid w:val="00E62BC8"/>
    <w:rsid w:val="00E67822"/>
    <w:rsid w:val="00E67927"/>
    <w:rsid w:val="00E72B7B"/>
    <w:rsid w:val="00E730DD"/>
    <w:rsid w:val="00E73723"/>
    <w:rsid w:val="00E76407"/>
    <w:rsid w:val="00E7705F"/>
    <w:rsid w:val="00E77223"/>
    <w:rsid w:val="00E779DE"/>
    <w:rsid w:val="00E80DB8"/>
    <w:rsid w:val="00E850D4"/>
    <w:rsid w:val="00E858A9"/>
    <w:rsid w:val="00E90A73"/>
    <w:rsid w:val="00E91C9E"/>
    <w:rsid w:val="00E9452D"/>
    <w:rsid w:val="00E95890"/>
    <w:rsid w:val="00EA055C"/>
    <w:rsid w:val="00EA0FDE"/>
    <w:rsid w:val="00EA12B4"/>
    <w:rsid w:val="00EA1F6A"/>
    <w:rsid w:val="00EA2F8B"/>
    <w:rsid w:val="00EA3684"/>
    <w:rsid w:val="00EA3DEB"/>
    <w:rsid w:val="00EA472B"/>
    <w:rsid w:val="00EA4A59"/>
    <w:rsid w:val="00EA7FE6"/>
    <w:rsid w:val="00EB0A38"/>
    <w:rsid w:val="00EB357E"/>
    <w:rsid w:val="00EB35D3"/>
    <w:rsid w:val="00EB373D"/>
    <w:rsid w:val="00EB3767"/>
    <w:rsid w:val="00EB3FB5"/>
    <w:rsid w:val="00EB7EE2"/>
    <w:rsid w:val="00EC031E"/>
    <w:rsid w:val="00EC418B"/>
    <w:rsid w:val="00EC490A"/>
    <w:rsid w:val="00ED2E8D"/>
    <w:rsid w:val="00ED4403"/>
    <w:rsid w:val="00ED5268"/>
    <w:rsid w:val="00ED6BFF"/>
    <w:rsid w:val="00ED771D"/>
    <w:rsid w:val="00ED79E4"/>
    <w:rsid w:val="00EE1C42"/>
    <w:rsid w:val="00EE24CD"/>
    <w:rsid w:val="00EE3A41"/>
    <w:rsid w:val="00EE43D0"/>
    <w:rsid w:val="00EE5A52"/>
    <w:rsid w:val="00EE6B86"/>
    <w:rsid w:val="00EE6E37"/>
    <w:rsid w:val="00EF2BC4"/>
    <w:rsid w:val="00EF4CAD"/>
    <w:rsid w:val="00EF5083"/>
    <w:rsid w:val="00EF58CC"/>
    <w:rsid w:val="00EF74E0"/>
    <w:rsid w:val="00F00884"/>
    <w:rsid w:val="00F00DB1"/>
    <w:rsid w:val="00F013F2"/>
    <w:rsid w:val="00F014D5"/>
    <w:rsid w:val="00F024AF"/>
    <w:rsid w:val="00F02A1A"/>
    <w:rsid w:val="00F03315"/>
    <w:rsid w:val="00F03E43"/>
    <w:rsid w:val="00F04DDD"/>
    <w:rsid w:val="00F05DB2"/>
    <w:rsid w:val="00F070C2"/>
    <w:rsid w:val="00F118A2"/>
    <w:rsid w:val="00F12058"/>
    <w:rsid w:val="00F13893"/>
    <w:rsid w:val="00F158A6"/>
    <w:rsid w:val="00F168EB"/>
    <w:rsid w:val="00F17B23"/>
    <w:rsid w:val="00F21004"/>
    <w:rsid w:val="00F2188D"/>
    <w:rsid w:val="00F21BAB"/>
    <w:rsid w:val="00F22D50"/>
    <w:rsid w:val="00F233BA"/>
    <w:rsid w:val="00F3067A"/>
    <w:rsid w:val="00F30D72"/>
    <w:rsid w:val="00F354A2"/>
    <w:rsid w:val="00F40D34"/>
    <w:rsid w:val="00F4142C"/>
    <w:rsid w:val="00F41C71"/>
    <w:rsid w:val="00F44109"/>
    <w:rsid w:val="00F5128A"/>
    <w:rsid w:val="00F556E0"/>
    <w:rsid w:val="00F57F95"/>
    <w:rsid w:val="00F60574"/>
    <w:rsid w:val="00F60918"/>
    <w:rsid w:val="00F61D29"/>
    <w:rsid w:val="00F623AA"/>
    <w:rsid w:val="00F63F53"/>
    <w:rsid w:val="00F64A10"/>
    <w:rsid w:val="00F65B85"/>
    <w:rsid w:val="00F66047"/>
    <w:rsid w:val="00F70E95"/>
    <w:rsid w:val="00F73203"/>
    <w:rsid w:val="00F75C40"/>
    <w:rsid w:val="00F76847"/>
    <w:rsid w:val="00F77B55"/>
    <w:rsid w:val="00F77E79"/>
    <w:rsid w:val="00F800D6"/>
    <w:rsid w:val="00F806B4"/>
    <w:rsid w:val="00F814D7"/>
    <w:rsid w:val="00F8175A"/>
    <w:rsid w:val="00F8213E"/>
    <w:rsid w:val="00F82D4D"/>
    <w:rsid w:val="00F8602F"/>
    <w:rsid w:val="00F87392"/>
    <w:rsid w:val="00F87937"/>
    <w:rsid w:val="00F9049D"/>
    <w:rsid w:val="00F91CC8"/>
    <w:rsid w:val="00F94F38"/>
    <w:rsid w:val="00FA13ED"/>
    <w:rsid w:val="00FA1682"/>
    <w:rsid w:val="00FA36E4"/>
    <w:rsid w:val="00FA42B7"/>
    <w:rsid w:val="00FB0CF7"/>
    <w:rsid w:val="00FB1707"/>
    <w:rsid w:val="00FB1D8B"/>
    <w:rsid w:val="00FB264F"/>
    <w:rsid w:val="00FB2ADD"/>
    <w:rsid w:val="00FB2E3C"/>
    <w:rsid w:val="00FB3ADE"/>
    <w:rsid w:val="00FB4670"/>
    <w:rsid w:val="00FB4A94"/>
    <w:rsid w:val="00FB661E"/>
    <w:rsid w:val="00FB78B5"/>
    <w:rsid w:val="00FC0BF6"/>
    <w:rsid w:val="00FC0C19"/>
    <w:rsid w:val="00FC4664"/>
    <w:rsid w:val="00FC79D0"/>
    <w:rsid w:val="00FD178D"/>
    <w:rsid w:val="00FD203E"/>
    <w:rsid w:val="00FD2965"/>
    <w:rsid w:val="00FD4EC7"/>
    <w:rsid w:val="00FD6046"/>
    <w:rsid w:val="00FD6975"/>
    <w:rsid w:val="00FE0405"/>
    <w:rsid w:val="00FE0874"/>
    <w:rsid w:val="00FE26B8"/>
    <w:rsid w:val="00FE7C07"/>
    <w:rsid w:val="00FE7DBC"/>
    <w:rsid w:val="00FF0E5E"/>
    <w:rsid w:val="00FF68C8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 style="mso-height-percent:1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2447E5C4-DEF5-47AF-9CC7-AE37640A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52E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BB1BD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4082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14082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63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1"/>
    <w:basedOn w:val="a"/>
    <w:rsid w:val="003551DF"/>
    <w:pPr>
      <w:spacing w:before="200" w:after="200"/>
      <w:jc w:val="center"/>
    </w:pPr>
    <w:rPr>
      <w:rFonts w:ascii="Arial" w:hAnsi="Arial"/>
      <w:sz w:val="32"/>
    </w:rPr>
  </w:style>
  <w:style w:type="paragraph" w:styleId="a6">
    <w:name w:val="Balloon Text"/>
    <w:basedOn w:val="a"/>
    <w:semiHidden/>
    <w:rsid w:val="00EB0A38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EA7FE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B1BD7"/>
    <w:rPr>
      <w:b/>
      <w:bCs/>
      <w:kern w:val="36"/>
      <w:sz w:val="48"/>
      <w:szCs w:val="48"/>
    </w:rPr>
  </w:style>
  <w:style w:type="character" w:customStyle="1" w:styleId="name">
    <w:name w:val="name"/>
    <w:rsid w:val="005760D7"/>
  </w:style>
  <w:style w:type="paragraph" w:styleId="a8">
    <w:name w:val="List Paragraph"/>
    <w:basedOn w:val="a"/>
    <w:uiPriority w:val="34"/>
    <w:qFormat/>
    <w:rsid w:val="0084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1;&#1048;&#1041;&#1051;&#1048;&#1054;&#1058;&#1045;&#1050;&#1048;\Template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C215D-D238-4435-B26A-2F6885C15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Template1.dot</Template>
  <TotalTime>3028</TotalTime>
  <Pages>7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A1</vt:lpstr>
    </vt:vector>
  </TitlesOfParts>
  <Company/>
  <LinksUpToDate>false</LinksUpToDate>
  <CharactersWithSpaces>6541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</dc:title>
  <dc:creator>Дунаев Иван Евгеньевич</dc:creator>
  <cp:lastModifiedBy>Дунаев Иван</cp:lastModifiedBy>
  <cp:revision>307</cp:revision>
  <cp:lastPrinted>2019-10-23T14:01:00Z</cp:lastPrinted>
  <dcterms:created xsi:type="dcterms:W3CDTF">2018-09-18T14:40:00Z</dcterms:created>
  <dcterms:modified xsi:type="dcterms:W3CDTF">2021-09-14T08:44:00Z</dcterms:modified>
</cp:coreProperties>
</file>